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270" w:type="dxa"/>
        <w:tblLook w:val="04A0" w:firstRow="1" w:lastRow="0" w:firstColumn="1" w:lastColumn="0" w:noHBand="0" w:noVBand="1"/>
      </w:tblPr>
      <w:tblGrid>
        <w:gridCol w:w="2106"/>
        <w:gridCol w:w="7011"/>
      </w:tblGrid>
      <w:tr w:rsidR="00A46FC4" w:rsidRPr="008F596D" w14:paraId="3B8FDA18" w14:textId="77777777" w:rsidTr="0069391C">
        <w:tc>
          <w:tcPr>
            <w:tcW w:w="2079" w:type="dxa"/>
            <w:shd w:val="clear" w:color="auto" w:fill="auto"/>
          </w:tcPr>
          <w:p w14:paraId="02C382A7" w14:textId="3C539833" w:rsidR="00A46FC4" w:rsidRPr="008F596D" w:rsidRDefault="00246EFF" w:rsidP="008F596D">
            <w:pPr>
              <w:jc w:val="center"/>
              <w:rPr>
                <w:rFonts w:eastAsia="Yu Mincho"/>
                <w:spacing w:val="-6"/>
                <w:sz w:val="28"/>
                <w:szCs w:val="28"/>
              </w:rPr>
            </w:pPr>
            <w:r w:rsidRPr="008F596D">
              <w:rPr>
                <w:noProof/>
                <w:sz w:val="28"/>
                <w:szCs w:val="28"/>
              </w:rPr>
              <w:drawing>
                <wp:inline distT="0" distB="0" distL="0" distR="0" wp14:anchorId="71972A9E" wp14:editId="02817AE0">
                  <wp:extent cx="1190625" cy="485775"/>
                  <wp:effectExtent l="0" t="0" r="9525" b="9525"/>
                  <wp:docPr id="61" name="Picture 61" descr="Học trực tuyến CNTT, học lập trình từ cơ bản đến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ọc trực tuyến CNTT, học lập trình từ cơ bản đến nâng ca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0625" cy="485775"/>
                          </a:xfrm>
                          <a:prstGeom prst="rect">
                            <a:avLst/>
                          </a:prstGeom>
                          <a:noFill/>
                          <a:ln>
                            <a:noFill/>
                          </a:ln>
                        </pic:spPr>
                      </pic:pic>
                    </a:graphicData>
                  </a:graphic>
                </wp:inline>
              </w:drawing>
            </w:r>
          </w:p>
        </w:tc>
        <w:tc>
          <w:tcPr>
            <w:tcW w:w="7011" w:type="dxa"/>
            <w:shd w:val="clear" w:color="auto" w:fill="auto"/>
            <w:vAlign w:val="center"/>
          </w:tcPr>
          <w:p w14:paraId="349B0EB4" w14:textId="50602652" w:rsidR="00A46FC4" w:rsidRPr="008F596D" w:rsidRDefault="00A46FC4" w:rsidP="008F596D">
            <w:pPr>
              <w:tabs>
                <w:tab w:val="left" w:pos="6330"/>
              </w:tabs>
              <w:jc w:val="center"/>
              <w:rPr>
                <w:spacing w:val="-6"/>
                <w:sz w:val="52"/>
                <w:szCs w:val="52"/>
              </w:rPr>
            </w:pPr>
            <w:r w:rsidRPr="008F596D">
              <w:rPr>
                <w:b/>
                <w:spacing w:val="-6"/>
                <w:sz w:val="52"/>
                <w:szCs w:val="52"/>
              </w:rPr>
              <w:t>TRẦN ĐẠI DƯƠNG</w:t>
            </w:r>
          </w:p>
        </w:tc>
      </w:tr>
    </w:tbl>
    <w:p w14:paraId="18AEA83B" w14:textId="77777777" w:rsidR="00A46FC4" w:rsidRPr="008F596D" w:rsidRDefault="00A46FC4" w:rsidP="008F596D">
      <w:pPr>
        <w:tabs>
          <w:tab w:val="left" w:pos="6330"/>
        </w:tabs>
        <w:jc w:val="center"/>
        <w:rPr>
          <w:b/>
          <w:spacing w:val="-6"/>
          <w:sz w:val="28"/>
          <w:szCs w:val="28"/>
        </w:rPr>
      </w:pPr>
    </w:p>
    <w:p w14:paraId="7F78AD48" w14:textId="77777777" w:rsidR="00A46FC4" w:rsidRPr="008F596D" w:rsidRDefault="00A46FC4" w:rsidP="008F596D">
      <w:pPr>
        <w:tabs>
          <w:tab w:val="left" w:pos="6330"/>
        </w:tabs>
        <w:jc w:val="center"/>
        <w:rPr>
          <w:b/>
          <w:spacing w:val="-6"/>
          <w:sz w:val="28"/>
          <w:szCs w:val="28"/>
        </w:rPr>
      </w:pPr>
    </w:p>
    <w:p w14:paraId="539C98CB" w14:textId="77777777" w:rsidR="00A46FC4" w:rsidRPr="008F596D" w:rsidRDefault="00A46FC4" w:rsidP="008F596D">
      <w:pPr>
        <w:tabs>
          <w:tab w:val="left" w:pos="6330"/>
        </w:tabs>
        <w:jc w:val="center"/>
        <w:rPr>
          <w:b/>
          <w:spacing w:val="-6"/>
          <w:sz w:val="28"/>
          <w:szCs w:val="28"/>
        </w:rPr>
      </w:pPr>
    </w:p>
    <w:p w14:paraId="399E847B" w14:textId="77777777" w:rsidR="00A46FC4" w:rsidRPr="008F596D" w:rsidRDefault="00A46FC4" w:rsidP="008F596D">
      <w:pPr>
        <w:pStyle w:val="BodyTextFirstIndent"/>
        <w:rPr>
          <w:sz w:val="28"/>
          <w:szCs w:val="28"/>
        </w:rPr>
      </w:pPr>
    </w:p>
    <w:p w14:paraId="114D2945" w14:textId="77777777" w:rsidR="00A46FC4" w:rsidRPr="008F596D" w:rsidRDefault="00A46FC4" w:rsidP="008F596D">
      <w:pPr>
        <w:pStyle w:val="BodyTextFirstIndent"/>
        <w:rPr>
          <w:sz w:val="28"/>
          <w:szCs w:val="28"/>
        </w:rPr>
      </w:pPr>
    </w:p>
    <w:p w14:paraId="5834F396" w14:textId="77777777" w:rsidR="00A46FC4" w:rsidRPr="008F596D" w:rsidRDefault="00A46FC4" w:rsidP="008F596D">
      <w:pPr>
        <w:pStyle w:val="BodyTextFirstIndent"/>
        <w:rPr>
          <w:sz w:val="28"/>
          <w:szCs w:val="28"/>
        </w:rPr>
      </w:pPr>
    </w:p>
    <w:p w14:paraId="0271B230" w14:textId="3E58EEC0" w:rsidR="00A46FC4" w:rsidRPr="008F596D" w:rsidRDefault="00A46FC4" w:rsidP="008F596D">
      <w:pPr>
        <w:tabs>
          <w:tab w:val="left" w:pos="6330"/>
        </w:tabs>
        <w:jc w:val="center"/>
        <w:rPr>
          <w:b/>
          <w:spacing w:val="-6"/>
          <w:sz w:val="52"/>
          <w:szCs w:val="52"/>
          <w:lang w:val="en-US"/>
        </w:rPr>
      </w:pPr>
      <w:r w:rsidRPr="008F596D">
        <w:rPr>
          <w:b/>
          <w:spacing w:val="-6"/>
          <w:sz w:val="52"/>
          <w:szCs w:val="52"/>
          <w:lang w:val="en-US"/>
        </w:rPr>
        <w:t xml:space="preserve">TÀI LIỆU HƯỚNG DẪN </w:t>
      </w:r>
      <w:r w:rsidR="005C53E0" w:rsidRPr="008F596D">
        <w:rPr>
          <w:b/>
          <w:spacing w:val="-6"/>
          <w:sz w:val="52"/>
          <w:szCs w:val="52"/>
          <w:lang w:val="en-US"/>
        </w:rPr>
        <w:t>HỌC TẬP</w:t>
      </w:r>
    </w:p>
    <w:p w14:paraId="5ECD961B" w14:textId="724A09CE" w:rsidR="00A46FC4" w:rsidRPr="008F596D" w:rsidRDefault="004C7816" w:rsidP="008F596D">
      <w:pPr>
        <w:tabs>
          <w:tab w:val="left" w:pos="6330"/>
        </w:tabs>
        <w:jc w:val="center"/>
        <w:rPr>
          <w:b/>
          <w:spacing w:val="-6"/>
          <w:sz w:val="52"/>
          <w:szCs w:val="52"/>
          <w:lang w:val="en-US"/>
        </w:rPr>
      </w:pPr>
      <w:r w:rsidRPr="008F596D">
        <w:rPr>
          <w:b/>
          <w:spacing w:val="-6"/>
          <w:sz w:val="52"/>
          <w:szCs w:val="52"/>
          <w:lang w:val="en-US"/>
        </w:rPr>
        <w:t>HỆ ĐIỀU HÀNH</w:t>
      </w:r>
    </w:p>
    <w:p w14:paraId="10046C45" w14:textId="1FC353A0" w:rsidR="00A46FC4" w:rsidRPr="008F596D" w:rsidRDefault="00A46FC4" w:rsidP="008F596D">
      <w:pPr>
        <w:pStyle w:val="BodyText"/>
        <w:jc w:val="center"/>
        <w:rPr>
          <w:sz w:val="28"/>
          <w:szCs w:val="28"/>
        </w:rPr>
      </w:pPr>
    </w:p>
    <w:p w14:paraId="4AC661EF" w14:textId="714515E7" w:rsidR="00A46FC4" w:rsidRPr="008F596D" w:rsidRDefault="00A46FC4" w:rsidP="008F596D">
      <w:pPr>
        <w:tabs>
          <w:tab w:val="left" w:pos="6330"/>
        </w:tabs>
        <w:jc w:val="center"/>
        <w:rPr>
          <w:b/>
          <w:spacing w:val="-6"/>
          <w:sz w:val="28"/>
          <w:szCs w:val="28"/>
        </w:rPr>
      </w:pPr>
    </w:p>
    <w:p w14:paraId="02662A5F" w14:textId="24741DE9" w:rsidR="00CA7078" w:rsidRPr="008F596D" w:rsidRDefault="00CA7078" w:rsidP="008F596D">
      <w:pPr>
        <w:pStyle w:val="BodyText"/>
        <w:rPr>
          <w:sz w:val="28"/>
          <w:szCs w:val="28"/>
        </w:rPr>
      </w:pPr>
    </w:p>
    <w:p w14:paraId="15AC2B3F" w14:textId="0903D1D4" w:rsidR="00CA7078" w:rsidRPr="008F596D" w:rsidRDefault="00CA7078" w:rsidP="008F596D">
      <w:pPr>
        <w:pStyle w:val="BodyTextFirstIndent"/>
        <w:rPr>
          <w:sz w:val="28"/>
          <w:szCs w:val="28"/>
        </w:rPr>
      </w:pPr>
    </w:p>
    <w:p w14:paraId="72955F7F" w14:textId="677D6ECA" w:rsidR="00CA7078" w:rsidRPr="008F596D" w:rsidRDefault="00CA7078" w:rsidP="008F596D">
      <w:pPr>
        <w:pStyle w:val="BodyTextFirstIndent"/>
        <w:rPr>
          <w:sz w:val="28"/>
          <w:szCs w:val="28"/>
        </w:rPr>
      </w:pPr>
    </w:p>
    <w:p w14:paraId="52102BB3" w14:textId="51695695" w:rsidR="00CA7078" w:rsidRPr="008F596D" w:rsidRDefault="00CA7078" w:rsidP="008F596D">
      <w:pPr>
        <w:pStyle w:val="BodyTextFirstIndent"/>
        <w:rPr>
          <w:sz w:val="28"/>
          <w:szCs w:val="28"/>
        </w:rPr>
      </w:pPr>
    </w:p>
    <w:p w14:paraId="512B62D3" w14:textId="087B2A8C" w:rsidR="00CA7078" w:rsidRPr="008F596D" w:rsidRDefault="00CA7078" w:rsidP="008F596D">
      <w:pPr>
        <w:pStyle w:val="BodyTextFirstIndent"/>
        <w:rPr>
          <w:sz w:val="28"/>
          <w:szCs w:val="28"/>
        </w:rPr>
      </w:pPr>
    </w:p>
    <w:p w14:paraId="781BF3EE" w14:textId="6369DEB4" w:rsidR="00CA7078" w:rsidRPr="008F596D" w:rsidRDefault="00CA7078" w:rsidP="008F596D">
      <w:pPr>
        <w:pStyle w:val="BodyTextFirstIndent"/>
        <w:rPr>
          <w:sz w:val="28"/>
          <w:szCs w:val="28"/>
        </w:rPr>
      </w:pPr>
    </w:p>
    <w:p w14:paraId="6F91994C" w14:textId="3FB2E6C1" w:rsidR="00CA7078" w:rsidRPr="008F596D" w:rsidRDefault="00CA7078" w:rsidP="008F596D">
      <w:pPr>
        <w:pStyle w:val="BodyTextFirstIndent"/>
        <w:rPr>
          <w:sz w:val="28"/>
          <w:szCs w:val="28"/>
        </w:rPr>
      </w:pPr>
    </w:p>
    <w:p w14:paraId="4D4B548D" w14:textId="77777777" w:rsidR="00CA7078" w:rsidRPr="008F596D" w:rsidRDefault="00CA7078" w:rsidP="008F596D">
      <w:pPr>
        <w:pStyle w:val="BodyTextFirstIndent"/>
        <w:rPr>
          <w:sz w:val="28"/>
          <w:szCs w:val="28"/>
        </w:rPr>
      </w:pPr>
    </w:p>
    <w:p w14:paraId="37A7E198" w14:textId="33DF9F19" w:rsidR="00A46FC4" w:rsidRPr="008F596D" w:rsidRDefault="00A46FC4" w:rsidP="008F596D">
      <w:pPr>
        <w:pStyle w:val="BodyTextFirstIndent"/>
        <w:ind w:firstLine="0"/>
        <w:jc w:val="center"/>
        <w:rPr>
          <w:sz w:val="28"/>
          <w:szCs w:val="28"/>
        </w:rPr>
      </w:pPr>
    </w:p>
    <w:p w14:paraId="5B3CA69F" w14:textId="40D10DCF" w:rsidR="008A5806" w:rsidRPr="008F596D" w:rsidRDefault="008A5806" w:rsidP="008F596D">
      <w:pPr>
        <w:pStyle w:val="BodyTextFirstIndent"/>
        <w:ind w:firstLine="0"/>
        <w:jc w:val="center"/>
        <w:rPr>
          <w:sz w:val="28"/>
          <w:szCs w:val="28"/>
        </w:rPr>
      </w:pPr>
    </w:p>
    <w:p w14:paraId="2F0B9531" w14:textId="6A674E37" w:rsidR="008A5806" w:rsidRPr="008F596D" w:rsidRDefault="008A5806" w:rsidP="008F596D">
      <w:pPr>
        <w:pStyle w:val="BodyTextFirstIndent"/>
        <w:ind w:firstLine="0"/>
        <w:jc w:val="center"/>
        <w:rPr>
          <w:sz w:val="28"/>
          <w:szCs w:val="28"/>
        </w:rPr>
      </w:pPr>
    </w:p>
    <w:p w14:paraId="183096E2" w14:textId="1B191C18" w:rsidR="008A5806" w:rsidRPr="008F596D" w:rsidRDefault="008A5806" w:rsidP="008F596D">
      <w:pPr>
        <w:pStyle w:val="BodyTextFirstIndent"/>
        <w:ind w:firstLine="0"/>
        <w:jc w:val="center"/>
        <w:rPr>
          <w:sz w:val="28"/>
          <w:szCs w:val="28"/>
        </w:rPr>
      </w:pPr>
    </w:p>
    <w:p w14:paraId="2D577CD7" w14:textId="105D1FD2" w:rsidR="008A5806" w:rsidRPr="008F596D" w:rsidRDefault="008A5806" w:rsidP="008F596D">
      <w:pPr>
        <w:pStyle w:val="BodyTextFirstIndent"/>
        <w:ind w:firstLine="0"/>
        <w:jc w:val="center"/>
        <w:rPr>
          <w:sz w:val="28"/>
          <w:szCs w:val="28"/>
        </w:rPr>
      </w:pPr>
    </w:p>
    <w:p w14:paraId="404DB665" w14:textId="005B277F" w:rsidR="008A5806" w:rsidRPr="008F596D" w:rsidRDefault="008A5806" w:rsidP="008F596D">
      <w:pPr>
        <w:pStyle w:val="BodyTextFirstIndent"/>
        <w:ind w:firstLine="0"/>
        <w:jc w:val="center"/>
        <w:rPr>
          <w:sz w:val="28"/>
          <w:szCs w:val="28"/>
        </w:rPr>
      </w:pPr>
    </w:p>
    <w:p w14:paraId="6033A905" w14:textId="75DCF51B" w:rsidR="006D1DC0" w:rsidRPr="008F596D" w:rsidRDefault="008A5806" w:rsidP="008F596D">
      <w:pPr>
        <w:pStyle w:val="BodyTextFirstIndent"/>
        <w:ind w:firstLine="0"/>
        <w:jc w:val="center"/>
        <w:rPr>
          <w:b/>
          <w:bCs/>
          <w:sz w:val="28"/>
          <w:szCs w:val="28"/>
          <w:lang w:val="en-US"/>
        </w:rPr>
        <w:sectPr w:rsidR="006D1DC0" w:rsidRPr="008F596D" w:rsidSect="00EE7BF7">
          <w:footerReference w:type="default" r:id="rId12"/>
          <w:pgSz w:w="11906" w:h="16838" w:code="9"/>
          <w:pgMar w:top="1411" w:right="1138" w:bottom="1411" w:left="1699" w:header="720" w:footer="461" w:gutter="0"/>
          <w:pgNumType w:fmt="lowerRoman" w:start="1"/>
          <w:cols w:space="720"/>
          <w:noEndnote/>
          <w:docGrid w:linePitch="272"/>
        </w:sectPr>
      </w:pPr>
      <w:r w:rsidRPr="008F596D">
        <w:rPr>
          <w:b/>
          <w:bCs/>
          <w:sz w:val="28"/>
          <w:szCs w:val="28"/>
          <w:lang w:val="en-US"/>
        </w:rPr>
        <w:t xml:space="preserve">TP. HỒ CHÍ MINH, </w:t>
      </w:r>
      <w:r w:rsidR="00A020CB" w:rsidRPr="008F596D">
        <w:rPr>
          <w:b/>
          <w:bCs/>
          <w:sz w:val="28"/>
          <w:szCs w:val="28"/>
          <w:lang w:val="en-US"/>
        </w:rPr>
        <w:t xml:space="preserve">THÁNG </w:t>
      </w:r>
      <w:r w:rsidR="006F0954">
        <w:rPr>
          <w:b/>
          <w:bCs/>
          <w:sz w:val="28"/>
          <w:szCs w:val="28"/>
          <w:lang w:val="en-US"/>
        </w:rPr>
        <w:t>12</w:t>
      </w:r>
      <w:r w:rsidR="00A020CB" w:rsidRPr="008F596D">
        <w:rPr>
          <w:b/>
          <w:bCs/>
          <w:sz w:val="28"/>
          <w:szCs w:val="28"/>
          <w:lang w:val="en-US"/>
        </w:rPr>
        <w:t xml:space="preserve"> NĂM 2021</w:t>
      </w:r>
    </w:p>
    <w:p w14:paraId="6288E15F" w14:textId="5575C553" w:rsidR="00D53238" w:rsidRPr="008F596D" w:rsidRDefault="00D53238" w:rsidP="008F596D">
      <w:pPr>
        <w:spacing w:after="120"/>
        <w:jc w:val="center"/>
        <w:outlineLvl w:val="0"/>
        <w:rPr>
          <w:b/>
          <w:sz w:val="32"/>
          <w:szCs w:val="32"/>
          <w:lang w:val="en-US"/>
        </w:rPr>
      </w:pPr>
      <w:bookmarkStart w:id="0" w:name="_Toc42112602"/>
      <w:bookmarkStart w:id="1" w:name="_Toc42588151"/>
      <w:bookmarkStart w:id="2" w:name="_Toc55995122"/>
      <w:bookmarkStart w:id="3" w:name="_Toc91160618"/>
      <w:r w:rsidRPr="008F596D">
        <w:rPr>
          <w:b/>
          <w:sz w:val="32"/>
          <w:szCs w:val="32"/>
          <w:lang w:val="en-US"/>
        </w:rPr>
        <w:lastRenderedPageBreak/>
        <w:t>LỜI NÓI ĐẦU</w:t>
      </w:r>
      <w:bookmarkEnd w:id="0"/>
      <w:bookmarkEnd w:id="1"/>
      <w:bookmarkEnd w:id="2"/>
      <w:bookmarkEnd w:id="3"/>
      <w:r w:rsidRPr="008F596D">
        <w:rPr>
          <w:b/>
          <w:sz w:val="32"/>
          <w:szCs w:val="32"/>
          <w:lang w:val="en-US"/>
        </w:rPr>
        <w:t xml:space="preserve"> </w:t>
      </w:r>
    </w:p>
    <w:p w14:paraId="7B243444" w14:textId="003978CA" w:rsidR="00D53238" w:rsidRPr="008F596D" w:rsidRDefault="00D53238" w:rsidP="008F596D">
      <w:pPr>
        <w:ind w:firstLine="720"/>
        <w:rPr>
          <w:spacing w:val="-4"/>
          <w:sz w:val="28"/>
          <w:szCs w:val="28"/>
          <w:lang w:val="en-US"/>
        </w:rPr>
      </w:pPr>
      <w:r w:rsidRPr="008F596D">
        <w:rPr>
          <w:spacing w:val="-4"/>
          <w:sz w:val="28"/>
          <w:szCs w:val="28"/>
          <w:lang w:val="en-US"/>
        </w:rPr>
        <w:t>T</w:t>
      </w:r>
      <w:r w:rsidRPr="008F596D">
        <w:rPr>
          <w:spacing w:val="-4"/>
          <w:sz w:val="28"/>
          <w:szCs w:val="28"/>
        </w:rPr>
        <w:t xml:space="preserve">ài liệu hướng dẫn </w:t>
      </w:r>
      <w:r w:rsidR="002C614C" w:rsidRPr="008F596D">
        <w:rPr>
          <w:spacing w:val="-4"/>
          <w:sz w:val="28"/>
          <w:szCs w:val="28"/>
          <w:lang w:val="en-US"/>
        </w:rPr>
        <w:t xml:space="preserve">này được biên soạn từ học liệu của môn học </w:t>
      </w:r>
      <w:r w:rsidR="004C7816" w:rsidRPr="008F596D">
        <w:rPr>
          <w:spacing w:val="-4"/>
          <w:sz w:val="28"/>
          <w:szCs w:val="28"/>
          <w:lang w:val="en-US"/>
        </w:rPr>
        <w:t>OSM</w:t>
      </w:r>
      <w:r w:rsidR="002C614C" w:rsidRPr="008F596D">
        <w:rPr>
          <w:spacing w:val="-4"/>
          <w:sz w:val="28"/>
          <w:szCs w:val="28"/>
          <w:lang w:val="en-US"/>
        </w:rPr>
        <w:t xml:space="preserve">201x – </w:t>
      </w:r>
      <w:r w:rsidR="004C7816" w:rsidRPr="008F596D">
        <w:rPr>
          <w:spacing w:val="-4"/>
          <w:sz w:val="28"/>
          <w:szCs w:val="28"/>
          <w:lang w:val="en-US"/>
        </w:rPr>
        <w:t>Hệ điều hành</w:t>
      </w:r>
      <w:r w:rsidR="002C614C" w:rsidRPr="008F596D">
        <w:rPr>
          <w:spacing w:val="-4"/>
          <w:sz w:val="28"/>
          <w:szCs w:val="28"/>
          <w:lang w:val="en-US"/>
        </w:rPr>
        <w:t xml:space="preserve"> của Funix</w:t>
      </w:r>
      <w:r w:rsidR="001630AC" w:rsidRPr="008F596D">
        <w:rPr>
          <w:spacing w:val="-4"/>
          <w:sz w:val="28"/>
          <w:szCs w:val="28"/>
          <w:lang w:val="en-US"/>
        </w:rPr>
        <w:t xml:space="preserve"> nhằm giúp học viên dễ tiếp cận hơn với các video bài giảng bằng tiếng Anh</w:t>
      </w:r>
      <w:r w:rsidR="008F28A9" w:rsidRPr="008F596D">
        <w:rPr>
          <w:spacing w:val="-4"/>
          <w:sz w:val="28"/>
          <w:szCs w:val="28"/>
          <w:lang w:val="en-US"/>
        </w:rPr>
        <w:t>.</w:t>
      </w:r>
    </w:p>
    <w:p w14:paraId="0DC130AE" w14:textId="6FAA9D8D" w:rsidR="00980400" w:rsidRPr="008F596D" w:rsidRDefault="00980400" w:rsidP="008F596D">
      <w:pPr>
        <w:ind w:firstLine="720"/>
        <w:rPr>
          <w:sz w:val="28"/>
          <w:szCs w:val="28"/>
          <w:lang w:val="en-US"/>
        </w:rPr>
      </w:pPr>
      <w:r w:rsidRPr="008F596D">
        <w:rPr>
          <w:sz w:val="28"/>
          <w:szCs w:val="28"/>
          <w:lang w:val="en-US"/>
        </w:rPr>
        <w:t>Trong quá trình biên soạn không thể tránh được các thiếu sót về mặt nội dung và hình thức trình bày</w:t>
      </w:r>
      <w:r w:rsidR="00692253" w:rsidRPr="008F596D">
        <w:rPr>
          <w:sz w:val="28"/>
          <w:szCs w:val="28"/>
          <w:lang w:val="en-US"/>
        </w:rPr>
        <w:t xml:space="preserve">, vì thế rất cần các bạn học viên góp ý thông qua email </w:t>
      </w:r>
      <w:hyperlink r:id="rId13" w:history="1">
        <w:r w:rsidR="00692253" w:rsidRPr="008F596D">
          <w:rPr>
            <w:rStyle w:val="Hyperlink"/>
            <w:szCs w:val="28"/>
            <w:lang w:val="en-US"/>
          </w:rPr>
          <w:t>duongtd2@funix.edu.vn</w:t>
        </w:r>
      </w:hyperlink>
      <w:r w:rsidR="00692253" w:rsidRPr="008F596D">
        <w:rPr>
          <w:sz w:val="28"/>
          <w:szCs w:val="28"/>
          <w:lang w:val="en-US"/>
        </w:rPr>
        <w:t xml:space="preserve"> để tác giả có thể</w:t>
      </w:r>
      <w:r w:rsidR="00900DB9" w:rsidRPr="008F596D">
        <w:rPr>
          <w:sz w:val="28"/>
          <w:szCs w:val="28"/>
          <w:lang w:val="en-US"/>
        </w:rPr>
        <w:t xml:space="preserve"> cập nhật tài liệu nhằm đáp ứng được nhu cầu của học viên.</w:t>
      </w:r>
    </w:p>
    <w:p w14:paraId="39FB7A28" w14:textId="7F8A257F" w:rsidR="00D24315" w:rsidRPr="008F596D" w:rsidRDefault="00D24315" w:rsidP="008F596D">
      <w:pPr>
        <w:pStyle w:val="BodyTextFirstIndent"/>
        <w:rPr>
          <w:sz w:val="28"/>
          <w:szCs w:val="28"/>
          <w:lang w:val="en-US"/>
        </w:rPr>
      </w:pPr>
    </w:p>
    <w:p w14:paraId="4A44EE82" w14:textId="77777777" w:rsidR="006C08D8" w:rsidRPr="008F596D" w:rsidRDefault="006C08D8" w:rsidP="008F596D">
      <w:pPr>
        <w:pStyle w:val="BodyTextFirstIndent"/>
        <w:jc w:val="center"/>
        <w:rPr>
          <w:sz w:val="28"/>
          <w:szCs w:val="28"/>
          <w:lang w:val="en-US"/>
        </w:rPr>
      </w:pPr>
    </w:p>
    <w:p w14:paraId="08313A43" w14:textId="771E86CD" w:rsidR="00BF3232" w:rsidRPr="008F596D" w:rsidRDefault="00BF3232" w:rsidP="008F596D">
      <w:pPr>
        <w:jc w:val="right"/>
        <w:rPr>
          <w:spacing w:val="-4"/>
          <w:sz w:val="28"/>
          <w:szCs w:val="28"/>
        </w:rPr>
      </w:pPr>
    </w:p>
    <w:p w14:paraId="4FCA4A21" w14:textId="77777777" w:rsidR="00C15F36" w:rsidRPr="008F596D" w:rsidRDefault="00EC1BE9" w:rsidP="008F596D">
      <w:pPr>
        <w:jc w:val="center"/>
        <w:rPr>
          <w:sz w:val="28"/>
          <w:szCs w:val="28"/>
        </w:rPr>
      </w:pPr>
      <w:r w:rsidRPr="008F596D">
        <w:rPr>
          <w:sz w:val="28"/>
          <w:szCs w:val="28"/>
        </w:rPr>
        <w:br w:type="page"/>
      </w:r>
    </w:p>
    <w:p w14:paraId="4ABC9E5C" w14:textId="3151375B" w:rsidR="00C15F36" w:rsidRPr="008F596D" w:rsidRDefault="00C15F36" w:rsidP="008F596D">
      <w:pPr>
        <w:jc w:val="left"/>
        <w:rPr>
          <w:sz w:val="28"/>
          <w:szCs w:val="28"/>
        </w:rPr>
      </w:pPr>
    </w:p>
    <w:p w14:paraId="13C56F35" w14:textId="1848133B" w:rsidR="00C15F36" w:rsidRPr="008F596D" w:rsidRDefault="00C15F36" w:rsidP="008F596D">
      <w:pPr>
        <w:pStyle w:val="BodyText"/>
        <w:rPr>
          <w:sz w:val="28"/>
          <w:szCs w:val="28"/>
        </w:rPr>
      </w:pPr>
    </w:p>
    <w:p w14:paraId="20168325" w14:textId="1AB1EB93" w:rsidR="00C15F36" w:rsidRPr="008F596D" w:rsidRDefault="00C15F36" w:rsidP="008F596D">
      <w:pPr>
        <w:pStyle w:val="BodyTextFirstIndent"/>
        <w:rPr>
          <w:sz w:val="28"/>
          <w:szCs w:val="28"/>
        </w:rPr>
      </w:pPr>
    </w:p>
    <w:p w14:paraId="36A724AB" w14:textId="45368BCA" w:rsidR="00C15F36" w:rsidRPr="008F596D" w:rsidRDefault="00C15F36" w:rsidP="008F596D">
      <w:pPr>
        <w:pStyle w:val="BodyTextFirstIndent"/>
        <w:rPr>
          <w:sz w:val="28"/>
          <w:szCs w:val="28"/>
        </w:rPr>
      </w:pPr>
    </w:p>
    <w:p w14:paraId="589D8BCA" w14:textId="2F08A232" w:rsidR="00C15F36" w:rsidRPr="008F596D" w:rsidRDefault="00C15F36" w:rsidP="008F596D">
      <w:pPr>
        <w:pStyle w:val="BodyTextFirstIndent"/>
        <w:rPr>
          <w:sz w:val="28"/>
          <w:szCs w:val="28"/>
        </w:rPr>
      </w:pPr>
    </w:p>
    <w:p w14:paraId="79431B85" w14:textId="1E83C8D6" w:rsidR="00C15F36" w:rsidRPr="008F596D" w:rsidRDefault="00C15F36" w:rsidP="008F596D">
      <w:pPr>
        <w:pStyle w:val="BodyTextFirstIndent"/>
        <w:rPr>
          <w:sz w:val="28"/>
          <w:szCs w:val="28"/>
        </w:rPr>
      </w:pPr>
    </w:p>
    <w:p w14:paraId="40BC759C" w14:textId="18F8C089" w:rsidR="00C15F36" w:rsidRPr="008F596D" w:rsidRDefault="00C15F36" w:rsidP="008F596D">
      <w:pPr>
        <w:pStyle w:val="BodyTextFirstIndent"/>
        <w:rPr>
          <w:sz w:val="28"/>
          <w:szCs w:val="28"/>
        </w:rPr>
      </w:pPr>
    </w:p>
    <w:p w14:paraId="4D4F2F7E" w14:textId="71DDD80D" w:rsidR="00C15F36" w:rsidRPr="008F596D" w:rsidRDefault="00C15F36" w:rsidP="008F596D">
      <w:pPr>
        <w:pStyle w:val="BodyTextFirstIndent"/>
        <w:rPr>
          <w:sz w:val="28"/>
          <w:szCs w:val="28"/>
        </w:rPr>
      </w:pPr>
    </w:p>
    <w:p w14:paraId="66B65E69" w14:textId="7D50CD5D" w:rsidR="00C15F36" w:rsidRPr="008F596D" w:rsidRDefault="00C15F36" w:rsidP="008F596D">
      <w:pPr>
        <w:pStyle w:val="BodyTextFirstIndent"/>
        <w:rPr>
          <w:sz w:val="28"/>
          <w:szCs w:val="28"/>
        </w:rPr>
      </w:pPr>
    </w:p>
    <w:p w14:paraId="1980364F" w14:textId="77777777" w:rsidR="00C15F36" w:rsidRPr="008F596D" w:rsidRDefault="00C15F36" w:rsidP="008F596D">
      <w:pPr>
        <w:pStyle w:val="BodyTextFirstIndent"/>
        <w:rPr>
          <w:sz w:val="28"/>
          <w:szCs w:val="28"/>
        </w:rPr>
      </w:pPr>
    </w:p>
    <w:p w14:paraId="7E2DACA9" w14:textId="223853EC" w:rsidR="00342D98" w:rsidRPr="008F596D" w:rsidRDefault="0069391C" w:rsidP="008F596D">
      <w:pPr>
        <w:rPr>
          <w:i/>
          <w:iCs/>
          <w:sz w:val="32"/>
          <w:szCs w:val="32"/>
          <w:lang w:val="en-US"/>
        </w:rPr>
      </w:pPr>
      <w:r w:rsidRPr="008F596D">
        <w:rPr>
          <w:i/>
          <w:iCs/>
          <w:sz w:val="32"/>
          <w:szCs w:val="32"/>
          <w:lang w:val="en-US"/>
        </w:rPr>
        <w:t>Sự nghiệp giáo dục</w:t>
      </w:r>
      <w:r w:rsidR="00342D98" w:rsidRPr="008F596D">
        <w:rPr>
          <w:i/>
          <w:iCs/>
          <w:sz w:val="32"/>
          <w:szCs w:val="32"/>
          <w:lang w:val="en-US"/>
        </w:rPr>
        <w:t xml:space="preserve"> …</w:t>
      </w:r>
    </w:p>
    <w:p w14:paraId="538D0F2C" w14:textId="7FDD724A" w:rsidR="006A3F06" w:rsidRPr="008F596D" w:rsidRDefault="00342D98" w:rsidP="008F596D">
      <w:pPr>
        <w:jc w:val="right"/>
        <w:rPr>
          <w:i/>
          <w:iCs/>
          <w:sz w:val="32"/>
          <w:szCs w:val="32"/>
          <w:lang w:val="en-US"/>
        </w:rPr>
      </w:pPr>
      <w:r w:rsidRPr="008F596D">
        <w:rPr>
          <w:i/>
          <w:iCs/>
          <w:sz w:val="32"/>
          <w:szCs w:val="32"/>
          <w:lang w:val="en-US"/>
        </w:rPr>
        <w:t>… vì tầng lớp trí thức tương lai mà dốc lòng cống hiến!</w:t>
      </w:r>
    </w:p>
    <w:p w14:paraId="2E406EF7" w14:textId="77C90DAC" w:rsidR="00F248F4" w:rsidRPr="008F596D" w:rsidRDefault="009701CF" w:rsidP="008F596D">
      <w:pPr>
        <w:jc w:val="right"/>
        <w:rPr>
          <w:b/>
          <w:bCs/>
          <w:i/>
          <w:iCs/>
          <w:sz w:val="28"/>
          <w:szCs w:val="28"/>
        </w:rPr>
      </w:pPr>
      <w:r w:rsidRPr="008F596D">
        <w:rPr>
          <w:b/>
          <w:bCs/>
          <w:i/>
          <w:iCs/>
          <w:sz w:val="28"/>
          <w:szCs w:val="28"/>
          <w:lang w:val="en-US"/>
        </w:rPr>
        <w:t>Trần Đại Dương</w:t>
      </w:r>
    </w:p>
    <w:p w14:paraId="071162E4" w14:textId="2126DFC6" w:rsidR="008D564A" w:rsidRPr="008F596D" w:rsidRDefault="000B579D" w:rsidP="008F596D">
      <w:pPr>
        <w:jc w:val="center"/>
        <w:rPr>
          <w:b/>
          <w:bCs/>
          <w:sz w:val="32"/>
          <w:szCs w:val="32"/>
        </w:rPr>
      </w:pPr>
      <w:r w:rsidRPr="008F596D">
        <w:rPr>
          <w:sz w:val="28"/>
          <w:szCs w:val="28"/>
        </w:rPr>
        <w:br w:type="page"/>
      </w:r>
      <w:r w:rsidR="008D564A" w:rsidRPr="008F596D">
        <w:rPr>
          <w:b/>
          <w:bCs/>
          <w:sz w:val="32"/>
          <w:szCs w:val="32"/>
        </w:rPr>
        <w:lastRenderedPageBreak/>
        <w:t>MỤC LỤC</w:t>
      </w:r>
    </w:p>
    <w:p w14:paraId="33B57843" w14:textId="0DC7B5CA" w:rsidR="00307EAB" w:rsidRDefault="000370D8">
      <w:pPr>
        <w:pStyle w:val="TOC1"/>
        <w:rPr>
          <w:rFonts w:asciiTheme="minorHAnsi" w:eastAsiaTheme="minorEastAsia" w:hAnsiTheme="minorHAnsi" w:cstheme="minorBidi"/>
          <w:b w:val="0"/>
          <w:bCs w:val="0"/>
          <w:caps w:val="0"/>
          <w:noProof/>
          <w:sz w:val="22"/>
          <w:szCs w:val="22"/>
        </w:rPr>
      </w:pPr>
      <w:r w:rsidRPr="008F596D">
        <w:rPr>
          <w:sz w:val="28"/>
          <w:szCs w:val="28"/>
        </w:rPr>
        <w:fldChar w:fldCharType="begin"/>
      </w:r>
      <w:r w:rsidRPr="008F596D">
        <w:rPr>
          <w:sz w:val="28"/>
          <w:szCs w:val="28"/>
        </w:rPr>
        <w:instrText xml:space="preserve"> TOC \o "1-3" \h \z \u </w:instrText>
      </w:r>
      <w:r w:rsidRPr="008F596D">
        <w:rPr>
          <w:sz w:val="28"/>
          <w:szCs w:val="28"/>
        </w:rPr>
        <w:fldChar w:fldCharType="separate"/>
      </w:r>
      <w:hyperlink w:anchor="_Toc91160618" w:history="1">
        <w:r w:rsidR="00307EAB" w:rsidRPr="00744980">
          <w:rPr>
            <w:rStyle w:val="Hyperlink"/>
            <w:noProof/>
          </w:rPr>
          <w:t>LỜI NÓI ĐẦU</w:t>
        </w:r>
        <w:r w:rsidR="00307EAB">
          <w:rPr>
            <w:noProof/>
            <w:webHidden/>
          </w:rPr>
          <w:tab/>
        </w:r>
        <w:r w:rsidR="00307EAB">
          <w:rPr>
            <w:noProof/>
            <w:webHidden/>
          </w:rPr>
          <w:fldChar w:fldCharType="begin"/>
        </w:r>
        <w:r w:rsidR="00307EAB">
          <w:rPr>
            <w:noProof/>
            <w:webHidden/>
          </w:rPr>
          <w:instrText xml:space="preserve"> PAGEREF _Toc91160618 \h </w:instrText>
        </w:r>
        <w:r w:rsidR="00307EAB">
          <w:rPr>
            <w:noProof/>
            <w:webHidden/>
          </w:rPr>
        </w:r>
        <w:r w:rsidR="00307EAB">
          <w:rPr>
            <w:noProof/>
            <w:webHidden/>
          </w:rPr>
          <w:fldChar w:fldCharType="separate"/>
        </w:r>
        <w:r w:rsidR="00307EAB">
          <w:rPr>
            <w:noProof/>
            <w:webHidden/>
          </w:rPr>
          <w:t>i</w:t>
        </w:r>
        <w:r w:rsidR="00307EAB">
          <w:rPr>
            <w:noProof/>
            <w:webHidden/>
          </w:rPr>
          <w:fldChar w:fldCharType="end"/>
        </w:r>
      </w:hyperlink>
    </w:p>
    <w:p w14:paraId="53D379C8" w14:textId="1797900D" w:rsidR="00307EAB" w:rsidRDefault="00307EAB">
      <w:pPr>
        <w:pStyle w:val="TOC1"/>
        <w:tabs>
          <w:tab w:val="left" w:pos="1000"/>
        </w:tabs>
        <w:rPr>
          <w:rFonts w:asciiTheme="minorHAnsi" w:eastAsiaTheme="minorEastAsia" w:hAnsiTheme="minorHAnsi" w:cstheme="minorBidi"/>
          <w:b w:val="0"/>
          <w:bCs w:val="0"/>
          <w:caps w:val="0"/>
          <w:noProof/>
          <w:sz w:val="22"/>
          <w:szCs w:val="22"/>
        </w:rPr>
      </w:pPr>
      <w:hyperlink w:anchor="_Toc91160619" w:history="1">
        <w:r w:rsidRPr="00744980">
          <w:rPr>
            <w:rStyle w:val="Hyperlink"/>
            <w:noProof/>
          </w:rPr>
          <w:t>BÀI 1.</w:t>
        </w:r>
        <w:r>
          <w:rPr>
            <w:rFonts w:asciiTheme="minorHAnsi" w:eastAsiaTheme="minorEastAsia" w:hAnsiTheme="minorHAnsi" w:cstheme="minorBidi"/>
            <w:b w:val="0"/>
            <w:bCs w:val="0"/>
            <w:caps w:val="0"/>
            <w:noProof/>
            <w:sz w:val="22"/>
            <w:szCs w:val="22"/>
          </w:rPr>
          <w:tab/>
        </w:r>
        <w:r w:rsidRPr="00744980">
          <w:rPr>
            <w:rStyle w:val="Hyperlink"/>
            <w:noProof/>
          </w:rPr>
          <w:t>TỔNG QUAN HỆ ĐIỀU HÀNH</w:t>
        </w:r>
        <w:r>
          <w:rPr>
            <w:noProof/>
            <w:webHidden/>
          </w:rPr>
          <w:tab/>
        </w:r>
        <w:r>
          <w:rPr>
            <w:noProof/>
            <w:webHidden/>
          </w:rPr>
          <w:fldChar w:fldCharType="begin"/>
        </w:r>
        <w:r>
          <w:rPr>
            <w:noProof/>
            <w:webHidden/>
          </w:rPr>
          <w:instrText xml:space="preserve"> PAGEREF _Toc91160619 \h </w:instrText>
        </w:r>
        <w:r>
          <w:rPr>
            <w:noProof/>
            <w:webHidden/>
          </w:rPr>
        </w:r>
        <w:r>
          <w:rPr>
            <w:noProof/>
            <w:webHidden/>
          </w:rPr>
          <w:fldChar w:fldCharType="separate"/>
        </w:r>
        <w:r>
          <w:rPr>
            <w:noProof/>
            <w:webHidden/>
          </w:rPr>
          <w:t>1</w:t>
        </w:r>
        <w:r>
          <w:rPr>
            <w:noProof/>
            <w:webHidden/>
          </w:rPr>
          <w:fldChar w:fldCharType="end"/>
        </w:r>
      </w:hyperlink>
    </w:p>
    <w:p w14:paraId="72F3C685" w14:textId="71518AD1"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20" w:history="1">
        <w:r w:rsidRPr="00744980">
          <w:rPr>
            <w:rStyle w:val="Hyperlink"/>
            <w:noProof/>
          </w:rPr>
          <w:t>1.1</w:t>
        </w:r>
        <w:r>
          <w:rPr>
            <w:rFonts w:asciiTheme="minorHAnsi" w:eastAsiaTheme="minorEastAsia" w:hAnsiTheme="minorHAnsi" w:cstheme="minorBidi"/>
            <w:b w:val="0"/>
            <w:bCs w:val="0"/>
            <w:noProof/>
            <w:sz w:val="22"/>
            <w:szCs w:val="22"/>
          </w:rPr>
          <w:tab/>
        </w:r>
        <w:r w:rsidRPr="00744980">
          <w:rPr>
            <w:rStyle w:val="Hyperlink"/>
            <w:noProof/>
          </w:rPr>
          <w:t>Giới thiệu</w:t>
        </w:r>
        <w:r>
          <w:rPr>
            <w:noProof/>
            <w:webHidden/>
          </w:rPr>
          <w:tab/>
        </w:r>
        <w:r>
          <w:rPr>
            <w:noProof/>
            <w:webHidden/>
          </w:rPr>
          <w:fldChar w:fldCharType="begin"/>
        </w:r>
        <w:r>
          <w:rPr>
            <w:noProof/>
            <w:webHidden/>
          </w:rPr>
          <w:instrText xml:space="preserve"> PAGEREF _Toc91160620 \h </w:instrText>
        </w:r>
        <w:r>
          <w:rPr>
            <w:noProof/>
            <w:webHidden/>
          </w:rPr>
        </w:r>
        <w:r>
          <w:rPr>
            <w:noProof/>
            <w:webHidden/>
          </w:rPr>
          <w:fldChar w:fldCharType="separate"/>
        </w:r>
        <w:r>
          <w:rPr>
            <w:noProof/>
            <w:webHidden/>
          </w:rPr>
          <w:t>1</w:t>
        </w:r>
        <w:r>
          <w:rPr>
            <w:noProof/>
            <w:webHidden/>
          </w:rPr>
          <w:fldChar w:fldCharType="end"/>
        </w:r>
      </w:hyperlink>
    </w:p>
    <w:p w14:paraId="0D13C67E" w14:textId="3C930270"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21" w:history="1">
        <w:r w:rsidRPr="00744980">
          <w:rPr>
            <w:rStyle w:val="Hyperlink"/>
            <w:noProof/>
          </w:rPr>
          <w:t>1.2</w:t>
        </w:r>
        <w:r>
          <w:rPr>
            <w:rFonts w:asciiTheme="minorHAnsi" w:eastAsiaTheme="minorEastAsia" w:hAnsiTheme="minorHAnsi" w:cstheme="minorBidi"/>
            <w:b w:val="0"/>
            <w:bCs w:val="0"/>
            <w:noProof/>
            <w:sz w:val="22"/>
            <w:szCs w:val="22"/>
          </w:rPr>
          <w:tab/>
        </w:r>
        <w:r w:rsidRPr="00744980">
          <w:rPr>
            <w:rStyle w:val="Hyperlink"/>
            <w:noProof/>
          </w:rPr>
          <w:t>Định nghĩa Hệ điều hành</w:t>
        </w:r>
        <w:r>
          <w:rPr>
            <w:noProof/>
            <w:webHidden/>
          </w:rPr>
          <w:tab/>
        </w:r>
        <w:r>
          <w:rPr>
            <w:noProof/>
            <w:webHidden/>
          </w:rPr>
          <w:fldChar w:fldCharType="begin"/>
        </w:r>
        <w:r>
          <w:rPr>
            <w:noProof/>
            <w:webHidden/>
          </w:rPr>
          <w:instrText xml:space="preserve"> PAGEREF _Toc91160621 \h </w:instrText>
        </w:r>
        <w:r>
          <w:rPr>
            <w:noProof/>
            <w:webHidden/>
          </w:rPr>
        </w:r>
        <w:r>
          <w:rPr>
            <w:noProof/>
            <w:webHidden/>
          </w:rPr>
          <w:fldChar w:fldCharType="separate"/>
        </w:r>
        <w:r>
          <w:rPr>
            <w:noProof/>
            <w:webHidden/>
          </w:rPr>
          <w:t>2</w:t>
        </w:r>
        <w:r>
          <w:rPr>
            <w:noProof/>
            <w:webHidden/>
          </w:rPr>
          <w:fldChar w:fldCharType="end"/>
        </w:r>
      </w:hyperlink>
    </w:p>
    <w:p w14:paraId="4AB29216" w14:textId="10DCF94A"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22" w:history="1">
        <w:r w:rsidRPr="00744980">
          <w:rPr>
            <w:rStyle w:val="Hyperlink"/>
            <w:noProof/>
          </w:rPr>
          <w:t>1.3</w:t>
        </w:r>
        <w:r>
          <w:rPr>
            <w:rFonts w:asciiTheme="minorHAnsi" w:eastAsiaTheme="minorEastAsia" w:hAnsiTheme="minorHAnsi" w:cstheme="minorBidi"/>
            <w:b w:val="0"/>
            <w:bCs w:val="0"/>
            <w:noProof/>
            <w:sz w:val="22"/>
            <w:szCs w:val="22"/>
          </w:rPr>
          <w:tab/>
        </w:r>
        <w:r w:rsidRPr="00744980">
          <w:rPr>
            <w:rStyle w:val="Hyperlink"/>
            <w:noProof/>
          </w:rPr>
          <w:t>Phân loại Hệ điều hành</w:t>
        </w:r>
        <w:r>
          <w:rPr>
            <w:noProof/>
            <w:webHidden/>
          </w:rPr>
          <w:tab/>
        </w:r>
        <w:r>
          <w:rPr>
            <w:noProof/>
            <w:webHidden/>
          </w:rPr>
          <w:fldChar w:fldCharType="begin"/>
        </w:r>
        <w:r>
          <w:rPr>
            <w:noProof/>
            <w:webHidden/>
          </w:rPr>
          <w:instrText xml:space="preserve"> PAGEREF _Toc91160622 \h </w:instrText>
        </w:r>
        <w:r>
          <w:rPr>
            <w:noProof/>
            <w:webHidden/>
          </w:rPr>
        </w:r>
        <w:r>
          <w:rPr>
            <w:noProof/>
            <w:webHidden/>
          </w:rPr>
          <w:fldChar w:fldCharType="separate"/>
        </w:r>
        <w:r>
          <w:rPr>
            <w:noProof/>
            <w:webHidden/>
          </w:rPr>
          <w:t>2</w:t>
        </w:r>
        <w:r>
          <w:rPr>
            <w:noProof/>
            <w:webHidden/>
          </w:rPr>
          <w:fldChar w:fldCharType="end"/>
        </w:r>
      </w:hyperlink>
    </w:p>
    <w:p w14:paraId="3F9B2651" w14:textId="12DED933"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23" w:history="1">
        <w:r w:rsidRPr="00744980">
          <w:rPr>
            <w:rStyle w:val="Hyperlink"/>
            <w:noProof/>
          </w:rPr>
          <w:t>1.4</w:t>
        </w:r>
        <w:r>
          <w:rPr>
            <w:rFonts w:asciiTheme="minorHAnsi" w:eastAsiaTheme="minorEastAsia" w:hAnsiTheme="minorHAnsi" w:cstheme="minorBidi"/>
            <w:b w:val="0"/>
            <w:bCs w:val="0"/>
            <w:noProof/>
            <w:sz w:val="22"/>
            <w:szCs w:val="22"/>
          </w:rPr>
          <w:tab/>
        </w:r>
        <w:r w:rsidRPr="00744980">
          <w:rPr>
            <w:rStyle w:val="Hyperlink"/>
            <w:noProof/>
          </w:rPr>
          <w:t>Các thành phần của Hệ điều hành</w:t>
        </w:r>
        <w:r>
          <w:rPr>
            <w:noProof/>
            <w:webHidden/>
          </w:rPr>
          <w:tab/>
        </w:r>
        <w:r>
          <w:rPr>
            <w:noProof/>
            <w:webHidden/>
          </w:rPr>
          <w:fldChar w:fldCharType="begin"/>
        </w:r>
        <w:r>
          <w:rPr>
            <w:noProof/>
            <w:webHidden/>
          </w:rPr>
          <w:instrText xml:space="preserve"> PAGEREF _Toc91160623 \h </w:instrText>
        </w:r>
        <w:r>
          <w:rPr>
            <w:noProof/>
            <w:webHidden/>
          </w:rPr>
        </w:r>
        <w:r>
          <w:rPr>
            <w:noProof/>
            <w:webHidden/>
          </w:rPr>
          <w:fldChar w:fldCharType="separate"/>
        </w:r>
        <w:r>
          <w:rPr>
            <w:noProof/>
            <w:webHidden/>
          </w:rPr>
          <w:t>2</w:t>
        </w:r>
        <w:r>
          <w:rPr>
            <w:noProof/>
            <w:webHidden/>
          </w:rPr>
          <w:fldChar w:fldCharType="end"/>
        </w:r>
      </w:hyperlink>
    </w:p>
    <w:p w14:paraId="3E19C07A" w14:textId="6AFD7FF9"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24" w:history="1">
        <w:r w:rsidRPr="00744980">
          <w:rPr>
            <w:rStyle w:val="Hyperlink"/>
            <w:noProof/>
          </w:rPr>
          <w:t>1.5</w:t>
        </w:r>
        <w:r>
          <w:rPr>
            <w:rFonts w:asciiTheme="minorHAnsi" w:eastAsiaTheme="minorEastAsia" w:hAnsiTheme="minorHAnsi" w:cstheme="minorBidi"/>
            <w:b w:val="0"/>
            <w:bCs w:val="0"/>
            <w:noProof/>
            <w:sz w:val="22"/>
            <w:szCs w:val="22"/>
          </w:rPr>
          <w:tab/>
        </w:r>
        <w:r w:rsidRPr="00744980">
          <w:rPr>
            <w:rStyle w:val="Hyperlink"/>
            <w:noProof/>
          </w:rPr>
          <w:t>Nguyên lý thiết kế Hệ điều hành</w:t>
        </w:r>
        <w:r>
          <w:rPr>
            <w:noProof/>
            <w:webHidden/>
          </w:rPr>
          <w:tab/>
        </w:r>
        <w:r>
          <w:rPr>
            <w:noProof/>
            <w:webHidden/>
          </w:rPr>
          <w:fldChar w:fldCharType="begin"/>
        </w:r>
        <w:r>
          <w:rPr>
            <w:noProof/>
            <w:webHidden/>
          </w:rPr>
          <w:instrText xml:space="preserve"> PAGEREF _Toc91160624 \h </w:instrText>
        </w:r>
        <w:r>
          <w:rPr>
            <w:noProof/>
            <w:webHidden/>
          </w:rPr>
        </w:r>
        <w:r>
          <w:rPr>
            <w:noProof/>
            <w:webHidden/>
          </w:rPr>
          <w:fldChar w:fldCharType="separate"/>
        </w:r>
        <w:r>
          <w:rPr>
            <w:noProof/>
            <w:webHidden/>
          </w:rPr>
          <w:t>3</w:t>
        </w:r>
        <w:r>
          <w:rPr>
            <w:noProof/>
            <w:webHidden/>
          </w:rPr>
          <w:fldChar w:fldCharType="end"/>
        </w:r>
      </w:hyperlink>
    </w:p>
    <w:p w14:paraId="7CF9D3FF" w14:textId="4805532C"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25" w:history="1">
        <w:r w:rsidRPr="00744980">
          <w:rPr>
            <w:rStyle w:val="Hyperlink"/>
            <w:noProof/>
          </w:rPr>
          <w:t>1.6</w:t>
        </w:r>
        <w:r>
          <w:rPr>
            <w:rFonts w:asciiTheme="minorHAnsi" w:eastAsiaTheme="minorEastAsia" w:hAnsiTheme="minorHAnsi" w:cstheme="minorBidi"/>
            <w:b w:val="0"/>
            <w:bCs w:val="0"/>
            <w:noProof/>
            <w:sz w:val="22"/>
            <w:szCs w:val="22"/>
          </w:rPr>
          <w:tab/>
        </w:r>
        <w:r w:rsidRPr="00744980">
          <w:rPr>
            <w:rStyle w:val="Hyperlink"/>
            <w:noProof/>
          </w:rPr>
          <w:t>Bảo vệ giữa người dùng và nhân</w:t>
        </w:r>
        <w:r>
          <w:rPr>
            <w:noProof/>
            <w:webHidden/>
          </w:rPr>
          <w:tab/>
        </w:r>
        <w:r>
          <w:rPr>
            <w:noProof/>
            <w:webHidden/>
          </w:rPr>
          <w:fldChar w:fldCharType="begin"/>
        </w:r>
        <w:r>
          <w:rPr>
            <w:noProof/>
            <w:webHidden/>
          </w:rPr>
          <w:instrText xml:space="preserve"> PAGEREF _Toc91160625 \h </w:instrText>
        </w:r>
        <w:r>
          <w:rPr>
            <w:noProof/>
            <w:webHidden/>
          </w:rPr>
        </w:r>
        <w:r>
          <w:rPr>
            <w:noProof/>
            <w:webHidden/>
          </w:rPr>
          <w:fldChar w:fldCharType="separate"/>
        </w:r>
        <w:r>
          <w:rPr>
            <w:noProof/>
            <w:webHidden/>
          </w:rPr>
          <w:t>4</w:t>
        </w:r>
        <w:r>
          <w:rPr>
            <w:noProof/>
            <w:webHidden/>
          </w:rPr>
          <w:fldChar w:fldCharType="end"/>
        </w:r>
      </w:hyperlink>
    </w:p>
    <w:p w14:paraId="1746C903" w14:textId="2D05854E"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26" w:history="1">
        <w:r w:rsidRPr="00744980">
          <w:rPr>
            <w:rStyle w:val="Hyperlink"/>
            <w:noProof/>
          </w:rPr>
          <w:t>1.7</w:t>
        </w:r>
        <w:r>
          <w:rPr>
            <w:rFonts w:asciiTheme="minorHAnsi" w:eastAsiaTheme="minorEastAsia" w:hAnsiTheme="minorHAnsi" w:cstheme="minorBidi"/>
            <w:b w:val="0"/>
            <w:bCs w:val="0"/>
            <w:noProof/>
            <w:sz w:val="22"/>
            <w:szCs w:val="22"/>
          </w:rPr>
          <w:tab/>
        </w:r>
        <w:r w:rsidRPr="00744980">
          <w:rPr>
            <w:rStyle w:val="Hyperlink"/>
            <w:noProof/>
          </w:rPr>
          <w:t>Lời gọi hệ thống (System call)</w:t>
        </w:r>
        <w:r>
          <w:rPr>
            <w:noProof/>
            <w:webHidden/>
          </w:rPr>
          <w:tab/>
        </w:r>
        <w:r>
          <w:rPr>
            <w:noProof/>
            <w:webHidden/>
          </w:rPr>
          <w:fldChar w:fldCharType="begin"/>
        </w:r>
        <w:r>
          <w:rPr>
            <w:noProof/>
            <w:webHidden/>
          </w:rPr>
          <w:instrText xml:space="preserve"> PAGEREF _Toc91160626 \h </w:instrText>
        </w:r>
        <w:r>
          <w:rPr>
            <w:noProof/>
            <w:webHidden/>
          </w:rPr>
        </w:r>
        <w:r>
          <w:rPr>
            <w:noProof/>
            <w:webHidden/>
          </w:rPr>
          <w:fldChar w:fldCharType="separate"/>
        </w:r>
        <w:r>
          <w:rPr>
            <w:noProof/>
            <w:webHidden/>
          </w:rPr>
          <w:t>4</w:t>
        </w:r>
        <w:r>
          <w:rPr>
            <w:noProof/>
            <w:webHidden/>
          </w:rPr>
          <w:fldChar w:fldCharType="end"/>
        </w:r>
      </w:hyperlink>
    </w:p>
    <w:p w14:paraId="119A36CF" w14:textId="2F285136"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27" w:history="1">
        <w:r w:rsidRPr="00744980">
          <w:rPr>
            <w:rStyle w:val="Hyperlink"/>
            <w:noProof/>
          </w:rPr>
          <w:t>1.8</w:t>
        </w:r>
        <w:r>
          <w:rPr>
            <w:rFonts w:asciiTheme="minorHAnsi" w:eastAsiaTheme="minorEastAsia" w:hAnsiTheme="minorHAnsi" w:cstheme="minorBidi"/>
            <w:b w:val="0"/>
            <w:bCs w:val="0"/>
            <w:noProof/>
            <w:sz w:val="22"/>
            <w:szCs w:val="22"/>
          </w:rPr>
          <w:tab/>
        </w:r>
        <w:r w:rsidRPr="00744980">
          <w:rPr>
            <w:rStyle w:val="Hyperlink"/>
            <w:noProof/>
          </w:rPr>
          <w:t>Chuyển đổi giữa chế độ người dùng và nhân (kernel)</w:t>
        </w:r>
        <w:r>
          <w:rPr>
            <w:noProof/>
            <w:webHidden/>
          </w:rPr>
          <w:tab/>
        </w:r>
        <w:r>
          <w:rPr>
            <w:noProof/>
            <w:webHidden/>
          </w:rPr>
          <w:fldChar w:fldCharType="begin"/>
        </w:r>
        <w:r>
          <w:rPr>
            <w:noProof/>
            <w:webHidden/>
          </w:rPr>
          <w:instrText xml:space="preserve"> PAGEREF _Toc91160627 \h </w:instrText>
        </w:r>
        <w:r>
          <w:rPr>
            <w:noProof/>
            <w:webHidden/>
          </w:rPr>
        </w:r>
        <w:r>
          <w:rPr>
            <w:noProof/>
            <w:webHidden/>
          </w:rPr>
          <w:fldChar w:fldCharType="separate"/>
        </w:r>
        <w:r>
          <w:rPr>
            <w:noProof/>
            <w:webHidden/>
          </w:rPr>
          <w:t>5</w:t>
        </w:r>
        <w:r>
          <w:rPr>
            <w:noProof/>
            <w:webHidden/>
          </w:rPr>
          <w:fldChar w:fldCharType="end"/>
        </w:r>
      </w:hyperlink>
    </w:p>
    <w:p w14:paraId="643557F2" w14:textId="3DDF19C3"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28" w:history="1">
        <w:r w:rsidRPr="00744980">
          <w:rPr>
            <w:rStyle w:val="Hyperlink"/>
            <w:noProof/>
          </w:rPr>
          <w:t>1.9</w:t>
        </w:r>
        <w:r>
          <w:rPr>
            <w:rFonts w:asciiTheme="minorHAnsi" w:eastAsiaTheme="minorEastAsia" w:hAnsiTheme="minorHAnsi" w:cstheme="minorBidi"/>
            <w:b w:val="0"/>
            <w:bCs w:val="0"/>
            <w:noProof/>
            <w:sz w:val="22"/>
            <w:szCs w:val="22"/>
          </w:rPr>
          <w:tab/>
        </w:r>
        <w:r w:rsidRPr="00744980">
          <w:rPr>
            <w:rStyle w:val="Hyperlink"/>
            <w:noProof/>
          </w:rPr>
          <w:t>Các dịch vụ của của OS</w:t>
        </w:r>
        <w:r>
          <w:rPr>
            <w:noProof/>
            <w:webHidden/>
          </w:rPr>
          <w:tab/>
        </w:r>
        <w:r>
          <w:rPr>
            <w:noProof/>
            <w:webHidden/>
          </w:rPr>
          <w:fldChar w:fldCharType="begin"/>
        </w:r>
        <w:r>
          <w:rPr>
            <w:noProof/>
            <w:webHidden/>
          </w:rPr>
          <w:instrText xml:space="preserve"> PAGEREF _Toc91160628 \h </w:instrText>
        </w:r>
        <w:r>
          <w:rPr>
            <w:noProof/>
            <w:webHidden/>
          </w:rPr>
        </w:r>
        <w:r>
          <w:rPr>
            <w:noProof/>
            <w:webHidden/>
          </w:rPr>
          <w:fldChar w:fldCharType="separate"/>
        </w:r>
        <w:r>
          <w:rPr>
            <w:noProof/>
            <w:webHidden/>
          </w:rPr>
          <w:t>5</w:t>
        </w:r>
        <w:r>
          <w:rPr>
            <w:noProof/>
            <w:webHidden/>
          </w:rPr>
          <w:fldChar w:fldCharType="end"/>
        </w:r>
      </w:hyperlink>
    </w:p>
    <w:p w14:paraId="6D7BDA52" w14:textId="479E4238"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629" w:history="1">
        <w:r w:rsidRPr="00744980">
          <w:rPr>
            <w:rStyle w:val="Hyperlink"/>
            <w:noProof/>
          </w:rPr>
          <w:t>1.10</w:t>
        </w:r>
        <w:r>
          <w:rPr>
            <w:rFonts w:asciiTheme="minorHAnsi" w:eastAsiaTheme="minorEastAsia" w:hAnsiTheme="minorHAnsi" w:cstheme="minorBidi"/>
            <w:b w:val="0"/>
            <w:bCs w:val="0"/>
            <w:noProof/>
            <w:sz w:val="22"/>
            <w:szCs w:val="22"/>
          </w:rPr>
          <w:tab/>
        </w:r>
        <w:r w:rsidRPr="00744980">
          <w:rPr>
            <w:rStyle w:val="Hyperlink"/>
            <w:noProof/>
          </w:rPr>
          <w:t>Cấu trúc của OS</w:t>
        </w:r>
        <w:r>
          <w:rPr>
            <w:noProof/>
            <w:webHidden/>
          </w:rPr>
          <w:tab/>
        </w:r>
        <w:r>
          <w:rPr>
            <w:noProof/>
            <w:webHidden/>
          </w:rPr>
          <w:fldChar w:fldCharType="begin"/>
        </w:r>
        <w:r>
          <w:rPr>
            <w:noProof/>
            <w:webHidden/>
          </w:rPr>
          <w:instrText xml:space="preserve"> PAGEREF _Toc91160629 \h </w:instrText>
        </w:r>
        <w:r>
          <w:rPr>
            <w:noProof/>
            <w:webHidden/>
          </w:rPr>
        </w:r>
        <w:r>
          <w:rPr>
            <w:noProof/>
            <w:webHidden/>
          </w:rPr>
          <w:fldChar w:fldCharType="separate"/>
        </w:r>
        <w:r>
          <w:rPr>
            <w:noProof/>
            <w:webHidden/>
          </w:rPr>
          <w:t>7</w:t>
        </w:r>
        <w:r>
          <w:rPr>
            <w:noProof/>
            <w:webHidden/>
          </w:rPr>
          <w:fldChar w:fldCharType="end"/>
        </w:r>
      </w:hyperlink>
    </w:p>
    <w:p w14:paraId="43735BD9" w14:textId="3EB497B2" w:rsidR="00307EAB" w:rsidRDefault="00307EAB">
      <w:pPr>
        <w:pStyle w:val="TOC3"/>
        <w:tabs>
          <w:tab w:val="left" w:pos="1200"/>
        </w:tabs>
        <w:rPr>
          <w:rFonts w:asciiTheme="minorHAnsi" w:eastAsiaTheme="minorEastAsia" w:hAnsiTheme="minorHAnsi" w:cstheme="minorBidi"/>
          <w:i w:val="0"/>
          <w:noProof/>
          <w:sz w:val="22"/>
          <w:szCs w:val="22"/>
        </w:rPr>
      </w:pPr>
      <w:hyperlink w:anchor="_Toc91160630" w:history="1">
        <w:r w:rsidRPr="00744980">
          <w:rPr>
            <w:rStyle w:val="Hyperlink"/>
            <w:noProof/>
          </w:rPr>
          <w:t>1.10.1</w:t>
        </w:r>
        <w:r>
          <w:rPr>
            <w:rFonts w:asciiTheme="minorHAnsi" w:eastAsiaTheme="minorEastAsia" w:hAnsiTheme="minorHAnsi" w:cstheme="minorBidi"/>
            <w:i w:val="0"/>
            <w:noProof/>
            <w:sz w:val="22"/>
            <w:szCs w:val="22"/>
          </w:rPr>
          <w:tab/>
        </w:r>
        <w:r w:rsidRPr="00744980">
          <w:rPr>
            <w:rStyle w:val="Hyperlink"/>
            <w:noProof/>
          </w:rPr>
          <w:t>Cấu trúc OS nguyên khối (Monolithic OS)</w:t>
        </w:r>
        <w:r>
          <w:rPr>
            <w:noProof/>
            <w:webHidden/>
          </w:rPr>
          <w:tab/>
        </w:r>
        <w:r>
          <w:rPr>
            <w:noProof/>
            <w:webHidden/>
          </w:rPr>
          <w:fldChar w:fldCharType="begin"/>
        </w:r>
        <w:r>
          <w:rPr>
            <w:noProof/>
            <w:webHidden/>
          </w:rPr>
          <w:instrText xml:space="preserve"> PAGEREF _Toc91160630 \h </w:instrText>
        </w:r>
        <w:r>
          <w:rPr>
            <w:noProof/>
            <w:webHidden/>
          </w:rPr>
        </w:r>
        <w:r>
          <w:rPr>
            <w:noProof/>
            <w:webHidden/>
          </w:rPr>
          <w:fldChar w:fldCharType="separate"/>
        </w:r>
        <w:r>
          <w:rPr>
            <w:noProof/>
            <w:webHidden/>
          </w:rPr>
          <w:t>7</w:t>
        </w:r>
        <w:r>
          <w:rPr>
            <w:noProof/>
            <w:webHidden/>
          </w:rPr>
          <w:fldChar w:fldCharType="end"/>
        </w:r>
      </w:hyperlink>
    </w:p>
    <w:p w14:paraId="3B976894" w14:textId="0893718E" w:rsidR="00307EAB" w:rsidRDefault="00307EAB">
      <w:pPr>
        <w:pStyle w:val="TOC3"/>
        <w:tabs>
          <w:tab w:val="left" w:pos="1200"/>
        </w:tabs>
        <w:rPr>
          <w:rFonts w:asciiTheme="minorHAnsi" w:eastAsiaTheme="minorEastAsia" w:hAnsiTheme="minorHAnsi" w:cstheme="minorBidi"/>
          <w:i w:val="0"/>
          <w:noProof/>
          <w:sz w:val="22"/>
          <w:szCs w:val="22"/>
        </w:rPr>
      </w:pPr>
      <w:hyperlink w:anchor="_Toc91160631" w:history="1">
        <w:r w:rsidRPr="00744980">
          <w:rPr>
            <w:rStyle w:val="Hyperlink"/>
            <w:noProof/>
          </w:rPr>
          <w:t>1.10.2</w:t>
        </w:r>
        <w:r>
          <w:rPr>
            <w:rFonts w:asciiTheme="minorHAnsi" w:eastAsiaTheme="minorEastAsia" w:hAnsiTheme="minorHAnsi" w:cstheme="minorBidi"/>
            <w:i w:val="0"/>
            <w:noProof/>
            <w:sz w:val="22"/>
            <w:szCs w:val="22"/>
          </w:rPr>
          <w:tab/>
        </w:r>
        <w:r w:rsidRPr="00744980">
          <w:rPr>
            <w:rStyle w:val="Hyperlink"/>
            <w:noProof/>
          </w:rPr>
          <w:t>Cấu trúc OS mô-đun (Modular OS)</w:t>
        </w:r>
        <w:r>
          <w:rPr>
            <w:noProof/>
            <w:webHidden/>
          </w:rPr>
          <w:tab/>
        </w:r>
        <w:r>
          <w:rPr>
            <w:noProof/>
            <w:webHidden/>
          </w:rPr>
          <w:fldChar w:fldCharType="begin"/>
        </w:r>
        <w:r>
          <w:rPr>
            <w:noProof/>
            <w:webHidden/>
          </w:rPr>
          <w:instrText xml:space="preserve"> PAGEREF _Toc91160631 \h </w:instrText>
        </w:r>
        <w:r>
          <w:rPr>
            <w:noProof/>
            <w:webHidden/>
          </w:rPr>
        </w:r>
        <w:r>
          <w:rPr>
            <w:noProof/>
            <w:webHidden/>
          </w:rPr>
          <w:fldChar w:fldCharType="separate"/>
        </w:r>
        <w:r>
          <w:rPr>
            <w:noProof/>
            <w:webHidden/>
          </w:rPr>
          <w:t>7</w:t>
        </w:r>
        <w:r>
          <w:rPr>
            <w:noProof/>
            <w:webHidden/>
          </w:rPr>
          <w:fldChar w:fldCharType="end"/>
        </w:r>
      </w:hyperlink>
    </w:p>
    <w:p w14:paraId="3A93B9F3" w14:textId="392D0F09" w:rsidR="00307EAB" w:rsidRDefault="00307EAB">
      <w:pPr>
        <w:pStyle w:val="TOC3"/>
        <w:tabs>
          <w:tab w:val="left" w:pos="1200"/>
        </w:tabs>
        <w:rPr>
          <w:rFonts w:asciiTheme="minorHAnsi" w:eastAsiaTheme="minorEastAsia" w:hAnsiTheme="minorHAnsi" w:cstheme="minorBidi"/>
          <w:i w:val="0"/>
          <w:noProof/>
          <w:sz w:val="22"/>
          <w:szCs w:val="22"/>
        </w:rPr>
      </w:pPr>
      <w:hyperlink w:anchor="_Toc91160632" w:history="1">
        <w:r w:rsidRPr="00744980">
          <w:rPr>
            <w:rStyle w:val="Hyperlink"/>
            <w:noProof/>
          </w:rPr>
          <w:t>1.10.3</w:t>
        </w:r>
        <w:r>
          <w:rPr>
            <w:rFonts w:asciiTheme="minorHAnsi" w:eastAsiaTheme="minorEastAsia" w:hAnsiTheme="minorHAnsi" w:cstheme="minorBidi"/>
            <w:i w:val="0"/>
            <w:noProof/>
            <w:sz w:val="22"/>
            <w:szCs w:val="22"/>
          </w:rPr>
          <w:tab/>
        </w:r>
        <w:r w:rsidRPr="00744980">
          <w:rPr>
            <w:rStyle w:val="Hyperlink"/>
            <w:noProof/>
          </w:rPr>
          <w:t>Cấu trúc OS vi nhân (microkernel OS)</w:t>
        </w:r>
        <w:r>
          <w:rPr>
            <w:noProof/>
            <w:webHidden/>
          </w:rPr>
          <w:tab/>
        </w:r>
        <w:r>
          <w:rPr>
            <w:noProof/>
            <w:webHidden/>
          </w:rPr>
          <w:fldChar w:fldCharType="begin"/>
        </w:r>
        <w:r>
          <w:rPr>
            <w:noProof/>
            <w:webHidden/>
          </w:rPr>
          <w:instrText xml:space="preserve"> PAGEREF _Toc91160632 \h </w:instrText>
        </w:r>
        <w:r>
          <w:rPr>
            <w:noProof/>
            <w:webHidden/>
          </w:rPr>
        </w:r>
        <w:r>
          <w:rPr>
            <w:noProof/>
            <w:webHidden/>
          </w:rPr>
          <w:fldChar w:fldCharType="separate"/>
        </w:r>
        <w:r>
          <w:rPr>
            <w:noProof/>
            <w:webHidden/>
          </w:rPr>
          <w:t>7</w:t>
        </w:r>
        <w:r>
          <w:rPr>
            <w:noProof/>
            <w:webHidden/>
          </w:rPr>
          <w:fldChar w:fldCharType="end"/>
        </w:r>
      </w:hyperlink>
    </w:p>
    <w:p w14:paraId="5051845B" w14:textId="12309486"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633" w:history="1">
        <w:r w:rsidRPr="00744980">
          <w:rPr>
            <w:rStyle w:val="Hyperlink"/>
            <w:noProof/>
          </w:rPr>
          <w:t>1.11</w:t>
        </w:r>
        <w:r>
          <w:rPr>
            <w:rFonts w:asciiTheme="minorHAnsi" w:eastAsiaTheme="minorEastAsia" w:hAnsiTheme="minorHAnsi" w:cstheme="minorBidi"/>
            <w:b w:val="0"/>
            <w:bCs w:val="0"/>
            <w:noProof/>
            <w:sz w:val="22"/>
            <w:szCs w:val="22"/>
          </w:rPr>
          <w:tab/>
        </w:r>
        <w:r w:rsidRPr="00744980">
          <w:rPr>
            <w:rStyle w:val="Hyperlink"/>
            <w:noProof/>
          </w:rPr>
          <w:t>Kiến trúc Linux</w:t>
        </w:r>
        <w:r>
          <w:rPr>
            <w:noProof/>
            <w:webHidden/>
          </w:rPr>
          <w:tab/>
        </w:r>
        <w:r>
          <w:rPr>
            <w:noProof/>
            <w:webHidden/>
          </w:rPr>
          <w:fldChar w:fldCharType="begin"/>
        </w:r>
        <w:r>
          <w:rPr>
            <w:noProof/>
            <w:webHidden/>
          </w:rPr>
          <w:instrText xml:space="preserve"> PAGEREF _Toc91160633 \h </w:instrText>
        </w:r>
        <w:r>
          <w:rPr>
            <w:noProof/>
            <w:webHidden/>
          </w:rPr>
        </w:r>
        <w:r>
          <w:rPr>
            <w:noProof/>
            <w:webHidden/>
          </w:rPr>
          <w:fldChar w:fldCharType="separate"/>
        </w:r>
        <w:r>
          <w:rPr>
            <w:noProof/>
            <w:webHidden/>
          </w:rPr>
          <w:t>8</w:t>
        </w:r>
        <w:r>
          <w:rPr>
            <w:noProof/>
            <w:webHidden/>
          </w:rPr>
          <w:fldChar w:fldCharType="end"/>
        </w:r>
      </w:hyperlink>
    </w:p>
    <w:p w14:paraId="624F722B" w14:textId="034412AF"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634" w:history="1">
        <w:r w:rsidRPr="00744980">
          <w:rPr>
            <w:rStyle w:val="Hyperlink"/>
            <w:noProof/>
          </w:rPr>
          <w:t>1.12</w:t>
        </w:r>
        <w:r>
          <w:rPr>
            <w:rFonts w:asciiTheme="minorHAnsi" w:eastAsiaTheme="minorEastAsia" w:hAnsiTheme="minorHAnsi" w:cstheme="minorBidi"/>
            <w:b w:val="0"/>
            <w:bCs w:val="0"/>
            <w:noProof/>
            <w:sz w:val="22"/>
            <w:szCs w:val="22"/>
          </w:rPr>
          <w:tab/>
        </w:r>
        <w:r w:rsidRPr="00744980">
          <w:rPr>
            <w:rStyle w:val="Hyperlink"/>
            <w:noProof/>
          </w:rPr>
          <w:t>Kiến trúc MacOS</w:t>
        </w:r>
        <w:r>
          <w:rPr>
            <w:noProof/>
            <w:webHidden/>
          </w:rPr>
          <w:tab/>
        </w:r>
        <w:r>
          <w:rPr>
            <w:noProof/>
            <w:webHidden/>
          </w:rPr>
          <w:fldChar w:fldCharType="begin"/>
        </w:r>
        <w:r>
          <w:rPr>
            <w:noProof/>
            <w:webHidden/>
          </w:rPr>
          <w:instrText xml:space="preserve"> PAGEREF _Toc91160634 \h </w:instrText>
        </w:r>
        <w:r>
          <w:rPr>
            <w:noProof/>
            <w:webHidden/>
          </w:rPr>
        </w:r>
        <w:r>
          <w:rPr>
            <w:noProof/>
            <w:webHidden/>
          </w:rPr>
          <w:fldChar w:fldCharType="separate"/>
        </w:r>
        <w:r>
          <w:rPr>
            <w:noProof/>
            <w:webHidden/>
          </w:rPr>
          <w:t>9</w:t>
        </w:r>
        <w:r>
          <w:rPr>
            <w:noProof/>
            <w:webHidden/>
          </w:rPr>
          <w:fldChar w:fldCharType="end"/>
        </w:r>
      </w:hyperlink>
    </w:p>
    <w:p w14:paraId="1CDBD708" w14:textId="595E3A63" w:rsidR="00307EAB" w:rsidRDefault="00307EAB">
      <w:pPr>
        <w:pStyle w:val="TOC1"/>
        <w:tabs>
          <w:tab w:val="left" w:pos="1000"/>
        </w:tabs>
        <w:rPr>
          <w:rFonts w:asciiTheme="minorHAnsi" w:eastAsiaTheme="minorEastAsia" w:hAnsiTheme="minorHAnsi" w:cstheme="minorBidi"/>
          <w:b w:val="0"/>
          <w:bCs w:val="0"/>
          <w:caps w:val="0"/>
          <w:noProof/>
          <w:sz w:val="22"/>
          <w:szCs w:val="22"/>
        </w:rPr>
      </w:pPr>
      <w:hyperlink w:anchor="_Toc91160635" w:history="1">
        <w:r w:rsidRPr="00744980">
          <w:rPr>
            <w:rStyle w:val="Hyperlink"/>
            <w:noProof/>
          </w:rPr>
          <w:t>BÀI 2.</w:t>
        </w:r>
        <w:r>
          <w:rPr>
            <w:rFonts w:asciiTheme="minorHAnsi" w:eastAsiaTheme="minorEastAsia" w:hAnsiTheme="minorHAnsi" w:cstheme="minorBidi"/>
            <w:b w:val="0"/>
            <w:bCs w:val="0"/>
            <w:caps w:val="0"/>
            <w:noProof/>
            <w:sz w:val="22"/>
            <w:szCs w:val="22"/>
          </w:rPr>
          <w:tab/>
        </w:r>
        <w:r w:rsidRPr="00744980">
          <w:rPr>
            <w:rStyle w:val="Hyperlink"/>
            <w:noProof/>
          </w:rPr>
          <w:t>TIẾN TRÌNH VÀ QUẢN LÝ TIẾN TRÌNH</w:t>
        </w:r>
        <w:r>
          <w:rPr>
            <w:noProof/>
            <w:webHidden/>
          </w:rPr>
          <w:tab/>
        </w:r>
        <w:r>
          <w:rPr>
            <w:noProof/>
            <w:webHidden/>
          </w:rPr>
          <w:fldChar w:fldCharType="begin"/>
        </w:r>
        <w:r>
          <w:rPr>
            <w:noProof/>
            <w:webHidden/>
          </w:rPr>
          <w:instrText xml:space="preserve"> PAGEREF _Toc91160635 \h </w:instrText>
        </w:r>
        <w:r>
          <w:rPr>
            <w:noProof/>
            <w:webHidden/>
          </w:rPr>
        </w:r>
        <w:r>
          <w:rPr>
            <w:noProof/>
            <w:webHidden/>
          </w:rPr>
          <w:fldChar w:fldCharType="separate"/>
        </w:r>
        <w:r>
          <w:rPr>
            <w:noProof/>
            <w:webHidden/>
          </w:rPr>
          <w:t>10</w:t>
        </w:r>
        <w:r>
          <w:rPr>
            <w:noProof/>
            <w:webHidden/>
          </w:rPr>
          <w:fldChar w:fldCharType="end"/>
        </w:r>
      </w:hyperlink>
    </w:p>
    <w:p w14:paraId="38D5079A" w14:textId="47DA2527"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36" w:history="1">
        <w:r w:rsidRPr="00744980">
          <w:rPr>
            <w:rStyle w:val="Hyperlink"/>
            <w:noProof/>
          </w:rPr>
          <w:t>2.1</w:t>
        </w:r>
        <w:r>
          <w:rPr>
            <w:rFonts w:asciiTheme="minorHAnsi" w:eastAsiaTheme="minorEastAsia" w:hAnsiTheme="minorHAnsi" w:cstheme="minorBidi"/>
            <w:b w:val="0"/>
            <w:bCs w:val="0"/>
            <w:noProof/>
            <w:sz w:val="22"/>
            <w:szCs w:val="22"/>
          </w:rPr>
          <w:tab/>
        </w:r>
        <w:r w:rsidRPr="00744980">
          <w:rPr>
            <w:rStyle w:val="Hyperlink"/>
            <w:noProof/>
          </w:rPr>
          <w:t>Khái niệm về tiến trình (Process)</w:t>
        </w:r>
        <w:r>
          <w:rPr>
            <w:noProof/>
            <w:webHidden/>
          </w:rPr>
          <w:tab/>
        </w:r>
        <w:r>
          <w:rPr>
            <w:noProof/>
            <w:webHidden/>
          </w:rPr>
          <w:fldChar w:fldCharType="begin"/>
        </w:r>
        <w:r>
          <w:rPr>
            <w:noProof/>
            <w:webHidden/>
          </w:rPr>
          <w:instrText xml:space="preserve"> PAGEREF _Toc91160636 \h </w:instrText>
        </w:r>
        <w:r>
          <w:rPr>
            <w:noProof/>
            <w:webHidden/>
          </w:rPr>
        </w:r>
        <w:r>
          <w:rPr>
            <w:noProof/>
            <w:webHidden/>
          </w:rPr>
          <w:fldChar w:fldCharType="separate"/>
        </w:r>
        <w:r>
          <w:rPr>
            <w:noProof/>
            <w:webHidden/>
          </w:rPr>
          <w:t>10</w:t>
        </w:r>
        <w:r>
          <w:rPr>
            <w:noProof/>
            <w:webHidden/>
          </w:rPr>
          <w:fldChar w:fldCharType="end"/>
        </w:r>
      </w:hyperlink>
    </w:p>
    <w:p w14:paraId="5F91738A" w14:textId="646F3EEC"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37" w:history="1">
        <w:r w:rsidRPr="00744980">
          <w:rPr>
            <w:rStyle w:val="Hyperlink"/>
            <w:noProof/>
          </w:rPr>
          <w:t>2.2</w:t>
        </w:r>
        <w:r>
          <w:rPr>
            <w:rFonts w:asciiTheme="minorHAnsi" w:eastAsiaTheme="minorEastAsia" w:hAnsiTheme="minorHAnsi" w:cstheme="minorBidi"/>
            <w:b w:val="0"/>
            <w:bCs w:val="0"/>
            <w:noProof/>
            <w:sz w:val="22"/>
            <w:szCs w:val="22"/>
          </w:rPr>
          <w:tab/>
        </w:r>
        <w:r w:rsidRPr="00744980">
          <w:rPr>
            <w:rStyle w:val="Hyperlink"/>
            <w:noProof/>
          </w:rPr>
          <w:t>Không gian địa chỉ của tiến trình</w:t>
        </w:r>
        <w:r>
          <w:rPr>
            <w:noProof/>
            <w:webHidden/>
          </w:rPr>
          <w:tab/>
        </w:r>
        <w:r>
          <w:rPr>
            <w:noProof/>
            <w:webHidden/>
          </w:rPr>
          <w:fldChar w:fldCharType="begin"/>
        </w:r>
        <w:r>
          <w:rPr>
            <w:noProof/>
            <w:webHidden/>
          </w:rPr>
          <w:instrText xml:space="preserve"> PAGEREF _Toc91160637 \h </w:instrText>
        </w:r>
        <w:r>
          <w:rPr>
            <w:noProof/>
            <w:webHidden/>
          </w:rPr>
        </w:r>
        <w:r>
          <w:rPr>
            <w:noProof/>
            <w:webHidden/>
          </w:rPr>
          <w:fldChar w:fldCharType="separate"/>
        </w:r>
        <w:r>
          <w:rPr>
            <w:noProof/>
            <w:webHidden/>
          </w:rPr>
          <w:t>11</w:t>
        </w:r>
        <w:r>
          <w:rPr>
            <w:noProof/>
            <w:webHidden/>
          </w:rPr>
          <w:fldChar w:fldCharType="end"/>
        </w:r>
      </w:hyperlink>
    </w:p>
    <w:p w14:paraId="6A0A51BE" w14:textId="0DE3041D"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38" w:history="1">
        <w:r w:rsidRPr="00744980">
          <w:rPr>
            <w:rStyle w:val="Hyperlink"/>
            <w:noProof/>
          </w:rPr>
          <w:t>2.3</w:t>
        </w:r>
        <w:r>
          <w:rPr>
            <w:rFonts w:asciiTheme="minorHAnsi" w:eastAsiaTheme="minorEastAsia" w:hAnsiTheme="minorHAnsi" w:cstheme="minorBidi"/>
            <w:b w:val="0"/>
            <w:bCs w:val="0"/>
            <w:noProof/>
            <w:sz w:val="22"/>
            <w:szCs w:val="22"/>
          </w:rPr>
          <w:tab/>
        </w:r>
        <w:r w:rsidRPr="00744980">
          <w:rPr>
            <w:rStyle w:val="Hyperlink"/>
            <w:noProof/>
          </w:rPr>
          <w:t>Quản lý bộ nhớ</w:t>
        </w:r>
        <w:r>
          <w:rPr>
            <w:noProof/>
            <w:webHidden/>
          </w:rPr>
          <w:tab/>
        </w:r>
        <w:r>
          <w:rPr>
            <w:noProof/>
            <w:webHidden/>
          </w:rPr>
          <w:fldChar w:fldCharType="begin"/>
        </w:r>
        <w:r>
          <w:rPr>
            <w:noProof/>
            <w:webHidden/>
          </w:rPr>
          <w:instrText xml:space="preserve"> PAGEREF _Toc91160638 \h </w:instrText>
        </w:r>
        <w:r>
          <w:rPr>
            <w:noProof/>
            <w:webHidden/>
          </w:rPr>
        </w:r>
        <w:r>
          <w:rPr>
            <w:noProof/>
            <w:webHidden/>
          </w:rPr>
          <w:fldChar w:fldCharType="separate"/>
        </w:r>
        <w:r>
          <w:rPr>
            <w:noProof/>
            <w:webHidden/>
          </w:rPr>
          <w:t>11</w:t>
        </w:r>
        <w:r>
          <w:rPr>
            <w:noProof/>
            <w:webHidden/>
          </w:rPr>
          <w:fldChar w:fldCharType="end"/>
        </w:r>
      </w:hyperlink>
    </w:p>
    <w:p w14:paraId="28EED358" w14:textId="22243845"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39" w:history="1">
        <w:r w:rsidRPr="00744980">
          <w:rPr>
            <w:rStyle w:val="Hyperlink"/>
            <w:noProof/>
          </w:rPr>
          <w:t>2.4</w:t>
        </w:r>
        <w:r>
          <w:rPr>
            <w:rFonts w:asciiTheme="minorHAnsi" w:eastAsiaTheme="minorEastAsia" w:hAnsiTheme="minorHAnsi" w:cstheme="minorBidi"/>
            <w:b w:val="0"/>
            <w:bCs w:val="0"/>
            <w:noProof/>
            <w:sz w:val="22"/>
            <w:szCs w:val="22"/>
          </w:rPr>
          <w:tab/>
        </w:r>
        <w:r w:rsidRPr="00744980">
          <w:rPr>
            <w:rStyle w:val="Hyperlink"/>
            <w:noProof/>
          </w:rPr>
          <w:t>Khối điều khiển tiến trình (PCB - Process Control Block)</w:t>
        </w:r>
        <w:r>
          <w:rPr>
            <w:noProof/>
            <w:webHidden/>
          </w:rPr>
          <w:tab/>
        </w:r>
        <w:r>
          <w:rPr>
            <w:noProof/>
            <w:webHidden/>
          </w:rPr>
          <w:fldChar w:fldCharType="begin"/>
        </w:r>
        <w:r>
          <w:rPr>
            <w:noProof/>
            <w:webHidden/>
          </w:rPr>
          <w:instrText xml:space="preserve"> PAGEREF _Toc91160639 \h </w:instrText>
        </w:r>
        <w:r>
          <w:rPr>
            <w:noProof/>
            <w:webHidden/>
          </w:rPr>
        </w:r>
        <w:r>
          <w:rPr>
            <w:noProof/>
            <w:webHidden/>
          </w:rPr>
          <w:fldChar w:fldCharType="separate"/>
        </w:r>
        <w:r>
          <w:rPr>
            <w:noProof/>
            <w:webHidden/>
          </w:rPr>
          <w:t>12</w:t>
        </w:r>
        <w:r>
          <w:rPr>
            <w:noProof/>
            <w:webHidden/>
          </w:rPr>
          <w:fldChar w:fldCharType="end"/>
        </w:r>
      </w:hyperlink>
    </w:p>
    <w:p w14:paraId="6D2EB154" w14:textId="44970D26"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40" w:history="1">
        <w:r w:rsidRPr="00744980">
          <w:rPr>
            <w:rStyle w:val="Hyperlink"/>
            <w:noProof/>
          </w:rPr>
          <w:t>2.5</w:t>
        </w:r>
        <w:r>
          <w:rPr>
            <w:rFonts w:asciiTheme="minorHAnsi" w:eastAsiaTheme="minorEastAsia" w:hAnsiTheme="minorHAnsi" w:cstheme="minorBidi"/>
            <w:b w:val="0"/>
            <w:bCs w:val="0"/>
            <w:noProof/>
            <w:sz w:val="22"/>
            <w:szCs w:val="22"/>
          </w:rPr>
          <w:tab/>
        </w:r>
        <w:r w:rsidRPr="00744980">
          <w:rPr>
            <w:rStyle w:val="Hyperlink"/>
            <w:noProof/>
          </w:rPr>
          <w:t>Cách sử dụng PCB</w:t>
        </w:r>
        <w:r>
          <w:rPr>
            <w:noProof/>
            <w:webHidden/>
          </w:rPr>
          <w:tab/>
        </w:r>
        <w:r>
          <w:rPr>
            <w:noProof/>
            <w:webHidden/>
          </w:rPr>
          <w:fldChar w:fldCharType="begin"/>
        </w:r>
        <w:r>
          <w:rPr>
            <w:noProof/>
            <w:webHidden/>
          </w:rPr>
          <w:instrText xml:space="preserve"> PAGEREF _Toc91160640 \h </w:instrText>
        </w:r>
        <w:r>
          <w:rPr>
            <w:noProof/>
            <w:webHidden/>
          </w:rPr>
        </w:r>
        <w:r>
          <w:rPr>
            <w:noProof/>
            <w:webHidden/>
          </w:rPr>
          <w:fldChar w:fldCharType="separate"/>
        </w:r>
        <w:r>
          <w:rPr>
            <w:noProof/>
            <w:webHidden/>
          </w:rPr>
          <w:t>12</w:t>
        </w:r>
        <w:r>
          <w:rPr>
            <w:noProof/>
            <w:webHidden/>
          </w:rPr>
          <w:fldChar w:fldCharType="end"/>
        </w:r>
      </w:hyperlink>
    </w:p>
    <w:p w14:paraId="3355E5F8" w14:textId="2BC13A3E"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41" w:history="1">
        <w:r w:rsidRPr="00744980">
          <w:rPr>
            <w:rStyle w:val="Hyperlink"/>
            <w:noProof/>
          </w:rPr>
          <w:t>2.6</w:t>
        </w:r>
        <w:r>
          <w:rPr>
            <w:rFonts w:asciiTheme="minorHAnsi" w:eastAsiaTheme="minorEastAsia" w:hAnsiTheme="minorHAnsi" w:cstheme="minorBidi"/>
            <w:b w:val="0"/>
            <w:bCs w:val="0"/>
            <w:noProof/>
            <w:sz w:val="22"/>
            <w:szCs w:val="22"/>
          </w:rPr>
          <w:tab/>
        </w:r>
        <w:r w:rsidRPr="00744980">
          <w:rPr>
            <w:rStyle w:val="Hyperlink"/>
            <w:noProof/>
          </w:rPr>
          <w:t>Chuyển đổi ngữ cảnh (context switch)</w:t>
        </w:r>
        <w:r>
          <w:rPr>
            <w:noProof/>
            <w:webHidden/>
          </w:rPr>
          <w:tab/>
        </w:r>
        <w:r>
          <w:rPr>
            <w:noProof/>
            <w:webHidden/>
          </w:rPr>
          <w:fldChar w:fldCharType="begin"/>
        </w:r>
        <w:r>
          <w:rPr>
            <w:noProof/>
            <w:webHidden/>
          </w:rPr>
          <w:instrText xml:space="preserve"> PAGEREF _Toc91160641 \h </w:instrText>
        </w:r>
        <w:r>
          <w:rPr>
            <w:noProof/>
            <w:webHidden/>
          </w:rPr>
        </w:r>
        <w:r>
          <w:rPr>
            <w:noProof/>
            <w:webHidden/>
          </w:rPr>
          <w:fldChar w:fldCharType="separate"/>
        </w:r>
        <w:r>
          <w:rPr>
            <w:noProof/>
            <w:webHidden/>
          </w:rPr>
          <w:t>13</w:t>
        </w:r>
        <w:r>
          <w:rPr>
            <w:noProof/>
            <w:webHidden/>
          </w:rPr>
          <w:fldChar w:fldCharType="end"/>
        </w:r>
      </w:hyperlink>
    </w:p>
    <w:p w14:paraId="016417B7" w14:textId="19B7B402"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42" w:history="1">
        <w:r w:rsidRPr="00744980">
          <w:rPr>
            <w:rStyle w:val="Hyperlink"/>
            <w:noProof/>
          </w:rPr>
          <w:t>2.7</w:t>
        </w:r>
        <w:r>
          <w:rPr>
            <w:rFonts w:asciiTheme="minorHAnsi" w:eastAsiaTheme="minorEastAsia" w:hAnsiTheme="minorHAnsi" w:cstheme="minorBidi"/>
            <w:b w:val="0"/>
            <w:bCs w:val="0"/>
            <w:noProof/>
            <w:sz w:val="22"/>
            <w:szCs w:val="22"/>
          </w:rPr>
          <w:tab/>
        </w:r>
        <w:r w:rsidRPr="00744980">
          <w:rPr>
            <w:rStyle w:val="Hyperlink"/>
            <w:noProof/>
          </w:rPr>
          <w:t>Vòng đời của tiến trình</w:t>
        </w:r>
        <w:r>
          <w:rPr>
            <w:noProof/>
            <w:webHidden/>
          </w:rPr>
          <w:tab/>
        </w:r>
        <w:r>
          <w:rPr>
            <w:noProof/>
            <w:webHidden/>
          </w:rPr>
          <w:fldChar w:fldCharType="begin"/>
        </w:r>
        <w:r>
          <w:rPr>
            <w:noProof/>
            <w:webHidden/>
          </w:rPr>
          <w:instrText xml:space="preserve"> PAGEREF _Toc91160642 \h </w:instrText>
        </w:r>
        <w:r>
          <w:rPr>
            <w:noProof/>
            <w:webHidden/>
          </w:rPr>
        </w:r>
        <w:r>
          <w:rPr>
            <w:noProof/>
            <w:webHidden/>
          </w:rPr>
          <w:fldChar w:fldCharType="separate"/>
        </w:r>
        <w:r>
          <w:rPr>
            <w:noProof/>
            <w:webHidden/>
          </w:rPr>
          <w:t>13</w:t>
        </w:r>
        <w:r>
          <w:rPr>
            <w:noProof/>
            <w:webHidden/>
          </w:rPr>
          <w:fldChar w:fldCharType="end"/>
        </w:r>
      </w:hyperlink>
    </w:p>
    <w:p w14:paraId="77EE78EE" w14:textId="52D2F0F8"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43" w:history="1">
        <w:r w:rsidRPr="00744980">
          <w:rPr>
            <w:rStyle w:val="Hyperlink"/>
            <w:noProof/>
          </w:rPr>
          <w:t>2.8</w:t>
        </w:r>
        <w:r>
          <w:rPr>
            <w:rFonts w:asciiTheme="minorHAnsi" w:eastAsiaTheme="minorEastAsia" w:hAnsiTheme="minorHAnsi" w:cstheme="minorBidi"/>
            <w:b w:val="0"/>
            <w:bCs w:val="0"/>
            <w:noProof/>
            <w:sz w:val="22"/>
            <w:szCs w:val="22"/>
          </w:rPr>
          <w:tab/>
        </w:r>
        <w:r w:rsidRPr="00744980">
          <w:rPr>
            <w:rStyle w:val="Hyperlink"/>
            <w:noProof/>
          </w:rPr>
          <w:t>Tạo tiến trình</w:t>
        </w:r>
        <w:r>
          <w:rPr>
            <w:noProof/>
            <w:webHidden/>
          </w:rPr>
          <w:tab/>
        </w:r>
        <w:r>
          <w:rPr>
            <w:noProof/>
            <w:webHidden/>
          </w:rPr>
          <w:fldChar w:fldCharType="begin"/>
        </w:r>
        <w:r>
          <w:rPr>
            <w:noProof/>
            <w:webHidden/>
          </w:rPr>
          <w:instrText xml:space="preserve"> PAGEREF _Toc91160643 \h </w:instrText>
        </w:r>
        <w:r>
          <w:rPr>
            <w:noProof/>
            <w:webHidden/>
          </w:rPr>
        </w:r>
        <w:r>
          <w:rPr>
            <w:noProof/>
            <w:webHidden/>
          </w:rPr>
          <w:fldChar w:fldCharType="separate"/>
        </w:r>
        <w:r>
          <w:rPr>
            <w:noProof/>
            <w:webHidden/>
          </w:rPr>
          <w:t>15</w:t>
        </w:r>
        <w:r>
          <w:rPr>
            <w:noProof/>
            <w:webHidden/>
          </w:rPr>
          <w:fldChar w:fldCharType="end"/>
        </w:r>
      </w:hyperlink>
    </w:p>
    <w:p w14:paraId="12A23E2C" w14:textId="4B88AA86"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44" w:history="1">
        <w:r w:rsidRPr="00744980">
          <w:rPr>
            <w:rStyle w:val="Hyperlink"/>
            <w:noProof/>
          </w:rPr>
          <w:t>2.9</w:t>
        </w:r>
        <w:r>
          <w:rPr>
            <w:rFonts w:asciiTheme="minorHAnsi" w:eastAsiaTheme="minorEastAsia" w:hAnsiTheme="minorHAnsi" w:cstheme="minorBidi"/>
            <w:b w:val="0"/>
            <w:bCs w:val="0"/>
            <w:noProof/>
            <w:sz w:val="22"/>
            <w:szCs w:val="22"/>
          </w:rPr>
          <w:tab/>
        </w:r>
        <w:r w:rsidRPr="00744980">
          <w:rPr>
            <w:rStyle w:val="Hyperlink"/>
            <w:noProof/>
          </w:rPr>
          <w:t>Bộ lập lịch CPU (CPU Scheduler)</w:t>
        </w:r>
        <w:r>
          <w:rPr>
            <w:noProof/>
            <w:webHidden/>
          </w:rPr>
          <w:tab/>
        </w:r>
        <w:r>
          <w:rPr>
            <w:noProof/>
            <w:webHidden/>
          </w:rPr>
          <w:fldChar w:fldCharType="begin"/>
        </w:r>
        <w:r>
          <w:rPr>
            <w:noProof/>
            <w:webHidden/>
          </w:rPr>
          <w:instrText xml:space="preserve"> PAGEREF _Toc91160644 \h </w:instrText>
        </w:r>
        <w:r>
          <w:rPr>
            <w:noProof/>
            <w:webHidden/>
          </w:rPr>
        </w:r>
        <w:r>
          <w:rPr>
            <w:noProof/>
            <w:webHidden/>
          </w:rPr>
          <w:fldChar w:fldCharType="separate"/>
        </w:r>
        <w:r>
          <w:rPr>
            <w:noProof/>
            <w:webHidden/>
          </w:rPr>
          <w:t>15</w:t>
        </w:r>
        <w:r>
          <w:rPr>
            <w:noProof/>
            <w:webHidden/>
          </w:rPr>
          <w:fldChar w:fldCharType="end"/>
        </w:r>
      </w:hyperlink>
    </w:p>
    <w:p w14:paraId="7537D8CD" w14:textId="7290C2A5"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645" w:history="1">
        <w:r w:rsidRPr="00744980">
          <w:rPr>
            <w:rStyle w:val="Hyperlink"/>
            <w:noProof/>
          </w:rPr>
          <w:t>2.10</w:t>
        </w:r>
        <w:r>
          <w:rPr>
            <w:rFonts w:asciiTheme="minorHAnsi" w:eastAsiaTheme="minorEastAsia" w:hAnsiTheme="minorHAnsi" w:cstheme="minorBidi"/>
            <w:b w:val="0"/>
            <w:bCs w:val="0"/>
            <w:noProof/>
            <w:sz w:val="22"/>
            <w:szCs w:val="22"/>
          </w:rPr>
          <w:tab/>
        </w:r>
        <w:r w:rsidRPr="00744980">
          <w:rPr>
            <w:rStyle w:val="Hyperlink"/>
            <w:noProof/>
          </w:rPr>
          <w:t>Thực thi tiến trình</w:t>
        </w:r>
        <w:r>
          <w:rPr>
            <w:noProof/>
            <w:webHidden/>
          </w:rPr>
          <w:tab/>
        </w:r>
        <w:r>
          <w:rPr>
            <w:noProof/>
            <w:webHidden/>
          </w:rPr>
          <w:fldChar w:fldCharType="begin"/>
        </w:r>
        <w:r>
          <w:rPr>
            <w:noProof/>
            <w:webHidden/>
          </w:rPr>
          <w:instrText xml:space="preserve"> PAGEREF _Toc91160645 \h </w:instrText>
        </w:r>
        <w:r>
          <w:rPr>
            <w:noProof/>
            <w:webHidden/>
          </w:rPr>
        </w:r>
        <w:r>
          <w:rPr>
            <w:noProof/>
            <w:webHidden/>
          </w:rPr>
          <w:fldChar w:fldCharType="separate"/>
        </w:r>
        <w:r>
          <w:rPr>
            <w:noProof/>
            <w:webHidden/>
          </w:rPr>
          <w:t>16</w:t>
        </w:r>
        <w:r>
          <w:rPr>
            <w:noProof/>
            <w:webHidden/>
          </w:rPr>
          <w:fldChar w:fldCharType="end"/>
        </w:r>
      </w:hyperlink>
    </w:p>
    <w:p w14:paraId="7A8520DD" w14:textId="7FD65F68"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646" w:history="1">
        <w:r w:rsidRPr="00744980">
          <w:rPr>
            <w:rStyle w:val="Hyperlink"/>
            <w:noProof/>
          </w:rPr>
          <w:t>2.11</w:t>
        </w:r>
        <w:r>
          <w:rPr>
            <w:rFonts w:asciiTheme="minorHAnsi" w:eastAsiaTheme="minorEastAsia" w:hAnsiTheme="minorHAnsi" w:cstheme="minorBidi"/>
            <w:b w:val="0"/>
            <w:bCs w:val="0"/>
            <w:noProof/>
            <w:sz w:val="22"/>
            <w:szCs w:val="22"/>
          </w:rPr>
          <w:tab/>
        </w:r>
        <w:r w:rsidRPr="00744980">
          <w:rPr>
            <w:rStyle w:val="Hyperlink"/>
            <w:noProof/>
          </w:rPr>
          <w:t>Vấn đề nhập/xuất dữ liệu của tiến trình</w:t>
        </w:r>
        <w:r>
          <w:rPr>
            <w:noProof/>
            <w:webHidden/>
          </w:rPr>
          <w:tab/>
        </w:r>
        <w:r>
          <w:rPr>
            <w:noProof/>
            <w:webHidden/>
          </w:rPr>
          <w:fldChar w:fldCharType="begin"/>
        </w:r>
        <w:r>
          <w:rPr>
            <w:noProof/>
            <w:webHidden/>
          </w:rPr>
          <w:instrText xml:space="preserve"> PAGEREF _Toc91160646 \h </w:instrText>
        </w:r>
        <w:r>
          <w:rPr>
            <w:noProof/>
            <w:webHidden/>
          </w:rPr>
        </w:r>
        <w:r>
          <w:rPr>
            <w:noProof/>
            <w:webHidden/>
          </w:rPr>
          <w:fldChar w:fldCharType="separate"/>
        </w:r>
        <w:r>
          <w:rPr>
            <w:noProof/>
            <w:webHidden/>
          </w:rPr>
          <w:t>16</w:t>
        </w:r>
        <w:r>
          <w:rPr>
            <w:noProof/>
            <w:webHidden/>
          </w:rPr>
          <w:fldChar w:fldCharType="end"/>
        </w:r>
      </w:hyperlink>
    </w:p>
    <w:p w14:paraId="604AA9CE" w14:textId="19FFB67B"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647" w:history="1">
        <w:r w:rsidRPr="00744980">
          <w:rPr>
            <w:rStyle w:val="Hyperlink"/>
            <w:noProof/>
          </w:rPr>
          <w:t>2.12</w:t>
        </w:r>
        <w:r>
          <w:rPr>
            <w:rFonts w:asciiTheme="minorHAnsi" w:eastAsiaTheme="minorEastAsia" w:hAnsiTheme="minorHAnsi" w:cstheme="minorBidi"/>
            <w:b w:val="0"/>
            <w:bCs w:val="0"/>
            <w:noProof/>
            <w:sz w:val="22"/>
            <w:szCs w:val="22"/>
          </w:rPr>
          <w:tab/>
        </w:r>
        <w:r w:rsidRPr="00744980">
          <w:rPr>
            <w:rStyle w:val="Hyperlink"/>
            <w:noProof/>
          </w:rPr>
          <w:t>Truyền thông liên tiến trình</w:t>
        </w:r>
        <w:r>
          <w:rPr>
            <w:noProof/>
            <w:webHidden/>
          </w:rPr>
          <w:tab/>
        </w:r>
        <w:r>
          <w:rPr>
            <w:noProof/>
            <w:webHidden/>
          </w:rPr>
          <w:fldChar w:fldCharType="begin"/>
        </w:r>
        <w:r>
          <w:rPr>
            <w:noProof/>
            <w:webHidden/>
          </w:rPr>
          <w:instrText xml:space="preserve"> PAGEREF _Toc91160647 \h </w:instrText>
        </w:r>
        <w:r>
          <w:rPr>
            <w:noProof/>
            <w:webHidden/>
          </w:rPr>
        </w:r>
        <w:r>
          <w:rPr>
            <w:noProof/>
            <w:webHidden/>
          </w:rPr>
          <w:fldChar w:fldCharType="separate"/>
        </w:r>
        <w:r>
          <w:rPr>
            <w:noProof/>
            <w:webHidden/>
          </w:rPr>
          <w:t>17</w:t>
        </w:r>
        <w:r>
          <w:rPr>
            <w:noProof/>
            <w:webHidden/>
          </w:rPr>
          <w:fldChar w:fldCharType="end"/>
        </w:r>
      </w:hyperlink>
    </w:p>
    <w:p w14:paraId="2B6136DA" w14:textId="2C163D88" w:rsidR="00307EAB" w:rsidRDefault="00307EAB">
      <w:pPr>
        <w:pStyle w:val="TOC1"/>
        <w:tabs>
          <w:tab w:val="left" w:pos="1000"/>
        </w:tabs>
        <w:rPr>
          <w:rFonts w:asciiTheme="minorHAnsi" w:eastAsiaTheme="minorEastAsia" w:hAnsiTheme="minorHAnsi" w:cstheme="minorBidi"/>
          <w:b w:val="0"/>
          <w:bCs w:val="0"/>
          <w:caps w:val="0"/>
          <w:noProof/>
          <w:sz w:val="22"/>
          <w:szCs w:val="22"/>
        </w:rPr>
      </w:pPr>
      <w:hyperlink w:anchor="_Toc91160648" w:history="1">
        <w:r w:rsidRPr="00744980">
          <w:rPr>
            <w:rStyle w:val="Hyperlink"/>
            <w:noProof/>
          </w:rPr>
          <w:t>BÀI 3.</w:t>
        </w:r>
        <w:r>
          <w:rPr>
            <w:rFonts w:asciiTheme="minorHAnsi" w:eastAsiaTheme="minorEastAsia" w:hAnsiTheme="minorHAnsi" w:cstheme="minorBidi"/>
            <w:b w:val="0"/>
            <w:bCs w:val="0"/>
            <w:caps w:val="0"/>
            <w:noProof/>
            <w:sz w:val="22"/>
            <w:szCs w:val="22"/>
          </w:rPr>
          <w:tab/>
        </w:r>
        <w:r w:rsidRPr="00744980">
          <w:rPr>
            <w:rStyle w:val="Hyperlink"/>
            <w:noProof/>
          </w:rPr>
          <w:t>LUỒNG VÀ ĐỒNG BỘ</w:t>
        </w:r>
        <w:r>
          <w:rPr>
            <w:noProof/>
            <w:webHidden/>
          </w:rPr>
          <w:tab/>
        </w:r>
        <w:r>
          <w:rPr>
            <w:noProof/>
            <w:webHidden/>
          </w:rPr>
          <w:fldChar w:fldCharType="begin"/>
        </w:r>
        <w:r>
          <w:rPr>
            <w:noProof/>
            <w:webHidden/>
          </w:rPr>
          <w:instrText xml:space="preserve"> PAGEREF _Toc91160648 \h </w:instrText>
        </w:r>
        <w:r>
          <w:rPr>
            <w:noProof/>
            <w:webHidden/>
          </w:rPr>
        </w:r>
        <w:r>
          <w:rPr>
            <w:noProof/>
            <w:webHidden/>
          </w:rPr>
          <w:fldChar w:fldCharType="separate"/>
        </w:r>
        <w:r>
          <w:rPr>
            <w:noProof/>
            <w:webHidden/>
          </w:rPr>
          <w:t>19</w:t>
        </w:r>
        <w:r>
          <w:rPr>
            <w:noProof/>
            <w:webHidden/>
          </w:rPr>
          <w:fldChar w:fldCharType="end"/>
        </w:r>
      </w:hyperlink>
    </w:p>
    <w:p w14:paraId="4B821C11" w14:textId="623F6B2B"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49" w:history="1">
        <w:r w:rsidRPr="00744980">
          <w:rPr>
            <w:rStyle w:val="Hyperlink"/>
            <w:noProof/>
          </w:rPr>
          <w:t>3.1</w:t>
        </w:r>
        <w:r>
          <w:rPr>
            <w:rFonts w:asciiTheme="minorHAnsi" w:eastAsiaTheme="minorEastAsia" w:hAnsiTheme="minorHAnsi" w:cstheme="minorBidi"/>
            <w:b w:val="0"/>
            <w:bCs w:val="0"/>
            <w:noProof/>
            <w:sz w:val="22"/>
            <w:szCs w:val="22"/>
          </w:rPr>
          <w:tab/>
        </w:r>
        <w:r w:rsidRPr="00744980">
          <w:rPr>
            <w:rStyle w:val="Hyperlink"/>
            <w:noProof/>
          </w:rPr>
          <w:t>Tiến trình và Luồng (Process and Thread)</w:t>
        </w:r>
        <w:r>
          <w:rPr>
            <w:noProof/>
            <w:webHidden/>
          </w:rPr>
          <w:tab/>
        </w:r>
        <w:r>
          <w:rPr>
            <w:noProof/>
            <w:webHidden/>
          </w:rPr>
          <w:fldChar w:fldCharType="begin"/>
        </w:r>
        <w:r>
          <w:rPr>
            <w:noProof/>
            <w:webHidden/>
          </w:rPr>
          <w:instrText xml:space="preserve"> PAGEREF _Toc91160649 \h </w:instrText>
        </w:r>
        <w:r>
          <w:rPr>
            <w:noProof/>
            <w:webHidden/>
          </w:rPr>
        </w:r>
        <w:r>
          <w:rPr>
            <w:noProof/>
            <w:webHidden/>
          </w:rPr>
          <w:fldChar w:fldCharType="separate"/>
        </w:r>
        <w:r>
          <w:rPr>
            <w:noProof/>
            <w:webHidden/>
          </w:rPr>
          <w:t>19</w:t>
        </w:r>
        <w:r>
          <w:rPr>
            <w:noProof/>
            <w:webHidden/>
          </w:rPr>
          <w:fldChar w:fldCharType="end"/>
        </w:r>
      </w:hyperlink>
    </w:p>
    <w:p w14:paraId="597B8DF8" w14:textId="771E98A9"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50" w:history="1">
        <w:r w:rsidRPr="00744980">
          <w:rPr>
            <w:rStyle w:val="Hyperlink"/>
            <w:noProof/>
          </w:rPr>
          <w:t>3.2</w:t>
        </w:r>
        <w:r>
          <w:rPr>
            <w:rFonts w:asciiTheme="minorHAnsi" w:eastAsiaTheme="minorEastAsia" w:hAnsiTheme="minorHAnsi" w:cstheme="minorBidi"/>
            <w:b w:val="0"/>
            <w:bCs w:val="0"/>
            <w:noProof/>
            <w:sz w:val="22"/>
            <w:szCs w:val="22"/>
          </w:rPr>
          <w:tab/>
        </w:r>
        <w:r w:rsidRPr="00744980">
          <w:rPr>
            <w:rStyle w:val="Hyperlink"/>
            <w:noProof/>
          </w:rPr>
          <w:t>Lợi ích của đa luồng</w:t>
        </w:r>
        <w:r>
          <w:rPr>
            <w:noProof/>
            <w:webHidden/>
          </w:rPr>
          <w:tab/>
        </w:r>
        <w:r>
          <w:rPr>
            <w:noProof/>
            <w:webHidden/>
          </w:rPr>
          <w:fldChar w:fldCharType="begin"/>
        </w:r>
        <w:r>
          <w:rPr>
            <w:noProof/>
            <w:webHidden/>
          </w:rPr>
          <w:instrText xml:space="preserve"> PAGEREF _Toc91160650 \h </w:instrText>
        </w:r>
        <w:r>
          <w:rPr>
            <w:noProof/>
            <w:webHidden/>
          </w:rPr>
        </w:r>
        <w:r>
          <w:rPr>
            <w:noProof/>
            <w:webHidden/>
          </w:rPr>
          <w:fldChar w:fldCharType="separate"/>
        </w:r>
        <w:r>
          <w:rPr>
            <w:noProof/>
            <w:webHidden/>
          </w:rPr>
          <w:t>20</w:t>
        </w:r>
        <w:r>
          <w:rPr>
            <w:noProof/>
            <w:webHidden/>
          </w:rPr>
          <w:fldChar w:fldCharType="end"/>
        </w:r>
      </w:hyperlink>
    </w:p>
    <w:p w14:paraId="74023C1B" w14:textId="3E96328B"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51" w:history="1">
        <w:r w:rsidRPr="00744980">
          <w:rPr>
            <w:rStyle w:val="Hyperlink"/>
            <w:noProof/>
          </w:rPr>
          <w:t>3.3</w:t>
        </w:r>
        <w:r>
          <w:rPr>
            <w:rFonts w:asciiTheme="minorHAnsi" w:eastAsiaTheme="minorEastAsia" w:hAnsiTheme="minorHAnsi" w:cstheme="minorBidi"/>
            <w:b w:val="0"/>
            <w:bCs w:val="0"/>
            <w:noProof/>
            <w:sz w:val="22"/>
            <w:szCs w:val="22"/>
          </w:rPr>
          <w:tab/>
        </w:r>
        <w:r w:rsidRPr="00744980">
          <w:rPr>
            <w:rStyle w:val="Hyperlink"/>
            <w:noProof/>
          </w:rPr>
          <w:t>Đa luồng trên một bộ xử lý đơn lõi</w:t>
        </w:r>
        <w:r>
          <w:rPr>
            <w:noProof/>
            <w:webHidden/>
          </w:rPr>
          <w:tab/>
        </w:r>
        <w:r>
          <w:rPr>
            <w:noProof/>
            <w:webHidden/>
          </w:rPr>
          <w:fldChar w:fldCharType="begin"/>
        </w:r>
        <w:r>
          <w:rPr>
            <w:noProof/>
            <w:webHidden/>
          </w:rPr>
          <w:instrText xml:space="preserve"> PAGEREF _Toc91160651 \h </w:instrText>
        </w:r>
        <w:r>
          <w:rPr>
            <w:noProof/>
            <w:webHidden/>
          </w:rPr>
        </w:r>
        <w:r>
          <w:rPr>
            <w:noProof/>
            <w:webHidden/>
          </w:rPr>
          <w:fldChar w:fldCharType="separate"/>
        </w:r>
        <w:r>
          <w:rPr>
            <w:noProof/>
            <w:webHidden/>
          </w:rPr>
          <w:t>21</w:t>
        </w:r>
        <w:r>
          <w:rPr>
            <w:noProof/>
            <w:webHidden/>
          </w:rPr>
          <w:fldChar w:fldCharType="end"/>
        </w:r>
      </w:hyperlink>
    </w:p>
    <w:p w14:paraId="14C8CFEC" w14:textId="33E319F9"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52" w:history="1">
        <w:r w:rsidRPr="00744980">
          <w:rPr>
            <w:rStyle w:val="Hyperlink"/>
            <w:noProof/>
          </w:rPr>
          <w:t>3.4</w:t>
        </w:r>
        <w:r>
          <w:rPr>
            <w:rFonts w:asciiTheme="minorHAnsi" w:eastAsiaTheme="minorEastAsia" w:hAnsiTheme="minorHAnsi" w:cstheme="minorBidi"/>
            <w:b w:val="0"/>
            <w:bCs w:val="0"/>
            <w:noProof/>
            <w:sz w:val="22"/>
            <w:szCs w:val="22"/>
          </w:rPr>
          <w:tab/>
        </w:r>
        <w:r w:rsidRPr="00744980">
          <w:rPr>
            <w:rStyle w:val="Hyperlink"/>
            <w:noProof/>
          </w:rPr>
          <w:t>Hệ điều hành đa luồng</w:t>
        </w:r>
        <w:r>
          <w:rPr>
            <w:noProof/>
            <w:webHidden/>
          </w:rPr>
          <w:tab/>
        </w:r>
        <w:r>
          <w:rPr>
            <w:noProof/>
            <w:webHidden/>
          </w:rPr>
          <w:fldChar w:fldCharType="begin"/>
        </w:r>
        <w:r>
          <w:rPr>
            <w:noProof/>
            <w:webHidden/>
          </w:rPr>
          <w:instrText xml:space="preserve"> PAGEREF _Toc91160652 \h </w:instrText>
        </w:r>
        <w:r>
          <w:rPr>
            <w:noProof/>
            <w:webHidden/>
          </w:rPr>
        </w:r>
        <w:r>
          <w:rPr>
            <w:noProof/>
            <w:webHidden/>
          </w:rPr>
          <w:fldChar w:fldCharType="separate"/>
        </w:r>
        <w:r>
          <w:rPr>
            <w:noProof/>
            <w:webHidden/>
          </w:rPr>
          <w:t>21</w:t>
        </w:r>
        <w:r>
          <w:rPr>
            <w:noProof/>
            <w:webHidden/>
          </w:rPr>
          <w:fldChar w:fldCharType="end"/>
        </w:r>
      </w:hyperlink>
    </w:p>
    <w:p w14:paraId="76DD4ACD" w14:textId="7A5BEC9D"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53" w:history="1">
        <w:r w:rsidRPr="00744980">
          <w:rPr>
            <w:rStyle w:val="Hyperlink"/>
            <w:noProof/>
          </w:rPr>
          <w:t>3.5</w:t>
        </w:r>
        <w:r>
          <w:rPr>
            <w:rFonts w:asciiTheme="minorHAnsi" w:eastAsiaTheme="minorEastAsia" w:hAnsiTheme="minorHAnsi" w:cstheme="minorBidi"/>
            <w:b w:val="0"/>
            <w:bCs w:val="0"/>
            <w:noProof/>
            <w:sz w:val="22"/>
            <w:szCs w:val="22"/>
          </w:rPr>
          <w:tab/>
        </w:r>
        <w:r w:rsidRPr="00744980">
          <w:rPr>
            <w:rStyle w:val="Hyperlink"/>
            <w:noProof/>
          </w:rPr>
          <w:t>Cơ chế luồng</w:t>
        </w:r>
        <w:r>
          <w:rPr>
            <w:noProof/>
            <w:webHidden/>
          </w:rPr>
          <w:tab/>
        </w:r>
        <w:r>
          <w:rPr>
            <w:noProof/>
            <w:webHidden/>
          </w:rPr>
          <w:fldChar w:fldCharType="begin"/>
        </w:r>
        <w:r>
          <w:rPr>
            <w:noProof/>
            <w:webHidden/>
          </w:rPr>
          <w:instrText xml:space="preserve"> PAGEREF _Toc91160653 \h </w:instrText>
        </w:r>
        <w:r>
          <w:rPr>
            <w:noProof/>
            <w:webHidden/>
          </w:rPr>
        </w:r>
        <w:r>
          <w:rPr>
            <w:noProof/>
            <w:webHidden/>
          </w:rPr>
          <w:fldChar w:fldCharType="separate"/>
        </w:r>
        <w:r>
          <w:rPr>
            <w:noProof/>
            <w:webHidden/>
          </w:rPr>
          <w:t>22</w:t>
        </w:r>
        <w:r>
          <w:rPr>
            <w:noProof/>
            <w:webHidden/>
          </w:rPr>
          <w:fldChar w:fldCharType="end"/>
        </w:r>
      </w:hyperlink>
    </w:p>
    <w:p w14:paraId="228B91E9" w14:textId="525BCFE8"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54" w:history="1">
        <w:r w:rsidRPr="00744980">
          <w:rPr>
            <w:rStyle w:val="Hyperlink"/>
            <w:noProof/>
          </w:rPr>
          <w:t>3.6</w:t>
        </w:r>
        <w:r>
          <w:rPr>
            <w:rFonts w:asciiTheme="minorHAnsi" w:eastAsiaTheme="minorEastAsia" w:hAnsiTheme="minorHAnsi" w:cstheme="minorBidi"/>
            <w:b w:val="0"/>
            <w:bCs w:val="0"/>
            <w:noProof/>
            <w:sz w:val="22"/>
            <w:szCs w:val="22"/>
          </w:rPr>
          <w:tab/>
        </w:r>
        <w:r w:rsidRPr="00744980">
          <w:rPr>
            <w:rStyle w:val="Hyperlink"/>
            <w:noProof/>
          </w:rPr>
          <w:t>Tạo luồng theo đề xuất của Birrell</w:t>
        </w:r>
        <w:r>
          <w:rPr>
            <w:noProof/>
            <w:webHidden/>
          </w:rPr>
          <w:tab/>
        </w:r>
        <w:r>
          <w:rPr>
            <w:noProof/>
            <w:webHidden/>
          </w:rPr>
          <w:fldChar w:fldCharType="begin"/>
        </w:r>
        <w:r>
          <w:rPr>
            <w:noProof/>
            <w:webHidden/>
          </w:rPr>
          <w:instrText xml:space="preserve"> PAGEREF _Toc91160654 \h </w:instrText>
        </w:r>
        <w:r>
          <w:rPr>
            <w:noProof/>
            <w:webHidden/>
          </w:rPr>
        </w:r>
        <w:r>
          <w:rPr>
            <w:noProof/>
            <w:webHidden/>
          </w:rPr>
          <w:fldChar w:fldCharType="separate"/>
        </w:r>
        <w:r>
          <w:rPr>
            <w:noProof/>
            <w:webHidden/>
          </w:rPr>
          <w:t>23</w:t>
        </w:r>
        <w:r>
          <w:rPr>
            <w:noProof/>
            <w:webHidden/>
          </w:rPr>
          <w:fldChar w:fldCharType="end"/>
        </w:r>
      </w:hyperlink>
    </w:p>
    <w:p w14:paraId="5F695FCD" w14:textId="162CDC8B"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55" w:history="1">
        <w:r w:rsidRPr="00744980">
          <w:rPr>
            <w:rStyle w:val="Hyperlink"/>
            <w:noProof/>
          </w:rPr>
          <w:t>3.7</w:t>
        </w:r>
        <w:r>
          <w:rPr>
            <w:rFonts w:asciiTheme="minorHAnsi" w:eastAsiaTheme="minorEastAsia" w:hAnsiTheme="minorHAnsi" w:cstheme="minorBidi"/>
            <w:b w:val="0"/>
            <w:bCs w:val="0"/>
            <w:noProof/>
            <w:sz w:val="22"/>
            <w:szCs w:val="22"/>
          </w:rPr>
          <w:tab/>
        </w:r>
        <w:r w:rsidRPr="00744980">
          <w:rPr>
            <w:rStyle w:val="Hyperlink"/>
            <w:noProof/>
          </w:rPr>
          <w:t>Ví dụ tạo luồng</w:t>
        </w:r>
        <w:r>
          <w:rPr>
            <w:noProof/>
            <w:webHidden/>
          </w:rPr>
          <w:tab/>
        </w:r>
        <w:r>
          <w:rPr>
            <w:noProof/>
            <w:webHidden/>
          </w:rPr>
          <w:fldChar w:fldCharType="begin"/>
        </w:r>
        <w:r>
          <w:rPr>
            <w:noProof/>
            <w:webHidden/>
          </w:rPr>
          <w:instrText xml:space="preserve"> PAGEREF _Toc91160655 \h </w:instrText>
        </w:r>
        <w:r>
          <w:rPr>
            <w:noProof/>
            <w:webHidden/>
          </w:rPr>
        </w:r>
        <w:r>
          <w:rPr>
            <w:noProof/>
            <w:webHidden/>
          </w:rPr>
          <w:fldChar w:fldCharType="separate"/>
        </w:r>
        <w:r>
          <w:rPr>
            <w:noProof/>
            <w:webHidden/>
          </w:rPr>
          <w:t>24</w:t>
        </w:r>
        <w:r>
          <w:rPr>
            <w:noProof/>
            <w:webHidden/>
          </w:rPr>
          <w:fldChar w:fldCharType="end"/>
        </w:r>
      </w:hyperlink>
    </w:p>
    <w:p w14:paraId="688D123D" w14:textId="656CD33C"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56" w:history="1">
        <w:r w:rsidRPr="00744980">
          <w:rPr>
            <w:rStyle w:val="Hyperlink"/>
            <w:noProof/>
          </w:rPr>
          <w:t>3.8</w:t>
        </w:r>
        <w:r>
          <w:rPr>
            <w:rFonts w:asciiTheme="minorHAnsi" w:eastAsiaTheme="minorEastAsia" w:hAnsiTheme="minorHAnsi" w:cstheme="minorBidi"/>
            <w:b w:val="0"/>
            <w:bCs w:val="0"/>
            <w:noProof/>
            <w:sz w:val="22"/>
            <w:szCs w:val="22"/>
          </w:rPr>
          <w:tab/>
        </w:r>
        <w:r w:rsidRPr="00744980">
          <w:rPr>
            <w:rStyle w:val="Hyperlink"/>
            <w:noProof/>
          </w:rPr>
          <w:t>Lập trình luồng trong Linux với thư viện PThread trong C</w:t>
        </w:r>
        <w:r>
          <w:rPr>
            <w:noProof/>
            <w:webHidden/>
          </w:rPr>
          <w:tab/>
        </w:r>
        <w:r>
          <w:rPr>
            <w:noProof/>
            <w:webHidden/>
          </w:rPr>
          <w:fldChar w:fldCharType="begin"/>
        </w:r>
        <w:r>
          <w:rPr>
            <w:noProof/>
            <w:webHidden/>
          </w:rPr>
          <w:instrText xml:space="preserve"> PAGEREF _Toc91160656 \h </w:instrText>
        </w:r>
        <w:r>
          <w:rPr>
            <w:noProof/>
            <w:webHidden/>
          </w:rPr>
        </w:r>
        <w:r>
          <w:rPr>
            <w:noProof/>
            <w:webHidden/>
          </w:rPr>
          <w:fldChar w:fldCharType="separate"/>
        </w:r>
        <w:r>
          <w:rPr>
            <w:noProof/>
            <w:webHidden/>
          </w:rPr>
          <w:t>24</w:t>
        </w:r>
        <w:r>
          <w:rPr>
            <w:noProof/>
            <w:webHidden/>
          </w:rPr>
          <w:fldChar w:fldCharType="end"/>
        </w:r>
      </w:hyperlink>
    </w:p>
    <w:p w14:paraId="0701950A" w14:textId="276D642E"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57" w:history="1">
        <w:r w:rsidRPr="00744980">
          <w:rPr>
            <w:rStyle w:val="Hyperlink"/>
            <w:noProof/>
          </w:rPr>
          <w:t>3.9</w:t>
        </w:r>
        <w:r>
          <w:rPr>
            <w:rFonts w:asciiTheme="minorHAnsi" w:eastAsiaTheme="minorEastAsia" w:hAnsiTheme="minorHAnsi" w:cstheme="minorBidi"/>
            <w:b w:val="0"/>
            <w:bCs w:val="0"/>
            <w:noProof/>
            <w:sz w:val="22"/>
            <w:szCs w:val="22"/>
          </w:rPr>
          <w:tab/>
        </w:r>
        <w:r w:rsidRPr="00744980">
          <w:rPr>
            <w:rStyle w:val="Hyperlink"/>
            <w:noProof/>
          </w:rPr>
          <w:t>Quản lý theo dõi và thu hồi tài nguyên</w:t>
        </w:r>
        <w:r>
          <w:rPr>
            <w:noProof/>
            <w:webHidden/>
          </w:rPr>
          <w:tab/>
        </w:r>
        <w:r>
          <w:rPr>
            <w:noProof/>
            <w:webHidden/>
          </w:rPr>
          <w:fldChar w:fldCharType="begin"/>
        </w:r>
        <w:r>
          <w:rPr>
            <w:noProof/>
            <w:webHidden/>
          </w:rPr>
          <w:instrText xml:space="preserve"> PAGEREF _Toc91160657 \h </w:instrText>
        </w:r>
        <w:r>
          <w:rPr>
            <w:noProof/>
            <w:webHidden/>
          </w:rPr>
        </w:r>
        <w:r>
          <w:rPr>
            <w:noProof/>
            <w:webHidden/>
          </w:rPr>
          <w:fldChar w:fldCharType="separate"/>
        </w:r>
        <w:r>
          <w:rPr>
            <w:noProof/>
            <w:webHidden/>
          </w:rPr>
          <w:t>26</w:t>
        </w:r>
        <w:r>
          <w:rPr>
            <w:noProof/>
            <w:webHidden/>
          </w:rPr>
          <w:fldChar w:fldCharType="end"/>
        </w:r>
      </w:hyperlink>
    </w:p>
    <w:p w14:paraId="62BF632B" w14:textId="2858A2BE"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658" w:history="1">
        <w:r w:rsidRPr="00744980">
          <w:rPr>
            <w:rStyle w:val="Hyperlink"/>
            <w:noProof/>
          </w:rPr>
          <w:t>3.10</w:t>
        </w:r>
        <w:r>
          <w:rPr>
            <w:rFonts w:asciiTheme="minorHAnsi" w:eastAsiaTheme="minorEastAsia" w:hAnsiTheme="minorHAnsi" w:cstheme="minorBidi"/>
            <w:b w:val="0"/>
            <w:bCs w:val="0"/>
            <w:noProof/>
            <w:sz w:val="22"/>
            <w:szCs w:val="22"/>
          </w:rPr>
          <w:tab/>
        </w:r>
        <w:r w:rsidRPr="00744980">
          <w:rPr>
            <w:rStyle w:val="Hyperlink"/>
            <w:noProof/>
          </w:rPr>
          <w:t>Biên dịch chương trình với thư viện Pthread</w:t>
        </w:r>
        <w:r>
          <w:rPr>
            <w:noProof/>
            <w:webHidden/>
          </w:rPr>
          <w:tab/>
        </w:r>
        <w:r>
          <w:rPr>
            <w:noProof/>
            <w:webHidden/>
          </w:rPr>
          <w:fldChar w:fldCharType="begin"/>
        </w:r>
        <w:r>
          <w:rPr>
            <w:noProof/>
            <w:webHidden/>
          </w:rPr>
          <w:instrText xml:space="preserve"> PAGEREF _Toc91160658 \h </w:instrText>
        </w:r>
        <w:r>
          <w:rPr>
            <w:noProof/>
            <w:webHidden/>
          </w:rPr>
        </w:r>
        <w:r>
          <w:rPr>
            <w:noProof/>
            <w:webHidden/>
          </w:rPr>
          <w:fldChar w:fldCharType="separate"/>
        </w:r>
        <w:r>
          <w:rPr>
            <w:noProof/>
            <w:webHidden/>
          </w:rPr>
          <w:t>27</w:t>
        </w:r>
        <w:r>
          <w:rPr>
            <w:noProof/>
            <w:webHidden/>
          </w:rPr>
          <w:fldChar w:fldCharType="end"/>
        </w:r>
      </w:hyperlink>
    </w:p>
    <w:p w14:paraId="634C4DD9" w14:textId="13C7BD6B"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659" w:history="1">
        <w:r w:rsidRPr="00744980">
          <w:rPr>
            <w:rStyle w:val="Hyperlink"/>
            <w:noProof/>
          </w:rPr>
          <w:t>3.11</w:t>
        </w:r>
        <w:r>
          <w:rPr>
            <w:rFonts w:asciiTheme="minorHAnsi" w:eastAsiaTheme="minorEastAsia" w:hAnsiTheme="minorHAnsi" w:cstheme="minorBidi"/>
            <w:b w:val="0"/>
            <w:bCs w:val="0"/>
            <w:noProof/>
            <w:sz w:val="22"/>
            <w:szCs w:val="22"/>
          </w:rPr>
          <w:tab/>
        </w:r>
        <w:r w:rsidRPr="00744980">
          <w:rPr>
            <w:rStyle w:val="Hyperlink"/>
            <w:noProof/>
          </w:rPr>
          <w:t>Mutex</w:t>
        </w:r>
        <w:r>
          <w:rPr>
            <w:noProof/>
            <w:webHidden/>
          </w:rPr>
          <w:tab/>
        </w:r>
        <w:r>
          <w:rPr>
            <w:noProof/>
            <w:webHidden/>
          </w:rPr>
          <w:fldChar w:fldCharType="begin"/>
        </w:r>
        <w:r>
          <w:rPr>
            <w:noProof/>
            <w:webHidden/>
          </w:rPr>
          <w:instrText xml:space="preserve"> PAGEREF _Toc91160659 \h </w:instrText>
        </w:r>
        <w:r>
          <w:rPr>
            <w:noProof/>
            <w:webHidden/>
          </w:rPr>
        </w:r>
        <w:r>
          <w:rPr>
            <w:noProof/>
            <w:webHidden/>
          </w:rPr>
          <w:fldChar w:fldCharType="separate"/>
        </w:r>
        <w:r>
          <w:rPr>
            <w:noProof/>
            <w:webHidden/>
          </w:rPr>
          <w:t>27</w:t>
        </w:r>
        <w:r>
          <w:rPr>
            <w:noProof/>
            <w:webHidden/>
          </w:rPr>
          <w:fldChar w:fldCharType="end"/>
        </w:r>
      </w:hyperlink>
    </w:p>
    <w:p w14:paraId="015366E3" w14:textId="5F59C354"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660" w:history="1">
        <w:r w:rsidRPr="00744980">
          <w:rPr>
            <w:rStyle w:val="Hyperlink"/>
            <w:noProof/>
          </w:rPr>
          <w:t>3.12</w:t>
        </w:r>
        <w:r>
          <w:rPr>
            <w:rFonts w:asciiTheme="minorHAnsi" w:eastAsiaTheme="minorEastAsia" w:hAnsiTheme="minorHAnsi" w:cstheme="minorBidi"/>
            <w:b w:val="0"/>
            <w:bCs w:val="0"/>
            <w:noProof/>
            <w:sz w:val="22"/>
            <w:szCs w:val="22"/>
          </w:rPr>
          <w:tab/>
        </w:r>
        <w:r w:rsidRPr="00744980">
          <w:rPr>
            <w:rStyle w:val="Hyperlink"/>
            <w:noProof/>
          </w:rPr>
          <w:t>Ví dụ sử dụng mutex</w:t>
        </w:r>
        <w:r>
          <w:rPr>
            <w:noProof/>
            <w:webHidden/>
          </w:rPr>
          <w:tab/>
        </w:r>
        <w:r>
          <w:rPr>
            <w:noProof/>
            <w:webHidden/>
          </w:rPr>
          <w:fldChar w:fldCharType="begin"/>
        </w:r>
        <w:r>
          <w:rPr>
            <w:noProof/>
            <w:webHidden/>
          </w:rPr>
          <w:instrText xml:space="preserve"> PAGEREF _Toc91160660 \h </w:instrText>
        </w:r>
        <w:r>
          <w:rPr>
            <w:noProof/>
            <w:webHidden/>
          </w:rPr>
        </w:r>
        <w:r>
          <w:rPr>
            <w:noProof/>
            <w:webHidden/>
          </w:rPr>
          <w:fldChar w:fldCharType="separate"/>
        </w:r>
        <w:r>
          <w:rPr>
            <w:noProof/>
            <w:webHidden/>
          </w:rPr>
          <w:t>28</w:t>
        </w:r>
        <w:r>
          <w:rPr>
            <w:noProof/>
            <w:webHidden/>
          </w:rPr>
          <w:fldChar w:fldCharType="end"/>
        </w:r>
      </w:hyperlink>
    </w:p>
    <w:p w14:paraId="779EB8E6" w14:textId="35284B23"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661" w:history="1">
        <w:r w:rsidRPr="00744980">
          <w:rPr>
            <w:rStyle w:val="Hyperlink"/>
            <w:noProof/>
          </w:rPr>
          <w:t>3.13</w:t>
        </w:r>
        <w:r>
          <w:rPr>
            <w:rFonts w:asciiTheme="minorHAnsi" w:eastAsiaTheme="minorEastAsia" w:hAnsiTheme="minorHAnsi" w:cstheme="minorBidi"/>
            <w:b w:val="0"/>
            <w:bCs w:val="0"/>
            <w:noProof/>
            <w:sz w:val="22"/>
            <w:szCs w:val="22"/>
          </w:rPr>
          <w:tab/>
        </w:r>
        <w:r w:rsidRPr="00744980">
          <w:rPr>
            <w:rStyle w:val="Hyperlink"/>
            <w:noProof/>
          </w:rPr>
          <w:t>Biến điều kiện</w:t>
        </w:r>
        <w:r>
          <w:rPr>
            <w:noProof/>
            <w:webHidden/>
          </w:rPr>
          <w:tab/>
        </w:r>
        <w:r>
          <w:rPr>
            <w:noProof/>
            <w:webHidden/>
          </w:rPr>
          <w:fldChar w:fldCharType="begin"/>
        </w:r>
        <w:r>
          <w:rPr>
            <w:noProof/>
            <w:webHidden/>
          </w:rPr>
          <w:instrText xml:space="preserve"> PAGEREF _Toc91160661 \h </w:instrText>
        </w:r>
        <w:r>
          <w:rPr>
            <w:noProof/>
            <w:webHidden/>
          </w:rPr>
        </w:r>
        <w:r>
          <w:rPr>
            <w:noProof/>
            <w:webHidden/>
          </w:rPr>
          <w:fldChar w:fldCharType="separate"/>
        </w:r>
        <w:r>
          <w:rPr>
            <w:noProof/>
            <w:webHidden/>
          </w:rPr>
          <w:t>29</w:t>
        </w:r>
        <w:r>
          <w:rPr>
            <w:noProof/>
            <w:webHidden/>
          </w:rPr>
          <w:fldChar w:fldCharType="end"/>
        </w:r>
      </w:hyperlink>
    </w:p>
    <w:p w14:paraId="1F2856BB" w14:textId="41F3DA83"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662" w:history="1">
        <w:r w:rsidRPr="00744980">
          <w:rPr>
            <w:rStyle w:val="Hyperlink"/>
            <w:noProof/>
          </w:rPr>
          <w:t>3.14</w:t>
        </w:r>
        <w:r>
          <w:rPr>
            <w:rFonts w:asciiTheme="minorHAnsi" w:eastAsiaTheme="minorEastAsia" w:hAnsiTheme="minorHAnsi" w:cstheme="minorBidi"/>
            <w:b w:val="0"/>
            <w:bCs w:val="0"/>
            <w:noProof/>
            <w:sz w:val="22"/>
            <w:szCs w:val="22"/>
          </w:rPr>
          <w:tab/>
        </w:r>
        <w:r w:rsidRPr="00744980">
          <w:rPr>
            <w:rStyle w:val="Hyperlink"/>
            <w:noProof/>
          </w:rPr>
          <w:t>API cho biến điều kiện theo đề xuất của Birrell</w:t>
        </w:r>
        <w:r>
          <w:rPr>
            <w:noProof/>
            <w:webHidden/>
          </w:rPr>
          <w:tab/>
        </w:r>
        <w:r>
          <w:rPr>
            <w:noProof/>
            <w:webHidden/>
          </w:rPr>
          <w:fldChar w:fldCharType="begin"/>
        </w:r>
        <w:r>
          <w:rPr>
            <w:noProof/>
            <w:webHidden/>
          </w:rPr>
          <w:instrText xml:space="preserve"> PAGEREF _Toc91160662 \h </w:instrText>
        </w:r>
        <w:r>
          <w:rPr>
            <w:noProof/>
            <w:webHidden/>
          </w:rPr>
        </w:r>
        <w:r>
          <w:rPr>
            <w:noProof/>
            <w:webHidden/>
          </w:rPr>
          <w:fldChar w:fldCharType="separate"/>
        </w:r>
        <w:r>
          <w:rPr>
            <w:noProof/>
            <w:webHidden/>
          </w:rPr>
          <w:t>31</w:t>
        </w:r>
        <w:r>
          <w:rPr>
            <w:noProof/>
            <w:webHidden/>
          </w:rPr>
          <w:fldChar w:fldCharType="end"/>
        </w:r>
      </w:hyperlink>
    </w:p>
    <w:p w14:paraId="6993F6A8" w14:textId="1E0CC24C"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663" w:history="1">
        <w:r w:rsidRPr="00744980">
          <w:rPr>
            <w:rStyle w:val="Hyperlink"/>
            <w:noProof/>
          </w:rPr>
          <w:t>3.15</w:t>
        </w:r>
        <w:r>
          <w:rPr>
            <w:rFonts w:asciiTheme="minorHAnsi" w:eastAsiaTheme="minorEastAsia" w:hAnsiTheme="minorHAnsi" w:cstheme="minorBidi"/>
            <w:b w:val="0"/>
            <w:bCs w:val="0"/>
            <w:noProof/>
            <w:sz w:val="22"/>
            <w:szCs w:val="22"/>
          </w:rPr>
          <w:tab/>
        </w:r>
        <w:r w:rsidRPr="00744980">
          <w:rPr>
            <w:rStyle w:val="Hyperlink"/>
            <w:noProof/>
          </w:rPr>
          <w:t>Bài toán Readers-Writer</w:t>
        </w:r>
        <w:r>
          <w:rPr>
            <w:noProof/>
            <w:webHidden/>
          </w:rPr>
          <w:tab/>
        </w:r>
        <w:r>
          <w:rPr>
            <w:noProof/>
            <w:webHidden/>
          </w:rPr>
          <w:fldChar w:fldCharType="begin"/>
        </w:r>
        <w:r>
          <w:rPr>
            <w:noProof/>
            <w:webHidden/>
          </w:rPr>
          <w:instrText xml:space="preserve"> PAGEREF _Toc91160663 \h </w:instrText>
        </w:r>
        <w:r>
          <w:rPr>
            <w:noProof/>
            <w:webHidden/>
          </w:rPr>
        </w:r>
        <w:r>
          <w:rPr>
            <w:noProof/>
            <w:webHidden/>
          </w:rPr>
          <w:fldChar w:fldCharType="separate"/>
        </w:r>
        <w:r>
          <w:rPr>
            <w:noProof/>
            <w:webHidden/>
          </w:rPr>
          <w:t>31</w:t>
        </w:r>
        <w:r>
          <w:rPr>
            <w:noProof/>
            <w:webHidden/>
          </w:rPr>
          <w:fldChar w:fldCharType="end"/>
        </w:r>
      </w:hyperlink>
    </w:p>
    <w:p w14:paraId="6C6A8A1B" w14:textId="1FB8CD81"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664" w:history="1">
        <w:r w:rsidRPr="00744980">
          <w:rPr>
            <w:rStyle w:val="Hyperlink"/>
            <w:noProof/>
          </w:rPr>
          <w:t>3.16</w:t>
        </w:r>
        <w:r>
          <w:rPr>
            <w:rFonts w:asciiTheme="minorHAnsi" w:eastAsiaTheme="minorEastAsia" w:hAnsiTheme="minorHAnsi" w:cstheme="minorBidi"/>
            <w:b w:val="0"/>
            <w:bCs w:val="0"/>
            <w:noProof/>
            <w:sz w:val="22"/>
            <w:szCs w:val="22"/>
          </w:rPr>
          <w:tab/>
        </w:r>
        <w:r w:rsidRPr="00744980">
          <w:rPr>
            <w:rStyle w:val="Hyperlink"/>
            <w:noProof/>
          </w:rPr>
          <w:t>Tắc nghẽn (Deadlock)</w:t>
        </w:r>
        <w:r>
          <w:rPr>
            <w:noProof/>
            <w:webHidden/>
          </w:rPr>
          <w:tab/>
        </w:r>
        <w:r>
          <w:rPr>
            <w:noProof/>
            <w:webHidden/>
          </w:rPr>
          <w:fldChar w:fldCharType="begin"/>
        </w:r>
        <w:r>
          <w:rPr>
            <w:noProof/>
            <w:webHidden/>
          </w:rPr>
          <w:instrText xml:space="preserve"> PAGEREF _Toc91160664 \h </w:instrText>
        </w:r>
        <w:r>
          <w:rPr>
            <w:noProof/>
            <w:webHidden/>
          </w:rPr>
        </w:r>
        <w:r>
          <w:rPr>
            <w:noProof/>
            <w:webHidden/>
          </w:rPr>
          <w:fldChar w:fldCharType="separate"/>
        </w:r>
        <w:r>
          <w:rPr>
            <w:noProof/>
            <w:webHidden/>
          </w:rPr>
          <w:t>34</w:t>
        </w:r>
        <w:r>
          <w:rPr>
            <w:noProof/>
            <w:webHidden/>
          </w:rPr>
          <w:fldChar w:fldCharType="end"/>
        </w:r>
      </w:hyperlink>
    </w:p>
    <w:p w14:paraId="4E413068" w14:textId="3362AFA2"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665" w:history="1">
        <w:r w:rsidRPr="00744980">
          <w:rPr>
            <w:rStyle w:val="Hyperlink"/>
            <w:noProof/>
          </w:rPr>
          <w:t>3.17</w:t>
        </w:r>
        <w:r>
          <w:rPr>
            <w:rFonts w:asciiTheme="minorHAnsi" w:eastAsiaTheme="minorEastAsia" w:hAnsiTheme="minorHAnsi" w:cstheme="minorBidi"/>
            <w:b w:val="0"/>
            <w:bCs w:val="0"/>
            <w:noProof/>
            <w:sz w:val="22"/>
            <w:szCs w:val="22"/>
          </w:rPr>
          <w:tab/>
        </w:r>
        <w:r w:rsidRPr="00744980">
          <w:rPr>
            <w:rStyle w:val="Hyperlink"/>
            <w:noProof/>
          </w:rPr>
          <w:t>Luồng mức Kernel và mức người dùng</w:t>
        </w:r>
        <w:r>
          <w:rPr>
            <w:noProof/>
            <w:webHidden/>
          </w:rPr>
          <w:tab/>
        </w:r>
        <w:r>
          <w:rPr>
            <w:noProof/>
            <w:webHidden/>
          </w:rPr>
          <w:fldChar w:fldCharType="begin"/>
        </w:r>
        <w:r>
          <w:rPr>
            <w:noProof/>
            <w:webHidden/>
          </w:rPr>
          <w:instrText xml:space="preserve"> PAGEREF _Toc91160665 \h </w:instrText>
        </w:r>
        <w:r>
          <w:rPr>
            <w:noProof/>
            <w:webHidden/>
          </w:rPr>
        </w:r>
        <w:r>
          <w:rPr>
            <w:noProof/>
            <w:webHidden/>
          </w:rPr>
          <w:fldChar w:fldCharType="separate"/>
        </w:r>
        <w:r>
          <w:rPr>
            <w:noProof/>
            <w:webHidden/>
          </w:rPr>
          <w:t>35</w:t>
        </w:r>
        <w:r>
          <w:rPr>
            <w:noProof/>
            <w:webHidden/>
          </w:rPr>
          <w:fldChar w:fldCharType="end"/>
        </w:r>
      </w:hyperlink>
    </w:p>
    <w:p w14:paraId="35EAF6B3" w14:textId="026148AB"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666" w:history="1">
        <w:r w:rsidRPr="00744980">
          <w:rPr>
            <w:rStyle w:val="Hyperlink"/>
            <w:noProof/>
          </w:rPr>
          <w:t>3.18</w:t>
        </w:r>
        <w:r>
          <w:rPr>
            <w:rFonts w:asciiTheme="minorHAnsi" w:eastAsiaTheme="minorEastAsia" w:hAnsiTheme="minorHAnsi" w:cstheme="minorBidi"/>
            <w:b w:val="0"/>
            <w:bCs w:val="0"/>
            <w:noProof/>
            <w:sz w:val="22"/>
            <w:szCs w:val="22"/>
          </w:rPr>
          <w:tab/>
        </w:r>
        <w:r w:rsidRPr="00744980">
          <w:rPr>
            <w:rStyle w:val="Hyperlink"/>
            <w:noProof/>
          </w:rPr>
          <w:t>Các mô hình đa luồng</w:t>
        </w:r>
        <w:r>
          <w:rPr>
            <w:noProof/>
            <w:webHidden/>
          </w:rPr>
          <w:tab/>
        </w:r>
        <w:r>
          <w:rPr>
            <w:noProof/>
            <w:webHidden/>
          </w:rPr>
          <w:fldChar w:fldCharType="begin"/>
        </w:r>
        <w:r>
          <w:rPr>
            <w:noProof/>
            <w:webHidden/>
          </w:rPr>
          <w:instrText xml:space="preserve"> PAGEREF _Toc91160666 \h </w:instrText>
        </w:r>
        <w:r>
          <w:rPr>
            <w:noProof/>
            <w:webHidden/>
          </w:rPr>
        </w:r>
        <w:r>
          <w:rPr>
            <w:noProof/>
            <w:webHidden/>
          </w:rPr>
          <w:fldChar w:fldCharType="separate"/>
        </w:r>
        <w:r>
          <w:rPr>
            <w:noProof/>
            <w:webHidden/>
          </w:rPr>
          <w:t>36</w:t>
        </w:r>
        <w:r>
          <w:rPr>
            <w:noProof/>
            <w:webHidden/>
          </w:rPr>
          <w:fldChar w:fldCharType="end"/>
        </w:r>
      </w:hyperlink>
    </w:p>
    <w:p w14:paraId="1207009B" w14:textId="6A9BCE80"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667" w:history="1">
        <w:r w:rsidRPr="00744980">
          <w:rPr>
            <w:rStyle w:val="Hyperlink"/>
            <w:noProof/>
          </w:rPr>
          <w:t>3.19</w:t>
        </w:r>
        <w:r>
          <w:rPr>
            <w:rFonts w:asciiTheme="minorHAnsi" w:eastAsiaTheme="minorEastAsia" w:hAnsiTheme="minorHAnsi" w:cstheme="minorBidi"/>
            <w:b w:val="0"/>
            <w:bCs w:val="0"/>
            <w:noProof/>
            <w:sz w:val="22"/>
            <w:szCs w:val="22"/>
          </w:rPr>
          <w:tab/>
        </w:r>
        <w:r w:rsidRPr="00744980">
          <w:rPr>
            <w:rStyle w:val="Hyperlink"/>
            <w:noProof/>
          </w:rPr>
          <w:t>Phạm vi của đa luồng</w:t>
        </w:r>
        <w:r>
          <w:rPr>
            <w:noProof/>
            <w:webHidden/>
          </w:rPr>
          <w:tab/>
        </w:r>
        <w:r>
          <w:rPr>
            <w:noProof/>
            <w:webHidden/>
          </w:rPr>
          <w:fldChar w:fldCharType="begin"/>
        </w:r>
        <w:r>
          <w:rPr>
            <w:noProof/>
            <w:webHidden/>
          </w:rPr>
          <w:instrText xml:space="preserve"> PAGEREF _Toc91160667 \h </w:instrText>
        </w:r>
        <w:r>
          <w:rPr>
            <w:noProof/>
            <w:webHidden/>
          </w:rPr>
        </w:r>
        <w:r>
          <w:rPr>
            <w:noProof/>
            <w:webHidden/>
          </w:rPr>
          <w:fldChar w:fldCharType="separate"/>
        </w:r>
        <w:r>
          <w:rPr>
            <w:noProof/>
            <w:webHidden/>
          </w:rPr>
          <w:t>38</w:t>
        </w:r>
        <w:r>
          <w:rPr>
            <w:noProof/>
            <w:webHidden/>
          </w:rPr>
          <w:fldChar w:fldCharType="end"/>
        </w:r>
      </w:hyperlink>
    </w:p>
    <w:p w14:paraId="31AEEA0A" w14:textId="3A5A6C78" w:rsidR="00307EAB" w:rsidRDefault="00307EAB">
      <w:pPr>
        <w:pStyle w:val="TOC1"/>
        <w:tabs>
          <w:tab w:val="left" w:pos="1000"/>
        </w:tabs>
        <w:rPr>
          <w:rFonts w:asciiTheme="minorHAnsi" w:eastAsiaTheme="minorEastAsia" w:hAnsiTheme="minorHAnsi" w:cstheme="minorBidi"/>
          <w:b w:val="0"/>
          <w:bCs w:val="0"/>
          <w:caps w:val="0"/>
          <w:noProof/>
          <w:sz w:val="22"/>
          <w:szCs w:val="22"/>
        </w:rPr>
      </w:pPr>
      <w:hyperlink w:anchor="_Toc91160668" w:history="1">
        <w:r w:rsidRPr="00744980">
          <w:rPr>
            <w:rStyle w:val="Hyperlink"/>
            <w:noProof/>
          </w:rPr>
          <w:t>BÀI 4.</w:t>
        </w:r>
        <w:r>
          <w:rPr>
            <w:rFonts w:asciiTheme="minorHAnsi" w:eastAsiaTheme="minorEastAsia" w:hAnsiTheme="minorHAnsi" w:cstheme="minorBidi"/>
            <w:b w:val="0"/>
            <w:bCs w:val="0"/>
            <w:caps w:val="0"/>
            <w:noProof/>
            <w:sz w:val="22"/>
            <w:szCs w:val="22"/>
          </w:rPr>
          <w:tab/>
        </w:r>
        <w:r w:rsidRPr="00744980">
          <w:rPr>
            <w:rStyle w:val="Hyperlink"/>
            <w:noProof/>
          </w:rPr>
          <w:t>HIỆU NĂNG CỦA TIẾN TRÌNH ĐA LUỒNG</w:t>
        </w:r>
        <w:r>
          <w:rPr>
            <w:noProof/>
            <w:webHidden/>
          </w:rPr>
          <w:tab/>
        </w:r>
        <w:r>
          <w:rPr>
            <w:noProof/>
            <w:webHidden/>
          </w:rPr>
          <w:fldChar w:fldCharType="begin"/>
        </w:r>
        <w:r>
          <w:rPr>
            <w:noProof/>
            <w:webHidden/>
          </w:rPr>
          <w:instrText xml:space="preserve"> PAGEREF _Toc91160668 \h </w:instrText>
        </w:r>
        <w:r>
          <w:rPr>
            <w:noProof/>
            <w:webHidden/>
          </w:rPr>
        </w:r>
        <w:r>
          <w:rPr>
            <w:noProof/>
            <w:webHidden/>
          </w:rPr>
          <w:fldChar w:fldCharType="separate"/>
        </w:r>
        <w:r>
          <w:rPr>
            <w:noProof/>
            <w:webHidden/>
          </w:rPr>
          <w:t>40</w:t>
        </w:r>
        <w:r>
          <w:rPr>
            <w:noProof/>
            <w:webHidden/>
          </w:rPr>
          <w:fldChar w:fldCharType="end"/>
        </w:r>
      </w:hyperlink>
    </w:p>
    <w:p w14:paraId="1E555029" w14:textId="797CDA66"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69" w:history="1">
        <w:r w:rsidRPr="00744980">
          <w:rPr>
            <w:rStyle w:val="Hyperlink"/>
            <w:noProof/>
          </w:rPr>
          <w:t>4.1</w:t>
        </w:r>
        <w:r>
          <w:rPr>
            <w:rFonts w:asciiTheme="minorHAnsi" w:eastAsiaTheme="minorEastAsia" w:hAnsiTheme="minorHAnsi" w:cstheme="minorBidi"/>
            <w:b w:val="0"/>
            <w:bCs w:val="0"/>
            <w:noProof/>
            <w:sz w:val="22"/>
            <w:szCs w:val="22"/>
          </w:rPr>
          <w:tab/>
        </w:r>
        <w:r w:rsidRPr="00744980">
          <w:rPr>
            <w:rStyle w:val="Hyperlink"/>
            <w:noProof/>
          </w:rPr>
          <w:t>Các mẫu đa luồng</w:t>
        </w:r>
        <w:r>
          <w:rPr>
            <w:noProof/>
            <w:webHidden/>
          </w:rPr>
          <w:tab/>
        </w:r>
        <w:r>
          <w:rPr>
            <w:noProof/>
            <w:webHidden/>
          </w:rPr>
          <w:fldChar w:fldCharType="begin"/>
        </w:r>
        <w:r>
          <w:rPr>
            <w:noProof/>
            <w:webHidden/>
          </w:rPr>
          <w:instrText xml:space="preserve"> PAGEREF _Toc91160669 \h </w:instrText>
        </w:r>
        <w:r>
          <w:rPr>
            <w:noProof/>
            <w:webHidden/>
          </w:rPr>
        </w:r>
        <w:r>
          <w:rPr>
            <w:noProof/>
            <w:webHidden/>
          </w:rPr>
          <w:fldChar w:fldCharType="separate"/>
        </w:r>
        <w:r>
          <w:rPr>
            <w:noProof/>
            <w:webHidden/>
          </w:rPr>
          <w:t>40</w:t>
        </w:r>
        <w:r>
          <w:rPr>
            <w:noProof/>
            <w:webHidden/>
          </w:rPr>
          <w:fldChar w:fldCharType="end"/>
        </w:r>
      </w:hyperlink>
    </w:p>
    <w:p w14:paraId="49F0F628" w14:textId="54486F52"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70" w:history="1">
        <w:r w:rsidRPr="00744980">
          <w:rPr>
            <w:rStyle w:val="Hyperlink"/>
            <w:noProof/>
          </w:rPr>
          <w:t>4.2</w:t>
        </w:r>
        <w:r>
          <w:rPr>
            <w:rFonts w:asciiTheme="minorHAnsi" w:eastAsiaTheme="minorEastAsia" w:hAnsiTheme="minorHAnsi" w:cstheme="minorBidi"/>
            <w:b w:val="0"/>
            <w:bCs w:val="0"/>
            <w:noProof/>
            <w:sz w:val="22"/>
            <w:szCs w:val="22"/>
          </w:rPr>
          <w:tab/>
        </w:r>
        <w:r w:rsidRPr="00744980">
          <w:rPr>
            <w:rStyle w:val="Hyperlink"/>
            <w:noProof/>
          </w:rPr>
          <w:t>Mẫu Boss-Workers</w:t>
        </w:r>
        <w:r>
          <w:rPr>
            <w:noProof/>
            <w:webHidden/>
          </w:rPr>
          <w:tab/>
        </w:r>
        <w:r>
          <w:rPr>
            <w:noProof/>
            <w:webHidden/>
          </w:rPr>
          <w:fldChar w:fldCharType="begin"/>
        </w:r>
        <w:r>
          <w:rPr>
            <w:noProof/>
            <w:webHidden/>
          </w:rPr>
          <w:instrText xml:space="preserve"> PAGEREF _Toc91160670 \h </w:instrText>
        </w:r>
        <w:r>
          <w:rPr>
            <w:noProof/>
            <w:webHidden/>
          </w:rPr>
        </w:r>
        <w:r>
          <w:rPr>
            <w:noProof/>
            <w:webHidden/>
          </w:rPr>
          <w:fldChar w:fldCharType="separate"/>
        </w:r>
        <w:r>
          <w:rPr>
            <w:noProof/>
            <w:webHidden/>
          </w:rPr>
          <w:t>40</w:t>
        </w:r>
        <w:r>
          <w:rPr>
            <w:noProof/>
            <w:webHidden/>
          </w:rPr>
          <w:fldChar w:fldCharType="end"/>
        </w:r>
      </w:hyperlink>
    </w:p>
    <w:p w14:paraId="3C203E63" w14:textId="6003F3ED"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71" w:history="1">
        <w:r w:rsidRPr="00744980">
          <w:rPr>
            <w:rStyle w:val="Hyperlink"/>
            <w:noProof/>
          </w:rPr>
          <w:t>4.3</w:t>
        </w:r>
        <w:r>
          <w:rPr>
            <w:rFonts w:asciiTheme="minorHAnsi" w:eastAsiaTheme="minorEastAsia" w:hAnsiTheme="minorHAnsi" w:cstheme="minorBidi"/>
            <w:b w:val="0"/>
            <w:bCs w:val="0"/>
            <w:noProof/>
            <w:sz w:val="22"/>
            <w:szCs w:val="22"/>
          </w:rPr>
          <w:tab/>
        </w:r>
        <w:r w:rsidRPr="00744980">
          <w:rPr>
            <w:rStyle w:val="Hyperlink"/>
            <w:noProof/>
          </w:rPr>
          <w:t>Mẫu pipeline</w:t>
        </w:r>
        <w:r>
          <w:rPr>
            <w:noProof/>
            <w:webHidden/>
          </w:rPr>
          <w:tab/>
        </w:r>
        <w:r>
          <w:rPr>
            <w:noProof/>
            <w:webHidden/>
          </w:rPr>
          <w:fldChar w:fldCharType="begin"/>
        </w:r>
        <w:r>
          <w:rPr>
            <w:noProof/>
            <w:webHidden/>
          </w:rPr>
          <w:instrText xml:space="preserve"> PAGEREF _Toc91160671 \h </w:instrText>
        </w:r>
        <w:r>
          <w:rPr>
            <w:noProof/>
            <w:webHidden/>
          </w:rPr>
        </w:r>
        <w:r>
          <w:rPr>
            <w:noProof/>
            <w:webHidden/>
          </w:rPr>
          <w:fldChar w:fldCharType="separate"/>
        </w:r>
        <w:r>
          <w:rPr>
            <w:noProof/>
            <w:webHidden/>
          </w:rPr>
          <w:t>42</w:t>
        </w:r>
        <w:r>
          <w:rPr>
            <w:noProof/>
            <w:webHidden/>
          </w:rPr>
          <w:fldChar w:fldCharType="end"/>
        </w:r>
      </w:hyperlink>
    </w:p>
    <w:p w14:paraId="3C063E59" w14:textId="2ED0E45C"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72" w:history="1">
        <w:r w:rsidRPr="00744980">
          <w:rPr>
            <w:rStyle w:val="Hyperlink"/>
            <w:noProof/>
          </w:rPr>
          <w:t>4.4</w:t>
        </w:r>
        <w:r>
          <w:rPr>
            <w:rFonts w:asciiTheme="minorHAnsi" w:eastAsiaTheme="minorEastAsia" w:hAnsiTheme="minorHAnsi" w:cstheme="minorBidi"/>
            <w:b w:val="0"/>
            <w:bCs w:val="0"/>
            <w:noProof/>
            <w:sz w:val="22"/>
            <w:szCs w:val="22"/>
          </w:rPr>
          <w:tab/>
        </w:r>
        <w:r w:rsidRPr="00744980">
          <w:rPr>
            <w:rStyle w:val="Hyperlink"/>
            <w:noProof/>
          </w:rPr>
          <w:t>So sánh hiệu năng của các mô hình</w:t>
        </w:r>
        <w:r>
          <w:rPr>
            <w:noProof/>
            <w:webHidden/>
          </w:rPr>
          <w:tab/>
        </w:r>
        <w:r>
          <w:rPr>
            <w:noProof/>
            <w:webHidden/>
          </w:rPr>
          <w:fldChar w:fldCharType="begin"/>
        </w:r>
        <w:r>
          <w:rPr>
            <w:noProof/>
            <w:webHidden/>
          </w:rPr>
          <w:instrText xml:space="preserve"> PAGEREF _Toc91160672 \h </w:instrText>
        </w:r>
        <w:r>
          <w:rPr>
            <w:noProof/>
            <w:webHidden/>
          </w:rPr>
        </w:r>
        <w:r>
          <w:rPr>
            <w:noProof/>
            <w:webHidden/>
          </w:rPr>
          <w:fldChar w:fldCharType="separate"/>
        </w:r>
        <w:r>
          <w:rPr>
            <w:noProof/>
            <w:webHidden/>
          </w:rPr>
          <w:t>43</w:t>
        </w:r>
        <w:r>
          <w:rPr>
            <w:noProof/>
            <w:webHidden/>
          </w:rPr>
          <w:fldChar w:fldCharType="end"/>
        </w:r>
      </w:hyperlink>
    </w:p>
    <w:p w14:paraId="5692A2C3" w14:textId="65A3C196"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73" w:history="1">
        <w:r w:rsidRPr="00744980">
          <w:rPr>
            <w:rStyle w:val="Hyperlink"/>
            <w:noProof/>
          </w:rPr>
          <w:t>4.5</w:t>
        </w:r>
        <w:r>
          <w:rPr>
            <w:rFonts w:asciiTheme="minorHAnsi" w:eastAsiaTheme="minorEastAsia" w:hAnsiTheme="minorHAnsi" w:cstheme="minorBidi"/>
            <w:b w:val="0"/>
            <w:bCs w:val="0"/>
            <w:noProof/>
            <w:sz w:val="22"/>
            <w:szCs w:val="22"/>
          </w:rPr>
          <w:tab/>
        </w:r>
        <w:r w:rsidRPr="00744980">
          <w:rPr>
            <w:rStyle w:val="Hyperlink"/>
            <w:noProof/>
          </w:rPr>
          <w:t>Giới thiệu về thước đo hiệu năng</w:t>
        </w:r>
        <w:r>
          <w:rPr>
            <w:noProof/>
            <w:webHidden/>
          </w:rPr>
          <w:tab/>
        </w:r>
        <w:r>
          <w:rPr>
            <w:noProof/>
            <w:webHidden/>
          </w:rPr>
          <w:fldChar w:fldCharType="begin"/>
        </w:r>
        <w:r>
          <w:rPr>
            <w:noProof/>
            <w:webHidden/>
          </w:rPr>
          <w:instrText xml:space="preserve"> PAGEREF _Toc91160673 \h </w:instrText>
        </w:r>
        <w:r>
          <w:rPr>
            <w:noProof/>
            <w:webHidden/>
          </w:rPr>
        </w:r>
        <w:r>
          <w:rPr>
            <w:noProof/>
            <w:webHidden/>
          </w:rPr>
          <w:fldChar w:fldCharType="separate"/>
        </w:r>
        <w:r>
          <w:rPr>
            <w:noProof/>
            <w:webHidden/>
          </w:rPr>
          <w:t>44</w:t>
        </w:r>
        <w:r>
          <w:rPr>
            <w:noProof/>
            <w:webHidden/>
          </w:rPr>
          <w:fldChar w:fldCharType="end"/>
        </w:r>
      </w:hyperlink>
    </w:p>
    <w:p w14:paraId="527B0927" w14:textId="048AEC13"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74" w:history="1">
        <w:r w:rsidRPr="00744980">
          <w:rPr>
            <w:rStyle w:val="Hyperlink"/>
            <w:noProof/>
          </w:rPr>
          <w:t>4.6</w:t>
        </w:r>
        <w:r>
          <w:rPr>
            <w:rFonts w:asciiTheme="minorHAnsi" w:eastAsiaTheme="minorEastAsia" w:hAnsiTheme="minorHAnsi" w:cstheme="minorBidi"/>
            <w:b w:val="0"/>
            <w:bCs w:val="0"/>
            <w:noProof/>
            <w:sz w:val="22"/>
            <w:szCs w:val="22"/>
          </w:rPr>
          <w:tab/>
        </w:r>
        <w:r w:rsidRPr="00744980">
          <w:rPr>
            <w:rStyle w:val="Hyperlink"/>
            <w:noProof/>
          </w:rPr>
          <w:t>Thước đo hiệu năng</w:t>
        </w:r>
        <w:r>
          <w:rPr>
            <w:noProof/>
            <w:webHidden/>
          </w:rPr>
          <w:tab/>
        </w:r>
        <w:r>
          <w:rPr>
            <w:noProof/>
            <w:webHidden/>
          </w:rPr>
          <w:fldChar w:fldCharType="begin"/>
        </w:r>
        <w:r>
          <w:rPr>
            <w:noProof/>
            <w:webHidden/>
          </w:rPr>
          <w:instrText xml:space="preserve"> PAGEREF _Toc91160674 \h </w:instrText>
        </w:r>
        <w:r>
          <w:rPr>
            <w:noProof/>
            <w:webHidden/>
          </w:rPr>
        </w:r>
        <w:r>
          <w:rPr>
            <w:noProof/>
            <w:webHidden/>
          </w:rPr>
          <w:fldChar w:fldCharType="separate"/>
        </w:r>
        <w:r>
          <w:rPr>
            <w:noProof/>
            <w:webHidden/>
          </w:rPr>
          <w:t>44</w:t>
        </w:r>
        <w:r>
          <w:rPr>
            <w:noProof/>
            <w:webHidden/>
          </w:rPr>
          <w:fldChar w:fldCharType="end"/>
        </w:r>
      </w:hyperlink>
    </w:p>
    <w:p w14:paraId="551AEFBD" w14:textId="4C1B9259"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75" w:history="1">
        <w:r w:rsidRPr="00744980">
          <w:rPr>
            <w:rStyle w:val="Hyperlink"/>
            <w:noProof/>
          </w:rPr>
          <w:t>4.7</w:t>
        </w:r>
        <w:r>
          <w:rPr>
            <w:rFonts w:asciiTheme="minorHAnsi" w:eastAsiaTheme="minorEastAsia" w:hAnsiTheme="minorHAnsi" w:cstheme="minorBidi"/>
            <w:b w:val="0"/>
            <w:bCs w:val="0"/>
            <w:noProof/>
            <w:sz w:val="22"/>
            <w:szCs w:val="22"/>
          </w:rPr>
          <w:tab/>
        </w:r>
        <w:r w:rsidRPr="00744980">
          <w:rPr>
            <w:rStyle w:val="Hyperlink"/>
            <w:noProof/>
          </w:rPr>
          <w:t>Đa tiến trình và đa luồng</w:t>
        </w:r>
        <w:r>
          <w:rPr>
            <w:noProof/>
            <w:webHidden/>
          </w:rPr>
          <w:tab/>
        </w:r>
        <w:r>
          <w:rPr>
            <w:noProof/>
            <w:webHidden/>
          </w:rPr>
          <w:fldChar w:fldCharType="begin"/>
        </w:r>
        <w:r>
          <w:rPr>
            <w:noProof/>
            <w:webHidden/>
          </w:rPr>
          <w:instrText xml:space="preserve"> PAGEREF _Toc91160675 \h </w:instrText>
        </w:r>
        <w:r>
          <w:rPr>
            <w:noProof/>
            <w:webHidden/>
          </w:rPr>
        </w:r>
        <w:r>
          <w:rPr>
            <w:noProof/>
            <w:webHidden/>
          </w:rPr>
          <w:fldChar w:fldCharType="separate"/>
        </w:r>
        <w:r>
          <w:rPr>
            <w:noProof/>
            <w:webHidden/>
          </w:rPr>
          <w:t>45</w:t>
        </w:r>
        <w:r>
          <w:rPr>
            <w:noProof/>
            <w:webHidden/>
          </w:rPr>
          <w:fldChar w:fldCharType="end"/>
        </w:r>
      </w:hyperlink>
    </w:p>
    <w:p w14:paraId="056C05F2" w14:textId="2C19DD6F"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76" w:history="1">
        <w:r w:rsidRPr="00744980">
          <w:rPr>
            <w:rStyle w:val="Hyperlink"/>
            <w:noProof/>
          </w:rPr>
          <w:t>4.8</w:t>
        </w:r>
        <w:r>
          <w:rPr>
            <w:rFonts w:asciiTheme="minorHAnsi" w:eastAsiaTheme="minorEastAsia" w:hAnsiTheme="minorHAnsi" w:cstheme="minorBidi"/>
            <w:b w:val="0"/>
            <w:bCs w:val="0"/>
            <w:noProof/>
            <w:sz w:val="22"/>
            <w:szCs w:val="22"/>
          </w:rPr>
          <w:tab/>
        </w:r>
        <w:r w:rsidRPr="00744980">
          <w:rPr>
            <w:rStyle w:val="Hyperlink"/>
            <w:noProof/>
          </w:rPr>
          <w:t>Mô hình điều khiển hướng sự kiện</w:t>
        </w:r>
        <w:r>
          <w:rPr>
            <w:noProof/>
            <w:webHidden/>
          </w:rPr>
          <w:tab/>
        </w:r>
        <w:r>
          <w:rPr>
            <w:noProof/>
            <w:webHidden/>
          </w:rPr>
          <w:fldChar w:fldCharType="begin"/>
        </w:r>
        <w:r>
          <w:rPr>
            <w:noProof/>
            <w:webHidden/>
          </w:rPr>
          <w:instrText xml:space="preserve"> PAGEREF _Toc91160676 \h </w:instrText>
        </w:r>
        <w:r>
          <w:rPr>
            <w:noProof/>
            <w:webHidden/>
          </w:rPr>
        </w:r>
        <w:r>
          <w:rPr>
            <w:noProof/>
            <w:webHidden/>
          </w:rPr>
          <w:fldChar w:fldCharType="separate"/>
        </w:r>
        <w:r>
          <w:rPr>
            <w:noProof/>
            <w:webHidden/>
          </w:rPr>
          <w:t>47</w:t>
        </w:r>
        <w:r>
          <w:rPr>
            <w:noProof/>
            <w:webHidden/>
          </w:rPr>
          <w:fldChar w:fldCharType="end"/>
        </w:r>
      </w:hyperlink>
    </w:p>
    <w:p w14:paraId="1C2CD80D" w14:textId="5523A4F3"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77" w:history="1">
        <w:r w:rsidRPr="00744980">
          <w:rPr>
            <w:rStyle w:val="Hyperlink"/>
            <w:noProof/>
          </w:rPr>
          <w:t>4.9</w:t>
        </w:r>
        <w:r>
          <w:rPr>
            <w:rFonts w:asciiTheme="minorHAnsi" w:eastAsiaTheme="minorEastAsia" w:hAnsiTheme="minorHAnsi" w:cstheme="minorBidi"/>
            <w:b w:val="0"/>
            <w:bCs w:val="0"/>
            <w:noProof/>
            <w:sz w:val="22"/>
            <w:szCs w:val="22"/>
          </w:rPr>
          <w:tab/>
        </w:r>
        <w:r w:rsidRPr="00744980">
          <w:rPr>
            <w:rStyle w:val="Hyperlink"/>
            <w:noProof/>
          </w:rPr>
          <w:t>Xử lý đồng thời trong mô hình điều khiển hướng sự kiện</w:t>
        </w:r>
        <w:r>
          <w:rPr>
            <w:noProof/>
            <w:webHidden/>
          </w:rPr>
          <w:tab/>
        </w:r>
        <w:r>
          <w:rPr>
            <w:noProof/>
            <w:webHidden/>
          </w:rPr>
          <w:fldChar w:fldCharType="begin"/>
        </w:r>
        <w:r>
          <w:rPr>
            <w:noProof/>
            <w:webHidden/>
          </w:rPr>
          <w:instrText xml:space="preserve"> PAGEREF _Toc91160677 \h </w:instrText>
        </w:r>
        <w:r>
          <w:rPr>
            <w:noProof/>
            <w:webHidden/>
          </w:rPr>
        </w:r>
        <w:r>
          <w:rPr>
            <w:noProof/>
            <w:webHidden/>
          </w:rPr>
          <w:fldChar w:fldCharType="separate"/>
        </w:r>
        <w:r>
          <w:rPr>
            <w:noProof/>
            <w:webHidden/>
          </w:rPr>
          <w:t>48</w:t>
        </w:r>
        <w:r>
          <w:rPr>
            <w:noProof/>
            <w:webHidden/>
          </w:rPr>
          <w:fldChar w:fldCharType="end"/>
        </w:r>
      </w:hyperlink>
    </w:p>
    <w:p w14:paraId="7F693AF8" w14:textId="3D7027FF"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678" w:history="1">
        <w:r w:rsidRPr="00744980">
          <w:rPr>
            <w:rStyle w:val="Hyperlink"/>
            <w:noProof/>
          </w:rPr>
          <w:t>4.10</w:t>
        </w:r>
        <w:r>
          <w:rPr>
            <w:rFonts w:asciiTheme="minorHAnsi" w:eastAsiaTheme="minorEastAsia" w:hAnsiTheme="minorHAnsi" w:cstheme="minorBidi"/>
            <w:b w:val="0"/>
            <w:bCs w:val="0"/>
            <w:noProof/>
            <w:sz w:val="22"/>
            <w:szCs w:val="22"/>
          </w:rPr>
          <w:tab/>
        </w:r>
        <w:r w:rsidRPr="00744980">
          <w:rPr>
            <w:rStyle w:val="Hyperlink"/>
            <w:noProof/>
          </w:rPr>
          <w:t>Máy chủ Apache web</w:t>
        </w:r>
        <w:r>
          <w:rPr>
            <w:noProof/>
            <w:webHidden/>
          </w:rPr>
          <w:tab/>
        </w:r>
        <w:r>
          <w:rPr>
            <w:noProof/>
            <w:webHidden/>
          </w:rPr>
          <w:fldChar w:fldCharType="begin"/>
        </w:r>
        <w:r>
          <w:rPr>
            <w:noProof/>
            <w:webHidden/>
          </w:rPr>
          <w:instrText xml:space="preserve"> PAGEREF _Toc91160678 \h </w:instrText>
        </w:r>
        <w:r>
          <w:rPr>
            <w:noProof/>
            <w:webHidden/>
          </w:rPr>
        </w:r>
        <w:r>
          <w:rPr>
            <w:noProof/>
            <w:webHidden/>
          </w:rPr>
          <w:fldChar w:fldCharType="separate"/>
        </w:r>
        <w:r>
          <w:rPr>
            <w:noProof/>
            <w:webHidden/>
          </w:rPr>
          <w:t>49</w:t>
        </w:r>
        <w:r>
          <w:rPr>
            <w:noProof/>
            <w:webHidden/>
          </w:rPr>
          <w:fldChar w:fldCharType="end"/>
        </w:r>
      </w:hyperlink>
    </w:p>
    <w:p w14:paraId="03082A8B" w14:textId="519D1407" w:rsidR="00307EAB" w:rsidRDefault="00307EAB">
      <w:pPr>
        <w:pStyle w:val="TOC1"/>
        <w:tabs>
          <w:tab w:val="left" w:pos="1000"/>
        </w:tabs>
        <w:rPr>
          <w:rFonts w:asciiTheme="minorHAnsi" w:eastAsiaTheme="minorEastAsia" w:hAnsiTheme="minorHAnsi" w:cstheme="minorBidi"/>
          <w:b w:val="0"/>
          <w:bCs w:val="0"/>
          <w:caps w:val="0"/>
          <w:noProof/>
          <w:sz w:val="22"/>
          <w:szCs w:val="22"/>
        </w:rPr>
      </w:pPr>
      <w:hyperlink w:anchor="_Toc91160679" w:history="1">
        <w:r w:rsidRPr="00744980">
          <w:rPr>
            <w:rStyle w:val="Hyperlink"/>
            <w:noProof/>
          </w:rPr>
          <w:t>BÀI 5.</w:t>
        </w:r>
        <w:r>
          <w:rPr>
            <w:rFonts w:asciiTheme="minorHAnsi" w:eastAsiaTheme="minorEastAsia" w:hAnsiTheme="minorHAnsi" w:cstheme="minorBidi"/>
            <w:b w:val="0"/>
            <w:bCs w:val="0"/>
            <w:caps w:val="0"/>
            <w:noProof/>
            <w:sz w:val="22"/>
            <w:szCs w:val="22"/>
          </w:rPr>
          <w:tab/>
        </w:r>
        <w:r w:rsidRPr="00744980">
          <w:rPr>
            <w:rStyle w:val="Hyperlink"/>
            <w:noProof/>
          </w:rPr>
          <w:t>TRUYỀN THÔNG LIÊN TIẾN TRÌNH VÀ ĐỒNG BỘ HÓA</w:t>
        </w:r>
        <w:r>
          <w:rPr>
            <w:noProof/>
            <w:webHidden/>
          </w:rPr>
          <w:tab/>
        </w:r>
        <w:r>
          <w:rPr>
            <w:noProof/>
            <w:webHidden/>
          </w:rPr>
          <w:fldChar w:fldCharType="begin"/>
        </w:r>
        <w:r>
          <w:rPr>
            <w:noProof/>
            <w:webHidden/>
          </w:rPr>
          <w:instrText xml:space="preserve"> PAGEREF _Toc91160679 \h </w:instrText>
        </w:r>
        <w:r>
          <w:rPr>
            <w:noProof/>
            <w:webHidden/>
          </w:rPr>
        </w:r>
        <w:r>
          <w:rPr>
            <w:noProof/>
            <w:webHidden/>
          </w:rPr>
          <w:fldChar w:fldCharType="separate"/>
        </w:r>
        <w:r>
          <w:rPr>
            <w:noProof/>
            <w:webHidden/>
          </w:rPr>
          <w:t>50</w:t>
        </w:r>
        <w:r>
          <w:rPr>
            <w:noProof/>
            <w:webHidden/>
          </w:rPr>
          <w:fldChar w:fldCharType="end"/>
        </w:r>
      </w:hyperlink>
    </w:p>
    <w:p w14:paraId="6B54C014" w14:textId="49C95F7C"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80" w:history="1">
        <w:r w:rsidRPr="00744980">
          <w:rPr>
            <w:rStyle w:val="Hyperlink"/>
            <w:noProof/>
          </w:rPr>
          <w:t>5.1</w:t>
        </w:r>
        <w:r>
          <w:rPr>
            <w:rFonts w:asciiTheme="minorHAnsi" w:eastAsiaTheme="minorEastAsia" w:hAnsiTheme="minorHAnsi" w:cstheme="minorBidi"/>
            <w:b w:val="0"/>
            <w:bCs w:val="0"/>
            <w:noProof/>
            <w:sz w:val="22"/>
            <w:szCs w:val="22"/>
          </w:rPr>
          <w:tab/>
        </w:r>
        <w:r w:rsidRPr="00744980">
          <w:rPr>
            <w:rStyle w:val="Hyperlink"/>
            <w:noProof/>
          </w:rPr>
          <w:t>Các cơ chế giao tiếp liên tiến trình</w:t>
        </w:r>
        <w:r>
          <w:rPr>
            <w:noProof/>
            <w:webHidden/>
          </w:rPr>
          <w:tab/>
        </w:r>
        <w:r>
          <w:rPr>
            <w:noProof/>
            <w:webHidden/>
          </w:rPr>
          <w:fldChar w:fldCharType="begin"/>
        </w:r>
        <w:r>
          <w:rPr>
            <w:noProof/>
            <w:webHidden/>
          </w:rPr>
          <w:instrText xml:space="preserve"> PAGEREF _Toc91160680 \h </w:instrText>
        </w:r>
        <w:r>
          <w:rPr>
            <w:noProof/>
            <w:webHidden/>
          </w:rPr>
        </w:r>
        <w:r>
          <w:rPr>
            <w:noProof/>
            <w:webHidden/>
          </w:rPr>
          <w:fldChar w:fldCharType="separate"/>
        </w:r>
        <w:r>
          <w:rPr>
            <w:noProof/>
            <w:webHidden/>
          </w:rPr>
          <w:t>50</w:t>
        </w:r>
        <w:r>
          <w:rPr>
            <w:noProof/>
            <w:webHidden/>
          </w:rPr>
          <w:fldChar w:fldCharType="end"/>
        </w:r>
      </w:hyperlink>
    </w:p>
    <w:p w14:paraId="2D59B834" w14:textId="47CC2600"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81" w:history="1">
        <w:r w:rsidRPr="00744980">
          <w:rPr>
            <w:rStyle w:val="Hyperlink"/>
            <w:noProof/>
          </w:rPr>
          <w:t>5.2</w:t>
        </w:r>
        <w:r>
          <w:rPr>
            <w:rFonts w:asciiTheme="minorHAnsi" w:eastAsiaTheme="minorEastAsia" w:hAnsiTheme="minorHAnsi" w:cstheme="minorBidi"/>
            <w:b w:val="0"/>
            <w:bCs w:val="0"/>
            <w:noProof/>
            <w:sz w:val="22"/>
            <w:szCs w:val="22"/>
          </w:rPr>
          <w:tab/>
        </w:r>
        <w:r w:rsidRPr="00744980">
          <w:rPr>
            <w:rStyle w:val="Hyperlink"/>
            <w:noProof/>
          </w:rPr>
          <w:t>IPC dựa trên thông điệp</w:t>
        </w:r>
        <w:r>
          <w:rPr>
            <w:noProof/>
            <w:webHidden/>
          </w:rPr>
          <w:tab/>
        </w:r>
        <w:r>
          <w:rPr>
            <w:noProof/>
            <w:webHidden/>
          </w:rPr>
          <w:fldChar w:fldCharType="begin"/>
        </w:r>
        <w:r>
          <w:rPr>
            <w:noProof/>
            <w:webHidden/>
          </w:rPr>
          <w:instrText xml:space="preserve"> PAGEREF _Toc91160681 \h </w:instrText>
        </w:r>
        <w:r>
          <w:rPr>
            <w:noProof/>
            <w:webHidden/>
          </w:rPr>
        </w:r>
        <w:r>
          <w:rPr>
            <w:noProof/>
            <w:webHidden/>
          </w:rPr>
          <w:fldChar w:fldCharType="separate"/>
        </w:r>
        <w:r>
          <w:rPr>
            <w:noProof/>
            <w:webHidden/>
          </w:rPr>
          <w:t>50</w:t>
        </w:r>
        <w:r>
          <w:rPr>
            <w:noProof/>
            <w:webHidden/>
          </w:rPr>
          <w:fldChar w:fldCharType="end"/>
        </w:r>
      </w:hyperlink>
    </w:p>
    <w:p w14:paraId="65FC73E3" w14:textId="7BBA4856"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82" w:history="1">
        <w:r w:rsidRPr="00744980">
          <w:rPr>
            <w:rStyle w:val="Hyperlink"/>
            <w:noProof/>
          </w:rPr>
          <w:t>5.3</w:t>
        </w:r>
        <w:r>
          <w:rPr>
            <w:rFonts w:asciiTheme="minorHAnsi" w:eastAsiaTheme="minorEastAsia" w:hAnsiTheme="minorHAnsi" w:cstheme="minorBidi"/>
            <w:b w:val="0"/>
            <w:bCs w:val="0"/>
            <w:noProof/>
            <w:sz w:val="22"/>
            <w:szCs w:val="22"/>
          </w:rPr>
          <w:tab/>
        </w:r>
        <w:r w:rsidRPr="00744980">
          <w:rPr>
            <w:rStyle w:val="Hyperlink"/>
            <w:noProof/>
          </w:rPr>
          <w:t>IPC bộ nhớ chia sẻ</w:t>
        </w:r>
        <w:r>
          <w:rPr>
            <w:noProof/>
            <w:webHidden/>
          </w:rPr>
          <w:tab/>
        </w:r>
        <w:r>
          <w:rPr>
            <w:noProof/>
            <w:webHidden/>
          </w:rPr>
          <w:fldChar w:fldCharType="begin"/>
        </w:r>
        <w:r>
          <w:rPr>
            <w:noProof/>
            <w:webHidden/>
          </w:rPr>
          <w:instrText xml:space="preserve"> PAGEREF _Toc91160682 \h </w:instrText>
        </w:r>
        <w:r>
          <w:rPr>
            <w:noProof/>
            <w:webHidden/>
          </w:rPr>
        </w:r>
        <w:r>
          <w:rPr>
            <w:noProof/>
            <w:webHidden/>
          </w:rPr>
          <w:fldChar w:fldCharType="separate"/>
        </w:r>
        <w:r>
          <w:rPr>
            <w:noProof/>
            <w:webHidden/>
          </w:rPr>
          <w:t>52</w:t>
        </w:r>
        <w:r>
          <w:rPr>
            <w:noProof/>
            <w:webHidden/>
          </w:rPr>
          <w:fldChar w:fldCharType="end"/>
        </w:r>
      </w:hyperlink>
    </w:p>
    <w:p w14:paraId="20F6B2DE" w14:textId="378D9577"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83" w:history="1">
        <w:r w:rsidRPr="00744980">
          <w:rPr>
            <w:rStyle w:val="Hyperlink"/>
            <w:noProof/>
            <w:lang w:val="vi-VN"/>
          </w:rPr>
          <w:t>5.4</w:t>
        </w:r>
        <w:r>
          <w:rPr>
            <w:rFonts w:asciiTheme="minorHAnsi" w:eastAsiaTheme="minorEastAsia" w:hAnsiTheme="minorHAnsi" w:cstheme="minorBidi"/>
            <w:b w:val="0"/>
            <w:bCs w:val="0"/>
            <w:noProof/>
            <w:sz w:val="22"/>
            <w:szCs w:val="22"/>
          </w:rPr>
          <w:tab/>
        </w:r>
        <w:r w:rsidRPr="00744980">
          <w:rPr>
            <w:rStyle w:val="Hyperlink"/>
            <w:noProof/>
          </w:rPr>
          <w:t>POSIX API cho cơ chế bộ nhớ</w:t>
        </w:r>
        <w:r w:rsidRPr="00744980">
          <w:rPr>
            <w:rStyle w:val="Hyperlink"/>
            <w:noProof/>
            <w:lang w:val="vi-VN"/>
          </w:rPr>
          <w:t xml:space="preserve"> chia sẻ</w:t>
        </w:r>
        <w:r>
          <w:rPr>
            <w:noProof/>
            <w:webHidden/>
          </w:rPr>
          <w:tab/>
        </w:r>
        <w:r>
          <w:rPr>
            <w:noProof/>
            <w:webHidden/>
          </w:rPr>
          <w:fldChar w:fldCharType="begin"/>
        </w:r>
        <w:r>
          <w:rPr>
            <w:noProof/>
            <w:webHidden/>
          </w:rPr>
          <w:instrText xml:space="preserve"> PAGEREF _Toc91160683 \h </w:instrText>
        </w:r>
        <w:r>
          <w:rPr>
            <w:noProof/>
            <w:webHidden/>
          </w:rPr>
        </w:r>
        <w:r>
          <w:rPr>
            <w:noProof/>
            <w:webHidden/>
          </w:rPr>
          <w:fldChar w:fldCharType="separate"/>
        </w:r>
        <w:r>
          <w:rPr>
            <w:noProof/>
            <w:webHidden/>
          </w:rPr>
          <w:t>53</w:t>
        </w:r>
        <w:r>
          <w:rPr>
            <w:noProof/>
            <w:webHidden/>
          </w:rPr>
          <w:fldChar w:fldCharType="end"/>
        </w:r>
      </w:hyperlink>
    </w:p>
    <w:p w14:paraId="3338BB9A" w14:textId="2BF8DD10"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84" w:history="1">
        <w:r w:rsidRPr="00744980">
          <w:rPr>
            <w:rStyle w:val="Hyperlink"/>
            <w:noProof/>
          </w:rPr>
          <w:t>5.5</w:t>
        </w:r>
        <w:r>
          <w:rPr>
            <w:rFonts w:asciiTheme="minorHAnsi" w:eastAsiaTheme="minorEastAsia" w:hAnsiTheme="minorHAnsi" w:cstheme="minorBidi"/>
            <w:b w:val="0"/>
            <w:bCs w:val="0"/>
            <w:noProof/>
            <w:sz w:val="22"/>
            <w:szCs w:val="22"/>
          </w:rPr>
          <w:tab/>
        </w:r>
        <w:r w:rsidRPr="00744980">
          <w:rPr>
            <w:rStyle w:val="Hyperlink"/>
            <w:noProof/>
          </w:rPr>
          <w:t>Pthread cho IPC</w:t>
        </w:r>
        <w:r>
          <w:rPr>
            <w:noProof/>
            <w:webHidden/>
          </w:rPr>
          <w:tab/>
        </w:r>
        <w:r>
          <w:rPr>
            <w:noProof/>
            <w:webHidden/>
          </w:rPr>
          <w:fldChar w:fldCharType="begin"/>
        </w:r>
        <w:r>
          <w:rPr>
            <w:noProof/>
            <w:webHidden/>
          </w:rPr>
          <w:instrText xml:space="preserve"> PAGEREF _Toc91160684 \h </w:instrText>
        </w:r>
        <w:r>
          <w:rPr>
            <w:noProof/>
            <w:webHidden/>
          </w:rPr>
        </w:r>
        <w:r>
          <w:rPr>
            <w:noProof/>
            <w:webHidden/>
          </w:rPr>
          <w:fldChar w:fldCharType="separate"/>
        </w:r>
        <w:r>
          <w:rPr>
            <w:noProof/>
            <w:webHidden/>
          </w:rPr>
          <w:t>54</w:t>
        </w:r>
        <w:r>
          <w:rPr>
            <w:noProof/>
            <w:webHidden/>
          </w:rPr>
          <w:fldChar w:fldCharType="end"/>
        </w:r>
      </w:hyperlink>
    </w:p>
    <w:p w14:paraId="2281CB54" w14:textId="32C9403B"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85" w:history="1">
        <w:r w:rsidRPr="00744980">
          <w:rPr>
            <w:rStyle w:val="Hyperlink"/>
            <w:noProof/>
          </w:rPr>
          <w:t>5.6</w:t>
        </w:r>
        <w:r>
          <w:rPr>
            <w:rFonts w:asciiTheme="minorHAnsi" w:eastAsiaTheme="minorEastAsia" w:hAnsiTheme="minorHAnsi" w:cstheme="minorBidi"/>
            <w:b w:val="0"/>
            <w:bCs w:val="0"/>
            <w:noProof/>
            <w:sz w:val="22"/>
            <w:szCs w:val="22"/>
          </w:rPr>
          <w:tab/>
        </w:r>
        <w:r w:rsidRPr="00744980">
          <w:rPr>
            <w:rStyle w:val="Hyperlink"/>
            <w:noProof/>
          </w:rPr>
          <w:t>Các cấu trúc đồng bộ hóa</w:t>
        </w:r>
        <w:r>
          <w:rPr>
            <w:noProof/>
            <w:webHidden/>
          </w:rPr>
          <w:tab/>
        </w:r>
        <w:r>
          <w:rPr>
            <w:noProof/>
            <w:webHidden/>
          </w:rPr>
          <w:fldChar w:fldCharType="begin"/>
        </w:r>
        <w:r>
          <w:rPr>
            <w:noProof/>
            <w:webHidden/>
          </w:rPr>
          <w:instrText xml:space="preserve"> PAGEREF _Toc91160685 \h </w:instrText>
        </w:r>
        <w:r>
          <w:rPr>
            <w:noProof/>
            <w:webHidden/>
          </w:rPr>
        </w:r>
        <w:r>
          <w:rPr>
            <w:noProof/>
            <w:webHidden/>
          </w:rPr>
          <w:fldChar w:fldCharType="separate"/>
        </w:r>
        <w:r>
          <w:rPr>
            <w:noProof/>
            <w:webHidden/>
          </w:rPr>
          <w:t>55</w:t>
        </w:r>
        <w:r>
          <w:rPr>
            <w:noProof/>
            <w:webHidden/>
          </w:rPr>
          <w:fldChar w:fldCharType="end"/>
        </w:r>
      </w:hyperlink>
    </w:p>
    <w:p w14:paraId="68621AD2" w14:textId="2FA41893"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86" w:history="1">
        <w:r w:rsidRPr="00744980">
          <w:rPr>
            <w:rStyle w:val="Hyperlink"/>
            <w:noProof/>
          </w:rPr>
          <w:t>5.7</w:t>
        </w:r>
        <w:r>
          <w:rPr>
            <w:rFonts w:asciiTheme="minorHAnsi" w:eastAsiaTheme="minorEastAsia" w:hAnsiTheme="minorHAnsi" w:cstheme="minorBidi"/>
            <w:b w:val="0"/>
            <w:bCs w:val="0"/>
            <w:noProof/>
            <w:sz w:val="22"/>
            <w:szCs w:val="22"/>
          </w:rPr>
          <w:tab/>
        </w:r>
        <w:r w:rsidRPr="00744980">
          <w:rPr>
            <w:rStyle w:val="Hyperlink"/>
            <w:noProof/>
          </w:rPr>
          <w:t>Vai trò của phần cứng trong đồng bộ hóa</w:t>
        </w:r>
        <w:r>
          <w:rPr>
            <w:noProof/>
            <w:webHidden/>
          </w:rPr>
          <w:tab/>
        </w:r>
        <w:r>
          <w:rPr>
            <w:noProof/>
            <w:webHidden/>
          </w:rPr>
          <w:fldChar w:fldCharType="begin"/>
        </w:r>
        <w:r>
          <w:rPr>
            <w:noProof/>
            <w:webHidden/>
          </w:rPr>
          <w:instrText xml:space="preserve"> PAGEREF _Toc91160686 \h </w:instrText>
        </w:r>
        <w:r>
          <w:rPr>
            <w:noProof/>
            <w:webHidden/>
          </w:rPr>
        </w:r>
        <w:r>
          <w:rPr>
            <w:noProof/>
            <w:webHidden/>
          </w:rPr>
          <w:fldChar w:fldCharType="separate"/>
        </w:r>
        <w:r>
          <w:rPr>
            <w:noProof/>
            <w:webHidden/>
          </w:rPr>
          <w:t>56</w:t>
        </w:r>
        <w:r>
          <w:rPr>
            <w:noProof/>
            <w:webHidden/>
          </w:rPr>
          <w:fldChar w:fldCharType="end"/>
        </w:r>
      </w:hyperlink>
    </w:p>
    <w:p w14:paraId="16ABEB2B" w14:textId="33C294A8" w:rsidR="00307EAB" w:rsidRDefault="00307EAB">
      <w:pPr>
        <w:pStyle w:val="TOC1"/>
        <w:tabs>
          <w:tab w:val="left" w:pos="1000"/>
        </w:tabs>
        <w:rPr>
          <w:rFonts w:asciiTheme="minorHAnsi" w:eastAsiaTheme="minorEastAsia" w:hAnsiTheme="minorHAnsi" w:cstheme="minorBidi"/>
          <w:b w:val="0"/>
          <w:bCs w:val="0"/>
          <w:caps w:val="0"/>
          <w:noProof/>
          <w:sz w:val="22"/>
          <w:szCs w:val="22"/>
        </w:rPr>
      </w:pPr>
      <w:hyperlink w:anchor="_Toc91160687" w:history="1">
        <w:r w:rsidRPr="00744980">
          <w:rPr>
            <w:rStyle w:val="Hyperlink"/>
            <w:noProof/>
          </w:rPr>
          <w:t>BÀI 6.</w:t>
        </w:r>
        <w:r>
          <w:rPr>
            <w:rFonts w:asciiTheme="minorHAnsi" w:eastAsiaTheme="minorEastAsia" w:hAnsiTheme="minorHAnsi" w:cstheme="minorBidi"/>
            <w:b w:val="0"/>
            <w:bCs w:val="0"/>
            <w:caps w:val="0"/>
            <w:noProof/>
            <w:sz w:val="22"/>
            <w:szCs w:val="22"/>
          </w:rPr>
          <w:tab/>
        </w:r>
        <w:r w:rsidRPr="00744980">
          <w:rPr>
            <w:rStyle w:val="Hyperlink"/>
            <w:noProof/>
          </w:rPr>
          <w:t>LẬP LỊCH</w:t>
        </w:r>
        <w:r>
          <w:rPr>
            <w:noProof/>
            <w:webHidden/>
          </w:rPr>
          <w:tab/>
        </w:r>
        <w:r>
          <w:rPr>
            <w:noProof/>
            <w:webHidden/>
          </w:rPr>
          <w:fldChar w:fldCharType="begin"/>
        </w:r>
        <w:r>
          <w:rPr>
            <w:noProof/>
            <w:webHidden/>
          </w:rPr>
          <w:instrText xml:space="preserve"> PAGEREF _Toc91160687 \h </w:instrText>
        </w:r>
        <w:r>
          <w:rPr>
            <w:noProof/>
            <w:webHidden/>
          </w:rPr>
        </w:r>
        <w:r>
          <w:rPr>
            <w:noProof/>
            <w:webHidden/>
          </w:rPr>
          <w:fldChar w:fldCharType="separate"/>
        </w:r>
        <w:r>
          <w:rPr>
            <w:noProof/>
            <w:webHidden/>
          </w:rPr>
          <w:t>60</w:t>
        </w:r>
        <w:r>
          <w:rPr>
            <w:noProof/>
            <w:webHidden/>
          </w:rPr>
          <w:fldChar w:fldCharType="end"/>
        </w:r>
      </w:hyperlink>
    </w:p>
    <w:p w14:paraId="5C699448" w14:textId="7EEF2563"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88" w:history="1">
        <w:r w:rsidRPr="00744980">
          <w:rPr>
            <w:rStyle w:val="Hyperlink"/>
            <w:noProof/>
          </w:rPr>
          <w:t>6.1</w:t>
        </w:r>
        <w:r>
          <w:rPr>
            <w:rFonts w:asciiTheme="minorHAnsi" w:eastAsiaTheme="minorEastAsia" w:hAnsiTheme="minorHAnsi" w:cstheme="minorBidi"/>
            <w:b w:val="0"/>
            <w:bCs w:val="0"/>
            <w:noProof/>
            <w:sz w:val="22"/>
            <w:szCs w:val="22"/>
          </w:rPr>
          <w:tab/>
        </w:r>
        <w:r w:rsidRPr="00744980">
          <w:rPr>
            <w:rStyle w:val="Hyperlink"/>
            <w:noProof/>
          </w:rPr>
          <w:t>Tổng quan về lập lịch</w:t>
        </w:r>
        <w:r>
          <w:rPr>
            <w:noProof/>
            <w:webHidden/>
          </w:rPr>
          <w:tab/>
        </w:r>
        <w:r>
          <w:rPr>
            <w:noProof/>
            <w:webHidden/>
          </w:rPr>
          <w:fldChar w:fldCharType="begin"/>
        </w:r>
        <w:r>
          <w:rPr>
            <w:noProof/>
            <w:webHidden/>
          </w:rPr>
          <w:instrText xml:space="preserve"> PAGEREF _Toc91160688 \h </w:instrText>
        </w:r>
        <w:r>
          <w:rPr>
            <w:noProof/>
            <w:webHidden/>
          </w:rPr>
        </w:r>
        <w:r>
          <w:rPr>
            <w:noProof/>
            <w:webHidden/>
          </w:rPr>
          <w:fldChar w:fldCharType="separate"/>
        </w:r>
        <w:r>
          <w:rPr>
            <w:noProof/>
            <w:webHidden/>
          </w:rPr>
          <w:t>60</w:t>
        </w:r>
        <w:r>
          <w:rPr>
            <w:noProof/>
            <w:webHidden/>
          </w:rPr>
          <w:fldChar w:fldCharType="end"/>
        </w:r>
      </w:hyperlink>
    </w:p>
    <w:p w14:paraId="596A68D1" w14:textId="0635375C"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89" w:history="1">
        <w:r w:rsidRPr="00744980">
          <w:rPr>
            <w:rStyle w:val="Hyperlink"/>
            <w:noProof/>
          </w:rPr>
          <w:t>6.2</w:t>
        </w:r>
        <w:r>
          <w:rPr>
            <w:rFonts w:asciiTheme="minorHAnsi" w:eastAsiaTheme="minorEastAsia" w:hAnsiTheme="minorHAnsi" w:cstheme="minorBidi"/>
            <w:b w:val="0"/>
            <w:bCs w:val="0"/>
            <w:noProof/>
            <w:sz w:val="22"/>
            <w:szCs w:val="22"/>
          </w:rPr>
          <w:tab/>
        </w:r>
        <w:r w:rsidRPr="00744980">
          <w:rPr>
            <w:rStyle w:val="Hyperlink"/>
            <w:noProof/>
          </w:rPr>
          <w:t>Lập lịch chạy hoàn tất</w:t>
        </w:r>
        <w:r>
          <w:rPr>
            <w:noProof/>
            <w:webHidden/>
          </w:rPr>
          <w:tab/>
        </w:r>
        <w:r>
          <w:rPr>
            <w:noProof/>
            <w:webHidden/>
          </w:rPr>
          <w:fldChar w:fldCharType="begin"/>
        </w:r>
        <w:r>
          <w:rPr>
            <w:noProof/>
            <w:webHidden/>
          </w:rPr>
          <w:instrText xml:space="preserve"> PAGEREF _Toc91160689 \h </w:instrText>
        </w:r>
        <w:r>
          <w:rPr>
            <w:noProof/>
            <w:webHidden/>
          </w:rPr>
        </w:r>
        <w:r>
          <w:rPr>
            <w:noProof/>
            <w:webHidden/>
          </w:rPr>
          <w:fldChar w:fldCharType="separate"/>
        </w:r>
        <w:r>
          <w:rPr>
            <w:noProof/>
            <w:webHidden/>
          </w:rPr>
          <w:t>60</w:t>
        </w:r>
        <w:r>
          <w:rPr>
            <w:noProof/>
            <w:webHidden/>
          </w:rPr>
          <w:fldChar w:fldCharType="end"/>
        </w:r>
      </w:hyperlink>
    </w:p>
    <w:p w14:paraId="624411E2" w14:textId="09960086"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90" w:history="1">
        <w:r w:rsidRPr="00744980">
          <w:rPr>
            <w:rStyle w:val="Hyperlink"/>
            <w:noProof/>
          </w:rPr>
          <w:t>6.3</w:t>
        </w:r>
        <w:r>
          <w:rPr>
            <w:rFonts w:asciiTheme="minorHAnsi" w:eastAsiaTheme="minorEastAsia" w:hAnsiTheme="minorHAnsi" w:cstheme="minorBidi"/>
            <w:b w:val="0"/>
            <w:bCs w:val="0"/>
            <w:noProof/>
            <w:sz w:val="22"/>
            <w:szCs w:val="22"/>
          </w:rPr>
          <w:tab/>
        </w:r>
        <w:r w:rsidRPr="00744980">
          <w:rPr>
            <w:rStyle w:val="Hyperlink"/>
            <w:noProof/>
          </w:rPr>
          <w:t>Thuật toán FCFS (First Come First Serve - Đến trước thì được phục vụ trước)</w:t>
        </w:r>
        <w:r>
          <w:rPr>
            <w:noProof/>
            <w:webHidden/>
          </w:rPr>
          <w:tab/>
        </w:r>
        <w:r>
          <w:rPr>
            <w:noProof/>
            <w:webHidden/>
          </w:rPr>
          <w:fldChar w:fldCharType="begin"/>
        </w:r>
        <w:r>
          <w:rPr>
            <w:noProof/>
            <w:webHidden/>
          </w:rPr>
          <w:instrText xml:space="preserve"> PAGEREF _Toc91160690 \h </w:instrText>
        </w:r>
        <w:r>
          <w:rPr>
            <w:noProof/>
            <w:webHidden/>
          </w:rPr>
        </w:r>
        <w:r>
          <w:rPr>
            <w:noProof/>
            <w:webHidden/>
          </w:rPr>
          <w:fldChar w:fldCharType="separate"/>
        </w:r>
        <w:r>
          <w:rPr>
            <w:noProof/>
            <w:webHidden/>
          </w:rPr>
          <w:t>61</w:t>
        </w:r>
        <w:r>
          <w:rPr>
            <w:noProof/>
            <w:webHidden/>
          </w:rPr>
          <w:fldChar w:fldCharType="end"/>
        </w:r>
      </w:hyperlink>
    </w:p>
    <w:p w14:paraId="686F03E2" w14:textId="7CC20C2C"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91" w:history="1">
        <w:r w:rsidRPr="00744980">
          <w:rPr>
            <w:rStyle w:val="Hyperlink"/>
            <w:noProof/>
          </w:rPr>
          <w:t>6.4</w:t>
        </w:r>
        <w:r>
          <w:rPr>
            <w:rFonts w:asciiTheme="minorHAnsi" w:eastAsiaTheme="minorEastAsia" w:hAnsiTheme="minorHAnsi" w:cstheme="minorBidi"/>
            <w:b w:val="0"/>
            <w:bCs w:val="0"/>
            <w:noProof/>
            <w:sz w:val="22"/>
            <w:szCs w:val="22"/>
          </w:rPr>
          <w:tab/>
        </w:r>
        <w:r w:rsidRPr="00744980">
          <w:rPr>
            <w:rStyle w:val="Hyperlink"/>
            <w:noProof/>
          </w:rPr>
          <w:t>Thuật toán SJF (Shortest Job First - Ngắn nhất thì được chạy trước)</w:t>
        </w:r>
        <w:r>
          <w:rPr>
            <w:noProof/>
            <w:webHidden/>
          </w:rPr>
          <w:tab/>
        </w:r>
        <w:r>
          <w:rPr>
            <w:noProof/>
            <w:webHidden/>
          </w:rPr>
          <w:fldChar w:fldCharType="begin"/>
        </w:r>
        <w:r>
          <w:rPr>
            <w:noProof/>
            <w:webHidden/>
          </w:rPr>
          <w:instrText xml:space="preserve"> PAGEREF _Toc91160691 \h </w:instrText>
        </w:r>
        <w:r>
          <w:rPr>
            <w:noProof/>
            <w:webHidden/>
          </w:rPr>
        </w:r>
        <w:r>
          <w:rPr>
            <w:noProof/>
            <w:webHidden/>
          </w:rPr>
          <w:fldChar w:fldCharType="separate"/>
        </w:r>
        <w:r>
          <w:rPr>
            <w:noProof/>
            <w:webHidden/>
          </w:rPr>
          <w:t>61</w:t>
        </w:r>
        <w:r>
          <w:rPr>
            <w:noProof/>
            <w:webHidden/>
          </w:rPr>
          <w:fldChar w:fldCharType="end"/>
        </w:r>
      </w:hyperlink>
    </w:p>
    <w:p w14:paraId="05F4EDD1" w14:textId="382CC4B9"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92" w:history="1">
        <w:r w:rsidRPr="00744980">
          <w:rPr>
            <w:rStyle w:val="Hyperlink"/>
            <w:noProof/>
          </w:rPr>
          <w:t>6.5</w:t>
        </w:r>
        <w:r>
          <w:rPr>
            <w:rFonts w:asciiTheme="minorHAnsi" w:eastAsiaTheme="minorEastAsia" w:hAnsiTheme="minorHAnsi" w:cstheme="minorBidi"/>
            <w:b w:val="0"/>
            <w:bCs w:val="0"/>
            <w:noProof/>
            <w:sz w:val="22"/>
            <w:szCs w:val="22"/>
          </w:rPr>
          <w:tab/>
        </w:r>
        <w:r w:rsidRPr="00744980">
          <w:rPr>
            <w:rStyle w:val="Hyperlink"/>
            <w:noProof/>
          </w:rPr>
          <w:t>Lập lịch trưng dụng (Preemptive Scheduling)</w:t>
        </w:r>
        <w:r>
          <w:rPr>
            <w:noProof/>
            <w:webHidden/>
          </w:rPr>
          <w:tab/>
        </w:r>
        <w:r>
          <w:rPr>
            <w:noProof/>
            <w:webHidden/>
          </w:rPr>
          <w:fldChar w:fldCharType="begin"/>
        </w:r>
        <w:r>
          <w:rPr>
            <w:noProof/>
            <w:webHidden/>
          </w:rPr>
          <w:instrText xml:space="preserve"> PAGEREF _Toc91160692 \h </w:instrText>
        </w:r>
        <w:r>
          <w:rPr>
            <w:noProof/>
            <w:webHidden/>
          </w:rPr>
        </w:r>
        <w:r>
          <w:rPr>
            <w:noProof/>
            <w:webHidden/>
          </w:rPr>
          <w:fldChar w:fldCharType="separate"/>
        </w:r>
        <w:r>
          <w:rPr>
            <w:noProof/>
            <w:webHidden/>
          </w:rPr>
          <w:t>62</w:t>
        </w:r>
        <w:r>
          <w:rPr>
            <w:noProof/>
            <w:webHidden/>
          </w:rPr>
          <w:fldChar w:fldCharType="end"/>
        </w:r>
      </w:hyperlink>
    </w:p>
    <w:p w14:paraId="20540FF1" w14:textId="0A268657"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93" w:history="1">
        <w:r w:rsidRPr="00744980">
          <w:rPr>
            <w:rStyle w:val="Hyperlink"/>
            <w:noProof/>
          </w:rPr>
          <w:t>6.6</w:t>
        </w:r>
        <w:r>
          <w:rPr>
            <w:rFonts w:asciiTheme="minorHAnsi" w:eastAsiaTheme="minorEastAsia" w:hAnsiTheme="minorHAnsi" w:cstheme="minorBidi"/>
            <w:b w:val="0"/>
            <w:bCs w:val="0"/>
            <w:noProof/>
            <w:sz w:val="22"/>
            <w:szCs w:val="22"/>
          </w:rPr>
          <w:tab/>
        </w:r>
        <w:r w:rsidRPr="00744980">
          <w:rPr>
            <w:rStyle w:val="Hyperlink"/>
            <w:noProof/>
          </w:rPr>
          <w:t>Lập lịch ưu tiên</w:t>
        </w:r>
        <w:r>
          <w:rPr>
            <w:noProof/>
            <w:webHidden/>
          </w:rPr>
          <w:tab/>
        </w:r>
        <w:r>
          <w:rPr>
            <w:noProof/>
            <w:webHidden/>
          </w:rPr>
          <w:fldChar w:fldCharType="begin"/>
        </w:r>
        <w:r>
          <w:rPr>
            <w:noProof/>
            <w:webHidden/>
          </w:rPr>
          <w:instrText xml:space="preserve"> PAGEREF _Toc91160693 \h </w:instrText>
        </w:r>
        <w:r>
          <w:rPr>
            <w:noProof/>
            <w:webHidden/>
          </w:rPr>
        </w:r>
        <w:r>
          <w:rPr>
            <w:noProof/>
            <w:webHidden/>
          </w:rPr>
          <w:fldChar w:fldCharType="separate"/>
        </w:r>
        <w:r>
          <w:rPr>
            <w:noProof/>
            <w:webHidden/>
          </w:rPr>
          <w:t>63</w:t>
        </w:r>
        <w:r>
          <w:rPr>
            <w:noProof/>
            <w:webHidden/>
          </w:rPr>
          <w:fldChar w:fldCharType="end"/>
        </w:r>
      </w:hyperlink>
    </w:p>
    <w:p w14:paraId="53F4600C" w14:textId="3C58BF4F"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94" w:history="1">
        <w:r w:rsidRPr="00744980">
          <w:rPr>
            <w:rStyle w:val="Hyperlink"/>
            <w:noProof/>
          </w:rPr>
          <w:t>6.7</w:t>
        </w:r>
        <w:r>
          <w:rPr>
            <w:rFonts w:asciiTheme="minorHAnsi" w:eastAsiaTheme="minorEastAsia" w:hAnsiTheme="minorHAnsi" w:cstheme="minorBidi"/>
            <w:b w:val="0"/>
            <w:bCs w:val="0"/>
            <w:noProof/>
            <w:sz w:val="22"/>
            <w:szCs w:val="22"/>
          </w:rPr>
          <w:tab/>
        </w:r>
        <w:r w:rsidRPr="00744980">
          <w:rPr>
            <w:rStyle w:val="Hyperlink"/>
            <w:noProof/>
          </w:rPr>
          <w:t>Đảo ngược độ ưu tiên</w:t>
        </w:r>
        <w:r>
          <w:rPr>
            <w:noProof/>
            <w:webHidden/>
          </w:rPr>
          <w:tab/>
        </w:r>
        <w:r>
          <w:rPr>
            <w:noProof/>
            <w:webHidden/>
          </w:rPr>
          <w:fldChar w:fldCharType="begin"/>
        </w:r>
        <w:r>
          <w:rPr>
            <w:noProof/>
            <w:webHidden/>
          </w:rPr>
          <w:instrText xml:space="preserve"> PAGEREF _Toc91160694 \h </w:instrText>
        </w:r>
        <w:r>
          <w:rPr>
            <w:noProof/>
            <w:webHidden/>
          </w:rPr>
        </w:r>
        <w:r>
          <w:rPr>
            <w:noProof/>
            <w:webHidden/>
          </w:rPr>
          <w:fldChar w:fldCharType="separate"/>
        </w:r>
        <w:r>
          <w:rPr>
            <w:noProof/>
            <w:webHidden/>
          </w:rPr>
          <w:t>64</w:t>
        </w:r>
        <w:r>
          <w:rPr>
            <w:noProof/>
            <w:webHidden/>
          </w:rPr>
          <w:fldChar w:fldCharType="end"/>
        </w:r>
      </w:hyperlink>
    </w:p>
    <w:p w14:paraId="6115A1D8" w14:textId="61B0FF47"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95" w:history="1">
        <w:r w:rsidRPr="00744980">
          <w:rPr>
            <w:rStyle w:val="Hyperlink"/>
            <w:noProof/>
          </w:rPr>
          <w:t>6.8</w:t>
        </w:r>
        <w:r>
          <w:rPr>
            <w:rFonts w:asciiTheme="minorHAnsi" w:eastAsiaTheme="minorEastAsia" w:hAnsiTheme="minorHAnsi" w:cstheme="minorBidi"/>
            <w:b w:val="0"/>
            <w:bCs w:val="0"/>
            <w:noProof/>
            <w:sz w:val="22"/>
            <w:szCs w:val="22"/>
          </w:rPr>
          <w:tab/>
        </w:r>
        <w:r w:rsidRPr="00744980">
          <w:rPr>
            <w:rStyle w:val="Hyperlink"/>
            <w:noProof/>
          </w:rPr>
          <w:t>Thuật toán RR (Round Robin - Quay vòng)</w:t>
        </w:r>
        <w:r>
          <w:rPr>
            <w:noProof/>
            <w:webHidden/>
          </w:rPr>
          <w:tab/>
        </w:r>
        <w:r>
          <w:rPr>
            <w:noProof/>
            <w:webHidden/>
          </w:rPr>
          <w:fldChar w:fldCharType="begin"/>
        </w:r>
        <w:r>
          <w:rPr>
            <w:noProof/>
            <w:webHidden/>
          </w:rPr>
          <w:instrText xml:space="preserve"> PAGEREF _Toc91160695 \h </w:instrText>
        </w:r>
        <w:r>
          <w:rPr>
            <w:noProof/>
            <w:webHidden/>
          </w:rPr>
        </w:r>
        <w:r>
          <w:rPr>
            <w:noProof/>
            <w:webHidden/>
          </w:rPr>
          <w:fldChar w:fldCharType="separate"/>
        </w:r>
        <w:r>
          <w:rPr>
            <w:noProof/>
            <w:webHidden/>
          </w:rPr>
          <w:t>65</w:t>
        </w:r>
        <w:r>
          <w:rPr>
            <w:noProof/>
            <w:webHidden/>
          </w:rPr>
          <w:fldChar w:fldCharType="end"/>
        </w:r>
      </w:hyperlink>
    </w:p>
    <w:p w14:paraId="15EED47B" w14:textId="3740A313"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696" w:history="1">
        <w:r w:rsidRPr="00744980">
          <w:rPr>
            <w:rStyle w:val="Hyperlink"/>
            <w:noProof/>
          </w:rPr>
          <w:t>6.9</w:t>
        </w:r>
        <w:r>
          <w:rPr>
            <w:rFonts w:asciiTheme="minorHAnsi" w:eastAsiaTheme="minorEastAsia" w:hAnsiTheme="minorHAnsi" w:cstheme="minorBidi"/>
            <w:b w:val="0"/>
            <w:bCs w:val="0"/>
            <w:noProof/>
            <w:sz w:val="22"/>
            <w:szCs w:val="22"/>
          </w:rPr>
          <w:tab/>
        </w:r>
        <w:r w:rsidRPr="00744980">
          <w:rPr>
            <w:rStyle w:val="Hyperlink"/>
            <w:noProof/>
          </w:rPr>
          <w:t>Lập lịch theo timeslice</w:t>
        </w:r>
        <w:r>
          <w:rPr>
            <w:noProof/>
            <w:webHidden/>
          </w:rPr>
          <w:tab/>
        </w:r>
        <w:r>
          <w:rPr>
            <w:noProof/>
            <w:webHidden/>
          </w:rPr>
          <w:fldChar w:fldCharType="begin"/>
        </w:r>
        <w:r>
          <w:rPr>
            <w:noProof/>
            <w:webHidden/>
          </w:rPr>
          <w:instrText xml:space="preserve"> PAGEREF _Toc91160696 \h </w:instrText>
        </w:r>
        <w:r>
          <w:rPr>
            <w:noProof/>
            <w:webHidden/>
          </w:rPr>
        </w:r>
        <w:r>
          <w:rPr>
            <w:noProof/>
            <w:webHidden/>
          </w:rPr>
          <w:fldChar w:fldCharType="separate"/>
        </w:r>
        <w:r>
          <w:rPr>
            <w:noProof/>
            <w:webHidden/>
          </w:rPr>
          <w:t>66</w:t>
        </w:r>
        <w:r>
          <w:rPr>
            <w:noProof/>
            <w:webHidden/>
          </w:rPr>
          <w:fldChar w:fldCharType="end"/>
        </w:r>
      </w:hyperlink>
    </w:p>
    <w:p w14:paraId="065A3393" w14:textId="23D1BD7A"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697" w:history="1">
        <w:r w:rsidRPr="00744980">
          <w:rPr>
            <w:rStyle w:val="Hyperlink"/>
            <w:noProof/>
          </w:rPr>
          <w:t>6.10</w:t>
        </w:r>
        <w:r>
          <w:rPr>
            <w:rFonts w:asciiTheme="minorHAnsi" w:eastAsiaTheme="minorEastAsia" w:hAnsiTheme="minorHAnsi" w:cstheme="minorBidi"/>
            <w:b w:val="0"/>
            <w:bCs w:val="0"/>
            <w:noProof/>
            <w:sz w:val="22"/>
            <w:szCs w:val="22"/>
          </w:rPr>
          <w:tab/>
        </w:r>
        <w:r w:rsidRPr="00744980">
          <w:rPr>
            <w:rStyle w:val="Hyperlink"/>
            <w:noProof/>
          </w:rPr>
          <w:t>Kích thước timeslice</w:t>
        </w:r>
        <w:r>
          <w:rPr>
            <w:noProof/>
            <w:webHidden/>
          </w:rPr>
          <w:tab/>
        </w:r>
        <w:r>
          <w:rPr>
            <w:noProof/>
            <w:webHidden/>
          </w:rPr>
          <w:fldChar w:fldCharType="begin"/>
        </w:r>
        <w:r>
          <w:rPr>
            <w:noProof/>
            <w:webHidden/>
          </w:rPr>
          <w:instrText xml:space="preserve"> PAGEREF _Toc91160697 \h </w:instrText>
        </w:r>
        <w:r>
          <w:rPr>
            <w:noProof/>
            <w:webHidden/>
          </w:rPr>
        </w:r>
        <w:r>
          <w:rPr>
            <w:noProof/>
            <w:webHidden/>
          </w:rPr>
          <w:fldChar w:fldCharType="separate"/>
        </w:r>
        <w:r>
          <w:rPr>
            <w:noProof/>
            <w:webHidden/>
          </w:rPr>
          <w:t>68</w:t>
        </w:r>
        <w:r>
          <w:rPr>
            <w:noProof/>
            <w:webHidden/>
          </w:rPr>
          <w:fldChar w:fldCharType="end"/>
        </w:r>
      </w:hyperlink>
    </w:p>
    <w:p w14:paraId="4D794D6B" w14:textId="6D9E23D0"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698" w:history="1">
        <w:r w:rsidRPr="00744980">
          <w:rPr>
            <w:rStyle w:val="Hyperlink"/>
            <w:noProof/>
          </w:rPr>
          <w:t>6.11</w:t>
        </w:r>
        <w:r>
          <w:rPr>
            <w:rFonts w:asciiTheme="minorHAnsi" w:eastAsiaTheme="minorEastAsia" w:hAnsiTheme="minorHAnsi" w:cstheme="minorBidi"/>
            <w:b w:val="0"/>
            <w:bCs w:val="0"/>
            <w:noProof/>
            <w:sz w:val="22"/>
            <w:szCs w:val="22"/>
          </w:rPr>
          <w:tab/>
        </w:r>
        <w:r w:rsidRPr="00744980">
          <w:rPr>
            <w:rStyle w:val="Hyperlink"/>
            <w:noProof/>
          </w:rPr>
          <w:t>Linux O(1)</w:t>
        </w:r>
        <w:r>
          <w:rPr>
            <w:noProof/>
            <w:webHidden/>
          </w:rPr>
          <w:tab/>
        </w:r>
        <w:r>
          <w:rPr>
            <w:noProof/>
            <w:webHidden/>
          </w:rPr>
          <w:fldChar w:fldCharType="begin"/>
        </w:r>
        <w:r>
          <w:rPr>
            <w:noProof/>
            <w:webHidden/>
          </w:rPr>
          <w:instrText xml:space="preserve"> PAGEREF _Toc91160698 \h </w:instrText>
        </w:r>
        <w:r>
          <w:rPr>
            <w:noProof/>
            <w:webHidden/>
          </w:rPr>
        </w:r>
        <w:r>
          <w:rPr>
            <w:noProof/>
            <w:webHidden/>
          </w:rPr>
          <w:fldChar w:fldCharType="separate"/>
        </w:r>
        <w:r>
          <w:rPr>
            <w:noProof/>
            <w:webHidden/>
          </w:rPr>
          <w:t>69</w:t>
        </w:r>
        <w:r>
          <w:rPr>
            <w:noProof/>
            <w:webHidden/>
          </w:rPr>
          <w:fldChar w:fldCharType="end"/>
        </w:r>
      </w:hyperlink>
    </w:p>
    <w:p w14:paraId="419BD27F" w14:textId="60E5E80F"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699" w:history="1">
        <w:r w:rsidRPr="00744980">
          <w:rPr>
            <w:rStyle w:val="Hyperlink"/>
            <w:noProof/>
          </w:rPr>
          <w:t>6.12</w:t>
        </w:r>
        <w:r>
          <w:rPr>
            <w:rFonts w:asciiTheme="minorHAnsi" w:eastAsiaTheme="minorEastAsia" w:hAnsiTheme="minorHAnsi" w:cstheme="minorBidi"/>
            <w:b w:val="0"/>
            <w:bCs w:val="0"/>
            <w:noProof/>
            <w:sz w:val="22"/>
            <w:szCs w:val="22"/>
          </w:rPr>
          <w:tab/>
        </w:r>
        <w:r w:rsidRPr="00744980">
          <w:rPr>
            <w:rStyle w:val="Hyperlink"/>
            <w:noProof/>
          </w:rPr>
          <w:t>Linux CFS</w:t>
        </w:r>
        <w:r>
          <w:rPr>
            <w:noProof/>
            <w:webHidden/>
          </w:rPr>
          <w:tab/>
        </w:r>
        <w:r>
          <w:rPr>
            <w:noProof/>
            <w:webHidden/>
          </w:rPr>
          <w:fldChar w:fldCharType="begin"/>
        </w:r>
        <w:r>
          <w:rPr>
            <w:noProof/>
            <w:webHidden/>
          </w:rPr>
          <w:instrText xml:space="preserve"> PAGEREF _Toc91160699 \h </w:instrText>
        </w:r>
        <w:r>
          <w:rPr>
            <w:noProof/>
            <w:webHidden/>
          </w:rPr>
        </w:r>
        <w:r>
          <w:rPr>
            <w:noProof/>
            <w:webHidden/>
          </w:rPr>
          <w:fldChar w:fldCharType="separate"/>
        </w:r>
        <w:r>
          <w:rPr>
            <w:noProof/>
            <w:webHidden/>
          </w:rPr>
          <w:t>72</w:t>
        </w:r>
        <w:r>
          <w:rPr>
            <w:noProof/>
            <w:webHidden/>
          </w:rPr>
          <w:fldChar w:fldCharType="end"/>
        </w:r>
      </w:hyperlink>
    </w:p>
    <w:p w14:paraId="11E716B3" w14:textId="21F9E015" w:rsidR="00307EAB" w:rsidRDefault="00307EAB">
      <w:pPr>
        <w:pStyle w:val="TOC1"/>
        <w:tabs>
          <w:tab w:val="left" w:pos="1000"/>
        </w:tabs>
        <w:rPr>
          <w:rFonts w:asciiTheme="minorHAnsi" w:eastAsiaTheme="minorEastAsia" w:hAnsiTheme="minorHAnsi" w:cstheme="minorBidi"/>
          <w:b w:val="0"/>
          <w:bCs w:val="0"/>
          <w:caps w:val="0"/>
          <w:noProof/>
          <w:sz w:val="22"/>
          <w:szCs w:val="22"/>
        </w:rPr>
      </w:pPr>
      <w:hyperlink w:anchor="_Toc91160700" w:history="1">
        <w:r w:rsidRPr="00744980">
          <w:rPr>
            <w:rStyle w:val="Hyperlink"/>
            <w:noProof/>
          </w:rPr>
          <w:t>BÀI 7.</w:t>
        </w:r>
        <w:r>
          <w:rPr>
            <w:rFonts w:asciiTheme="minorHAnsi" w:eastAsiaTheme="minorEastAsia" w:hAnsiTheme="minorHAnsi" w:cstheme="minorBidi"/>
            <w:b w:val="0"/>
            <w:bCs w:val="0"/>
            <w:caps w:val="0"/>
            <w:noProof/>
            <w:sz w:val="22"/>
            <w:szCs w:val="22"/>
          </w:rPr>
          <w:tab/>
        </w:r>
        <w:r w:rsidRPr="00744980">
          <w:rPr>
            <w:rStyle w:val="Hyperlink"/>
            <w:noProof/>
          </w:rPr>
          <w:t>QUẢN LÝ BỘ NHỚ</w:t>
        </w:r>
        <w:r>
          <w:rPr>
            <w:noProof/>
            <w:webHidden/>
          </w:rPr>
          <w:tab/>
        </w:r>
        <w:r>
          <w:rPr>
            <w:noProof/>
            <w:webHidden/>
          </w:rPr>
          <w:fldChar w:fldCharType="begin"/>
        </w:r>
        <w:r>
          <w:rPr>
            <w:noProof/>
            <w:webHidden/>
          </w:rPr>
          <w:instrText xml:space="preserve"> PAGEREF _Toc91160700 \h </w:instrText>
        </w:r>
        <w:r>
          <w:rPr>
            <w:noProof/>
            <w:webHidden/>
          </w:rPr>
        </w:r>
        <w:r>
          <w:rPr>
            <w:noProof/>
            <w:webHidden/>
          </w:rPr>
          <w:fldChar w:fldCharType="separate"/>
        </w:r>
        <w:r>
          <w:rPr>
            <w:noProof/>
            <w:webHidden/>
          </w:rPr>
          <w:t>74</w:t>
        </w:r>
        <w:r>
          <w:rPr>
            <w:noProof/>
            <w:webHidden/>
          </w:rPr>
          <w:fldChar w:fldCharType="end"/>
        </w:r>
      </w:hyperlink>
    </w:p>
    <w:p w14:paraId="695E8C38" w14:textId="52519BB0"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01" w:history="1">
        <w:r w:rsidRPr="00744980">
          <w:rPr>
            <w:rStyle w:val="Hyperlink"/>
            <w:noProof/>
          </w:rPr>
          <w:t>7.1</w:t>
        </w:r>
        <w:r>
          <w:rPr>
            <w:rFonts w:asciiTheme="minorHAnsi" w:eastAsiaTheme="minorEastAsia" w:hAnsiTheme="minorHAnsi" w:cstheme="minorBidi"/>
            <w:b w:val="0"/>
            <w:bCs w:val="0"/>
            <w:noProof/>
            <w:sz w:val="22"/>
            <w:szCs w:val="22"/>
          </w:rPr>
          <w:tab/>
        </w:r>
        <w:r w:rsidRPr="00744980">
          <w:rPr>
            <w:rStyle w:val="Hyperlink"/>
            <w:noProof/>
          </w:rPr>
          <w:t>Quản lý bộ nhớ</w:t>
        </w:r>
        <w:r>
          <w:rPr>
            <w:noProof/>
            <w:webHidden/>
          </w:rPr>
          <w:tab/>
        </w:r>
        <w:r>
          <w:rPr>
            <w:noProof/>
            <w:webHidden/>
          </w:rPr>
          <w:fldChar w:fldCharType="begin"/>
        </w:r>
        <w:r>
          <w:rPr>
            <w:noProof/>
            <w:webHidden/>
          </w:rPr>
          <w:instrText xml:space="preserve"> PAGEREF _Toc91160701 \h </w:instrText>
        </w:r>
        <w:r>
          <w:rPr>
            <w:noProof/>
            <w:webHidden/>
          </w:rPr>
        </w:r>
        <w:r>
          <w:rPr>
            <w:noProof/>
            <w:webHidden/>
          </w:rPr>
          <w:fldChar w:fldCharType="separate"/>
        </w:r>
        <w:r>
          <w:rPr>
            <w:noProof/>
            <w:webHidden/>
          </w:rPr>
          <w:t>74</w:t>
        </w:r>
        <w:r>
          <w:rPr>
            <w:noProof/>
            <w:webHidden/>
          </w:rPr>
          <w:fldChar w:fldCharType="end"/>
        </w:r>
      </w:hyperlink>
    </w:p>
    <w:p w14:paraId="6B362D36" w14:textId="49B79403"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02" w:history="1">
        <w:r w:rsidRPr="00744980">
          <w:rPr>
            <w:rStyle w:val="Hyperlink"/>
            <w:noProof/>
          </w:rPr>
          <w:t>7.2</w:t>
        </w:r>
        <w:r>
          <w:rPr>
            <w:rFonts w:asciiTheme="minorHAnsi" w:eastAsiaTheme="minorEastAsia" w:hAnsiTheme="minorHAnsi" w:cstheme="minorBidi"/>
            <w:b w:val="0"/>
            <w:bCs w:val="0"/>
            <w:noProof/>
            <w:sz w:val="22"/>
            <w:szCs w:val="22"/>
          </w:rPr>
          <w:tab/>
        </w:r>
        <w:r w:rsidRPr="00744980">
          <w:rPr>
            <w:rStyle w:val="Hyperlink"/>
            <w:noProof/>
          </w:rPr>
          <w:t>MMU</w:t>
        </w:r>
        <w:r>
          <w:rPr>
            <w:noProof/>
            <w:webHidden/>
          </w:rPr>
          <w:tab/>
        </w:r>
        <w:r>
          <w:rPr>
            <w:noProof/>
            <w:webHidden/>
          </w:rPr>
          <w:fldChar w:fldCharType="begin"/>
        </w:r>
        <w:r>
          <w:rPr>
            <w:noProof/>
            <w:webHidden/>
          </w:rPr>
          <w:instrText xml:space="preserve"> PAGEREF _Toc91160702 \h </w:instrText>
        </w:r>
        <w:r>
          <w:rPr>
            <w:noProof/>
            <w:webHidden/>
          </w:rPr>
        </w:r>
        <w:r>
          <w:rPr>
            <w:noProof/>
            <w:webHidden/>
          </w:rPr>
          <w:fldChar w:fldCharType="separate"/>
        </w:r>
        <w:r>
          <w:rPr>
            <w:noProof/>
            <w:webHidden/>
          </w:rPr>
          <w:t>75</w:t>
        </w:r>
        <w:r>
          <w:rPr>
            <w:noProof/>
            <w:webHidden/>
          </w:rPr>
          <w:fldChar w:fldCharType="end"/>
        </w:r>
      </w:hyperlink>
    </w:p>
    <w:p w14:paraId="18716DE6" w14:textId="0B262C4A"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03" w:history="1">
        <w:r w:rsidRPr="00744980">
          <w:rPr>
            <w:rStyle w:val="Hyperlink"/>
            <w:noProof/>
          </w:rPr>
          <w:t>7.3</w:t>
        </w:r>
        <w:r>
          <w:rPr>
            <w:rFonts w:asciiTheme="minorHAnsi" w:eastAsiaTheme="minorEastAsia" w:hAnsiTheme="minorHAnsi" w:cstheme="minorBidi"/>
            <w:b w:val="0"/>
            <w:bCs w:val="0"/>
            <w:noProof/>
            <w:sz w:val="22"/>
            <w:szCs w:val="22"/>
          </w:rPr>
          <w:tab/>
        </w:r>
        <w:r w:rsidRPr="00744980">
          <w:rPr>
            <w:rStyle w:val="Hyperlink"/>
            <w:noProof/>
          </w:rPr>
          <w:t>Bảng trang</w:t>
        </w:r>
        <w:r>
          <w:rPr>
            <w:noProof/>
            <w:webHidden/>
          </w:rPr>
          <w:tab/>
        </w:r>
        <w:r>
          <w:rPr>
            <w:noProof/>
            <w:webHidden/>
          </w:rPr>
          <w:fldChar w:fldCharType="begin"/>
        </w:r>
        <w:r>
          <w:rPr>
            <w:noProof/>
            <w:webHidden/>
          </w:rPr>
          <w:instrText xml:space="preserve"> PAGEREF _Toc91160703 \h </w:instrText>
        </w:r>
        <w:r>
          <w:rPr>
            <w:noProof/>
            <w:webHidden/>
          </w:rPr>
        </w:r>
        <w:r>
          <w:rPr>
            <w:noProof/>
            <w:webHidden/>
          </w:rPr>
          <w:fldChar w:fldCharType="separate"/>
        </w:r>
        <w:r>
          <w:rPr>
            <w:noProof/>
            <w:webHidden/>
          </w:rPr>
          <w:t>76</w:t>
        </w:r>
        <w:r>
          <w:rPr>
            <w:noProof/>
            <w:webHidden/>
          </w:rPr>
          <w:fldChar w:fldCharType="end"/>
        </w:r>
      </w:hyperlink>
    </w:p>
    <w:p w14:paraId="5291DF01" w14:textId="30B4AA01"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04" w:history="1">
        <w:r w:rsidRPr="00744980">
          <w:rPr>
            <w:rStyle w:val="Hyperlink"/>
            <w:noProof/>
          </w:rPr>
          <w:t>7.4</w:t>
        </w:r>
        <w:r>
          <w:rPr>
            <w:rFonts w:asciiTheme="minorHAnsi" w:eastAsiaTheme="minorEastAsia" w:hAnsiTheme="minorHAnsi" w:cstheme="minorBidi"/>
            <w:b w:val="0"/>
            <w:bCs w:val="0"/>
            <w:noProof/>
            <w:sz w:val="22"/>
            <w:szCs w:val="22"/>
          </w:rPr>
          <w:tab/>
        </w:r>
        <w:r w:rsidRPr="00744980">
          <w:rPr>
            <w:rStyle w:val="Hyperlink"/>
            <w:noProof/>
          </w:rPr>
          <w:t>Mục bảng trang</w:t>
        </w:r>
        <w:r>
          <w:rPr>
            <w:noProof/>
            <w:webHidden/>
          </w:rPr>
          <w:tab/>
        </w:r>
        <w:r>
          <w:rPr>
            <w:noProof/>
            <w:webHidden/>
          </w:rPr>
          <w:fldChar w:fldCharType="begin"/>
        </w:r>
        <w:r>
          <w:rPr>
            <w:noProof/>
            <w:webHidden/>
          </w:rPr>
          <w:instrText xml:space="preserve"> PAGEREF _Toc91160704 \h </w:instrText>
        </w:r>
        <w:r>
          <w:rPr>
            <w:noProof/>
            <w:webHidden/>
          </w:rPr>
        </w:r>
        <w:r>
          <w:rPr>
            <w:noProof/>
            <w:webHidden/>
          </w:rPr>
          <w:fldChar w:fldCharType="separate"/>
        </w:r>
        <w:r>
          <w:rPr>
            <w:noProof/>
            <w:webHidden/>
          </w:rPr>
          <w:t>77</w:t>
        </w:r>
        <w:r>
          <w:rPr>
            <w:noProof/>
            <w:webHidden/>
          </w:rPr>
          <w:fldChar w:fldCharType="end"/>
        </w:r>
      </w:hyperlink>
    </w:p>
    <w:p w14:paraId="41250A05" w14:textId="14DBCB8A"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05" w:history="1">
        <w:r w:rsidRPr="00744980">
          <w:rPr>
            <w:rStyle w:val="Hyperlink"/>
            <w:noProof/>
          </w:rPr>
          <w:t>7.5</w:t>
        </w:r>
        <w:r>
          <w:rPr>
            <w:rFonts w:asciiTheme="minorHAnsi" w:eastAsiaTheme="minorEastAsia" w:hAnsiTheme="minorHAnsi" w:cstheme="minorBidi"/>
            <w:b w:val="0"/>
            <w:bCs w:val="0"/>
            <w:noProof/>
            <w:sz w:val="22"/>
            <w:szCs w:val="22"/>
          </w:rPr>
          <w:tab/>
        </w:r>
        <w:r w:rsidRPr="00744980">
          <w:rPr>
            <w:rStyle w:val="Hyperlink"/>
            <w:noProof/>
          </w:rPr>
          <w:t>Kích thước bảng trang</w:t>
        </w:r>
        <w:r>
          <w:rPr>
            <w:noProof/>
            <w:webHidden/>
          </w:rPr>
          <w:tab/>
        </w:r>
        <w:r>
          <w:rPr>
            <w:noProof/>
            <w:webHidden/>
          </w:rPr>
          <w:fldChar w:fldCharType="begin"/>
        </w:r>
        <w:r>
          <w:rPr>
            <w:noProof/>
            <w:webHidden/>
          </w:rPr>
          <w:instrText xml:space="preserve"> PAGEREF _Toc91160705 \h </w:instrText>
        </w:r>
        <w:r>
          <w:rPr>
            <w:noProof/>
            <w:webHidden/>
          </w:rPr>
        </w:r>
        <w:r>
          <w:rPr>
            <w:noProof/>
            <w:webHidden/>
          </w:rPr>
          <w:fldChar w:fldCharType="separate"/>
        </w:r>
        <w:r>
          <w:rPr>
            <w:noProof/>
            <w:webHidden/>
          </w:rPr>
          <w:t>78</w:t>
        </w:r>
        <w:r>
          <w:rPr>
            <w:noProof/>
            <w:webHidden/>
          </w:rPr>
          <w:fldChar w:fldCharType="end"/>
        </w:r>
      </w:hyperlink>
    </w:p>
    <w:p w14:paraId="44FE47CB" w14:textId="7C18CEB8"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06" w:history="1">
        <w:r w:rsidRPr="00744980">
          <w:rPr>
            <w:rStyle w:val="Hyperlink"/>
            <w:noProof/>
          </w:rPr>
          <w:t>7.6</w:t>
        </w:r>
        <w:r>
          <w:rPr>
            <w:rFonts w:asciiTheme="minorHAnsi" w:eastAsiaTheme="minorEastAsia" w:hAnsiTheme="minorHAnsi" w:cstheme="minorBidi"/>
            <w:b w:val="0"/>
            <w:bCs w:val="0"/>
            <w:noProof/>
            <w:sz w:val="22"/>
            <w:szCs w:val="22"/>
          </w:rPr>
          <w:tab/>
        </w:r>
        <w:r w:rsidRPr="00744980">
          <w:rPr>
            <w:rStyle w:val="Hyperlink"/>
            <w:noProof/>
          </w:rPr>
          <w:t>Bảng trang nhiều mức</w:t>
        </w:r>
        <w:r>
          <w:rPr>
            <w:noProof/>
            <w:webHidden/>
          </w:rPr>
          <w:tab/>
        </w:r>
        <w:r>
          <w:rPr>
            <w:noProof/>
            <w:webHidden/>
          </w:rPr>
          <w:fldChar w:fldCharType="begin"/>
        </w:r>
        <w:r>
          <w:rPr>
            <w:noProof/>
            <w:webHidden/>
          </w:rPr>
          <w:instrText xml:space="preserve"> PAGEREF _Toc91160706 \h </w:instrText>
        </w:r>
        <w:r>
          <w:rPr>
            <w:noProof/>
            <w:webHidden/>
          </w:rPr>
        </w:r>
        <w:r>
          <w:rPr>
            <w:noProof/>
            <w:webHidden/>
          </w:rPr>
          <w:fldChar w:fldCharType="separate"/>
        </w:r>
        <w:r>
          <w:rPr>
            <w:noProof/>
            <w:webHidden/>
          </w:rPr>
          <w:t>78</w:t>
        </w:r>
        <w:r>
          <w:rPr>
            <w:noProof/>
            <w:webHidden/>
          </w:rPr>
          <w:fldChar w:fldCharType="end"/>
        </w:r>
      </w:hyperlink>
    </w:p>
    <w:p w14:paraId="6A1518C0" w14:textId="789DFB9D"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07" w:history="1">
        <w:r w:rsidRPr="00744980">
          <w:rPr>
            <w:rStyle w:val="Hyperlink"/>
            <w:noProof/>
          </w:rPr>
          <w:t>7.7</w:t>
        </w:r>
        <w:r>
          <w:rPr>
            <w:rFonts w:asciiTheme="minorHAnsi" w:eastAsiaTheme="minorEastAsia" w:hAnsiTheme="minorHAnsi" w:cstheme="minorBidi"/>
            <w:b w:val="0"/>
            <w:bCs w:val="0"/>
            <w:noProof/>
            <w:sz w:val="22"/>
            <w:szCs w:val="22"/>
          </w:rPr>
          <w:tab/>
        </w:r>
        <w:r w:rsidRPr="00744980">
          <w:rPr>
            <w:rStyle w:val="Hyperlink"/>
            <w:noProof/>
          </w:rPr>
          <w:t>Chi phí truy xuất bảng trang</w:t>
        </w:r>
        <w:r>
          <w:rPr>
            <w:noProof/>
            <w:webHidden/>
          </w:rPr>
          <w:tab/>
        </w:r>
        <w:r>
          <w:rPr>
            <w:noProof/>
            <w:webHidden/>
          </w:rPr>
          <w:fldChar w:fldCharType="begin"/>
        </w:r>
        <w:r>
          <w:rPr>
            <w:noProof/>
            <w:webHidden/>
          </w:rPr>
          <w:instrText xml:space="preserve"> PAGEREF _Toc91160707 \h </w:instrText>
        </w:r>
        <w:r>
          <w:rPr>
            <w:noProof/>
            <w:webHidden/>
          </w:rPr>
        </w:r>
        <w:r>
          <w:rPr>
            <w:noProof/>
            <w:webHidden/>
          </w:rPr>
          <w:fldChar w:fldCharType="separate"/>
        </w:r>
        <w:r>
          <w:rPr>
            <w:noProof/>
            <w:webHidden/>
          </w:rPr>
          <w:t>80</w:t>
        </w:r>
        <w:r>
          <w:rPr>
            <w:noProof/>
            <w:webHidden/>
          </w:rPr>
          <w:fldChar w:fldCharType="end"/>
        </w:r>
      </w:hyperlink>
    </w:p>
    <w:p w14:paraId="46636E11" w14:textId="3678A4AD"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08" w:history="1">
        <w:r w:rsidRPr="00744980">
          <w:rPr>
            <w:rStyle w:val="Hyperlink"/>
            <w:noProof/>
          </w:rPr>
          <w:t>7.8</w:t>
        </w:r>
        <w:r>
          <w:rPr>
            <w:rFonts w:asciiTheme="minorHAnsi" w:eastAsiaTheme="minorEastAsia" w:hAnsiTheme="minorHAnsi" w:cstheme="minorBidi"/>
            <w:b w:val="0"/>
            <w:bCs w:val="0"/>
            <w:noProof/>
            <w:sz w:val="22"/>
            <w:szCs w:val="22"/>
          </w:rPr>
          <w:tab/>
        </w:r>
        <w:r w:rsidRPr="00744980">
          <w:rPr>
            <w:rStyle w:val="Hyperlink"/>
            <w:noProof/>
          </w:rPr>
          <w:t>Cache bảng trang</w:t>
        </w:r>
        <w:r>
          <w:rPr>
            <w:noProof/>
            <w:webHidden/>
          </w:rPr>
          <w:tab/>
        </w:r>
        <w:r>
          <w:rPr>
            <w:noProof/>
            <w:webHidden/>
          </w:rPr>
          <w:fldChar w:fldCharType="begin"/>
        </w:r>
        <w:r>
          <w:rPr>
            <w:noProof/>
            <w:webHidden/>
          </w:rPr>
          <w:instrText xml:space="preserve"> PAGEREF _Toc91160708 \h </w:instrText>
        </w:r>
        <w:r>
          <w:rPr>
            <w:noProof/>
            <w:webHidden/>
          </w:rPr>
        </w:r>
        <w:r>
          <w:rPr>
            <w:noProof/>
            <w:webHidden/>
          </w:rPr>
          <w:fldChar w:fldCharType="separate"/>
        </w:r>
        <w:r>
          <w:rPr>
            <w:noProof/>
            <w:webHidden/>
          </w:rPr>
          <w:t>80</w:t>
        </w:r>
        <w:r>
          <w:rPr>
            <w:noProof/>
            <w:webHidden/>
          </w:rPr>
          <w:fldChar w:fldCharType="end"/>
        </w:r>
      </w:hyperlink>
    </w:p>
    <w:p w14:paraId="6F8266BA" w14:textId="71882C20"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09" w:history="1">
        <w:r w:rsidRPr="00744980">
          <w:rPr>
            <w:rStyle w:val="Hyperlink"/>
            <w:noProof/>
          </w:rPr>
          <w:t>7.9</w:t>
        </w:r>
        <w:r>
          <w:rPr>
            <w:rFonts w:asciiTheme="minorHAnsi" w:eastAsiaTheme="minorEastAsia" w:hAnsiTheme="minorHAnsi" w:cstheme="minorBidi"/>
            <w:b w:val="0"/>
            <w:bCs w:val="0"/>
            <w:noProof/>
            <w:sz w:val="22"/>
            <w:szCs w:val="22"/>
          </w:rPr>
          <w:tab/>
        </w:r>
        <w:r w:rsidRPr="00744980">
          <w:rPr>
            <w:rStyle w:val="Hyperlink"/>
            <w:noProof/>
          </w:rPr>
          <w:t>Bảng trang ngược</w:t>
        </w:r>
        <w:r>
          <w:rPr>
            <w:noProof/>
            <w:webHidden/>
          </w:rPr>
          <w:tab/>
        </w:r>
        <w:r>
          <w:rPr>
            <w:noProof/>
            <w:webHidden/>
          </w:rPr>
          <w:fldChar w:fldCharType="begin"/>
        </w:r>
        <w:r>
          <w:rPr>
            <w:noProof/>
            <w:webHidden/>
          </w:rPr>
          <w:instrText xml:space="preserve"> PAGEREF _Toc91160709 \h </w:instrText>
        </w:r>
        <w:r>
          <w:rPr>
            <w:noProof/>
            <w:webHidden/>
          </w:rPr>
        </w:r>
        <w:r>
          <w:rPr>
            <w:noProof/>
            <w:webHidden/>
          </w:rPr>
          <w:fldChar w:fldCharType="separate"/>
        </w:r>
        <w:r>
          <w:rPr>
            <w:noProof/>
            <w:webHidden/>
          </w:rPr>
          <w:t>81</w:t>
        </w:r>
        <w:r>
          <w:rPr>
            <w:noProof/>
            <w:webHidden/>
          </w:rPr>
          <w:fldChar w:fldCharType="end"/>
        </w:r>
      </w:hyperlink>
    </w:p>
    <w:p w14:paraId="78ABE4A1" w14:textId="72559DA0"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710" w:history="1">
        <w:r w:rsidRPr="00744980">
          <w:rPr>
            <w:rStyle w:val="Hyperlink"/>
            <w:noProof/>
          </w:rPr>
          <w:t>7.10</w:t>
        </w:r>
        <w:r>
          <w:rPr>
            <w:rFonts w:asciiTheme="minorHAnsi" w:eastAsiaTheme="minorEastAsia" w:hAnsiTheme="minorHAnsi" w:cstheme="minorBidi"/>
            <w:b w:val="0"/>
            <w:bCs w:val="0"/>
            <w:noProof/>
            <w:sz w:val="22"/>
            <w:szCs w:val="22"/>
          </w:rPr>
          <w:tab/>
        </w:r>
        <w:r w:rsidRPr="00744980">
          <w:rPr>
            <w:rStyle w:val="Hyperlink"/>
            <w:noProof/>
          </w:rPr>
          <w:t>Kích thước trang</w:t>
        </w:r>
        <w:r>
          <w:rPr>
            <w:noProof/>
            <w:webHidden/>
          </w:rPr>
          <w:tab/>
        </w:r>
        <w:r>
          <w:rPr>
            <w:noProof/>
            <w:webHidden/>
          </w:rPr>
          <w:fldChar w:fldCharType="begin"/>
        </w:r>
        <w:r>
          <w:rPr>
            <w:noProof/>
            <w:webHidden/>
          </w:rPr>
          <w:instrText xml:space="preserve"> PAGEREF _Toc91160710 \h </w:instrText>
        </w:r>
        <w:r>
          <w:rPr>
            <w:noProof/>
            <w:webHidden/>
          </w:rPr>
        </w:r>
        <w:r>
          <w:rPr>
            <w:noProof/>
            <w:webHidden/>
          </w:rPr>
          <w:fldChar w:fldCharType="separate"/>
        </w:r>
        <w:r>
          <w:rPr>
            <w:noProof/>
            <w:webHidden/>
          </w:rPr>
          <w:t>82</w:t>
        </w:r>
        <w:r>
          <w:rPr>
            <w:noProof/>
            <w:webHidden/>
          </w:rPr>
          <w:fldChar w:fldCharType="end"/>
        </w:r>
      </w:hyperlink>
    </w:p>
    <w:p w14:paraId="756EE674" w14:textId="6CE7E5E6"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711" w:history="1">
        <w:r w:rsidRPr="00744980">
          <w:rPr>
            <w:rStyle w:val="Hyperlink"/>
            <w:noProof/>
          </w:rPr>
          <w:t>7.11</w:t>
        </w:r>
        <w:r>
          <w:rPr>
            <w:rFonts w:asciiTheme="minorHAnsi" w:eastAsiaTheme="minorEastAsia" w:hAnsiTheme="minorHAnsi" w:cstheme="minorBidi"/>
            <w:b w:val="0"/>
            <w:bCs w:val="0"/>
            <w:noProof/>
            <w:sz w:val="22"/>
            <w:szCs w:val="22"/>
          </w:rPr>
          <w:tab/>
        </w:r>
        <w:r w:rsidRPr="00744980">
          <w:rPr>
            <w:rStyle w:val="Hyperlink"/>
            <w:noProof/>
          </w:rPr>
          <w:t>Phân đoạn (segmentation)</w:t>
        </w:r>
        <w:r>
          <w:rPr>
            <w:noProof/>
            <w:webHidden/>
          </w:rPr>
          <w:tab/>
        </w:r>
        <w:r>
          <w:rPr>
            <w:noProof/>
            <w:webHidden/>
          </w:rPr>
          <w:fldChar w:fldCharType="begin"/>
        </w:r>
        <w:r>
          <w:rPr>
            <w:noProof/>
            <w:webHidden/>
          </w:rPr>
          <w:instrText xml:space="preserve"> PAGEREF _Toc91160711 \h </w:instrText>
        </w:r>
        <w:r>
          <w:rPr>
            <w:noProof/>
            <w:webHidden/>
          </w:rPr>
        </w:r>
        <w:r>
          <w:rPr>
            <w:noProof/>
            <w:webHidden/>
          </w:rPr>
          <w:fldChar w:fldCharType="separate"/>
        </w:r>
        <w:r>
          <w:rPr>
            <w:noProof/>
            <w:webHidden/>
          </w:rPr>
          <w:t>82</w:t>
        </w:r>
        <w:r>
          <w:rPr>
            <w:noProof/>
            <w:webHidden/>
          </w:rPr>
          <w:fldChar w:fldCharType="end"/>
        </w:r>
      </w:hyperlink>
    </w:p>
    <w:p w14:paraId="3A8BD49F" w14:textId="07A4B869"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712" w:history="1">
        <w:r w:rsidRPr="00744980">
          <w:rPr>
            <w:rStyle w:val="Hyperlink"/>
            <w:noProof/>
          </w:rPr>
          <w:t>7.12</w:t>
        </w:r>
        <w:r>
          <w:rPr>
            <w:rFonts w:asciiTheme="minorHAnsi" w:eastAsiaTheme="minorEastAsia" w:hAnsiTheme="minorHAnsi" w:cstheme="minorBidi"/>
            <w:b w:val="0"/>
            <w:bCs w:val="0"/>
            <w:noProof/>
            <w:sz w:val="22"/>
            <w:szCs w:val="22"/>
          </w:rPr>
          <w:tab/>
        </w:r>
        <w:r w:rsidRPr="00744980">
          <w:rPr>
            <w:rStyle w:val="Hyperlink"/>
            <w:noProof/>
          </w:rPr>
          <w:t>Cấp phát bộ nhớ</w:t>
        </w:r>
        <w:r>
          <w:rPr>
            <w:noProof/>
            <w:webHidden/>
          </w:rPr>
          <w:tab/>
        </w:r>
        <w:r>
          <w:rPr>
            <w:noProof/>
            <w:webHidden/>
          </w:rPr>
          <w:fldChar w:fldCharType="begin"/>
        </w:r>
        <w:r>
          <w:rPr>
            <w:noProof/>
            <w:webHidden/>
          </w:rPr>
          <w:instrText xml:space="preserve"> PAGEREF _Toc91160712 \h </w:instrText>
        </w:r>
        <w:r>
          <w:rPr>
            <w:noProof/>
            <w:webHidden/>
          </w:rPr>
        </w:r>
        <w:r>
          <w:rPr>
            <w:noProof/>
            <w:webHidden/>
          </w:rPr>
          <w:fldChar w:fldCharType="separate"/>
        </w:r>
        <w:r>
          <w:rPr>
            <w:noProof/>
            <w:webHidden/>
          </w:rPr>
          <w:t>83</w:t>
        </w:r>
        <w:r>
          <w:rPr>
            <w:noProof/>
            <w:webHidden/>
          </w:rPr>
          <w:fldChar w:fldCharType="end"/>
        </w:r>
      </w:hyperlink>
    </w:p>
    <w:p w14:paraId="2168A191" w14:textId="563E87AC"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713" w:history="1">
        <w:r w:rsidRPr="00744980">
          <w:rPr>
            <w:rStyle w:val="Hyperlink"/>
            <w:noProof/>
          </w:rPr>
          <w:t>7.13</w:t>
        </w:r>
        <w:r>
          <w:rPr>
            <w:rFonts w:asciiTheme="minorHAnsi" w:eastAsiaTheme="minorEastAsia" w:hAnsiTheme="minorHAnsi" w:cstheme="minorBidi"/>
            <w:b w:val="0"/>
            <w:bCs w:val="0"/>
            <w:noProof/>
            <w:sz w:val="22"/>
            <w:szCs w:val="22"/>
          </w:rPr>
          <w:tab/>
        </w:r>
        <w:r w:rsidRPr="00744980">
          <w:rPr>
            <w:rStyle w:val="Hyperlink"/>
            <w:noProof/>
          </w:rPr>
          <w:t>Thách thức của việc cấp phát bộ nhớ</w:t>
        </w:r>
        <w:r>
          <w:rPr>
            <w:noProof/>
            <w:webHidden/>
          </w:rPr>
          <w:tab/>
        </w:r>
        <w:r>
          <w:rPr>
            <w:noProof/>
            <w:webHidden/>
          </w:rPr>
          <w:fldChar w:fldCharType="begin"/>
        </w:r>
        <w:r>
          <w:rPr>
            <w:noProof/>
            <w:webHidden/>
          </w:rPr>
          <w:instrText xml:space="preserve"> PAGEREF _Toc91160713 \h </w:instrText>
        </w:r>
        <w:r>
          <w:rPr>
            <w:noProof/>
            <w:webHidden/>
          </w:rPr>
        </w:r>
        <w:r>
          <w:rPr>
            <w:noProof/>
            <w:webHidden/>
          </w:rPr>
          <w:fldChar w:fldCharType="separate"/>
        </w:r>
        <w:r>
          <w:rPr>
            <w:noProof/>
            <w:webHidden/>
          </w:rPr>
          <w:t>84</w:t>
        </w:r>
        <w:r>
          <w:rPr>
            <w:noProof/>
            <w:webHidden/>
          </w:rPr>
          <w:fldChar w:fldCharType="end"/>
        </w:r>
      </w:hyperlink>
    </w:p>
    <w:p w14:paraId="460B0E4B" w14:textId="6A98E40A"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714" w:history="1">
        <w:r w:rsidRPr="00744980">
          <w:rPr>
            <w:rStyle w:val="Hyperlink"/>
            <w:noProof/>
          </w:rPr>
          <w:t>7.14</w:t>
        </w:r>
        <w:r>
          <w:rPr>
            <w:rFonts w:asciiTheme="minorHAnsi" w:eastAsiaTheme="minorEastAsia" w:hAnsiTheme="minorHAnsi" w:cstheme="minorBidi"/>
            <w:b w:val="0"/>
            <w:bCs w:val="0"/>
            <w:noProof/>
            <w:sz w:val="22"/>
            <w:szCs w:val="22"/>
          </w:rPr>
          <w:tab/>
        </w:r>
        <w:r w:rsidRPr="00744980">
          <w:rPr>
            <w:rStyle w:val="Hyperlink"/>
            <w:noProof/>
          </w:rPr>
          <w:t>Bộ cấp phát bộ nhớ mức nhân của Linux</w:t>
        </w:r>
        <w:r>
          <w:rPr>
            <w:noProof/>
            <w:webHidden/>
          </w:rPr>
          <w:tab/>
        </w:r>
        <w:r>
          <w:rPr>
            <w:noProof/>
            <w:webHidden/>
          </w:rPr>
          <w:fldChar w:fldCharType="begin"/>
        </w:r>
        <w:r>
          <w:rPr>
            <w:noProof/>
            <w:webHidden/>
          </w:rPr>
          <w:instrText xml:space="preserve"> PAGEREF _Toc91160714 \h </w:instrText>
        </w:r>
        <w:r>
          <w:rPr>
            <w:noProof/>
            <w:webHidden/>
          </w:rPr>
        </w:r>
        <w:r>
          <w:rPr>
            <w:noProof/>
            <w:webHidden/>
          </w:rPr>
          <w:fldChar w:fldCharType="separate"/>
        </w:r>
        <w:r>
          <w:rPr>
            <w:noProof/>
            <w:webHidden/>
          </w:rPr>
          <w:t>85</w:t>
        </w:r>
        <w:r>
          <w:rPr>
            <w:noProof/>
            <w:webHidden/>
          </w:rPr>
          <w:fldChar w:fldCharType="end"/>
        </w:r>
      </w:hyperlink>
    </w:p>
    <w:p w14:paraId="31302C30" w14:textId="318D401C"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715" w:history="1">
        <w:r w:rsidRPr="00744980">
          <w:rPr>
            <w:rStyle w:val="Hyperlink"/>
            <w:noProof/>
          </w:rPr>
          <w:t>7.15</w:t>
        </w:r>
        <w:r>
          <w:rPr>
            <w:rFonts w:asciiTheme="minorHAnsi" w:eastAsiaTheme="minorEastAsia" w:hAnsiTheme="minorHAnsi" w:cstheme="minorBidi"/>
            <w:b w:val="0"/>
            <w:bCs w:val="0"/>
            <w:noProof/>
            <w:sz w:val="22"/>
            <w:szCs w:val="22"/>
          </w:rPr>
          <w:tab/>
        </w:r>
        <w:r w:rsidRPr="00744980">
          <w:rPr>
            <w:rStyle w:val="Hyperlink"/>
            <w:noProof/>
          </w:rPr>
          <w:t>Nạp trang theo nhu cầu</w:t>
        </w:r>
        <w:r>
          <w:rPr>
            <w:noProof/>
            <w:webHidden/>
          </w:rPr>
          <w:tab/>
        </w:r>
        <w:r>
          <w:rPr>
            <w:noProof/>
            <w:webHidden/>
          </w:rPr>
          <w:fldChar w:fldCharType="begin"/>
        </w:r>
        <w:r>
          <w:rPr>
            <w:noProof/>
            <w:webHidden/>
          </w:rPr>
          <w:instrText xml:space="preserve"> PAGEREF _Toc91160715 \h </w:instrText>
        </w:r>
        <w:r>
          <w:rPr>
            <w:noProof/>
            <w:webHidden/>
          </w:rPr>
        </w:r>
        <w:r>
          <w:rPr>
            <w:noProof/>
            <w:webHidden/>
          </w:rPr>
          <w:fldChar w:fldCharType="separate"/>
        </w:r>
        <w:r>
          <w:rPr>
            <w:noProof/>
            <w:webHidden/>
          </w:rPr>
          <w:t>86</w:t>
        </w:r>
        <w:r>
          <w:rPr>
            <w:noProof/>
            <w:webHidden/>
          </w:rPr>
          <w:fldChar w:fldCharType="end"/>
        </w:r>
      </w:hyperlink>
    </w:p>
    <w:p w14:paraId="201BF838" w14:textId="08170505"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716" w:history="1">
        <w:r w:rsidRPr="00744980">
          <w:rPr>
            <w:rStyle w:val="Hyperlink"/>
            <w:noProof/>
          </w:rPr>
          <w:t>7.16</w:t>
        </w:r>
        <w:r>
          <w:rPr>
            <w:rFonts w:asciiTheme="minorHAnsi" w:eastAsiaTheme="minorEastAsia" w:hAnsiTheme="minorHAnsi" w:cstheme="minorBidi"/>
            <w:b w:val="0"/>
            <w:bCs w:val="0"/>
            <w:noProof/>
            <w:sz w:val="22"/>
            <w:szCs w:val="22"/>
          </w:rPr>
          <w:tab/>
        </w:r>
        <w:r w:rsidRPr="00744980">
          <w:rPr>
            <w:rStyle w:val="Hyperlink"/>
            <w:noProof/>
          </w:rPr>
          <w:t>Thay thế trang</w:t>
        </w:r>
        <w:r>
          <w:rPr>
            <w:noProof/>
            <w:webHidden/>
          </w:rPr>
          <w:tab/>
        </w:r>
        <w:r>
          <w:rPr>
            <w:noProof/>
            <w:webHidden/>
          </w:rPr>
          <w:fldChar w:fldCharType="begin"/>
        </w:r>
        <w:r>
          <w:rPr>
            <w:noProof/>
            <w:webHidden/>
          </w:rPr>
          <w:instrText xml:space="preserve"> PAGEREF _Toc91160716 \h </w:instrText>
        </w:r>
        <w:r>
          <w:rPr>
            <w:noProof/>
            <w:webHidden/>
          </w:rPr>
        </w:r>
        <w:r>
          <w:rPr>
            <w:noProof/>
            <w:webHidden/>
          </w:rPr>
          <w:fldChar w:fldCharType="separate"/>
        </w:r>
        <w:r>
          <w:rPr>
            <w:noProof/>
            <w:webHidden/>
          </w:rPr>
          <w:t>87</w:t>
        </w:r>
        <w:r>
          <w:rPr>
            <w:noProof/>
            <w:webHidden/>
          </w:rPr>
          <w:fldChar w:fldCharType="end"/>
        </w:r>
      </w:hyperlink>
    </w:p>
    <w:p w14:paraId="6C0E3A75" w14:textId="5FA168CA"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717" w:history="1">
        <w:r w:rsidRPr="00744980">
          <w:rPr>
            <w:rStyle w:val="Hyperlink"/>
            <w:noProof/>
          </w:rPr>
          <w:t>7.17</w:t>
        </w:r>
        <w:r>
          <w:rPr>
            <w:rFonts w:asciiTheme="minorHAnsi" w:eastAsiaTheme="minorEastAsia" w:hAnsiTheme="minorHAnsi" w:cstheme="minorBidi"/>
            <w:b w:val="0"/>
            <w:bCs w:val="0"/>
            <w:noProof/>
            <w:sz w:val="22"/>
            <w:szCs w:val="22"/>
          </w:rPr>
          <w:tab/>
        </w:r>
        <w:r w:rsidRPr="00744980">
          <w:rPr>
            <w:rStyle w:val="Hyperlink"/>
            <w:noProof/>
          </w:rPr>
          <w:t>Copy-on-write</w:t>
        </w:r>
        <w:r>
          <w:rPr>
            <w:noProof/>
            <w:webHidden/>
          </w:rPr>
          <w:tab/>
        </w:r>
        <w:r>
          <w:rPr>
            <w:noProof/>
            <w:webHidden/>
          </w:rPr>
          <w:fldChar w:fldCharType="begin"/>
        </w:r>
        <w:r>
          <w:rPr>
            <w:noProof/>
            <w:webHidden/>
          </w:rPr>
          <w:instrText xml:space="preserve"> PAGEREF _Toc91160717 \h </w:instrText>
        </w:r>
        <w:r>
          <w:rPr>
            <w:noProof/>
            <w:webHidden/>
          </w:rPr>
        </w:r>
        <w:r>
          <w:rPr>
            <w:noProof/>
            <w:webHidden/>
          </w:rPr>
          <w:fldChar w:fldCharType="separate"/>
        </w:r>
        <w:r>
          <w:rPr>
            <w:noProof/>
            <w:webHidden/>
          </w:rPr>
          <w:t>88</w:t>
        </w:r>
        <w:r>
          <w:rPr>
            <w:noProof/>
            <w:webHidden/>
          </w:rPr>
          <w:fldChar w:fldCharType="end"/>
        </w:r>
      </w:hyperlink>
    </w:p>
    <w:p w14:paraId="78E58A98" w14:textId="3787C531" w:rsidR="00307EAB" w:rsidRDefault="00307EAB">
      <w:pPr>
        <w:pStyle w:val="TOC1"/>
        <w:tabs>
          <w:tab w:val="left" w:pos="1000"/>
        </w:tabs>
        <w:rPr>
          <w:rFonts w:asciiTheme="minorHAnsi" w:eastAsiaTheme="minorEastAsia" w:hAnsiTheme="minorHAnsi" w:cstheme="minorBidi"/>
          <w:b w:val="0"/>
          <w:bCs w:val="0"/>
          <w:caps w:val="0"/>
          <w:noProof/>
          <w:sz w:val="22"/>
          <w:szCs w:val="22"/>
        </w:rPr>
      </w:pPr>
      <w:hyperlink w:anchor="_Toc91160718" w:history="1">
        <w:r w:rsidRPr="00744980">
          <w:rPr>
            <w:rStyle w:val="Hyperlink"/>
            <w:noProof/>
          </w:rPr>
          <w:t>BÀI 8.</w:t>
        </w:r>
        <w:r>
          <w:rPr>
            <w:rFonts w:asciiTheme="minorHAnsi" w:eastAsiaTheme="minorEastAsia" w:hAnsiTheme="minorHAnsi" w:cstheme="minorBidi"/>
            <w:b w:val="0"/>
            <w:bCs w:val="0"/>
            <w:caps w:val="0"/>
            <w:noProof/>
            <w:sz w:val="22"/>
            <w:szCs w:val="22"/>
          </w:rPr>
          <w:tab/>
        </w:r>
        <w:r w:rsidRPr="00744980">
          <w:rPr>
            <w:rStyle w:val="Hyperlink"/>
            <w:noProof/>
          </w:rPr>
          <w:t>QUẢN LÝ I/O</w:t>
        </w:r>
        <w:r>
          <w:rPr>
            <w:noProof/>
            <w:webHidden/>
          </w:rPr>
          <w:tab/>
        </w:r>
        <w:r>
          <w:rPr>
            <w:noProof/>
            <w:webHidden/>
          </w:rPr>
          <w:fldChar w:fldCharType="begin"/>
        </w:r>
        <w:r>
          <w:rPr>
            <w:noProof/>
            <w:webHidden/>
          </w:rPr>
          <w:instrText xml:space="preserve"> PAGEREF _Toc91160718 \h </w:instrText>
        </w:r>
        <w:r>
          <w:rPr>
            <w:noProof/>
            <w:webHidden/>
          </w:rPr>
        </w:r>
        <w:r>
          <w:rPr>
            <w:noProof/>
            <w:webHidden/>
          </w:rPr>
          <w:fldChar w:fldCharType="separate"/>
        </w:r>
        <w:r>
          <w:rPr>
            <w:noProof/>
            <w:webHidden/>
          </w:rPr>
          <w:t>89</w:t>
        </w:r>
        <w:r>
          <w:rPr>
            <w:noProof/>
            <w:webHidden/>
          </w:rPr>
          <w:fldChar w:fldCharType="end"/>
        </w:r>
      </w:hyperlink>
    </w:p>
    <w:p w14:paraId="1902DF3C" w14:textId="7426022D"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19" w:history="1">
        <w:r w:rsidRPr="00744980">
          <w:rPr>
            <w:rStyle w:val="Hyperlink"/>
            <w:noProof/>
          </w:rPr>
          <w:t>8.1</w:t>
        </w:r>
        <w:r>
          <w:rPr>
            <w:rFonts w:asciiTheme="minorHAnsi" w:eastAsiaTheme="minorEastAsia" w:hAnsiTheme="minorHAnsi" w:cstheme="minorBidi"/>
            <w:b w:val="0"/>
            <w:bCs w:val="0"/>
            <w:noProof/>
            <w:sz w:val="22"/>
            <w:szCs w:val="22"/>
          </w:rPr>
          <w:tab/>
        </w:r>
        <w:r w:rsidRPr="00744980">
          <w:rPr>
            <w:rStyle w:val="Hyperlink"/>
            <w:noProof/>
          </w:rPr>
          <w:t>Thiết bị I/O</w:t>
        </w:r>
        <w:r>
          <w:rPr>
            <w:noProof/>
            <w:webHidden/>
          </w:rPr>
          <w:tab/>
        </w:r>
        <w:r>
          <w:rPr>
            <w:noProof/>
            <w:webHidden/>
          </w:rPr>
          <w:fldChar w:fldCharType="begin"/>
        </w:r>
        <w:r>
          <w:rPr>
            <w:noProof/>
            <w:webHidden/>
          </w:rPr>
          <w:instrText xml:space="preserve"> PAGEREF _Toc91160719 \h </w:instrText>
        </w:r>
        <w:r>
          <w:rPr>
            <w:noProof/>
            <w:webHidden/>
          </w:rPr>
        </w:r>
        <w:r>
          <w:rPr>
            <w:noProof/>
            <w:webHidden/>
          </w:rPr>
          <w:fldChar w:fldCharType="separate"/>
        </w:r>
        <w:r>
          <w:rPr>
            <w:noProof/>
            <w:webHidden/>
          </w:rPr>
          <w:t>89</w:t>
        </w:r>
        <w:r>
          <w:rPr>
            <w:noProof/>
            <w:webHidden/>
          </w:rPr>
          <w:fldChar w:fldCharType="end"/>
        </w:r>
      </w:hyperlink>
    </w:p>
    <w:p w14:paraId="1E3AB792" w14:textId="2D6AFF5B"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20" w:history="1">
        <w:r w:rsidRPr="00744980">
          <w:rPr>
            <w:rStyle w:val="Hyperlink"/>
            <w:noProof/>
          </w:rPr>
          <w:t>8.2</w:t>
        </w:r>
        <w:r>
          <w:rPr>
            <w:rFonts w:asciiTheme="minorHAnsi" w:eastAsiaTheme="minorEastAsia" w:hAnsiTheme="minorHAnsi" w:cstheme="minorBidi"/>
            <w:b w:val="0"/>
            <w:bCs w:val="0"/>
            <w:noProof/>
            <w:sz w:val="22"/>
            <w:szCs w:val="22"/>
          </w:rPr>
          <w:tab/>
        </w:r>
        <w:r w:rsidRPr="00744980">
          <w:rPr>
            <w:rStyle w:val="Hyperlink"/>
            <w:noProof/>
          </w:rPr>
          <w:t>Ghép nối I/O</w:t>
        </w:r>
        <w:r>
          <w:rPr>
            <w:noProof/>
            <w:webHidden/>
          </w:rPr>
          <w:tab/>
        </w:r>
        <w:r>
          <w:rPr>
            <w:noProof/>
            <w:webHidden/>
          </w:rPr>
          <w:fldChar w:fldCharType="begin"/>
        </w:r>
        <w:r>
          <w:rPr>
            <w:noProof/>
            <w:webHidden/>
          </w:rPr>
          <w:instrText xml:space="preserve"> PAGEREF _Toc91160720 \h </w:instrText>
        </w:r>
        <w:r>
          <w:rPr>
            <w:noProof/>
            <w:webHidden/>
          </w:rPr>
        </w:r>
        <w:r>
          <w:rPr>
            <w:noProof/>
            <w:webHidden/>
          </w:rPr>
          <w:fldChar w:fldCharType="separate"/>
        </w:r>
        <w:r>
          <w:rPr>
            <w:noProof/>
            <w:webHidden/>
          </w:rPr>
          <w:t>90</w:t>
        </w:r>
        <w:r>
          <w:rPr>
            <w:noProof/>
            <w:webHidden/>
          </w:rPr>
          <w:fldChar w:fldCharType="end"/>
        </w:r>
      </w:hyperlink>
    </w:p>
    <w:p w14:paraId="4DA12D69" w14:textId="6E4C8E13"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21" w:history="1">
        <w:r w:rsidRPr="00744980">
          <w:rPr>
            <w:rStyle w:val="Hyperlink"/>
            <w:noProof/>
          </w:rPr>
          <w:t>8.3</w:t>
        </w:r>
        <w:r>
          <w:rPr>
            <w:rFonts w:asciiTheme="minorHAnsi" w:eastAsiaTheme="minorEastAsia" w:hAnsiTheme="minorHAnsi" w:cstheme="minorBidi"/>
            <w:b w:val="0"/>
            <w:bCs w:val="0"/>
            <w:noProof/>
            <w:sz w:val="22"/>
            <w:szCs w:val="22"/>
          </w:rPr>
          <w:tab/>
        </w:r>
        <w:r w:rsidRPr="00744980">
          <w:rPr>
            <w:rStyle w:val="Hyperlink"/>
            <w:noProof/>
          </w:rPr>
          <w:t>Trình điều khiển thiết bị (Device Driver)</w:t>
        </w:r>
        <w:r>
          <w:rPr>
            <w:noProof/>
            <w:webHidden/>
          </w:rPr>
          <w:tab/>
        </w:r>
        <w:r>
          <w:rPr>
            <w:noProof/>
            <w:webHidden/>
          </w:rPr>
          <w:fldChar w:fldCharType="begin"/>
        </w:r>
        <w:r>
          <w:rPr>
            <w:noProof/>
            <w:webHidden/>
          </w:rPr>
          <w:instrText xml:space="preserve"> PAGEREF _Toc91160721 \h </w:instrText>
        </w:r>
        <w:r>
          <w:rPr>
            <w:noProof/>
            <w:webHidden/>
          </w:rPr>
        </w:r>
        <w:r>
          <w:rPr>
            <w:noProof/>
            <w:webHidden/>
          </w:rPr>
          <w:fldChar w:fldCharType="separate"/>
        </w:r>
        <w:r>
          <w:rPr>
            <w:noProof/>
            <w:webHidden/>
          </w:rPr>
          <w:t>91</w:t>
        </w:r>
        <w:r>
          <w:rPr>
            <w:noProof/>
            <w:webHidden/>
          </w:rPr>
          <w:fldChar w:fldCharType="end"/>
        </w:r>
      </w:hyperlink>
    </w:p>
    <w:p w14:paraId="3B57F906" w14:textId="443F7073"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22" w:history="1">
        <w:r w:rsidRPr="00744980">
          <w:rPr>
            <w:rStyle w:val="Hyperlink"/>
            <w:noProof/>
          </w:rPr>
          <w:t>8.4</w:t>
        </w:r>
        <w:r>
          <w:rPr>
            <w:rFonts w:asciiTheme="minorHAnsi" w:eastAsiaTheme="minorEastAsia" w:hAnsiTheme="minorHAnsi" w:cstheme="minorBidi"/>
            <w:b w:val="0"/>
            <w:bCs w:val="0"/>
            <w:noProof/>
            <w:sz w:val="22"/>
            <w:szCs w:val="22"/>
          </w:rPr>
          <w:tab/>
        </w:r>
        <w:r w:rsidRPr="00744980">
          <w:rPr>
            <w:rStyle w:val="Hyperlink"/>
            <w:noProof/>
          </w:rPr>
          <w:t>Các loại thiết bị</w:t>
        </w:r>
        <w:r>
          <w:rPr>
            <w:noProof/>
            <w:webHidden/>
          </w:rPr>
          <w:tab/>
        </w:r>
        <w:r>
          <w:rPr>
            <w:noProof/>
            <w:webHidden/>
          </w:rPr>
          <w:fldChar w:fldCharType="begin"/>
        </w:r>
        <w:r>
          <w:rPr>
            <w:noProof/>
            <w:webHidden/>
          </w:rPr>
          <w:instrText xml:space="preserve"> PAGEREF _Toc91160722 \h </w:instrText>
        </w:r>
        <w:r>
          <w:rPr>
            <w:noProof/>
            <w:webHidden/>
          </w:rPr>
        </w:r>
        <w:r>
          <w:rPr>
            <w:noProof/>
            <w:webHidden/>
          </w:rPr>
          <w:fldChar w:fldCharType="separate"/>
        </w:r>
        <w:r>
          <w:rPr>
            <w:noProof/>
            <w:webHidden/>
          </w:rPr>
          <w:t>91</w:t>
        </w:r>
        <w:r>
          <w:rPr>
            <w:noProof/>
            <w:webHidden/>
          </w:rPr>
          <w:fldChar w:fldCharType="end"/>
        </w:r>
      </w:hyperlink>
    </w:p>
    <w:p w14:paraId="38F939E4" w14:textId="0E1126BD"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23" w:history="1">
        <w:r w:rsidRPr="00744980">
          <w:rPr>
            <w:rStyle w:val="Hyperlink"/>
            <w:noProof/>
          </w:rPr>
          <w:t>8.5</w:t>
        </w:r>
        <w:r>
          <w:rPr>
            <w:rFonts w:asciiTheme="minorHAnsi" w:eastAsiaTheme="minorEastAsia" w:hAnsiTheme="minorHAnsi" w:cstheme="minorBidi"/>
            <w:b w:val="0"/>
            <w:bCs w:val="0"/>
            <w:noProof/>
            <w:sz w:val="22"/>
            <w:szCs w:val="22"/>
          </w:rPr>
          <w:tab/>
        </w:r>
        <w:r w:rsidRPr="00744980">
          <w:rPr>
            <w:rStyle w:val="Hyperlink"/>
            <w:noProof/>
          </w:rPr>
          <w:t>Tương tác giữa CPU và thiết bị</w:t>
        </w:r>
        <w:r>
          <w:rPr>
            <w:noProof/>
            <w:webHidden/>
          </w:rPr>
          <w:tab/>
        </w:r>
        <w:r>
          <w:rPr>
            <w:noProof/>
            <w:webHidden/>
          </w:rPr>
          <w:fldChar w:fldCharType="begin"/>
        </w:r>
        <w:r>
          <w:rPr>
            <w:noProof/>
            <w:webHidden/>
          </w:rPr>
          <w:instrText xml:space="preserve"> PAGEREF _Toc91160723 \h </w:instrText>
        </w:r>
        <w:r>
          <w:rPr>
            <w:noProof/>
            <w:webHidden/>
          </w:rPr>
        </w:r>
        <w:r>
          <w:rPr>
            <w:noProof/>
            <w:webHidden/>
          </w:rPr>
          <w:fldChar w:fldCharType="separate"/>
        </w:r>
        <w:r>
          <w:rPr>
            <w:noProof/>
            <w:webHidden/>
          </w:rPr>
          <w:t>92</w:t>
        </w:r>
        <w:r>
          <w:rPr>
            <w:noProof/>
            <w:webHidden/>
          </w:rPr>
          <w:fldChar w:fldCharType="end"/>
        </w:r>
      </w:hyperlink>
    </w:p>
    <w:p w14:paraId="4C2EAA15" w14:textId="758456F4"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24" w:history="1">
        <w:r w:rsidRPr="00744980">
          <w:rPr>
            <w:rStyle w:val="Hyperlink"/>
            <w:noProof/>
          </w:rPr>
          <w:t>8.6</w:t>
        </w:r>
        <w:r>
          <w:rPr>
            <w:rFonts w:asciiTheme="minorHAnsi" w:eastAsiaTheme="minorEastAsia" w:hAnsiTheme="minorHAnsi" w:cstheme="minorBidi"/>
            <w:b w:val="0"/>
            <w:bCs w:val="0"/>
            <w:noProof/>
            <w:sz w:val="22"/>
            <w:szCs w:val="22"/>
          </w:rPr>
          <w:tab/>
        </w:r>
        <w:r w:rsidRPr="00744980">
          <w:rPr>
            <w:rStyle w:val="Hyperlink"/>
            <w:noProof/>
          </w:rPr>
          <w:t>Lập trình I/O</w:t>
        </w:r>
        <w:r>
          <w:rPr>
            <w:noProof/>
            <w:webHidden/>
          </w:rPr>
          <w:tab/>
        </w:r>
        <w:r>
          <w:rPr>
            <w:noProof/>
            <w:webHidden/>
          </w:rPr>
          <w:fldChar w:fldCharType="begin"/>
        </w:r>
        <w:r>
          <w:rPr>
            <w:noProof/>
            <w:webHidden/>
          </w:rPr>
          <w:instrText xml:space="preserve"> PAGEREF _Toc91160724 \h </w:instrText>
        </w:r>
        <w:r>
          <w:rPr>
            <w:noProof/>
            <w:webHidden/>
          </w:rPr>
        </w:r>
        <w:r>
          <w:rPr>
            <w:noProof/>
            <w:webHidden/>
          </w:rPr>
          <w:fldChar w:fldCharType="separate"/>
        </w:r>
        <w:r>
          <w:rPr>
            <w:noProof/>
            <w:webHidden/>
          </w:rPr>
          <w:t>93</w:t>
        </w:r>
        <w:r>
          <w:rPr>
            <w:noProof/>
            <w:webHidden/>
          </w:rPr>
          <w:fldChar w:fldCharType="end"/>
        </w:r>
      </w:hyperlink>
    </w:p>
    <w:p w14:paraId="353FC1B2" w14:textId="7C630383"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25" w:history="1">
        <w:r w:rsidRPr="00744980">
          <w:rPr>
            <w:rStyle w:val="Hyperlink"/>
            <w:noProof/>
          </w:rPr>
          <w:t>8.7</w:t>
        </w:r>
        <w:r>
          <w:rPr>
            <w:rFonts w:asciiTheme="minorHAnsi" w:eastAsiaTheme="minorEastAsia" w:hAnsiTheme="minorHAnsi" w:cstheme="minorBidi"/>
            <w:b w:val="0"/>
            <w:bCs w:val="0"/>
            <w:noProof/>
            <w:sz w:val="22"/>
            <w:szCs w:val="22"/>
          </w:rPr>
          <w:tab/>
        </w:r>
        <w:r w:rsidRPr="00744980">
          <w:rPr>
            <w:rStyle w:val="Hyperlink"/>
            <w:noProof/>
          </w:rPr>
          <w:t>DMA</w:t>
        </w:r>
        <w:r>
          <w:rPr>
            <w:noProof/>
            <w:webHidden/>
          </w:rPr>
          <w:tab/>
        </w:r>
        <w:r>
          <w:rPr>
            <w:noProof/>
            <w:webHidden/>
          </w:rPr>
          <w:fldChar w:fldCharType="begin"/>
        </w:r>
        <w:r>
          <w:rPr>
            <w:noProof/>
            <w:webHidden/>
          </w:rPr>
          <w:instrText xml:space="preserve"> PAGEREF _Toc91160725 \h </w:instrText>
        </w:r>
        <w:r>
          <w:rPr>
            <w:noProof/>
            <w:webHidden/>
          </w:rPr>
        </w:r>
        <w:r>
          <w:rPr>
            <w:noProof/>
            <w:webHidden/>
          </w:rPr>
          <w:fldChar w:fldCharType="separate"/>
        </w:r>
        <w:r>
          <w:rPr>
            <w:noProof/>
            <w:webHidden/>
          </w:rPr>
          <w:t>94</w:t>
        </w:r>
        <w:r>
          <w:rPr>
            <w:noProof/>
            <w:webHidden/>
          </w:rPr>
          <w:fldChar w:fldCharType="end"/>
        </w:r>
      </w:hyperlink>
    </w:p>
    <w:p w14:paraId="69F689E0" w14:textId="1D49E548"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26" w:history="1">
        <w:r w:rsidRPr="00744980">
          <w:rPr>
            <w:rStyle w:val="Hyperlink"/>
            <w:noProof/>
          </w:rPr>
          <w:t>8.8</w:t>
        </w:r>
        <w:r>
          <w:rPr>
            <w:rFonts w:asciiTheme="minorHAnsi" w:eastAsiaTheme="minorEastAsia" w:hAnsiTheme="minorHAnsi" w:cstheme="minorBidi"/>
            <w:b w:val="0"/>
            <w:bCs w:val="0"/>
            <w:noProof/>
            <w:sz w:val="22"/>
            <w:szCs w:val="22"/>
          </w:rPr>
          <w:tab/>
        </w:r>
        <w:r w:rsidRPr="00744980">
          <w:rPr>
            <w:rStyle w:val="Hyperlink"/>
            <w:noProof/>
          </w:rPr>
          <w:t>Truy cập thiết bị</w:t>
        </w:r>
        <w:r>
          <w:rPr>
            <w:noProof/>
            <w:webHidden/>
          </w:rPr>
          <w:tab/>
        </w:r>
        <w:r>
          <w:rPr>
            <w:noProof/>
            <w:webHidden/>
          </w:rPr>
          <w:fldChar w:fldCharType="begin"/>
        </w:r>
        <w:r>
          <w:rPr>
            <w:noProof/>
            <w:webHidden/>
          </w:rPr>
          <w:instrText xml:space="preserve"> PAGEREF _Toc91160726 \h </w:instrText>
        </w:r>
        <w:r>
          <w:rPr>
            <w:noProof/>
            <w:webHidden/>
          </w:rPr>
        </w:r>
        <w:r>
          <w:rPr>
            <w:noProof/>
            <w:webHidden/>
          </w:rPr>
          <w:fldChar w:fldCharType="separate"/>
        </w:r>
        <w:r>
          <w:rPr>
            <w:noProof/>
            <w:webHidden/>
          </w:rPr>
          <w:t>95</w:t>
        </w:r>
        <w:r>
          <w:rPr>
            <w:noProof/>
            <w:webHidden/>
          </w:rPr>
          <w:fldChar w:fldCharType="end"/>
        </w:r>
      </w:hyperlink>
    </w:p>
    <w:p w14:paraId="321449C4" w14:textId="566FB58B"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27" w:history="1">
        <w:r w:rsidRPr="00744980">
          <w:rPr>
            <w:rStyle w:val="Hyperlink"/>
            <w:noProof/>
          </w:rPr>
          <w:t>8.9</w:t>
        </w:r>
        <w:r>
          <w:rPr>
            <w:rFonts w:asciiTheme="minorHAnsi" w:eastAsiaTheme="minorEastAsia" w:hAnsiTheme="minorHAnsi" w:cstheme="minorBidi"/>
            <w:b w:val="0"/>
            <w:bCs w:val="0"/>
            <w:noProof/>
            <w:sz w:val="22"/>
            <w:szCs w:val="22"/>
          </w:rPr>
          <w:tab/>
        </w:r>
        <w:r w:rsidRPr="00744980">
          <w:rPr>
            <w:rStyle w:val="Hyperlink"/>
            <w:noProof/>
          </w:rPr>
          <w:t>Truy cập không thông qua OS (OS bypass)</w:t>
        </w:r>
        <w:r>
          <w:rPr>
            <w:noProof/>
            <w:webHidden/>
          </w:rPr>
          <w:tab/>
        </w:r>
        <w:r>
          <w:rPr>
            <w:noProof/>
            <w:webHidden/>
          </w:rPr>
          <w:fldChar w:fldCharType="begin"/>
        </w:r>
        <w:r>
          <w:rPr>
            <w:noProof/>
            <w:webHidden/>
          </w:rPr>
          <w:instrText xml:space="preserve"> PAGEREF _Toc91160727 \h </w:instrText>
        </w:r>
        <w:r>
          <w:rPr>
            <w:noProof/>
            <w:webHidden/>
          </w:rPr>
        </w:r>
        <w:r>
          <w:rPr>
            <w:noProof/>
            <w:webHidden/>
          </w:rPr>
          <w:fldChar w:fldCharType="separate"/>
        </w:r>
        <w:r>
          <w:rPr>
            <w:noProof/>
            <w:webHidden/>
          </w:rPr>
          <w:t>96</w:t>
        </w:r>
        <w:r>
          <w:rPr>
            <w:noProof/>
            <w:webHidden/>
          </w:rPr>
          <w:fldChar w:fldCharType="end"/>
        </w:r>
      </w:hyperlink>
    </w:p>
    <w:p w14:paraId="4F5EB38D" w14:textId="3BF9ADC0"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728" w:history="1">
        <w:r w:rsidRPr="00744980">
          <w:rPr>
            <w:rStyle w:val="Hyperlink"/>
            <w:noProof/>
          </w:rPr>
          <w:t>8.10</w:t>
        </w:r>
        <w:r>
          <w:rPr>
            <w:rFonts w:asciiTheme="minorHAnsi" w:eastAsiaTheme="minorEastAsia" w:hAnsiTheme="minorHAnsi" w:cstheme="minorBidi"/>
            <w:b w:val="0"/>
            <w:bCs w:val="0"/>
            <w:noProof/>
            <w:sz w:val="22"/>
            <w:szCs w:val="22"/>
          </w:rPr>
          <w:tab/>
        </w:r>
        <w:r w:rsidRPr="00744980">
          <w:rPr>
            <w:rStyle w:val="Hyperlink"/>
            <w:noProof/>
          </w:rPr>
          <w:t>Truy cập đồng bộ (Sync Access) và bất đồng bộ (Async Access)</w:t>
        </w:r>
        <w:r>
          <w:rPr>
            <w:noProof/>
            <w:webHidden/>
          </w:rPr>
          <w:tab/>
        </w:r>
        <w:r>
          <w:rPr>
            <w:noProof/>
            <w:webHidden/>
          </w:rPr>
          <w:fldChar w:fldCharType="begin"/>
        </w:r>
        <w:r>
          <w:rPr>
            <w:noProof/>
            <w:webHidden/>
          </w:rPr>
          <w:instrText xml:space="preserve"> PAGEREF _Toc91160728 \h </w:instrText>
        </w:r>
        <w:r>
          <w:rPr>
            <w:noProof/>
            <w:webHidden/>
          </w:rPr>
        </w:r>
        <w:r>
          <w:rPr>
            <w:noProof/>
            <w:webHidden/>
          </w:rPr>
          <w:fldChar w:fldCharType="separate"/>
        </w:r>
        <w:r>
          <w:rPr>
            <w:noProof/>
            <w:webHidden/>
          </w:rPr>
          <w:t>97</w:t>
        </w:r>
        <w:r>
          <w:rPr>
            <w:noProof/>
            <w:webHidden/>
          </w:rPr>
          <w:fldChar w:fldCharType="end"/>
        </w:r>
      </w:hyperlink>
    </w:p>
    <w:p w14:paraId="7F1B0FC5" w14:textId="19DCABC3"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729" w:history="1">
        <w:r w:rsidRPr="00744980">
          <w:rPr>
            <w:rStyle w:val="Hyperlink"/>
            <w:noProof/>
          </w:rPr>
          <w:t>8.11</w:t>
        </w:r>
        <w:r>
          <w:rPr>
            <w:rFonts w:asciiTheme="minorHAnsi" w:eastAsiaTheme="minorEastAsia" w:hAnsiTheme="minorHAnsi" w:cstheme="minorBidi"/>
            <w:b w:val="0"/>
            <w:bCs w:val="0"/>
            <w:noProof/>
            <w:sz w:val="22"/>
            <w:szCs w:val="22"/>
          </w:rPr>
          <w:tab/>
        </w:r>
        <w:r w:rsidRPr="00744980">
          <w:rPr>
            <w:rStyle w:val="Hyperlink"/>
            <w:noProof/>
          </w:rPr>
          <w:t>Truy xuất tới các thiết bị khối</w:t>
        </w:r>
        <w:r>
          <w:rPr>
            <w:noProof/>
            <w:webHidden/>
          </w:rPr>
          <w:tab/>
        </w:r>
        <w:r>
          <w:rPr>
            <w:noProof/>
            <w:webHidden/>
          </w:rPr>
          <w:fldChar w:fldCharType="begin"/>
        </w:r>
        <w:r>
          <w:rPr>
            <w:noProof/>
            <w:webHidden/>
          </w:rPr>
          <w:instrText xml:space="preserve"> PAGEREF _Toc91160729 \h </w:instrText>
        </w:r>
        <w:r>
          <w:rPr>
            <w:noProof/>
            <w:webHidden/>
          </w:rPr>
        </w:r>
        <w:r>
          <w:rPr>
            <w:noProof/>
            <w:webHidden/>
          </w:rPr>
          <w:fldChar w:fldCharType="separate"/>
        </w:r>
        <w:r>
          <w:rPr>
            <w:noProof/>
            <w:webHidden/>
          </w:rPr>
          <w:t>98</w:t>
        </w:r>
        <w:r>
          <w:rPr>
            <w:noProof/>
            <w:webHidden/>
          </w:rPr>
          <w:fldChar w:fldCharType="end"/>
        </w:r>
      </w:hyperlink>
    </w:p>
    <w:p w14:paraId="4C38F9D1" w14:textId="7D2FF7AF" w:rsidR="00307EAB" w:rsidRDefault="00307EAB">
      <w:pPr>
        <w:pStyle w:val="TOC1"/>
        <w:tabs>
          <w:tab w:val="left" w:pos="1000"/>
        </w:tabs>
        <w:rPr>
          <w:rFonts w:asciiTheme="minorHAnsi" w:eastAsiaTheme="minorEastAsia" w:hAnsiTheme="minorHAnsi" w:cstheme="minorBidi"/>
          <w:b w:val="0"/>
          <w:bCs w:val="0"/>
          <w:caps w:val="0"/>
          <w:noProof/>
          <w:sz w:val="22"/>
          <w:szCs w:val="22"/>
        </w:rPr>
      </w:pPr>
      <w:hyperlink w:anchor="_Toc91160730" w:history="1">
        <w:r w:rsidRPr="00744980">
          <w:rPr>
            <w:rStyle w:val="Hyperlink"/>
            <w:noProof/>
            <w:kern w:val="36"/>
          </w:rPr>
          <w:t>BÀI 9.</w:t>
        </w:r>
        <w:r>
          <w:rPr>
            <w:rFonts w:asciiTheme="minorHAnsi" w:eastAsiaTheme="minorEastAsia" w:hAnsiTheme="minorHAnsi" w:cstheme="minorBidi"/>
            <w:b w:val="0"/>
            <w:bCs w:val="0"/>
            <w:caps w:val="0"/>
            <w:noProof/>
            <w:sz w:val="22"/>
            <w:szCs w:val="22"/>
          </w:rPr>
          <w:tab/>
        </w:r>
        <w:r w:rsidRPr="00744980">
          <w:rPr>
            <w:rStyle w:val="Hyperlink"/>
            <w:noProof/>
            <w:kern w:val="36"/>
          </w:rPr>
          <w:t>HỆ THỐNG TỆP TIN ẢO (VIRTUAL FILESYSTEM VFS)</w:t>
        </w:r>
        <w:r>
          <w:rPr>
            <w:noProof/>
            <w:webHidden/>
          </w:rPr>
          <w:tab/>
        </w:r>
        <w:r>
          <w:rPr>
            <w:noProof/>
            <w:webHidden/>
          </w:rPr>
          <w:fldChar w:fldCharType="begin"/>
        </w:r>
        <w:r>
          <w:rPr>
            <w:noProof/>
            <w:webHidden/>
          </w:rPr>
          <w:instrText xml:space="preserve"> PAGEREF _Toc91160730 \h </w:instrText>
        </w:r>
        <w:r>
          <w:rPr>
            <w:noProof/>
            <w:webHidden/>
          </w:rPr>
        </w:r>
        <w:r>
          <w:rPr>
            <w:noProof/>
            <w:webHidden/>
          </w:rPr>
          <w:fldChar w:fldCharType="separate"/>
        </w:r>
        <w:r>
          <w:rPr>
            <w:noProof/>
            <w:webHidden/>
          </w:rPr>
          <w:t>101</w:t>
        </w:r>
        <w:r>
          <w:rPr>
            <w:noProof/>
            <w:webHidden/>
          </w:rPr>
          <w:fldChar w:fldCharType="end"/>
        </w:r>
      </w:hyperlink>
    </w:p>
    <w:p w14:paraId="40D4AD81" w14:textId="1CACD871"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31" w:history="1">
        <w:r w:rsidRPr="00744980">
          <w:rPr>
            <w:rStyle w:val="Hyperlink"/>
            <w:noProof/>
          </w:rPr>
          <w:t>9.1</w:t>
        </w:r>
        <w:r>
          <w:rPr>
            <w:rFonts w:asciiTheme="minorHAnsi" w:eastAsiaTheme="minorEastAsia" w:hAnsiTheme="minorHAnsi" w:cstheme="minorBidi"/>
            <w:b w:val="0"/>
            <w:bCs w:val="0"/>
            <w:noProof/>
            <w:sz w:val="22"/>
            <w:szCs w:val="22"/>
          </w:rPr>
          <w:tab/>
        </w:r>
        <w:r w:rsidRPr="00744980">
          <w:rPr>
            <w:rStyle w:val="Hyperlink"/>
            <w:noProof/>
          </w:rPr>
          <w:t>Sự cần thiết của VFS</w:t>
        </w:r>
        <w:r>
          <w:rPr>
            <w:noProof/>
            <w:webHidden/>
          </w:rPr>
          <w:tab/>
        </w:r>
        <w:r>
          <w:rPr>
            <w:noProof/>
            <w:webHidden/>
          </w:rPr>
          <w:fldChar w:fldCharType="begin"/>
        </w:r>
        <w:r>
          <w:rPr>
            <w:noProof/>
            <w:webHidden/>
          </w:rPr>
          <w:instrText xml:space="preserve"> PAGEREF _Toc91160731 \h </w:instrText>
        </w:r>
        <w:r>
          <w:rPr>
            <w:noProof/>
            <w:webHidden/>
          </w:rPr>
        </w:r>
        <w:r>
          <w:rPr>
            <w:noProof/>
            <w:webHidden/>
          </w:rPr>
          <w:fldChar w:fldCharType="separate"/>
        </w:r>
        <w:r>
          <w:rPr>
            <w:noProof/>
            <w:webHidden/>
          </w:rPr>
          <w:t>101</w:t>
        </w:r>
        <w:r>
          <w:rPr>
            <w:noProof/>
            <w:webHidden/>
          </w:rPr>
          <w:fldChar w:fldCharType="end"/>
        </w:r>
      </w:hyperlink>
    </w:p>
    <w:p w14:paraId="3A10FAE4" w14:textId="7FFB7DFD"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32" w:history="1">
        <w:r w:rsidRPr="00744980">
          <w:rPr>
            <w:rStyle w:val="Hyperlink"/>
            <w:noProof/>
          </w:rPr>
          <w:t>9.2</w:t>
        </w:r>
        <w:r>
          <w:rPr>
            <w:rFonts w:asciiTheme="minorHAnsi" w:eastAsiaTheme="minorEastAsia" w:hAnsiTheme="minorHAnsi" w:cstheme="minorBidi"/>
            <w:b w:val="0"/>
            <w:bCs w:val="0"/>
            <w:noProof/>
            <w:sz w:val="22"/>
            <w:szCs w:val="22"/>
          </w:rPr>
          <w:tab/>
        </w:r>
        <w:r w:rsidRPr="00744980">
          <w:rPr>
            <w:rStyle w:val="Hyperlink"/>
            <w:noProof/>
          </w:rPr>
          <w:t>VFS trên ổ đĩa</w:t>
        </w:r>
        <w:r>
          <w:rPr>
            <w:noProof/>
            <w:webHidden/>
          </w:rPr>
          <w:tab/>
        </w:r>
        <w:r>
          <w:rPr>
            <w:noProof/>
            <w:webHidden/>
          </w:rPr>
          <w:fldChar w:fldCharType="begin"/>
        </w:r>
        <w:r>
          <w:rPr>
            <w:noProof/>
            <w:webHidden/>
          </w:rPr>
          <w:instrText xml:space="preserve"> PAGEREF _Toc91160732 \h </w:instrText>
        </w:r>
        <w:r>
          <w:rPr>
            <w:noProof/>
            <w:webHidden/>
          </w:rPr>
        </w:r>
        <w:r>
          <w:rPr>
            <w:noProof/>
            <w:webHidden/>
          </w:rPr>
          <w:fldChar w:fldCharType="separate"/>
        </w:r>
        <w:r>
          <w:rPr>
            <w:noProof/>
            <w:webHidden/>
          </w:rPr>
          <w:t>102</w:t>
        </w:r>
        <w:r>
          <w:rPr>
            <w:noProof/>
            <w:webHidden/>
          </w:rPr>
          <w:fldChar w:fldCharType="end"/>
        </w:r>
      </w:hyperlink>
    </w:p>
    <w:p w14:paraId="3875CC2E" w14:textId="4FB1F2E4"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33" w:history="1">
        <w:r w:rsidRPr="00744980">
          <w:rPr>
            <w:rStyle w:val="Hyperlink"/>
            <w:noProof/>
          </w:rPr>
          <w:t>9.3</w:t>
        </w:r>
        <w:r>
          <w:rPr>
            <w:rFonts w:asciiTheme="minorHAnsi" w:eastAsiaTheme="minorEastAsia" w:hAnsiTheme="minorHAnsi" w:cstheme="minorBidi"/>
            <w:b w:val="0"/>
            <w:bCs w:val="0"/>
            <w:noProof/>
            <w:sz w:val="22"/>
            <w:szCs w:val="22"/>
          </w:rPr>
          <w:tab/>
        </w:r>
        <w:r w:rsidRPr="00744980">
          <w:rPr>
            <w:rStyle w:val="Hyperlink"/>
            <w:noProof/>
          </w:rPr>
          <w:t>Hệ thống tệp tin ext2 (Extended File System version 2)</w:t>
        </w:r>
        <w:r>
          <w:rPr>
            <w:noProof/>
            <w:webHidden/>
          </w:rPr>
          <w:tab/>
        </w:r>
        <w:r>
          <w:rPr>
            <w:noProof/>
            <w:webHidden/>
          </w:rPr>
          <w:fldChar w:fldCharType="begin"/>
        </w:r>
        <w:r>
          <w:rPr>
            <w:noProof/>
            <w:webHidden/>
          </w:rPr>
          <w:instrText xml:space="preserve"> PAGEREF _Toc91160733 \h </w:instrText>
        </w:r>
        <w:r>
          <w:rPr>
            <w:noProof/>
            <w:webHidden/>
          </w:rPr>
        </w:r>
        <w:r>
          <w:rPr>
            <w:noProof/>
            <w:webHidden/>
          </w:rPr>
          <w:fldChar w:fldCharType="separate"/>
        </w:r>
        <w:r>
          <w:rPr>
            <w:noProof/>
            <w:webHidden/>
          </w:rPr>
          <w:t>102</w:t>
        </w:r>
        <w:r>
          <w:rPr>
            <w:noProof/>
            <w:webHidden/>
          </w:rPr>
          <w:fldChar w:fldCharType="end"/>
        </w:r>
      </w:hyperlink>
    </w:p>
    <w:p w14:paraId="1A26C1E7" w14:textId="3CC594EE"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34" w:history="1">
        <w:r w:rsidRPr="00744980">
          <w:rPr>
            <w:rStyle w:val="Hyperlink"/>
            <w:noProof/>
          </w:rPr>
          <w:t>9.4</w:t>
        </w:r>
        <w:r>
          <w:rPr>
            <w:rFonts w:asciiTheme="minorHAnsi" w:eastAsiaTheme="minorEastAsia" w:hAnsiTheme="minorHAnsi" w:cstheme="minorBidi"/>
            <w:b w:val="0"/>
            <w:bCs w:val="0"/>
            <w:noProof/>
            <w:sz w:val="22"/>
            <w:szCs w:val="22"/>
          </w:rPr>
          <w:tab/>
        </w:r>
        <w:r w:rsidRPr="00744980">
          <w:rPr>
            <w:rStyle w:val="Hyperlink"/>
            <w:noProof/>
          </w:rPr>
          <w:t>Inode</w:t>
        </w:r>
        <w:r>
          <w:rPr>
            <w:noProof/>
            <w:webHidden/>
          </w:rPr>
          <w:tab/>
        </w:r>
        <w:r>
          <w:rPr>
            <w:noProof/>
            <w:webHidden/>
          </w:rPr>
          <w:fldChar w:fldCharType="begin"/>
        </w:r>
        <w:r>
          <w:rPr>
            <w:noProof/>
            <w:webHidden/>
          </w:rPr>
          <w:instrText xml:space="preserve"> PAGEREF _Toc91160734 \h </w:instrText>
        </w:r>
        <w:r>
          <w:rPr>
            <w:noProof/>
            <w:webHidden/>
          </w:rPr>
        </w:r>
        <w:r>
          <w:rPr>
            <w:noProof/>
            <w:webHidden/>
          </w:rPr>
          <w:fldChar w:fldCharType="separate"/>
        </w:r>
        <w:r>
          <w:rPr>
            <w:noProof/>
            <w:webHidden/>
          </w:rPr>
          <w:t>103</w:t>
        </w:r>
        <w:r>
          <w:rPr>
            <w:noProof/>
            <w:webHidden/>
          </w:rPr>
          <w:fldChar w:fldCharType="end"/>
        </w:r>
      </w:hyperlink>
    </w:p>
    <w:p w14:paraId="5BE96F71" w14:textId="23E60E4E" w:rsidR="00307EAB" w:rsidRDefault="00307EAB">
      <w:pPr>
        <w:pStyle w:val="TOC2"/>
        <w:tabs>
          <w:tab w:val="left" w:pos="600"/>
        </w:tabs>
        <w:rPr>
          <w:rFonts w:asciiTheme="minorHAnsi" w:eastAsiaTheme="minorEastAsia" w:hAnsiTheme="minorHAnsi" w:cstheme="minorBidi"/>
          <w:b w:val="0"/>
          <w:bCs w:val="0"/>
          <w:noProof/>
          <w:sz w:val="22"/>
          <w:szCs w:val="22"/>
        </w:rPr>
      </w:pPr>
      <w:hyperlink w:anchor="_Toc91160735" w:history="1">
        <w:r w:rsidRPr="00744980">
          <w:rPr>
            <w:rStyle w:val="Hyperlink"/>
            <w:noProof/>
          </w:rPr>
          <w:t>9.5</w:t>
        </w:r>
        <w:r>
          <w:rPr>
            <w:rFonts w:asciiTheme="minorHAnsi" w:eastAsiaTheme="minorEastAsia" w:hAnsiTheme="minorHAnsi" w:cstheme="minorBidi"/>
            <w:b w:val="0"/>
            <w:bCs w:val="0"/>
            <w:noProof/>
            <w:sz w:val="22"/>
            <w:szCs w:val="22"/>
          </w:rPr>
          <w:tab/>
        </w:r>
        <w:r w:rsidRPr="00744980">
          <w:rPr>
            <w:rStyle w:val="Hyperlink"/>
            <w:noProof/>
          </w:rPr>
          <w:t>inode với con trỏ gián tiếp</w:t>
        </w:r>
        <w:r>
          <w:rPr>
            <w:noProof/>
            <w:webHidden/>
          </w:rPr>
          <w:tab/>
        </w:r>
        <w:r>
          <w:rPr>
            <w:noProof/>
            <w:webHidden/>
          </w:rPr>
          <w:fldChar w:fldCharType="begin"/>
        </w:r>
        <w:r>
          <w:rPr>
            <w:noProof/>
            <w:webHidden/>
          </w:rPr>
          <w:instrText xml:space="preserve"> PAGEREF _Toc91160735 \h </w:instrText>
        </w:r>
        <w:r>
          <w:rPr>
            <w:noProof/>
            <w:webHidden/>
          </w:rPr>
        </w:r>
        <w:r>
          <w:rPr>
            <w:noProof/>
            <w:webHidden/>
          </w:rPr>
          <w:fldChar w:fldCharType="separate"/>
        </w:r>
        <w:r>
          <w:rPr>
            <w:noProof/>
            <w:webHidden/>
          </w:rPr>
          <w:t>104</w:t>
        </w:r>
        <w:r>
          <w:rPr>
            <w:noProof/>
            <w:webHidden/>
          </w:rPr>
          <w:fldChar w:fldCharType="end"/>
        </w:r>
      </w:hyperlink>
    </w:p>
    <w:p w14:paraId="2565288E" w14:textId="08D93DA8" w:rsidR="00307EAB" w:rsidRDefault="00307EAB">
      <w:pPr>
        <w:pStyle w:val="TOC1"/>
        <w:tabs>
          <w:tab w:val="left" w:pos="1200"/>
        </w:tabs>
        <w:rPr>
          <w:rFonts w:asciiTheme="minorHAnsi" w:eastAsiaTheme="minorEastAsia" w:hAnsiTheme="minorHAnsi" w:cstheme="minorBidi"/>
          <w:b w:val="0"/>
          <w:bCs w:val="0"/>
          <w:caps w:val="0"/>
          <w:noProof/>
          <w:sz w:val="22"/>
          <w:szCs w:val="22"/>
        </w:rPr>
      </w:pPr>
      <w:hyperlink w:anchor="_Toc91160736" w:history="1">
        <w:r w:rsidRPr="00744980">
          <w:rPr>
            <w:rStyle w:val="Hyperlink"/>
            <w:noProof/>
          </w:rPr>
          <w:t>BÀI 10.</w:t>
        </w:r>
        <w:r>
          <w:rPr>
            <w:rFonts w:asciiTheme="minorHAnsi" w:eastAsiaTheme="minorEastAsia" w:hAnsiTheme="minorHAnsi" w:cstheme="minorBidi"/>
            <w:b w:val="0"/>
            <w:bCs w:val="0"/>
            <w:caps w:val="0"/>
            <w:noProof/>
            <w:sz w:val="22"/>
            <w:szCs w:val="22"/>
          </w:rPr>
          <w:tab/>
        </w:r>
        <w:r w:rsidRPr="00744980">
          <w:rPr>
            <w:rStyle w:val="Hyperlink"/>
            <w:noProof/>
          </w:rPr>
          <w:t xml:space="preserve">ẢO </w:t>
        </w:r>
        <w:r w:rsidRPr="00744980">
          <w:rPr>
            <w:rStyle w:val="Hyperlink"/>
            <w:noProof/>
            <w:kern w:val="36"/>
          </w:rPr>
          <w:t>HÓA</w:t>
        </w:r>
        <w:r>
          <w:rPr>
            <w:noProof/>
            <w:webHidden/>
          </w:rPr>
          <w:tab/>
        </w:r>
        <w:r>
          <w:rPr>
            <w:noProof/>
            <w:webHidden/>
          </w:rPr>
          <w:fldChar w:fldCharType="begin"/>
        </w:r>
        <w:r>
          <w:rPr>
            <w:noProof/>
            <w:webHidden/>
          </w:rPr>
          <w:instrText xml:space="preserve"> PAGEREF _Toc91160736 \h </w:instrText>
        </w:r>
        <w:r>
          <w:rPr>
            <w:noProof/>
            <w:webHidden/>
          </w:rPr>
        </w:r>
        <w:r>
          <w:rPr>
            <w:noProof/>
            <w:webHidden/>
          </w:rPr>
          <w:fldChar w:fldCharType="separate"/>
        </w:r>
        <w:r>
          <w:rPr>
            <w:noProof/>
            <w:webHidden/>
          </w:rPr>
          <w:t>106</w:t>
        </w:r>
        <w:r>
          <w:rPr>
            <w:noProof/>
            <w:webHidden/>
          </w:rPr>
          <w:fldChar w:fldCharType="end"/>
        </w:r>
      </w:hyperlink>
    </w:p>
    <w:p w14:paraId="34D195A5" w14:textId="5BF57889"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737" w:history="1">
        <w:r w:rsidRPr="00744980">
          <w:rPr>
            <w:rStyle w:val="Hyperlink"/>
            <w:noProof/>
          </w:rPr>
          <w:t>10.1</w:t>
        </w:r>
        <w:r>
          <w:rPr>
            <w:rFonts w:asciiTheme="minorHAnsi" w:eastAsiaTheme="minorEastAsia" w:hAnsiTheme="minorHAnsi" w:cstheme="minorBidi"/>
            <w:b w:val="0"/>
            <w:bCs w:val="0"/>
            <w:noProof/>
            <w:sz w:val="22"/>
            <w:szCs w:val="22"/>
          </w:rPr>
          <w:tab/>
        </w:r>
        <w:r w:rsidRPr="00744980">
          <w:rPr>
            <w:rStyle w:val="Hyperlink"/>
            <w:noProof/>
          </w:rPr>
          <w:t>Khái niệm ảo hóa</w:t>
        </w:r>
        <w:r>
          <w:rPr>
            <w:noProof/>
            <w:webHidden/>
          </w:rPr>
          <w:tab/>
        </w:r>
        <w:r>
          <w:rPr>
            <w:noProof/>
            <w:webHidden/>
          </w:rPr>
          <w:fldChar w:fldCharType="begin"/>
        </w:r>
        <w:r>
          <w:rPr>
            <w:noProof/>
            <w:webHidden/>
          </w:rPr>
          <w:instrText xml:space="preserve"> PAGEREF _Toc91160737 \h </w:instrText>
        </w:r>
        <w:r>
          <w:rPr>
            <w:noProof/>
            <w:webHidden/>
          </w:rPr>
        </w:r>
        <w:r>
          <w:rPr>
            <w:noProof/>
            <w:webHidden/>
          </w:rPr>
          <w:fldChar w:fldCharType="separate"/>
        </w:r>
        <w:r>
          <w:rPr>
            <w:noProof/>
            <w:webHidden/>
          </w:rPr>
          <w:t>106</w:t>
        </w:r>
        <w:r>
          <w:rPr>
            <w:noProof/>
            <w:webHidden/>
          </w:rPr>
          <w:fldChar w:fldCharType="end"/>
        </w:r>
      </w:hyperlink>
    </w:p>
    <w:p w14:paraId="6766AE69" w14:textId="7910BAA6"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738" w:history="1">
        <w:r w:rsidRPr="00744980">
          <w:rPr>
            <w:rStyle w:val="Hyperlink"/>
            <w:noProof/>
          </w:rPr>
          <w:t>10.2</w:t>
        </w:r>
        <w:r>
          <w:rPr>
            <w:rFonts w:asciiTheme="minorHAnsi" w:eastAsiaTheme="minorEastAsia" w:hAnsiTheme="minorHAnsi" w:cstheme="minorBidi"/>
            <w:b w:val="0"/>
            <w:bCs w:val="0"/>
            <w:noProof/>
            <w:sz w:val="22"/>
            <w:szCs w:val="22"/>
          </w:rPr>
          <w:tab/>
        </w:r>
        <w:r w:rsidRPr="00744980">
          <w:rPr>
            <w:rStyle w:val="Hyperlink"/>
            <w:noProof/>
          </w:rPr>
          <w:t>Định nghĩa Ảo hóa</w:t>
        </w:r>
        <w:r>
          <w:rPr>
            <w:noProof/>
            <w:webHidden/>
          </w:rPr>
          <w:tab/>
        </w:r>
        <w:r>
          <w:rPr>
            <w:noProof/>
            <w:webHidden/>
          </w:rPr>
          <w:fldChar w:fldCharType="begin"/>
        </w:r>
        <w:r>
          <w:rPr>
            <w:noProof/>
            <w:webHidden/>
          </w:rPr>
          <w:instrText xml:space="preserve"> PAGEREF _Toc91160738 \h </w:instrText>
        </w:r>
        <w:r>
          <w:rPr>
            <w:noProof/>
            <w:webHidden/>
          </w:rPr>
        </w:r>
        <w:r>
          <w:rPr>
            <w:noProof/>
            <w:webHidden/>
          </w:rPr>
          <w:fldChar w:fldCharType="separate"/>
        </w:r>
        <w:r>
          <w:rPr>
            <w:noProof/>
            <w:webHidden/>
          </w:rPr>
          <w:t>106</w:t>
        </w:r>
        <w:r>
          <w:rPr>
            <w:noProof/>
            <w:webHidden/>
          </w:rPr>
          <w:fldChar w:fldCharType="end"/>
        </w:r>
      </w:hyperlink>
    </w:p>
    <w:p w14:paraId="693DD952" w14:textId="7EFC9A48"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739" w:history="1">
        <w:r w:rsidRPr="00744980">
          <w:rPr>
            <w:rStyle w:val="Hyperlink"/>
            <w:noProof/>
          </w:rPr>
          <w:t>10.3</w:t>
        </w:r>
        <w:r>
          <w:rPr>
            <w:rFonts w:asciiTheme="minorHAnsi" w:eastAsiaTheme="minorEastAsia" w:hAnsiTheme="minorHAnsi" w:cstheme="minorBidi"/>
            <w:b w:val="0"/>
            <w:bCs w:val="0"/>
            <w:noProof/>
            <w:sz w:val="22"/>
            <w:szCs w:val="22"/>
          </w:rPr>
          <w:tab/>
        </w:r>
        <w:r w:rsidRPr="00744980">
          <w:rPr>
            <w:rStyle w:val="Hyperlink"/>
            <w:noProof/>
          </w:rPr>
          <w:t>Lợi ích của ảo hóa</w:t>
        </w:r>
        <w:r>
          <w:rPr>
            <w:noProof/>
            <w:webHidden/>
          </w:rPr>
          <w:tab/>
        </w:r>
        <w:r>
          <w:rPr>
            <w:noProof/>
            <w:webHidden/>
          </w:rPr>
          <w:fldChar w:fldCharType="begin"/>
        </w:r>
        <w:r>
          <w:rPr>
            <w:noProof/>
            <w:webHidden/>
          </w:rPr>
          <w:instrText xml:space="preserve"> PAGEREF _Toc91160739 \h </w:instrText>
        </w:r>
        <w:r>
          <w:rPr>
            <w:noProof/>
            <w:webHidden/>
          </w:rPr>
        </w:r>
        <w:r>
          <w:rPr>
            <w:noProof/>
            <w:webHidden/>
          </w:rPr>
          <w:fldChar w:fldCharType="separate"/>
        </w:r>
        <w:r>
          <w:rPr>
            <w:noProof/>
            <w:webHidden/>
          </w:rPr>
          <w:t>107</w:t>
        </w:r>
        <w:r>
          <w:rPr>
            <w:noProof/>
            <w:webHidden/>
          </w:rPr>
          <w:fldChar w:fldCharType="end"/>
        </w:r>
      </w:hyperlink>
    </w:p>
    <w:p w14:paraId="04C6FD34" w14:textId="426E4DAA"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740" w:history="1">
        <w:r w:rsidRPr="00744980">
          <w:rPr>
            <w:rStyle w:val="Hyperlink"/>
            <w:noProof/>
          </w:rPr>
          <w:t>10.4</w:t>
        </w:r>
        <w:r>
          <w:rPr>
            <w:rFonts w:asciiTheme="minorHAnsi" w:eastAsiaTheme="minorEastAsia" w:hAnsiTheme="minorHAnsi" w:cstheme="minorBidi"/>
            <w:b w:val="0"/>
            <w:bCs w:val="0"/>
            <w:noProof/>
            <w:sz w:val="22"/>
            <w:szCs w:val="22"/>
          </w:rPr>
          <w:tab/>
        </w:r>
        <w:r w:rsidRPr="00744980">
          <w:rPr>
            <w:rStyle w:val="Hyperlink"/>
            <w:noProof/>
          </w:rPr>
          <w:t>Mô hình ảo hóa dựa trên hypervisor</w:t>
        </w:r>
        <w:r>
          <w:rPr>
            <w:noProof/>
            <w:webHidden/>
          </w:rPr>
          <w:tab/>
        </w:r>
        <w:r>
          <w:rPr>
            <w:noProof/>
            <w:webHidden/>
          </w:rPr>
          <w:fldChar w:fldCharType="begin"/>
        </w:r>
        <w:r>
          <w:rPr>
            <w:noProof/>
            <w:webHidden/>
          </w:rPr>
          <w:instrText xml:space="preserve"> PAGEREF _Toc91160740 \h </w:instrText>
        </w:r>
        <w:r>
          <w:rPr>
            <w:noProof/>
            <w:webHidden/>
          </w:rPr>
        </w:r>
        <w:r>
          <w:rPr>
            <w:noProof/>
            <w:webHidden/>
          </w:rPr>
          <w:fldChar w:fldCharType="separate"/>
        </w:r>
        <w:r>
          <w:rPr>
            <w:noProof/>
            <w:webHidden/>
          </w:rPr>
          <w:t>107</w:t>
        </w:r>
        <w:r>
          <w:rPr>
            <w:noProof/>
            <w:webHidden/>
          </w:rPr>
          <w:fldChar w:fldCharType="end"/>
        </w:r>
      </w:hyperlink>
    </w:p>
    <w:p w14:paraId="60EC6245" w14:textId="2E8DA42C"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741" w:history="1">
        <w:r w:rsidRPr="00744980">
          <w:rPr>
            <w:rStyle w:val="Hyperlink"/>
            <w:noProof/>
          </w:rPr>
          <w:t>10.5</w:t>
        </w:r>
        <w:r>
          <w:rPr>
            <w:rFonts w:asciiTheme="minorHAnsi" w:eastAsiaTheme="minorEastAsia" w:hAnsiTheme="minorHAnsi" w:cstheme="minorBidi"/>
            <w:b w:val="0"/>
            <w:bCs w:val="0"/>
            <w:noProof/>
            <w:sz w:val="22"/>
            <w:szCs w:val="22"/>
          </w:rPr>
          <w:tab/>
        </w:r>
        <w:r w:rsidRPr="00744980">
          <w:rPr>
            <w:rStyle w:val="Hyperlink"/>
            <w:noProof/>
          </w:rPr>
          <w:t>Mô hình ảo hóa dựa trên hệ điều hành</w:t>
        </w:r>
        <w:r>
          <w:rPr>
            <w:noProof/>
            <w:webHidden/>
          </w:rPr>
          <w:tab/>
        </w:r>
        <w:r>
          <w:rPr>
            <w:noProof/>
            <w:webHidden/>
          </w:rPr>
          <w:fldChar w:fldCharType="begin"/>
        </w:r>
        <w:r>
          <w:rPr>
            <w:noProof/>
            <w:webHidden/>
          </w:rPr>
          <w:instrText xml:space="preserve"> PAGEREF _Toc91160741 \h </w:instrText>
        </w:r>
        <w:r>
          <w:rPr>
            <w:noProof/>
            <w:webHidden/>
          </w:rPr>
        </w:r>
        <w:r>
          <w:rPr>
            <w:noProof/>
            <w:webHidden/>
          </w:rPr>
          <w:fldChar w:fldCharType="separate"/>
        </w:r>
        <w:r>
          <w:rPr>
            <w:noProof/>
            <w:webHidden/>
          </w:rPr>
          <w:t>108</w:t>
        </w:r>
        <w:r>
          <w:rPr>
            <w:noProof/>
            <w:webHidden/>
          </w:rPr>
          <w:fldChar w:fldCharType="end"/>
        </w:r>
      </w:hyperlink>
    </w:p>
    <w:p w14:paraId="6782DB9D" w14:textId="11102D8D"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742" w:history="1">
        <w:r w:rsidRPr="00744980">
          <w:rPr>
            <w:rStyle w:val="Hyperlink"/>
            <w:noProof/>
          </w:rPr>
          <w:t>10.6</w:t>
        </w:r>
        <w:r>
          <w:rPr>
            <w:rFonts w:asciiTheme="minorHAnsi" w:eastAsiaTheme="minorEastAsia" w:hAnsiTheme="minorHAnsi" w:cstheme="minorBidi"/>
            <w:b w:val="0"/>
            <w:bCs w:val="0"/>
            <w:noProof/>
            <w:sz w:val="22"/>
            <w:szCs w:val="22"/>
          </w:rPr>
          <w:tab/>
        </w:r>
        <w:r w:rsidRPr="00744980">
          <w:rPr>
            <w:rStyle w:val="Hyperlink"/>
            <w:noProof/>
          </w:rPr>
          <w:t>Ảo hóa cổ điển</w:t>
        </w:r>
        <w:r>
          <w:rPr>
            <w:noProof/>
            <w:webHidden/>
          </w:rPr>
          <w:tab/>
        </w:r>
        <w:r>
          <w:rPr>
            <w:noProof/>
            <w:webHidden/>
          </w:rPr>
          <w:fldChar w:fldCharType="begin"/>
        </w:r>
        <w:r>
          <w:rPr>
            <w:noProof/>
            <w:webHidden/>
          </w:rPr>
          <w:instrText xml:space="preserve"> PAGEREF _Toc91160742 \h </w:instrText>
        </w:r>
        <w:r>
          <w:rPr>
            <w:noProof/>
            <w:webHidden/>
          </w:rPr>
        </w:r>
        <w:r>
          <w:rPr>
            <w:noProof/>
            <w:webHidden/>
          </w:rPr>
          <w:fldChar w:fldCharType="separate"/>
        </w:r>
        <w:r>
          <w:rPr>
            <w:noProof/>
            <w:webHidden/>
          </w:rPr>
          <w:t>109</w:t>
        </w:r>
        <w:r>
          <w:rPr>
            <w:noProof/>
            <w:webHidden/>
          </w:rPr>
          <w:fldChar w:fldCharType="end"/>
        </w:r>
      </w:hyperlink>
    </w:p>
    <w:p w14:paraId="222FFB1E" w14:textId="512AF419"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743" w:history="1">
        <w:r w:rsidRPr="00744980">
          <w:rPr>
            <w:rStyle w:val="Hyperlink"/>
            <w:noProof/>
          </w:rPr>
          <w:t>10.7</w:t>
        </w:r>
        <w:r>
          <w:rPr>
            <w:rFonts w:asciiTheme="minorHAnsi" w:eastAsiaTheme="minorEastAsia" w:hAnsiTheme="minorHAnsi" w:cstheme="minorBidi"/>
            <w:b w:val="0"/>
            <w:bCs w:val="0"/>
            <w:noProof/>
            <w:sz w:val="22"/>
            <w:szCs w:val="22"/>
          </w:rPr>
          <w:tab/>
        </w:r>
        <w:r w:rsidRPr="00744980">
          <w:rPr>
            <w:rStyle w:val="Hyperlink"/>
            <w:noProof/>
          </w:rPr>
          <w:t>Chuyển đổi nhị phân</w:t>
        </w:r>
        <w:r>
          <w:rPr>
            <w:noProof/>
            <w:webHidden/>
          </w:rPr>
          <w:tab/>
        </w:r>
        <w:r>
          <w:rPr>
            <w:noProof/>
            <w:webHidden/>
          </w:rPr>
          <w:fldChar w:fldCharType="begin"/>
        </w:r>
        <w:r>
          <w:rPr>
            <w:noProof/>
            <w:webHidden/>
          </w:rPr>
          <w:instrText xml:space="preserve"> PAGEREF _Toc91160743 \h </w:instrText>
        </w:r>
        <w:r>
          <w:rPr>
            <w:noProof/>
            <w:webHidden/>
          </w:rPr>
        </w:r>
        <w:r>
          <w:rPr>
            <w:noProof/>
            <w:webHidden/>
          </w:rPr>
          <w:fldChar w:fldCharType="separate"/>
        </w:r>
        <w:r>
          <w:rPr>
            <w:noProof/>
            <w:webHidden/>
          </w:rPr>
          <w:t>110</w:t>
        </w:r>
        <w:r>
          <w:rPr>
            <w:noProof/>
            <w:webHidden/>
          </w:rPr>
          <w:fldChar w:fldCharType="end"/>
        </w:r>
      </w:hyperlink>
    </w:p>
    <w:p w14:paraId="25C162A6" w14:textId="67D822F2"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744" w:history="1">
        <w:r w:rsidRPr="00744980">
          <w:rPr>
            <w:rStyle w:val="Hyperlink"/>
            <w:noProof/>
          </w:rPr>
          <w:t>10.8</w:t>
        </w:r>
        <w:r>
          <w:rPr>
            <w:rFonts w:asciiTheme="minorHAnsi" w:eastAsiaTheme="minorEastAsia" w:hAnsiTheme="minorHAnsi" w:cstheme="minorBidi"/>
            <w:b w:val="0"/>
            <w:bCs w:val="0"/>
            <w:noProof/>
            <w:sz w:val="22"/>
            <w:szCs w:val="22"/>
          </w:rPr>
          <w:tab/>
        </w:r>
        <w:r w:rsidRPr="00744980">
          <w:rPr>
            <w:rStyle w:val="Hyperlink"/>
            <w:noProof/>
          </w:rPr>
          <w:t>Ảo hóa song song</w:t>
        </w:r>
        <w:r>
          <w:rPr>
            <w:noProof/>
            <w:webHidden/>
          </w:rPr>
          <w:tab/>
        </w:r>
        <w:r>
          <w:rPr>
            <w:noProof/>
            <w:webHidden/>
          </w:rPr>
          <w:fldChar w:fldCharType="begin"/>
        </w:r>
        <w:r>
          <w:rPr>
            <w:noProof/>
            <w:webHidden/>
          </w:rPr>
          <w:instrText xml:space="preserve"> PAGEREF _Toc91160744 \h </w:instrText>
        </w:r>
        <w:r>
          <w:rPr>
            <w:noProof/>
            <w:webHidden/>
          </w:rPr>
        </w:r>
        <w:r>
          <w:rPr>
            <w:noProof/>
            <w:webHidden/>
          </w:rPr>
          <w:fldChar w:fldCharType="separate"/>
        </w:r>
        <w:r>
          <w:rPr>
            <w:noProof/>
            <w:webHidden/>
          </w:rPr>
          <w:t>111</w:t>
        </w:r>
        <w:r>
          <w:rPr>
            <w:noProof/>
            <w:webHidden/>
          </w:rPr>
          <w:fldChar w:fldCharType="end"/>
        </w:r>
      </w:hyperlink>
    </w:p>
    <w:p w14:paraId="06F24F5A" w14:textId="3268CBF3"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745" w:history="1">
        <w:r w:rsidRPr="00744980">
          <w:rPr>
            <w:rStyle w:val="Hyperlink"/>
            <w:noProof/>
          </w:rPr>
          <w:t>10.9</w:t>
        </w:r>
        <w:r>
          <w:rPr>
            <w:rFonts w:asciiTheme="minorHAnsi" w:eastAsiaTheme="minorEastAsia" w:hAnsiTheme="minorHAnsi" w:cstheme="minorBidi"/>
            <w:b w:val="0"/>
            <w:bCs w:val="0"/>
            <w:noProof/>
            <w:sz w:val="22"/>
            <w:szCs w:val="22"/>
          </w:rPr>
          <w:tab/>
        </w:r>
        <w:r w:rsidRPr="00744980">
          <w:rPr>
            <w:rStyle w:val="Hyperlink"/>
            <w:noProof/>
          </w:rPr>
          <w:t>Ảo hóa bộ nhớ</w:t>
        </w:r>
        <w:r>
          <w:rPr>
            <w:noProof/>
            <w:webHidden/>
          </w:rPr>
          <w:tab/>
        </w:r>
        <w:r>
          <w:rPr>
            <w:noProof/>
            <w:webHidden/>
          </w:rPr>
          <w:fldChar w:fldCharType="begin"/>
        </w:r>
        <w:r>
          <w:rPr>
            <w:noProof/>
            <w:webHidden/>
          </w:rPr>
          <w:instrText xml:space="preserve"> PAGEREF _Toc91160745 \h </w:instrText>
        </w:r>
        <w:r>
          <w:rPr>
            <w:noProof/>
            <w:webHidden/>
          </w:rPr>
        </w:r>
        <w:r>
          <w:rPr>
            <w:noProof/>
            <w:webHidden/>
          </w:rPr>
          <w:fldChar w:fldCharType="separate"/>
        </w:r>
        <w:r>
          <w:rPr>
            <w:noProof/>
            <w:webHidden/>
          </w:rPr>
          <w:t>112</w:t>
        </w:r>
        <w:r>
          <w:rPr>
            <w:noProof/>
            <w:webHidden/>
          </w:rPr>
          <w:fldChar w:fldCharType="end"/>
        </w:r>
      </w:hyperlink>
    </w:p>
    <w:p w14:paraId="18DAE965" w14:textId="15E6EA27" w:rsidR="00307EAB" w:rsidRDefault="00307EAB">
      <w:pPr>
        <w:pStyle w:val="TOC2"/>
        <w:tabs>
          <w:tab w:val="left" w:pos="1000"/>
        </w:tabs>
        <w:rPr>
          <w:rFonts w:asciiTheme="minorHAnsi" w:eastAsiaTheme="minorEastAsia" w:hAnsiTheme="minorHAnsi" w:cstheme="minorBidi"/>
          <w:b w:val="0"/>
          <w:bCs w:val="0"/>
          <w:noProof/>
          <w:sz w:val="22"/>
          <w:szCs w:val="22"/>
        </w:rPr>
      </w:pPr>
      <w:hyperlink w:anchor="_Toc91160746" w:history="1">
        <w:r w:rsidRPr="00744980">
          <w:rPr>
            <w:rStyle w:val="Hyperlink"/>
            <w:noProof/>
          </w:rPr>
          <w:t>10.10</w:t>
        </w:r>
        <w:r>
          <w:rPr>
            <w:rFonts w:asciiTheme="minorHAnsi" w:eastAsiaTheme="minorEastAsia" w:hAnsiTheme="minorHAnsi" w:cstheme="minorBidi"/>
            <w:b w:val="0"/>
            <w:bCs w:val="0"/>
            <w:noProof/>
            <w:sz w:val="22"/>
            <w:szCs w:val="22"/>
          </w:rPr>
          <w:tab/>
        </w:r>
        <w:r w:rsidRPr="00744980">
          <w:rPr>
            <w:rStyle w:val="Hyperlink"/>
            <w:noProof/>
          </w:rPr>
          <w:t>Ảo hóa thiết bị</w:t>
        </w:r>
        <w:r>
          <w:rPr>
            <w:noProof/>
            <w:webHidden/>
          </w:rPr>
          <w:tab/>
        </w:r>
        <w:r>
          <w:rPr>
            <w:noProof/>
            <w:webHidden/>
          </w:rPr>
          <w:fldChar w:fldCharType="begin"/>
        </w:r>
        <w:r>
          <w:rPr>
            <w:noProof/>
            <w:webHidden/>
          </w:rPr>
          <w:instrText xml:space="preserve"> PAGEREF _Toc91160746 \h </w:instrText>
        </w:r>
        <w:r>
          <w:rPr>
            <w:noProof/>
            <w:webHidden/>
          </w:rPr>
        </w:r>
        <w:r>
          <w:rPr>
            <w:noProof/>
            <w:webHidden/>
          </w:rPr>
          <w:fldChar w:fldCharType="separate"/>
        </w:r>
        <w:r>
          <w:rPr>
            <w:noProof/>
            <w:webHidden/>
          </w:rPr>
          <w:t>113</w:t>
        </w:r>
        <w:r>
          <w:rPr>
            <w:noProof/>
            <w:webHidden/>
          </w:rPr>
          <w:fldChar w:fldCharType="end"/>
        </w:r>
      </w:hyperlink>
    </w:p>
    <w:p w14:paraId="213875ED" w14:textId="4E4FFA35" w:rsidR="00307EAB" w:rsidRDefault="00307EAB">
      <w:pPr>
        <w:pStyle w:val="TOC2"/>
        <w:tabs>
          <w:tab w:val="left" w:pos="1000"/>
        </w:tabs>
        <w:rPr>
          <w:rFonts w:asciiTheme="minorHAnsi" w:eastAsiaTheme="minorEastAsia" w:hAnsiTheme="minorHAnsi" w:cstheme="minorBidi"/>
          <w:b w:val="0"/>
          <w:bCs w:val="0"/>
          <w:noProof/>
          <w:sz w:val="22"/>
          <w:szCs w:val="22"/>
        </w:rPr>
      </w:pPr>
      <w:hyperlink w:anchor="_Toc91160747" w:history="1">
        <w:r w:rsidRPr="00744980">
          <w:rPr>
            <w:rStyle w:val="Hyperlink"/>
            <w:noProof/>
          </w:rPr>
          <w:t>10.11</w:t>
        </w:r>
        <w:r>
          <w:rPr>
            <w:rFonts w:asciiTheme="minorHAnsi" w:eastAsiaTheme="minorEastAsia" w:hAnsiTheme="minorHAnsi" w:cstheme="minorBidi"/>
            <w:b w:val="0"/>
            <w:bCs w:val="0"/>
            <w:noProof/>
            <w:sz w:val="22"/>
            <w:szCs w:val="22"/>
          </w:rPr>
          <w:tab/>
        </w:r>
        <w:r w:rsidRPr="00744980">
          <w:rPr>
            <w:rStyle w:val="Hyperlink"/>
            <w:noProof/>
          </w:rPr>
          <w:t>Ảo hóa với kiến trúc x86</w:t>
        </w:r>
        <w:r>
          <w:rPr>
            <w:noProof/>
            <w:webHidden/>
          </w:rPr>
          <w:tab/>
        </w:r>
        <w:r>
          <w:rPr>
            <w:noProof/>
            <w:webHidden/>
          </w:rPr>
          <w:fldChar w:fldCharType="begin"/>
        </w:r>
        <w:r>
          <w:rPr>
            <w:noProof/>
            <w:webHidden/>
          </w:rPr>
          <w:instrText xml:space="preserve"> PAGEREF _Toc91160747 \h </w:instrText>
        </w:r>
        <w:r>
          <w:rPr>
            <w:noProof/>
            <w:webHidden/>
          </w:rPr>
        </w:r>
        <w:r>
          <w:rPr>
            <w:noProof/>
            <w:webHidden/>
          </w:rPr>
          <w:fldChar w:fldCharType="separate"/>
        </w:r>
        <w:r>
          <w:rPr>
            <w:noProof/>
            <w:webHidden/>
          </w:rPr>
          <w:t>116</w:t>
        </w:r>
        <w:r>
          <w:rPr>
            <w:noProof/>
            <w:webHidden/>
          </w:rPr>
          <w:fldChar w:fldCharType="end"/>
        </w:r>
      </w:hyperlink>
    </w:p>
    <w:p w14:paraId="0E10BB59" w14:textId="617979BB" w:rsidR="00307EAB" w:rsidRDefault="00307EAB">
      <w:pPr>
        <w:pStyle w:val="TOC1"/>
        <w:tabs>
          <w:tab w:val="left" w:pos="1200"/>
        </w:tabs>
        <w:rPr>
          <w:rFonts w:asciiTheme="minorHAnsi" w:eastAsiaTheme="minorEastAsia" w:hAnsiTheme="minorHAnsi" w:cstheme="minorBidi"/>
          <w:b w:val="0"/>
          <w:bCs w:val="0"/>
          <w:caps w:val="0"/>
          <w:noProof/>
          <w:sz w:val="22"/>
          <w:szCs w:val="22"/>
        </w:rPr>
      </w:pPr>
      <w:hyperlink w:anchor="_Toc91160748" w:history="1">
        <w:r w:rsidRPr="00744980">
          <w:rPr>
            <w:rStyle w:val="Hyperlink"/>
            <w:noProof/>
          </w:rPr>
          <w:t>BÀI 11.</w:t>
        </w:r>
        <w:r>
          <w:rPr>
            <w:rFonts w:asciiTheme="minorHAnsi" w:eastAsiaTheme="minorEastAsia" w:hAnsiTheme="minorHAnsi" w:cstheme="minorBidi"/>
            <w:b w:val="0"/>
            <w:bCs w:val="0"/>
            <w:caps w:val="0"/>
            <w:noProof/>
            <w:sz w:val="22"/>
            <w:szCs w:val="22"/>
          </w:rPr>
          <w:tab/>
        </w:r>
        <w:r w:rsidRPr="00744980">
          <w:rPr>
            <w:rStyle w:val="Hyperlink"/>
            <w:noProof/>
          </w:rPr>
          <w:t>TRUNG TÂM DỮ LIỆU</w:t>
        </w:r>
        <w:r>
          <w:rPr>
            <w:noProof/>
            <w:webHidden/>
          </w:rPr>
          <w:tab/>
        </w:r>
        <w:r>
          <w:rPr>
            <w:noProof/>
            <w:webHidden/>
          </w:rPr>
          <w:fldChar w:fldCharType="begin"/>
        </w:r>
        <w:r>
          <w:rPr>
            <w:noProof/>
            <w:webHidden/>
          </w:rPr>
          <w:instrText xml:space="preserve"> PAGEREF _Toc91160748 \h </w:instrText>
        </w:r>
        <w:r>
          <w:rPr>
            <w:noProof/>
            <w:webHidden/>
          </w:rPr>
        </w:r>
        <w:r>
          <w:rPr>
            <w:noProof/>
            <w:webHidden/>
          </w:rPr>
          <w:fldChar w:fldCharType="separate"/>
        </w:r>
        <w:r>
          <w:rPr>
            <w:noProof/>
            <w:webHidden/>
          </w:rPr>
          <w:t>118</w:t>
        </w:r>
        <w:r>
          <w:rPr>
            <w:noProof/>
            <w:webHidden/>
          </w:rPr>
          <w:fldChar w:fldCharType="end"/>
        </w:r>
      </w:hyperlink>
    </w:p>
    <w:p w14:paraId="32F00C4A" w14:textId="57B23231"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749" w:history="1">
        <w:r w:rsidRPr="00744980">
          <w:rPr>
            <w:rStyle w:val="Hyperlink"/>
            <w:noProof/>
          </w:rPr>
          <w:t>11.1</w:t>
        </w:r>
        <w:r>
          <w:rPr>
            <w:rFonts w:asciiTheme="minorHAnsi" w:eastAsiaTheme="minorEastAsia" w:hAnsiTheme="minorHAnsi" w:cstheme="minorBidi"/>
            <w:b w:val="0"/>
            <w:bCs w:val="0"/>
            <w:noProof/>
            <w:sz w:val="22"/>
            <w:szCs w:val="22"/>
          </w:rPr>
          <w:tab/>
        </w:r>
        <w:r w:rsidRPr="00744980">
          <w:rPr>
            <w:rStyle w:val="Hyperlink"/>
            <w:noProof/>
          </w:rPr>
          <w:t>Các kiến trúc dịch vụ internet</w:t>
        </w:r>
        <w:r>
          <w:rPr>
            <w:noProof/>
            <w:webHidden/>
          </w:rPr>
          <w:tab/>
        </w:r>
        <w:r>
          <w:rPr>
            <w:noProof/>
            <w:webHidden/>
          </w:rPr>
          <w:fldChar w:fldCharType="begin"/>
        </w:r>
        <w:r>
          <w:rPr>
            <w:noProof/>
            <w:webHidden/>
          </w:rPr>
          <w:instrText xml:space="preserve"> PAGEREF _Toc91160749 \h </w:instrText>
        </w:r>
        <w:r>
          <w:rPr>
            <w:noProof/>
            <w:webHidden/>
          </w:rPr>
        </w:r>
        <w:r>
          <w:rPr>
            <w:noProof/>
            <w:webHidden/>
          </w:rPr>
          <w:fldChar w:fldCharType="separate"/>
        </w:r>
        <w:r>
          <w:rPr>
            <w:noProof/>
            <w:webHidden/>
          </w:rPr>
          <w:t>118</w:t>
        </w:r>
        <w:r>
          <w:rPr>
            <w:noProof/>
            <w:webHidden/>
          </w:rPr>
          <w:fldChar w:fldCharType="end"/>
        </w:r>
      </w:hyperlink>
    </w:p>
    <w:p w14:paraId="3E144D3F" w14:textId="39279979"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750" w:history="1">
        <w:r w:rsidRPr="00744980">
          <w:rPr>
            <w:rStyle w:val="Hyperlink"/>
            <w:noProof/>
          </w:rPr>
          <w:t>11.2</w:t>
        </w:r>
        <w:r>
          <w:rPr>
            <w:rFonts w:asciiTheme="minorHAnsi" w:eastAsiaTheme="minorEastAsia" w:hAnsiTheme="minorHAnsi" w:cstheme="minorBidi"/>
            <w:b w:val="0"/>
            <w:bCs w:val="0"/>
            <w:noProof/>
            <w:sz w:val="22"/>
            <w:szCs w:val="22"/>
          </w:rPr>
          <w:tab/>
        </w:r>
        <w:r w:rsidRPr="00744980">
          <w:rPr>
            <w:rStyle w:val="Hyperlink"/>
            <w:noProof/>
          </w:rPr>
          <w:t>Điện toán đám mây</w:t>
        </w:r>
        <w:r>
          <w:rPr>
            <w:noProof/>
            <w:webHidden/>
          </w:rPr>
          <w:tab/>
        </w:r>
        <w:r>
          <w:rPr>
            <w:noProof/>
            <w:webHidden/>
          </w:rPr>
          <w:fldChar w:fldCharType="begin"/>
        </w:r>
        <w:r>
          <w:rPr>
            <w:noProof/>
            <w:webHidden/>
          </w:rPr>
          <w:instrText xml:space="preserve"> PAGEREF _Toc91160750 \h </w:instrText>
        </w:r>
        <w:r>
          <w:rPr>
            <w:noProof/>
            <w:webHidden/>
          </w:rPr>
        </w:r>
        <w:r>
          <w:rPr>
            <w:noProof/>
            <w:webHidden/>
          </w:rPr>
          <w:fldChar w:fldCharType="separate"/>
        </w:r>
        <w:r>
          <w:rPr>
            <w:noProof/>
            <w:webHidden/>
          </w:rPr>
          <w:t>120</w:t>
        </w:r>
        <w:r>
          <w:rPr>
            <w:noProof/>
            <w:webHidden/>
          </w:rPr>
          <w:fldChar w:fldCharType="end"/>
        </w:r>
      </w:hyperlink>
    </w:p>
    <w:p w14:paraId="2BE445FA" w14:textId="76C4D051" w:rsidR="00307EAB" w:rsidRDefault="00307EAB">
      <w:pPr>
        <w:pStyle w:val="TOC3"/>
        <w:tabs>
          <w:tab w:val="left" w:pos="1200"/>
        </w:tabs>
        <w:rPr>
          <w:rFonts w:asciiTheme="minorHAnsi" w:eastAsiaTheme="minorEastAsia" w:hAnsiTheme="minorHAnsi" w:cstheme="minorBidi"/>
          <w:i w:val="0"/>
          <w:noProof/>
          <w:sz w:val="22"/>
          <w:szCs w:val="22"/>
        </w:rPr>
      </w:pPr>
      <w:hyperlink w:anchor="_Toc91160751" w:history="1">
        <w:r w:rsidRPr="00744980">
          <w:rPr>
            <w:rStyle w:val="Hyperlink"/>
            <w:noProof/>
          </w:rPr>
          <w:t>11.2.1</w:t>
        </w:r>
        <w:r>
          <w:rPr>
            <w:rFonts w:asciiTheme="minorHAnsi" w:eastAsiaTheme="minorEastAsia" w:hAnsiTheme="minorHAnsi" w:cstheme="minorBidi"/>
            <w:i w:val="0"/>
            <w:noProof/>
            <w:sz w:val="22"/>
            <w:szCs w:val="22"/>
          </w:rPr>
          <w:tab/>
        </w:r>
        <w:r w:rsidRPr="00744980">
          <w:rPr>
            <w:rStyle w:val="Hyperlink"/>
            <w:noProof/>
          </w:rPr>
          <w:t>Tổng quan về điện toán đám mây</w:t>
        </w:r>
        <w:r>
          <w:rPr>
            <w:noProof/>
            <w:webHidden/>
          </w:rPr>
          <w:tab/>
        </w:r>
        <w:r>
          <w:rPr>
            <w:noProof/>
            <w:webHidden/>
          </w:rPr>
          <w:fldChar w:fldCharType="begin"/>
        </w:r>
        <w:r>
          <w:rPr>
            <w:noProof/>
            <w:webHidden/>
          </w:rPr>
          <w:instrText xml:space="preserve"> PAGEREF _Toc91160751 \h </w:instrText>
        </w:r>
        <w:r>
          <w:rPr>
            <w:noProof/>
            <w:webHidden/>
          </w:rPr>
        </w:r>
        <w:r>
          <w:rPr>
            <w:noProof/>
            <w:webHidden/>
          </w:rPr>
          <w:fldChar w:fldCharType="separate"/>
        </w:r>
        <w:r>
          <w:rPr>
            <w:noProof/>
            <w:webHidden/>
          </w:rPr>
          <w:t>121</w:t>
        </w:r>
        <w:r>
          <w:rPr>
            <w:noProof/>
            <w:webHidden/>
          </w:rPr>
          <w:fldChar w:fldCharType="end"/>
        </w:r>
      </w:hyperlink>
    </w:p>
    <w:p w14:paraId="6F5D445C" w14:textId="313D109C" w:rsidR="00307EAB" w:rsidRDefault="00307EAB">
      <w:pPr>
        <w:pStyle w:val="TOC3"/>
        <w:tabs>
          <w:tab w:val="left" w:pos="1200"/>
        </w:tabs>
        <w:rPr>
          <w:rFonts w:asciiTheme="minorHAnsi" w:eastAsiaTheme="minorEastAsia" w:hAnsiTheme="minorHAnsi" w:cstheme="minorBidi"/>
          <w:i w:val="0"/>
          <w:noProof/>
          <w:sz w:val="22"/>
          <w:szCs w:val="22"/>
        </w:rPr>
      </w:pPr>
      <w:hyperlink w:anchor="_Toc91160752" w:history="1">
        <w:r w:rsidRPr="00744980">
          <w:rPr>
            <w:rStyle w:val="Hyperlink"/>
            <w:bCs/>
            <w:noProof/>
          </w:rPr>
          <w:t>11.2.2</w:t>
        </w:r>
        <w:r>
          <w:rPr>
            <w:rFonts w:asciiTheme="minorHAnsi" w:eastAsiaTheme="minorEastAsia" w:hAnsiTheme="minorHAnsi" w:cstheme="minorBidi"/>
            <w:i w:val="0"/>
            <w:noProof/>
            <w:sz w:val="22"/>
            <w:szCs w:val="22"/>
          </w:rPr>
          <w:tab/>
        </w:r>
        <w:r w:rsidRPr="00744980">
          <w:rPr>
            <w:rStyle w:val="Hyperlink"/>
            <w:bCs/>
            <w:noProof/>
          </w:rPr>
          <w:t>Tầm nhìn của điện toán đám mây</w:t>
        </w:r>
        <w:r>
          <w:rPr>
            <w:noProof/>
            <w:webHidden/>
          </w:rPr>
          <w:tab/>
        </w:r>
        <w:r>
          <w:rPr>
            <w:noProof/>
            <w:webHidden/>
          </w:rPr>
          <w:fldChar w:fldCharType="begin"/>
        </w:r>
        <w:r>
          <w:rPr>
            <w:noProof/>
            <w:webHidden/>
          </w:rPr>
          <w:instrText xml:space="preserve"> PAGEREF _Toc91160752 \h </w:instrText>
        </w:r>
        <w:r>
          <w:rPr>
            <w:noProof/>
            <w:webHidden/>
          </w:rPr>
        </w:r>
        <w:r>
          <w:rPr>
            <w:noProof/>
            <w:webHidden/>
          </w:rPr>
          <w:fldChar w:fldCharType="separate"/>
        </w:r>
        <w:r>
          <w:rPr>
            <w:noProof/>
            <w:webHidden/>
          </w:rPr>
          <w:t>122</w:t>
        </w:r>
        <w:r>
          <w:rPr>
            <w:noProof/>
            <w:webHidden/>
          </w:rPr>
          <w:fldChar w:fldCharType="end"/>
        </w:r>
      </w:hyperlink>
    </w:p>
    <w:p w14:paraId="681474A1" w14:textId="12579675" w:rsidR="00307EAB" w:rsidRDefault="00307EAB">
      <w:pPr>
        <w:pStyle w:val="TOC2"/>
        <w:tabs>
          <w:tab w:val="left" w:pos="800"/>
        </w:tabs>
        <w:rPr>
          <w:rFonts w:asciiTheme="minorHAnsi" w:eastAsiaTheme="minorEastAsia" w:hAnsiTheme="minorHAnsi" w:cstheme="minorBidi"/>
          <w:b w:val="0"/>
          <w:bCs w:val="0"/>
          <w:noProof/>
          <w:sz w:val="22"/>
          <w:szCs w:val="22"/>
        </w:rPr>
      </w:pPr>
      <w:hyperlink w:anchor="_Toc91160753" w:history="1">
        <w:r w:rsidRPr="00744980">
          <w:rPr>
            <w:rStyle w:val="Hyperlink"/>
            <w:noProof/>
          </w:rPr>
          <w:t>11.3</w:t>
        </w:r>
        <w:r>
          <w:rPr>
            <w:rFonts w:asciiTheme="minorHAnsi" w:eastAsiaTheme="minorEastAsia" w:hAnsiTheme="minorHAnsi" w:cstheme="minorBidi"/>
            <w:b w:val="0"/>
            <w:bCs w:val="0"/>
            <w:noProof/>
            <w:sz w:val="22"/>
            <w:szCs w:val="22"/>
          </w:rPr>
          <w:tab/>
        </w:r>
        <w:r w:rsidRPr="00744980">
          <w:rPr>
            <w:rStyle w:val="Hyperlink"/>
            <w:noProof/>
          </w:rPr>
          <w:t>Triển khai điện toán đám mây</w:t>
        </w:r>
        <w:r>
          <w:rPr>
            <w:noProof/>
            <w:webHidden/>
          </w:rPr>
          <w:tab/>
        </w:r>
        <w:r>
          <w:rPr>
            <w:noProof/>
            <w:webHidden/>
          </w:rPr>
          <w:fldChar w:fldCharType="begin"/>
        </w:r>
        <w:r>
          <w:rPr>
            <w:noProof/>
            <w:webHidden/>
          </w:rPr>
          <w:instrText xml:space="preserve"> PAGEREF _Toc91160753 \h </w:instrText>
        </w:r>
        <w:r>
          <w:rPr>
            <w:noProof/>
            <w:webHidden/>
          </w:rPr>
        </w:r>
        <w:r>
          <w:rPr>
            <w:noProof/>
            <w:webHidden/>
          </w:rPr>
          <w:fldChar w:fldCharType="separate"/>
        </w:r>
        <w:r>
          <w:rPr>
            <w:noProof/>
            <w:webHidden/>
          </w:rPr>
          <w:t>122</w:t>
        </w:r>
        <w:r>
          <w:rPr>
            <w:noProof/>
            <w:webHidden/>
          </w:rPr>
          <w:fldChar w:fldCharType="end"/>
        </w:r>
      </w:hyperlink>
    </w:p>
    <w:p w14:paraId="73CB4463" w14:textId="4D9811E8" w:rsidR="00307EAB" w:rsidRDefault="00307EAB">
      <w:pPr>
        <w:pStyle w:val="TOC3"/>
        <w:tabs>
          <w:tab w:val="left" w:pos="1200"/>
        </w:tabs>
        <w:rPr>
          <w:rFonts w:asciiTheme="minorHAnsi" w:eastAsiaTheme="minorEastAsia" w:hAnsiTheme="minorHAnsi" w:cstheme="minorBidi"/>
          <w:i w:val="0"/>
          <w:noProof/>
          <w:sz w:val="22"/>
          <w:szCs w:val="22"/>
        </w:rPr>
      </w:pPr>
      <w:hyperlink w:anchor="_Toc91160754" w:history="1">
        <w:r w:rsidRPr="00744980">
          <w:rPr>
            <w:rStyle w:val="Hyperlink"/>
            <w:bCs/>
            <w:noProof/>
          </w:rPr>
          <w:t>11.3.1</w:t>
        </w:r>
        <w:r>
          <w:rPr>
            <w:rFonts w:asciiTheme="minorHAnsi" w:eastAsiaTheme="minorEastAsia" w:hAnsiTheme="minorHAnsi" w:cstheme="minorBidi"/>
            <w:i w:val="0"/>
            <w:noProof/>
            <w:sz w:val="22"/>
            <w:szCs w:val="22"/>
          </w:rPr>
          <w:tab/>
        </w:r>
        <w:r w:rsidRPr="00744980">
          <w:rPr>
            <w:rStyle w:val="Hyperlink"/>
            <w:bCs/>
            <w:noProof/>
          </w:rPr>
          <w:t>Các mô hình triển khai điện toán đám mây</w:t>
        </w:r>
        <w:r>
          <w:rPr>
            <w:noProof/>
            <w:webHidden/>
          </w:rPr>
          <w:tab/>
        </w:r>
        <w:r>
          <w:rPr>
            <w:noProof/>
            <w:webHidden/>
          </w:rPr>
          <w:fldChar w:fldCharType="begin"/>
        </w:r>
        <w:r>
          <w:rPr>
            <w:noProof/>
            <w:webHidden/>
          </w:rPr>
          <w:instrText xml:space="preserve"> PAGEREF _Toc91160754 \h </w:instrText>
        </w:r>
        <w:r>
          <w:rPr>
            <w:noProof/>
            <w:webHidden/>
          </w:rPr>
        </w:r>
        <w:r>
          <w:rPr>
            <w:noProof/>
            <w:webHidden/>
          </w:rPr>
          <w:fldChar w:fldCharType="separate"/>
        </w:r>
        <w:r>
          <w:rPr>
            <w:noProof/>
            <w:webHidden/>
          </w:rPr>
          <w:t>123</w:t>
        </w:r>
        <w:r>
          <w:rPr>
            <w:noProof/>
            <w:webHidden/>
          </w:rPr>
          <w:fldChar w:fldCharType="end"/>
        </w:r>
      </w:hyperlink>
    </w:p>
    <w:p w14:paraId="580B8C7D" w14:textId="1172C0EE" w:rsidR="00307EAB" w:rsidRDefault="00307EAB">
      <w:pPr>
        <w:pStyle w:val="TOC3"/>
        <w:tabs>
          <w:tab w:val="left" w:pos="1200"/>
        </w:tabs>
        <w:rPr>
          <w:rFonts w:asciiTheme="minorHAnsi" w:eastAsiaTheme="minorEastAsia" w:hAnsiTheme="minorHAnsi" w:cstheme="minorBidi"/>
          <w:i w:val="0"/>
          <w:noProof/>
          <w:sz w:val="22"/>
          <w:szCs w:val="22"/>
        </w:rPr>
      </w:pPr>
      <w:hyperlink w:anchor="_Toc91160755" w:history="1">
        <w:r w:rsidRPr="00744980">
          <w:rPr>
            <w:rStyle w:val="Hyperlink"/>
            <w:bCs/>
            <w:noProof/>
          </w:rPr>
          <w:t>11.3.2</w:t>
        </w:r>
        <w:r>
          <w:rPr>
            <w:rFonts w:asciiTheme="minorHAnsi" w:eastAsiaTheme="minorEastAsia" w:hAnsiTheme="minorHAnsi" w:cstheme="minorBidi"/>
            <w:i w:val="0"/>
            <w:noProof/>
            <w:sz w:val="22"/>
            <w:szCs w:val="22"/>
          </w:rPr>
          <w:tab/>
        </w:r>
        <w:r w:rsidRPr="00744980">
          <w:rPr>
            <w:rStyle w:val="Hyperlink"/>
            <w:bCs/>
            <w:noProof/>
          </w:rPr>
          <w:t>Các mô hình dịch vụ đám mây</w:t>
        </w:r>
        <w:r>
          <w:rPr>
            <w:noProof/>
            <w:webHidden/>
          </w:rPr>
          <w:tab/>
        </w:r>
        <w:r>
          <w:rPr>
            <w:noProof/>
            <w:webHidden/>
          </w:rPr>
          <w:fldChar w:fldCharType="begin"/>
        </w:r>
        <w:r>
          <w:rPr>
            <w:noProof/>
            <w:webHidden/>
          </w:rPr>
          <w:instrText xml:space="preserve"> PAGEREF _Toc91160755 \h </w:instrText>
        </w:r>
        <w:r>
          <w:rPr>
            <w:noProof/>
            <w:webHidden/>
          </w:rPr>
        </w:r>
        <w:r>
          <w:rPr>
            <w:noProof/>
            <w:webHidden/>
          </w:rPr>
          <w:fldChar w:fldCharType="separate"/>
        </w:r>
        <w:r>
          <w:rPr>
            <w:noProof/>
            <w:webHidden/>
          </w:rPr>
          <w:t>123</w:t>
        </w:r>
        <w:r>
          <w:rPr>
            <w:noProof/>
            <w:webHidden/>
          </w:rPr>
          <w:fldChar w:fldCharType="end"/>
        </w:r>
      </w:hyperlink>
    </w:p>
    <w:p w14:paraId="4E19816F" w14:textId="001B1B19" w:rsidR="00307EAB" w:rsidRDefault="00307EAB">
      <w:pPr>
        <w:pStyle w:val="TOC3"/>
        <w:tabs>
          <w:tab w:val="left" w:pos="1200"/>
        </w:tabs>
        <w:rPr>
          <w:rFonts w:asciiTheme="minorHAnsi" w:eastAsiaTheme="minorEastAsia" w:hAnsiTheme="minorHAnsi" w:cstheme="minorBidi"/>
          <w:i w:val="0"/>
          <w:noProof/>
          <w:sz w:val="22"/>
          <w:szCs w:val="22"/>
        </w:rPr>
      </w:pPr>
      <w:hyperlink w:anchor="_Toc91160756" w:history="1">
        <w:r w:rsidRPr="00744980">
          <w:rPr>
            <w:rStyle w:val="Hyperlink"/>
            <w:bCs/>
            <w:noProof/>
          </w:rPr>
          <w:t>11.3.3</w:t>
        </w:r>
        <w:r>
          <w:rPr>
            <w:rFonts w:asciiTheme="minorHAnsi" w:eastAsiaTheme="minorEastAsia" w:hAnsiTheme="minorHAnsi" w:cstheme="minorBidi"/>
            <w:i w:val="0"/>
            <w:noProof/>
            <w:sz w:val="22"/>
            <w:szCs w:val="22"/>
          </w:rPr>
          <w:tab/>
        </w:r>
        <w:r w:rsidRPr="00744980">
          <w:rPr>
            <w:rStyle w:val="Hyperlink"/>
            <w:bCs/>
            <w:noProof/>
          </w:rPr>
          <w:t>Các yêu cầu và công nghệ cho điện toán đám mây</w:t>
        </w:r>
        <w:r>
          <w:rPr>
            <w:noProof/>
            <w:webHidden/>
          </w:rPr>
          <w:tab/>
        </w:r>
        <w:r>
          <w:rPr>
            <w:noProof/>
            <w:webHidden/>
          </w:rPr>
          <w:fldChar w:fldCharType="begin"/>
        </w:r>
        <w:r>
          <w:rPr>
            <w:noProof/>
            <w:webHidden/>
          </w:rPr>
          <w:instrText xml:space="preserve"> PAGEREF _Toc91160756 \h </w:instrText>
        </w:r>
        <w:r>
          <w:rPr>
            <w:noProof/>
            <w:webHidden/>
          </w:rPr>
        </w:r>
        <w:r>
          <w:rPr>
            <w:noProof/>
            <w:webHidden/>
          </w:rPr>
          <w:fldChar w:fldCharType="separate"/>
        </w:r>
        <w:r>
          <w:rPr>
            <w:noProof/>
            <w:webHidden/>
          </w:rPr>
          <w:t>123</w:t>
        </w:r>
        <w:r>
          <w:rPr>
            <w:noProof/>
            <w:webHidden/>
          </w:rPr>
          <w:fldChar w:fldCharType="end"/>
        </w:r>
      </w:hyperlink>
    </w:p>
    <w:p w14:paraId="438759FD" w14:textId="365073B2" w:rsidR="00307EAB" w:rsidRDefault="00307EAB">
      <w:pPr>
        <w:pStyle w:val="TOC3"/>
        <w:tabs>
          <w:tab w:val="left" w:pos="1200"/>
        </w:tabs>
        <w:rPr>
          <w:rFonts w:asciiTheme="minorHAnsi" w:eastAsiaTheme="minorEastAsia" w:hAnsiTheme="minorHAnsi" w:cstheme="minorBidi"/>
          <w:i w:val="0"/>
          <w:noProof/>
          <w:sz w:val="22"/>
          <w:szCs w:val="22"/>
        </w:rPr>
      </w:pPr>
      <w:hyperlink w:anchor="_Toc91160757" w:history="1">
        <w:r w:rsidRPr="00744980">
          <w:rPr>
            <w:rStyle w:val="Hyperlink"/>
            <w:bCs/>
            <w:noProof/>
          </w:rPr>
          <w:t>11.3.4</w:t>
        </w:r>
        <w:r>
          <w:rPr>
            <w:rFonts w:asciiTheme="minorHAnsi" w:eastAsiaTheme="minorEastAsia" w:hAnsiTheme="minorHAnsi" w:cstheme="minorBidi"/>
            <w:i w:val="0"/>
            <w:noProof/>
            <w:sz w:val="22"/>
            <w:szCs w:val="22"/>
          </w:rPr>
          <w:tab/>
        </w:r>
        <w:r w:rsidRPr="00744980">
          <w:rPr>
            <w:rStyle w:val="Hyperlink"/>
            <w:bCs/>
            <w:noProof/>
          </w:rPr>
          <w:t>Dữ liệu lớn</w:t>
        </w:r>
        <w:r>
          <w:rPr>
            <w:noProof/>
            <w:webHidden/>
          </w:rPr>
          <w:tab/>
        </w:r>
        <w:r>
          <w:rPr>
            <w:noProof/>
            <w:webHidden/>
          </w:rPr>
          <w:fldChar w:fldCharType="begin"/>
        </w:r>
        <w:r>
          <w:rPr>
            <w:noProof/>
            <w:webHidden/>
          </w:rPr>
          <w:instrText xml:space="preserve"> PAGEREF _Toc91160757 \h </w:instrText>
        </w:r>
        <w:r>
          <w:rPr>
            <w:noProof/>
            <w:webHidden/>
          </w:rPr>
        </w:r>
        <w:r>
          <w:rPr>
            <w:noProof/>
            <w:webHidden/>
          </w:rPr>
          <w:fldChar w:fldCharType="separate"/>
        </w:r>
        <w:r>
          <w:rPr>
            <w:noProof/>
            <w:webHidden/>
          </w:rPr>
          <w:t>124</w:t>
        </w:r>
        <w:r>
          <w:rPr>
            <w:noProof/>
            <w:webHidden/>
          </w:rPr>
          <w:fldChar w:fldCharType="end"/>
        </w:r>
      </w:hyperlink>
    </w:p>
    <w:p w14:paraId="3A941082" w14:textId="08475AA0" w:rsidR="00307EAB" w:rsidRDefault="00307EAB">
      <w:pPr>
        <w:pStyle w:val="TOC1"/>
        <w:rPr>
          <w:rFonts w:asciiTheme="minorHAnsi" w:eastAsiaTheme="minorEastAsia" w:hAnsiTheme="minorHAnsi" w:cstheme="minorBidi"/>
          <w:b w:val="0"/>
          <w:bCs w:val="0"/>
          <w:caps w:val="0"/>
          <w:noProof/>
          <w:sz w:val="22"/>
          <w:szCs w:val="22"/>
        </w:rPr>
      </w:pPr>
      <w:hyperlink w:anchor="_Toc91160758" w:history="1">
        <w:r w:rsidRPr="00744980">
          <w:rPr>
            <w:rStyle w:val="Hyperlink"/>
            <w:noProof/>
            <w:spacing w:val="-4"/>
          </w:rPr>
          <w:t>TÀI LIỆU THAM KHẢO</w:t>
        </w:r>
        <w:r>
          <w:rPr>
            <w:noProof/>
            <w:webHidden/>
          </w:rPr>
          <w:tab/>
        </w:r>
        <w:r>
          <w:rPr>
            <w:noProof/>
            <w:webHidden/>
          </w:rPr>
          <w:fldChar w:fldCharType="begin"/>
        </w:r>
        <w:r>
          <w:rPr>
            <w:noProof/>
            <w:webHidden/>
          </w:rPr>
          <w:instrText xml:space="preserve"> PAGEREF _Toc91160758 \h </w:instrText>
        </w:r>
        <w:r>
          <w:rPr>
            <w:noProof/>
            <w:webHidden/>
          </w:rPr>
        </w:r>
        <w:r>
          <w:rPr>
            <w:noProof/>
            <w:webHidden/>
          </w:rPr>
          <w:fldChar w:fldCharType="separate"/>
        </w:r>
        <w:r>
          <w:rPr>
            <w:noProof/>
            <w:webHidden/>
          </w:rPr>
          <w:t>126</w:t>
        </w:r>
        <w:r>
          <w:rPr>
            <w:noProof/>
            <w:webHidden/>
          </w:rPr>
          <w:fldChar w:fldCharType="end"/>
        </w:r>
      </w:hyperlink>
    </w:p>
    <w:p w14:paraId="32F9EC25" w14:textId="5D4A1DA5" w:rsidR="000370D8" w:rsidRPr="008F596D" w:rsidRDefault="000370D8" w:rsidP="008F596D">
      <w:pPr>
        <w:jc w:val="center"/>
        <w:rPr>
          <w:sz w:val="28"/>
          <w:szCs w:val="28"/>
          <w:lang w:val="en-US"/>
        </w:rPr>
      </w:pPr>
      <w:r w:rsidRPr="008F596D">
        <w:rPr>
          <w:sz w:val="28"/>
          <w:szCs w:val="28"/>
          <w:lang w:val="en-US"/>
        </w:rPr>
        <w:fldChar w:fldCharType="end"/>
      </w:r>
    </w:p>
    <w:p w14:paraId="257CED1A" w14:textId="390A219C" w:rsidR="00EC1BE9" w:rsidRPr="008F596D" w:rsidRDefault="0078590F" w:rsidP="008F596D">
      <w:pPr>
        <w:jc w:val="left"/>
        <w:rPr>
          <w:sz w:val="28"/>
          <w:szCs w:val="28"/>
        </w:rPr>
      </w:pPr>
      <w:r w:rsidRPr="008F596D">
        <w:rPr>
          <w:sz w:val="28"/>
          <w:szCs w:val="28"/>
        </w:rPr>
        <w:br w:type="page"/>
      </w:r>
      <w:bookmarkStart w:id="4" w:name="_Ref20718068"/>
    </w:p>
    <w:p w14:paraId="394F8B8A" w14:textId="77777777" w:rsidR="000E54E4" w:rsidRPr="008F596D" w:rsidRDefault="000E54E4" w:rsidP="009A4B66">
      <w:pPr>
        <w:pStyle w:val="Heading1"/>
        <w:numPr>
          <w:ilvl w:val="0"/>
          <w:numId w:val="0"/>
        </w:numPr>
        <w:sectPr w:rsidR="000E54E4" w:rsidRPr="008F596D" w:rsidSect="00EE7BF7">
          <w:footerReference w:type="default" r:id="rId14"/>
          <w:pgSz w:w="11906" w:h="16838" w:code="9"/>
          <w:pgMar w:top="1411" w:right="1138" w:bottom="1411" w:left="1699" w:header="720" w:footer="461" w:gutter="0"/>
          <w:pgNumType w:fmt="lowerRoman" w:start="1"/>
          <w:cols w:space="720"/>
          <w:noEndnote/>
          <w:docGrid w:linePitch="272"/>
        </w:sectPr>
      </w:pPr>
    </w:p>
    <w:p w14:paraId="42DAD2BA" w14:textId="2E0F5C4E" w:rsidR="00B546B8" w:rsidRPr="008F596D" w:rsidRDefault="008F28A9" w:rsidP="009A4B66">
      <w:pPr>
        <w:pStyle w:val="Heading1"/>
      </w:pPr>
      <w:bookmarkStart w:id="5" w:name="_Toc91160619"/>
      <w:bookmarkEnd w:id="4"/>
      <w:r w:rsidRPr="008F596D">
        <w:lastRenderedPageBreak/>
        <w:t>T</w:t>
      </w:r>
      <w:r w:rsidR="002C7C55" w:rsidRPr="008F596D">
        <w:t>ỔNG QUAN HỆ ĐIỀU HÀNH</w:t>
      </w:r>
      <w:bookmarkEnd w:id="5"/>
    </w:p>
    <w:p w14:paraId="0C086740" w14:textId="32109668" w:rsidR="002C614C" w:rsidRPr="008F596D" w:rsidRDefault="00B642FE" w:rsidP="006F0954">
      <w:pPr>
        <w:pStyle w:val="Heading2"/>
      </w:pPr>
      <w:bookmarkStart w:id="6" w:name="_Toc91160620"/>
      <w:r w:rsidRPr="008F596D">
        <w:t>Giới thiệu</w:t>
      </w:r>
      <w:bookmarkEnd w:id="6"/>
    </w:p>
    <w:p w14:paraId="083C8E7D" w14:textId="77777777" w:rsidR="00BD085F" w:rsidRPr="008F596D" w:rsidRDefault="00BD085F" w:rsidP="008F596D">
      <w:pPr>
        <w:rPr>
          <w:color w:val="000000"/>
          <w:sz w:val="28"/>
          <w:szCs w:val="28"/>
          <w:lang w:val="en-US"/>
        </w:rPr>
      </w:pPr>
    </w:p>
    <w:p w14:paraId="428170AD" w14:textId="16331885" w:rsidR="00B642FE" w:rsidRPr="008F596D" w:rsidRDefault="00B642FE" w:rsidP="008F596D">
      <w:pPr>
        <w:rPr>
          <w:color w:val="000000"/>
          <w:sz w:val="28"/>
          <w:szCs w:val="28"/>
          <w:lang w:val="en-US"/>
        </w:rPr>
      </w:pPr>
      <w:r w:rsidRPr="00B642FE">
        <w:rPr>
          <w:color w:val="000000"/>
          <w:sz w:val="28"/>
          <w:szCs w:val="28"/>
          <w:lang w:val="en-US"/>
        </w:rPr>
        <w:t>Hệ thống máy tính được cấu thành từ một số thành phần phần cứng. Trong đó có 1 hay nhiều đơn vị xử lý được gọi là bộ xử lý hay CPU, ngày nay 1 CPU chứa nhiều lõi nên có thể có nhiều đơn vị xử lý. Ngoài ra còn có bộ nhớ (memory) và các thành phần nhập/xuất (I/O).</w:t>
      </w:r>
    </w:p>
    <w:p w14:paraId="41406841" w14:textId="77777777" w:rsidR="00BD085F" w:rsidRPr="00B642FE" w:rsidRDefault="00BD085F" w:rsidP="008F596D">
      <w:pPr>
        <w:pStyle w:val="BodyText"/>
        <w:rPr>
          <w:lang w:val="en-US"/>
        </w:rPr>
      </w:pPr>
    </w:p>
    <w:p w14:paraId="7ACC7A0E" w14:textId="77777777" w:rsidR="00B642FE" w:rsidRPr="00B642FE" w:rsidRDefault="00B642FE" w:rsidP="008F596D">
      <w:pPr>
        <w:rPr>
          <w:sz w:val="28"/>
          <w:szCs w:val="28"/>
          <w:lang w:val="en-US"/>
        </w:rPr>
      </w:pPr>
      <w:r w:rsidRPr="00B642FE">
        <w:rPr>
          <w:color w:val="000000"/>
          <w:sz w:val="28"/>
          <w:szCs w:val="28"/>
          <w:lang w:val="en-US"/>
        </w:rPr>
        <w:t>Một số thành phần khác có thể là GPU (Graphic Processing Unit - Đơn vị xử lý đồ họa) và các thiết bị lưu trữ (storage) như ổ đĩa, SSD (Solid State Drive - Ổ cứng dạng rắn).</w:t>
      </w:r>
    </w:p>
    <w:p w14:paraId="117369CB" w14:textId="7B9D2DDC" w:rsidR="00B642FE" w:rsidRPr="00B642FE" w:rsidRDefault="00B642FE"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041C0892" wp14:editId="7D5F34E1">
            <wp:extent cx="5229225" cy="5689605"/>
            <wp:effectExtent l="0" t="0" r="0" b="635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0370" cy="5690851"/>
                    </a:xfrm>
                    <a:prstGeom prst="rect">
                      <a:avLst/>
                    </a:prstGeom>
                    <a:noFill/>
                    <a:ln>
                      <a:noFill/>
                    </a:ln>
                  </pic:spPr>
                </pic:pic>
              </a:graphicData>
            </a:graphic>
          </wp:inline>
        </w:drawing>
      </w:r>
    </w:p>
    <w:p w14:paraId="4096F3AB" w14:textId="5EEC5975" w:rsidR="002C614C" w:rsidRPr="008F596D" w:rsidRDefault="00B642FE" w:rsidP="008F596D">
      <w:pPr>
        <w:rPr>
          <w:color w:val="000000"/>
          <w:sz w:val="28"/>
          <w:szCs w:val="28"/>
          <w:lang w:val="en-US"/>
        </w:rPr>
      </w:pPr>
      <w:r w:rsidRPr="00B642FE">
        <w:rPr>
          <w:color w:val="000000"/>
          <w:sz w:val="28"/>
          <w:szCs w:val="28"/>
          <w:lang w:val="en-US"/>
        </w:rPr>
        <w:lastRenderedPageBreak/>
        <w:t>Ngoại trừ một số môi trường điện toán đặc biệt như Hệ thống nhúng (Embedded System) thì các thành phần phần cứng sẽ được sử dụng bởi nhiều ứng dụng (application) khác nhau.</w:t>
      </w:r>
    </w:p>
    <w:p w14:paraId="2C30C129" w14:textId="77777777" w:rsidR="00BD085F" w:rsidRPr="008F596D" w:rsidRDefault="00BD085F" w:rsidP="008F596D">
      <w:pPr>
        <w:pStyle w:val="BodyText"/>
        <w:rPr>
          <w:lang w:val="en-US"/>
        </w:rPr>
      </w:pPr>
    </w:p>
    <w:p w14:paraId="7A0EAE00" w14:textId="75B6CE19" w:rsidR="002C614C" w:rsidRPr="008F596D" w:rsidRDefault="002C614C" w:rsidP="006F0954">
      <w:pPr>
        <w:pStyle w:val="Heading2"/>
      </w:pPr>
      <w:bookmarkStart w:id="7" w:name="_Toc91160621"/>
      <w:r w:rsidRPr="008F596D">
        <w:t>Định</w:t>
      </w:r>
      <w:r w:rsidR="00B642FE" w:rsidRPr="008F596D">
        <w:t xml:space="preserve"> nghĩa Hệ điều hành</w:t>
      </w:r>
      <w:bookmarkEnd w:id="7"/>
    </w:p>
    <w:p w14:paraId="39AE6D00" w14:textId="77777777" w:rsidR="00CA7078" w:rsidRPr="008F596D" w:rsidRDefault="00CA7078" w:rsidP="008F596D">
      <w:pPr>
        <w:rPr>
          <w:sz w:val="28"/>
          <w:szCs w:val="28"/>
        </w:rPr>
      </w:pPr>
    </w:p>
    <w:p w14:paraId="79511EBF" w14:textId="656F0BB2" w:rsidR="002C614C" w:rsidRPr="008F596D" w:rsidRDefault="00117425" w:rsidP="008F596D">
      <w:pPr>
        <w:rPr>
          <w:color w:val="000000"/>
          <w:sz w:val="28"/>
          <w:szCs w:val="28"/>
        </w:rPr>
      </w:pPr>
      <w:r w:rsidRPr="008F596D">
        <w:rPr>
          <w:color w:val="000000"/>
          <w:sz w:val="28"/>
          <w:szCs w:val="28"/>
        </w:rPr>
        <w:t>Hệ điều hành (OS - Operating System) là một lớp phần mềm hệ thống nằm giữa các thành phần phần cứng phức tạp và các ứng dụng phần mềm, nó che giấu sự phức tạp của các thành phần phần cứng bên dưới khỏi các ứng dụng và các nhà phát triển ứng dụng. Bên cạnh đó, OS cũng quản lý luôn các thành phần phần cứng này thay cho ứng dụng và đảm bảo các ứng dụng chạy độc lập và không vi phạm lẫn nhau.</w:t>
      </w:r>
    </w:p>
    <w:p w14:paraId="7020A8A4" w14:textId="77777777" w:rsidR="00BD085F" w:rsidRPr="008F596D" w:rsidRDefault="00BD085F" w:rsidP="008F596D">
      <w:pPr>
        <w:pStyle w:val="BodyText"/>
      </w:pPr>
    </w:p>
    <w:p w14:paraId="3815751B" w14:textId="00285F7F" w:rsidR="002C614C" w:rsidRPr="008F596D" w:rsidRDefault="00117425" w:rsidP="006F0954">
      <w:pPr>
        <w:pStyle w:val="Heading2"/>
      </w:pPr>
      <w:bookmarkStart w:id="8" w:name="_Toc91160622"/>
      <w:r w:rsidRPr="008F596D">
        <w:t>Phân loại Hệ điều hành</w:t>
      </w:r>
      <w:bookmarkEnd w:id="8"/>
    </w:p>
    <w:p w14:paraId="3733198B" w14:textId="77777777" w:rsidR="00CA7078" w:rsidRPr="008F596D" w:rsidRDefault="00CA7078" w:rsidP="008F596D">
      <w:pPr>
        <w:rPr>
          <w:sz w:val="28"/>
          <w:szCs w:val="28"/>
        </w:rPr>
      </w:pPr>
    </w:p>
    <w:p w14:paraId="5054BDE1" w14:textId="77777777" w:rsidR="002649E4" w:rsidRPr="002649E4" w:rsidRDefault="002649E4" w:rsidP="008F596D">
      <w:pPr>
        <w:rPr>
          <w:sz w:val="28"/>
          <w:szCs w:val="28"/>
          <w:lang w:val="en-US"/>
        </w:rPr>
      </w:pPr>
      <w:r w:rsidRPr="002649E4">
        <w:rPr>
          <w:color w:val="000000"/>
          <w:sz w:val="28"/>
          <w:szCs w:val="28"/>
          <w:lang w:val="en-US"/>
        </w:rPr>
        <w:t>Về môi trường điện toán, có thể chia OS thành các loại sau:</w:t>
      </w:r>
    </w:p>
    <w:p w14:paraId="5E0536AE" w14:textId="77777777" w:rsidR="002649E4" w:rsidRPr="002649E4" w:rsidRDefault="002649E4" w:rsidP="00D2625D">
      <w:pPr>
        <w:numPr>
          <w:ilvl w:val="0"/>
          <w:numId w:val="29"/>
        </w:numPr>
        <w:textAlignment w:val="baseline"/>
        <w:rPr>
          <w:color w:val="000000"/>
          <w:sz w:val="28"/>
          <w:szCs w:val="28"/>
          <w:lang w:val="en-US"/>
        </w:rPr>
      </w:pPr>
      <w:r w:rsidRPr="002649E4">
        <w:rPr>
          <w:color w:val="000000"/>
          <w:sz w:val="28"/>
          <w:szCs w:val="28"/>
          <w:lang w:val="en-US"/>
        </w:rPr>
        <w:t>OS cho máy tính cá nhân: Ví dụ như Microsoft Windows, Mac OSX, Các bản phân phối Linux (Ubuntu, CentOS, …)</w:t>
      </w:r>
    </w:p>
    <w:p w14:paraId="090F982B" w14:textId="77777777" w:rsidR="002649E4" w:rsidRPr="002649E4" w:rsidRDefault="002649E4" w:rsidP="00D2625D">
      <w:pPr>
        <w:numPr>
          <w:ilvl w:val="0"/>
          <w:numId w:val="29"/>
        </w:numPr>
        <w:textAlignment w:val="baseline"/>
        <w:rPr>
          <w:color w:val="000000"/>
          <w:sz w:val="28"/>
          <w:szCs w:val="28"/>
          <w:lang w:val="en-US"/>
        </w:rPr>
      </w:pPr>
      <w:r w:rsidRPr="002649E4">
        <w:rPr>
          <w:color w:val="000000"/>
          <w:sz w:val="28"/>
          <w:szCs w:val="28"/>
          <w:lang w:val="en-US"/>
        </w:rPr>
        <w:t>OS cho Hệ thống nhúng (Embedded): Ví dụ như Android, iOS, Symbian</w:t>
      </w:r>
    </w:p>
    <w:p w14:paraId="364D4CC3" w14:textId="2FF29AE2" w:rsidR="002649E4" w:rsidRPr="008F596D" w:rsidRDefault="002649E4" w:rsidP="00D2625D">
      <w:pPr>
        <w:numPr>
          <w:ilvl w:val="0"/>
          <w:numId w:val="29"/>
        </w:numPr>
        <w:textAlignment w:val="baseline"/>
        <w:rPr>
          <w:color w:val="000000"/>
          <w:sz w:val="28"/>
          <w:szCs w:val="28"/>
          <w:lang w:val="en-US"/>
        </w:rPr>
      </w:pPr>
      <w:r w:rsidRPr="002649E4">
        <w:rPr>
          <w:color w:val="000000"/>
          <w:sz w:val="28"/>
          <w:szCs w:val="28"/>
          <w:lang w:val="en-US"/>
        </w:rPr>
        <w:t>OS cho máy chủ (server)</w:t>
      </w:r>
    </w:p>
    <w:p w14:paraId="092C9AF5" w14:textId="77777777" w:rsidR="00BD085F" w:rsidRPr="002649E4" w:rsidRDefault="00BD085F" w:rsidP="008F596D">
      <w:pPr>
        <w:pStyle w:val="BodyText"/>
        <w:rPr>
          <w:lang w:val="en-US"/>
        </w:rPr>
      </w:pPr>
    </w:p>
    <w:p w14:paraId="2E64754A" w14:textId="0F416E17" w:rsidR="002C614C" w:rsidRPr="008F596D" w:rsidRDefault="002649E4" w:rsidP="006F0954">
      <w:pPr>
        <w:pStyle w:val="Heading2"/>
      </w:pPr>
      <w:bookmarkStart w:id="9" w:name="_Toc91160623"/>
      <w:r w:rsidRPr="008F596D">
        <w:t>Các thành phần của Hệ điều hành</w:t>
      </w:r>
      <w:bookmarkEnd w:id="9"/>
    </w:p>
    <w:p w14:paraId="5C292DF6" w14:textId="77777777" w:rsidR="00BD085F" w:rsidRPr="008F596D" w:rsidRDefault="00BD085F" w:rsidP="008F596D">
      <w:pPr>
        <w:pStyle w:val="BodyText"/>
        <w:rPr>
          <w:lang w:val="en-US"/>
        </w:rPr>
      </w:pPr>
    </w:p>
    <w:p w14:paraId="0917A7C6" w14:textId="77777777" w:rsidR="00B540CF" w:rsidRPr="00B540CF" w:rsidRDefault="00B540CF" w:rsidP="008F596D">
      <w:pPr>
        <w:rPr>
          <w:sz w:val="28"/>
          <w:szCs w:val="28"/>
          <w:lang w:val="en-US"/>
        </w:rPr>
      </w:pPr>
      <w:r w:rsidRPr="00B540CF">
        <w:rPr>
          <w:color w:val="000000"/>
          <w:sz w:val="28"/>
          <w:szCs w:val="28"/>
          <w:lang w:val="en-US"/>
        </w:rPr>
        <w:t>OS hỗ trợ một số sự trừu tượng (abstraction) cấp cao và một số cơ chế (mechanism) và chính sách cụ thể để đảm bảo cơ chế được sử dụng như thế nào để quản lý phần cứng bên dưới, ví dụ:</w:t>
      </w:r>
    </w:p>
    <w:p w14:paraId="6B8C1365" w14:textId="77777777" w:rsidR="00B540CF" w:rsidRPr="00B540CF" w:rsidRDefault="00B540CF" w:rsidP="00D2625D">
      <w:pPr>
        <w:numPr>
          <w:ilvl w:val="0"/>
          <w:numId w:val="30"/>
        </w:numPr>
        <w:textAlignment w:val="baseline"/>
        <w:rPr>
          <w:color w:val="000000"/>
          <w:sz w:val="28"/>
          <w:szCs w:val="28"/>
          <w:lang w:val="en-US"/>
        </w:rPr>
      </w:pPr>
      <w:r w:rsidRPr="00B540CF">
        <w:rPr>
          <w:color w:val="000000"/>
          <w:sz w:val="28"/>
          <w:szCs w:val="28"/>
          <w:lang w:val="en-US"/>
        </w:rPr>
        <w:t>Sự trừu tượng: tiến trình (process), luồng (thread), tệp tin (file), socket, trang nhớ (memory page), ...</w:t>
      </w:r>
    </w:p>
    <w:p w14:paraId="77D0F9EE" w14:textId="77777777" w:rsidR="00B540CF" w:rsidRPr="00B540CF" w:rsidRDefault="00B540CF" w:rsidP="00D2625D">
      <w:pPr>
        <w:numPr>
          <w:ilvl w:val="0"/>
          <w:numId w:val="30"/>
        </w:numPr>
        <w:textAlignment w:val="baseline"/>
        <w:rPr>
          <w:color w:val="000000"/>
          <w:sz w:val="28"/>
          <w:szCs w:val="28"/>
          <w:lang w:val="en-US"/>
        </w:rPr>
      </w:pPr>
      <w:r w:rsidRPr="00B540CF">
        <w:rPr>
          <w:color w:val="000000"/>
          <w:sz w:val="28"/>
          <w:szCs w:val="28"/>
          <w:lang w:val="en-US"/>
        </w:rPr>
        <w:t>Cơ chế: Tạo mới, lập lịch, mở, ghi, cấp phát, …</w:t>
      </w:r>
    </w:p>
    <w:p w14:paraId="27112390" w14:textId="77777777" w:rsidR="00B540CF" w:rsidRPr="00B540CF" w:rsidRDefault="00B540CF" w:rsidP="00D2625D">
      <w:pPr>
        <w:numPr>
          <w:ilvl w:val="0"/>
          <w:numId w:val="30"/>
        </w:numPr>
        <w:textAlignment w:val="baseline"/>
        <w:rPr>
          <w:color w:val="000000"/>
          <w:sz w:val="28"/>
          <w:szCs w:val="28"/>
          <w:lang w:val="en-US"/>
        </w:rPr>
      </w:pPr>
      <w:r w:rsidRPr="00B540CF">
        <w:rPr>
          <w:color w:val="000000"/>
          <w:sz w:val="28"/>
          <w:szCs w:val="28"/>
          <w:lang w:val="en-US"/>
        </w:rPr>
        <w:lastRenderedPageBreak/>
        <w:t>Chính sách: LRU (Least-Recently Used - ít được sử dụng gần đây nhất), EDF (Earliest Deadline First - hạn chót sớm nhất trước), …</w:t>
      </w:r>
    </w:p>
    <w:p w14:paraId="578E07C7" w14:textId="77777777" w:rsidR="00B540CF" w:rsidRPr="00B540CF" w:rsidRDefault="00B540CF" w:rsidP="008F596D">
      <w:pPr>
        <w:jc w:val="left"/>
        <w:rPr>
          <w:sz w:val="28"/>
          <w:szCs w:val="28"/>
          <w:lang w:val="en-US"/>
        </w:rPr>
      </w:pPr>
    </w:p>
    <w:p w14:paraId="7ECD4D88" w14:textId="77777777" w:rsidR="00B540CF" w:rsidRPr="00B540CF" w:rsidRDefault="00B540CF" w:rsidP="008F596D">
      <w:pPr>
        <w:rPr>
          <w:sz w:val="28"/>
          <w:szCs w:val="28"/>
          <w:lang w:val="en-US"/>
        </w:rPr>
      </w:pPr>
      <w:r w:rsidRPr="00B540CF">
        <w:rPr>
          <w:color w:val="000000"/>
          <w:sz w:val="28"/>
          <w:szCs w:val="28"/>
          <w:lang w:val="en-US"/>
        </w:rPr>
        <w:t>Lấy ví dụ về chức năng quản lý tài nguyên phần cứng của OS, chẳng hạn như quản lý bộ nhớ. Các thành phần tương ứng với chức năng quản lý bộ nhớ như sau:</w:t>
      </w:r>
    </w:p>
    <w:p w14:paraId="25245E5B" w14:textId="77777777" w:rsidR="00B540CF" w:rsidRPr="00B540CF" w:rsidRDefault="00B540CF" w:rsidP="00D2625D">
      <w:pPr>
        <w:numPr>
          <w:ilvl w:val="0"/>
          <w:numId w:val="31"/>
        </w:numPr>
        <w:textAlignment w:val="baseline"/>
        <w:rPr>
          <w:color w:val="000000"/>
          <w:sz w:val="28"/>
          <w:szCs w:val="28"/>
          <w:lang w:val="en-US"/>
        </w:rPr>
      </w:pPr>
      <w:r w:rsidRPr="00B540CF">
        <w:rPr>
          <w:color w:val="000000"/>
          <w:sz w:val="28"/>
          <w:szCs w:val="28"/>
          <w:lang w:val="en-US"/>
        </w:rPr>
        <w:t>Sự trừu tượng:</w:t>
      </w:r>
    </w:p>
    <w:p w14:paraId="7F449DF3" w14:textId="77777777" w:rsidR="00B540CF" w:rsidRPr="00B540CF" w:rsidRDefault="00B540CF" w:rsidP="00D2625D">
      <w:pPr>
        <w:numPr>
          <w:ilvl w:val="1"/>
          <w:numId w:val="31"/>
        </w:numPr>
        <w:textAlignment w:val="baseline"/>
        <w:rPr>
          <w:color w:val="000000"/>
          <w:sz w:val="28"/>
          <w:szCs w:val="28"/>
          <w:lang w:val="en-US"/>
        </w:rPr>
      </w:pPr>
      <w:r w:rsidRPr="00B540CF">
        <w:rPr>
          <w:color w:val="000000"/>
          <w:sz w:val="28"/>
          <w:szCs w:val="28"/>
          <w:lang w:val="en-US"/>
        </w:rPr>
        <w:t>Trang nhớ: Mỗi trang nhớ tương ứng với một vùng nhớ có kích thước cố định và được đánh địa chỉ trong bộ nhớ vật lý</w:t>
      </w:r>
    </w:p>
    <w:p w14:paraId="066C6BC4" w14:textId="77777777" w:rsidR="00B540CF" w:rsidRPr="00B540CF" w:rsidRDefault="00B540CF" w:rsidP="00D2625D">
      <w:pPr>
        <w:numPr>
          <w:ilvl w:val="0"/>
          <w:numId w:val="31"/>
        </w:numPr>
        <w:textAlignment w:val="baseline"/>
        <w:rPr>
          <w:color w:val="000000"/>
          <w:sz w:val="28"/>
          <w:szCs w:val="28"/>
          <w:lang w:val="en-US"/>
        </w:rPr>
      </w:pPr>
      <w:r w:rsidRPr="00B540CF">
        <w:rPr>
          <w:color w:val="000000"/>
          <w:sz w:val="28"/>
          <w:szCs w:val="28"/>
          <w:lang w:val="en-US"/>
        </w:rPr>
        <w:t>Cơ chế:</w:t>
      </w:r>
    </w:p>
    <w:p w14:paraId="086EF4AE" w14:textId="77777777" w:rsidR="00B540CF" w:rsidRPr="00B540CF" w:rsidRDefault="00B540CF" w:rsidP="00D2625D">
      <w:pPr>
        <w:numPr>
          <w:ilvl w:val="1"/>
          <w:numId w:val="31"/>
        </w:numPr>
        <w:textAlignment w:val="baseline"/>
        <w:rPr>
          <w:color w:val="000000"/>
          <w:sz w:val="28"/>
          <w:szCs w:val="28"/>
          <w:lang w:val="en-US"/>
        </w:rPr>
      </w:pPr>
      <w:r w:rsidRPr="00B540CF">
        <w:rPr>
          <w:color w:val="000000"/>
          <w:sz w:val="28"/>
          <w:szCs w:val="28"/>
          <w:lang w:val="en-US"/>
        </w:rPr>
        <w:t>Cấp phát: Cấp phát trang nhớ lên bộ nhớ</w:t>
      </w:r>
    </w:p>
    <w:p w14:paraId="23AD6CB6" w14:textId="77777777" w:rsidR="00B540CF" w:rsidRPr="00B540CF" w:rsidRDefault="00B540CF" w:rsidP="00D2625D">
      <w:pPr>
        <w:numPr>
          <w:ilvl w:val="1"/>
          <w:numId w:val="31"/>
        </w:numPr>
        <w:textAlignment w:val="baseline"/>
        <w:rPr>
          <w:color w:val="000000"/>
          <w:sz w:val="28"/>
          <w:szCs w:val="28"/>
          <w:lang w:val="en-US"/>
        </w:rPr>
      </w:pPr>
      <w:r w:rsidRPr="00B540CF">
        <w:rPr>
          <w:color w:val="000000"/>
          <w:sz w:val="28"/>
          <w:szCs w:val="28"/>
          <w:lang w:val="en-US"/>
        </w:rPr>
        <w:t>Ánh xạ: Liên kết trang nhớ tới không gian địa chỉ của một ứng dụng đang được thực thi</w:t>
      </w:r>
    </w:p>
    <w:p w14:paraId="4F30501E" w14:textId="77777777" w:rsidR="00B540CF" w:rsidRPr="00B540CF" w:rsidRDefault="00B540CF" w:rsidP="00D2625D">
      <w:pPr>
        <w:numPr>
          <w:ilvl w:val="0"/>
          <w:numId w:val="31"/>
        </w:numPr>
        <w:textAlignment w:val="baseline"/>
        <w:rPr>
          <w:color w:val="000000"/>
          <w:sz w:val="28"/>
          <w:szCs w:val="28"/>
          <w:lang w:val="en-US"/>
        </w:rPr>
      </w:pPr>
      <w:r w:rsidRPr="00B540CF">
        <w:rPr>
          <w:color w:val="000000"/>
          <w:sz w:val="28"/>
          <w:szCs w:val="28"/>
          <w:lang w:val="en-US"/>
        </w:rPr>
        <w:t>Chính sách:</w:t>
      </w:r>
    </w:p>
    <w:p w14:paraId="0B7E6C1D" w14:textId="32D52CC1" w:rsidR="00B540CF" w:rsidRPr="008F596D" w:rsidRDefault="00B540CF" w:rsidP="00D2625D">
      <w:pPr>
        <w:numPr>
          <w:ilvl w:val="1"/>
          <w:numId w:val="31"/>
        </w:numPr>
        <w:textAlignment w:val="baseline"/>
        <w:rPr>
          <w:color w:val="000000"/>
          <w:sz w:val="28"/>
          <w:szCs w:val="28"/>
          <w:lang w:val="en-US"/>
        </w:rPr>
      </w:pPr>
      <w:r w:rsidRPr="00B540CF">
        <w:rPr>
          <w:color w:val="000000"/>
          <w:sz w:val="28"/>
          <w:szCs w:val="28"/>
          <w:lang w:val="en-US"/>
        </w:rPr>
        <w:t>LRU: Quyết định trang nhớ nào nên được nằm trong bộ nhớ chính hay nằm trong bộ nhớ thứ cấp dựa vào lịch sử sử dụng trang nhớ, nếu trang nhớ ít được sử dụng thì có thể chuyển từ bộ nhớ chính xuống bộ nhớ thứ cấp.</w:t>
      </w:r>
    </w:p>
    <w:p w14:paraId="3722C1A7" w14:textId="77777777" w:rsidR="00BD085F" w:rsidRPr="00B540CF" w:rsidRDefault="00BD085F" w:rsidP="008F596D">
      <w:pPr>
        <w:pStyle w:val="BodyText"/>
        <w:rPr>
          <w:lang w:val="en-US"/>
        </w:rPr>
      </w:pPr>
    </w:p>
    <w:p w14:paraId="5EDA56DF" w14:textId="4B6BFFD4" w:rsidR="002649E4" w:rsidRPr="008F596D" w:rsidRDefault="00B540CF" w:rsidP="006F0954">
      <w:pPr>
        <w:pStyle w:val="Heading2"/>
      </w:pPr>
      <w:bookmarkStart w:id="10" w:name="_Toc91160624"/>
      <w:r w:rsidRPr="008F596D">
        <w:t>Nguyên lý thiết kế Hệ điều hành</w:t>
      </w:r>
      <w:bookmarkEnd w:id="10"/>
    </w:p>
    <w:p w14:paraId="094251E5" w14:textId="77777777" w:rsidR="00BD085F" w:rsidRPr="008F596D" w:rsidRDefault="00BD085F" w:rsidP="008F596D">
      <w:pPr>
        <w:pStyle w:val="BodyText"/>
        <w:rPr>
          <w:lang w:val="en-US"/>
        </w:rPr>
      </w:pPr>
    </w:p>
    <w:p w14:paraId="709E3F76" w14:textId="77777777" w:rsidR="00B540CF" w:rsidRPr="00B540CF" w:rsidRDefault="00B540CF" w:rsidP="008F596D">
      <w:pPr>
        <w:rPr>
          <w:sz w:val="28"/>
          <w:szCs w:val="28"/>
          <w:lang w:val="en-US"/>
        </w:rPr>
      </w:pPr>
      <w:r w:rsidRPr="00B540CF">
        <w:rPr>
          <w:b/>
          <w:bCs/>
          <w:color w:val="000000"/>
          <w:sz w:val="28"/>
          <w:szCs w:val="28"/>
          <w:lang w:val="en-US"/>
        </w:rPr>
        <w:t>Nguyên lý 1 - Tách biệt giữa cơ chế và chính sách</w:t>
      </w:r>
      <w:r w:rsidRPr="00B540CF">
        <w:rPr>
          <w:color w:val="000000"/>
          <w:sz w:val="28"/>
          <w:szCs w:val="28"/>
          <w:lang w:val="en-US"/>
        </w:rPr>
        <w:t>: Phải hiện thực các cơ chế mềm dẻo để hỗ trợ một loạt các chính sách. Ví dụ cho quản lý bộ nhớ, một số chính sách cho việc thay thế trang nhớ có thể sử dụng là LRU, LFU, ngẫu nhiên, …</w:t>
      </w:r>
    </w:p>
    <w:p w14:paraId="01F57F57" w14:textId="77777777" w:rsidR="00B540CF" w:rsidRPr="00B540CF" w:rsidRDefault="00B540CF" w:rsidP="008F596D">
      <w:pPr>
        <w:jc w:val="left"/>
        <w:rPr>
          <w:sz w:val="28"/>
          <w:szCs w:val="28"/>
          <w:lang w:val="en-US"/>
        </w:rPr>
      </w:pPr>
    </w:p>
    <w:p w14:paraId="4222EE9E" w14:textId="77777777" w:rsidR="00B540CF" w:rsidRPr="00B540CF" w:rsidRDefault="00B540CF" w:rsidP="008F596D">
      <w:pPr>
        <w:rPr>
          <w:sz w:val="28"/>
          <w:szCs w:val="28"/>
          <w:lang w:val="en-US"/>
        </w:rPr>
      </w:pPr>
      <w:r w:rsidRPr="00B540CF">
        <w:rPr>
          <w:b/>
          <w:bCs/>
          <w:color w:val="000000"/>
          <w:sz w:val="28"/>
          <w:szCs w:val="28"/>
          <w:lang w:val="en-US"/>
        </w:rPr>
        <w:t>Nguyên lý 2 - Tối ưu hóa cho các trường hợp phổ biến</w:t>
      </w:r>
      <w:r w:rsidRPr="00B540CF">
        <w:rPr>
          <w:color w:val="000000"/>
          <w:sz w:val="28"/>
          <w:szCs w:val="28"/>
          <w:lang w:val="en-US"/>
        </w:rPr>
        <w:t>: Dựa vào các trường hợp phổ biến mà lựa chọn chính sách cụ thể hợp lý và có thể được hỗ trợ bởi phần cứng bên dưới cũng như đáp ứng được các lớp trừu tượng mà OS cung cấp.</w:t>
      </w:r>
    </w:p>
    <w:p w14:paraId="5128FE37" w14:textId="77777777" w:rsidR="00B540CF" w:rsidRPr="00B540CF" w:rsidRDefault="00B540CF" w:rsidP="00D2625D">
      <w:pPr>
        <w:numPr>
          <w:ilvl w:val="0"/>
          <w:numId w:val="32"/>
        </w:numPr>
        <w:ind w:left="709"/>
        <w:textAlignment w:val="baseline"/>
        <w:rPr>
          <w:color w:val="000000"/>
          <w:sz w:val="28"/>
          <w:szCs w:val="28"/>
          <w:lang w:val="en-US"/>
        </w:rPr>
      </w:pPr>
      <w:r w:rsidRPr="00B540CF">
        <w:rPr>
          <w:color w:val="000000"/>
          <w:sz w:val="28"/>
          <w:szCs w:val="28"/>
          <w:lang w:val="en-US"/>
        </w:rPr>
        <w:t>Xác định OS được chạy trên máy tính gì? Tài nguyên máy tính có bao nhiêu CPU, bộ nhớ, thiết bị? Máy tính dùng để làm gì?</w:t>
      </w:r>
    </w:p>
    <w:p w14:paraId="2CAD5428" w14:textId="77777777" w:rsidR="00B540CF" w:rsidRPr="00B540CF" w:rsidRDefault="00B540CF" w:rsidP="00D2625D">
      <w:pPr>
        <w:numPr>
          <w:ilvl w:val="0"/>
          <w:numId w:val="32"/>
        </w:numPr>
        <w:ind w:left="709"/>
        <w:textAlignment w:val="baseline"/>
        <w:rPr>
          <w:color w:val="000000"/>
          <w:sz w:val="28"/>
          <w:szCs w:val="28"/>
          <w:lang w:val="en-US"/>
        </w:rPr>
      </w:pPr>
      <w:r w:rsidRPr="00B540CF">
        <w:rPr>
          <w:color w:val="000000"/>
          <w:sz w:val="28"/>
          <w:szCs w:val="28"/>
          <w:lang w:val="en-US"/>
        </w:rPr>
        <w:lastRenderedPageBreak/>
        <w:t>Xác định những gì mà người dùng muốn thực thi trên máy tính</w:t>
      </w:r>
    </w:p>
    <w:p w14:paraId="108243A6" w14:textId="77777777" w:rsidR="00B540CF" w:rsidRPr="00B540CF" w:rsidRDefault="00B540CF" w:rsidP="00D2625D">
      <w:pPr>
        <w:numPr>
          <w:ilvl w:val="0"/>
          <w:numId w:val="32"/>
        </w:numPr>
        <w:ind w:left="709"/>
        <w:textAlignment w:val="baseline"/>
        <w:rPr>
          <w:color w:val="000000"/>
          <w:sz w:val="28"/>
          <w:szCs w:val="28"/>
          <w:lang w:val="en-US"/>
        </w:rPr>
      </w:pPr>
      <w:r w:rsidRPr="00B540CF">
        <w:rPr>
          <w:color w:val="000000"/>
          <w:sz w:val="28"/>
          <w:szCs w:val="28"/>
          <w:lang w:val="en-US"/>
        </w:rPr>
        <w:t>Xác định khối lượng công việc cần thực thi</w:t>
      </w:r>
    </w:p>
    <w:p w14:paraId="5EF4741E" w14:textId="2EA5FC49" w:rsidR="002C614C" w:rsidRPr="008F596D" w:rsidRDefault="002C614C" w:rsidP="008F596D">
      <w:pPr>
        <w:rPr>
          <w:sz w:val="28"/>
          <w:szCs w:val="28"/>
        </w:rPr>
      </w:pPr>
    </w:p>
    <w:p w14:paraId="30CC4580" w14:textId="6D651CDB" w:rsidR="00B540CF" w:rsidRPr="008F596D" w:rsidRDefault="008622A0" w:rsidP="006F0954">
      <w:pPr>
        <w:pStyle w:val="Heading2"/>
      </w:pPr>
      <w:bookmarkStart w:id="11" w:name="_Toc91160625"/>
      <w:r w:rsidRPr="008F596D">
        <w:t>Bảo vệ giữa người dùng và nhân</w:t>
      </w:r>
      <w:bookmarkEnd w:id="11"/>
    </w:p>
    <w:p w14:paraId="10C1945B" w14:textId="77777777" w:rsidR="008622A0" w:rsidRPr="008F596D" w:rsidRDefault="008622A0" w:rsidP="008F596D">
      <w:pPr>
        <w:pStyle w:val="BodyTextFirstIndent"/>
        <w:rPr>
          <w:sz w:val="28"/>
          <w:szCs w:val="28"/>
          <w:lang w:val="en-US"/>
        </w:rPr>
      </w:pPr>
    </w:p>
    <w:p w14:paraId="08B6D74D" w14:textId="77777777" w:rsidR="00BD451D" w:rsidRPr="00BD451D" w:rsidRDefault="00BD451D" w:rsidP="008F596D">
      <w:pPr>
        <w:rPr>
          <w:sz w:val="28"/>
          <w:szCs w:val="28"/>
          <w:lang w:val="en-US"/>
        </w:rPr>
      </w:pPr>
      <w:r w:rsidRPr="00BD451D">
        <w:rPr>
          <w:color w:val="000000"/>
          <w:sz w:val="28"/>
          <w:szCs w:val="28"/>
          <w:lang w:val="en-US"/>
        </w:rPr>
        <w:t>Để quản lý được tài nguyên phần cứng, OS phải có các đặc quyền đó là truy cập trực tiếp tới phần cứng.</w:t>
      </w:r>
    </w:p>
    <w:p w14:paraId="696E6629" w14:textId="77777777" w:rsidR="00BD451D" w:rsidRPr="00BD451D" w:rsidRDefault="00BD451D" w:rsidP="008F596D">
      <w:pPr>
        <w:rPr>
          <w:sz w:val="28"/>
          <w:szCs w:val="28"/>
          <w:lang w:val="en-US"/>
        </w:rPr>
      </w:pPr>
      <w:r w:rsidRPr="00BD451D">
        <w:rPr>
          <w:color w:val="000000"/>
          <w:sz w:val="28"/>
          <w:szCs w:val="28"/>
          <w:lang w:val="en-US"/>
        </w:rPr>
        <w:t>Hệ thống máy tính phân biệt ít nhất 2 chế độ:</w:t>
      </w:r>
    </w:p>
    <w:p w14:paraId="4B5224C7" w14:textId="77777777" w:rsidR="00BD451D" w:rsidRPr="00BD451D" w:rsidRDefault="00BD451D" w:rsidP="00D2625D">
      <w:pPr>
        <w:numPr>
          <w:ilvl w:val="0"/>
          <w:numId w:val="33"/>
        </w:numPr>
        <w:textAlignment w:val="baseline"/>
        <w:rPr>
          <w:color w:val="000000"/>
          <w:sz w:val="28"/>
          <w:szCs w:val="28"/>
          <w:lang w:val="en-US"/>
        </w:rPr>
      </w:pPr>
      <w:r w:rsidRPr="00BD451D">
        <w:rPr>
          <w:color w:val="000000"/>
          <w:sz w:val="28"/>
          <w:szCs w:val="28"/>
          <w:lang w:val="en-US"/>
        </w:rPr>
        <w:t>Chế độ người dùng: Đây là chế độ mà các ứng dụng hoạt động</w:t>
      </w:r>
    </w:p>
    <w:p w14:paraId="2959B472" w14:textId="77777777" w:rsidR="00BD451D" w:rsidRPr="00BD451D" w:rsidRDefault="00BD451D" w:rsidP="00D2625D">
      <w:pPr>
        <w:numPr>
          <w:ilvl w:val="0"/>
          <w:numId w:val="33"/>
        </w:numPr>
        <w:textAlignment w:val="baseline"/>
        <w:rPr>
          <w:color w:val="000000"/>
          <w:sz w:val="28"/>
          <w:szCs w:val="28"/>
          <w:lang w:val="en-US"/>
        </w:rPr>
      </w:pPr>
      <w:r w:rsidRPr="00BD451D">
        <w:rPr>
          <w:color w:val="000000"/>
          <w:sz w:val="28"/>
          <w:szCs w:val="28"/>
          <w:lang w:val="en-US"/>
        </w:rPr>
        <w:t>Chế độ nhân (kernel): Đây là chế độ OS hoạt động</w:t>
      </w:r>
    </w:p>
    <w:p w14:paraId="716C3E32" w14:textId="77777777" w:rsidR="00BD451D" w:rsidRPr="00BD451D" w:rsidRDefault="00BD451D" w:rsidP="008F596D">
      <w:pPr>
        <w:rPr>
          <w:sz w:val="28"/>
          <w:szCs w:val="28"/>
          <w:lang w:val="en-US"/>
        </w:rPr>
      </w:pPr>
      <w:r w:rsidRPr="00BD451D">
        <w:rPr>
          <w:color w:val="000000"/>
          <w:sz w:val="28"/>
          <w:szCs w:val="28"/>
          <w:lang w:val="en-US"/>
        </w:rPr>
        <w:t>Việc chuyển qua lại giữa 2 chế độ sẽ được hỗ trợ bởi phần cứng. Khi ứng dụng mức người dùng yêu cầu truy cập phần cứng thì sẽ tạo ra 1 ngoại lệ và chuyển quyền điều khiển tới OS, OS sẽ xem xét yêu cầu này là hợp lệ hay không, nếu không hợp lệ thì sẽ kết thúc ứng dụng, nếu hợp lệ thì OS sẽ cấp quyền truy cập cho ứng dụng.</w:t>
      </w:r>
    </w:p>
    <w:p w14:paraId="609AFAA0" w14:textId="77777777" w:rsidR="00BD451D" w:rsidRPr="00BD451D" w:rsidRDefault="00BD451D" w:rsidP="008F596D">
      <w:pPr>
        <w:jc w:val="left"/>
        <w:rPr>
          <w:sz w:val="28"/>
          <w:szCs w:val="28"/>
          <w:lang w:val="en-US"/>
        </w:rPr>
      </w:pPr>
    </w:p>
    <w:p w14:paraId="348DACB5" w14:textId="77777777" w:rsidR="00BD451D" w:rsidRPr="00BD451D" w:rsidRDefault="00BD451D" w:rsidP="008F596D">
      <w:pPr>
        <w:rPr>
          <w:sz w:val="28"/>
          <w:szCs w:val="28"/>
          <w:lang w:val="en-US"/>
        </w:rPr>
      </w:pPr>
      <w:r w:rsidRPr="00BD451D">
        <w:rPr>
          <w:color w:val="000000"/>
          <w:sz w:val="28"/>
          <w:szCs w:val="28"/>
          <w:lang w:val="en-US"/>
        </w:rPr>
        <w:t>Một cách khác để tương tác giữa 2 chế độ là sử dụng lời gọi hệ thống (system call) dựa trên tập hợp các thao tác mà OS cho phép ứng dụng người dùng có thể gọi trực tiếp để nhờ OS thực hiện, chẳng hạn như mở tệp tin, gửi gói tin, cấp phát bộ nhớ, …</w:t>
      </w:r>
    </w:p>
    <w:p w14:paraId="3A277AC3" w14:textId="77777777" w:rsidR="00BD451D" w:rsidRPr="00BD451D" w:rsidRDefault="00BD451D" w:rsidP="008F596D">
      <w:pPr>
        <w:jc w:val="left"/>
        <w:rPr>
          <w:sz w:val="28"/>
          <w:szCs w:val="28"/>
          <w:lang w:val="en-US"/>
        </w:rPr>
      </w:pPr>
    </w:p>
    <w:p w14:paraId="179D70F8" w14:textId="77777777" w:rsidR="00BD451D" w:rsidRPr="00BD451D" w:rsidRDefault="00BD451D" w:rsidP="008F596D">
      <w:pPr>
        <w:rPr>
          <w:sz w:val="28"/>
          <w:szCs w:val="28"/>
          <w:lang w:val="en-US"/>
        </w:rPr>
      </w:pPr>
      <w:r w:rsidRPr="00BD451D">
        <w:rPr>
          <w:color w:val="000000"/>
          <w:sz w:val="28"/>
          <w:szCs w:val="28"/>
          <w:lang w:val="en-US"/>
        </w:rPr>
        <w:t>OS cũng có thể gửi các tín hiệu (signal) tới các ứng dụng người dùng nhằm thông báo một số thông tin tới ứng dụng.</w:t>
      </w:r>
    </w:p>
    <w:p w14:paraId="0E03A3AD" w14:textId="77777777" w:rsidR="00BD451D" w:rsidRPr="00BD451D" w:rsidRDefault="00BD451D" w:rsidP="008F596D">
      <w:pPr>
        <w:jc w:val="left"/>
        <w:rPr>
          <w:sz w:val="28"/>
          <w:szCs w:val="28"/>
          <w:lang w:val="en-US"/>
        </w:rPr>
      </w:pPr>
    </w:p>
    <w:p w14:paraId="3CAAE58F" w14:textId="504C648E" w:rsidR="00BD451D" w:rsidRPr="008F596D" w:rsidRDefault="00BD451D" w:rsidP="006F0954">
      <w:pPr>
        <w:pStyle w:val="Heading2"/>
      </w:pPr>
      <w:bookmarkStart w:id="12" w:name="_Toc91160626"/>
      <w:r w:rsidRPr="008F596D">
        <w:t>Lời gọi hệ thống (System call)</w:t>
      </w:r>
      <w:bookmarkEnd w:id="12"/>
    </w:p>
    <w:p w14:paraId="1DBA756D" w14:textId="77777777" w:rsidR="00BD085F" w:rsidRPr="008F596D" w:rsidRDefault="00BD085F" w:rsidP="008F596D">
      <w:pPr>
        <w:pStyle w:val="BodyText"/>
        <w:rPr>
          <w:lang w:val="en-US"/>
        </w:rPr>
      </w:pPr>
    </w:p>
    <w:p w14:paraId="03358442" w14:textId="77777777" w:rsidR="00BD451D" w:rsidRPr="00BD451D" w:rsidRDefault="00BD451D" w:rsidP="008F596D">
      <w:pPr>
        <w:rPr>
          <w:sz w:val="28"/>
          <w:szCs w:val="28"/>
          <w:lang w:val="en-US"/>
        </w:rPr>
      </w:pPr>
      <w:r w:rsidRPr="00BD451D">
        <w:rPr>
          <w:color w:val="000000"/>
          <w:sz w:val="28"/>
          <w:szCs w:val="28"/>
          <w:lang w:val="en-US"/>
        </w:rPr>
        <w:t xml:space="preserve">Khi một ứng dụng đang thực thi ở chế độ người dùng cần truy xuất vào phần cứng thì nó thực hiện 1 lời gọi hệ thống. Trong quá trình thực hiện lời gọi hệ thống, quyền điều khiển sẽ được chuyển sang cho OS trong chế độ nhân. Lúc này, OS sẽ </w:t>
      </w:r>
      <w:r w:rsidRPr="00BD451D">
        <w:rPr>
          <w:color w:val="000000"/>
          <w:sz w:val="28"/>
          <w:szCs w:val="28"/>
          <w:lang w:val="en-US"/>
        </w:rPr>
        <w:lastRenderedPageBreak/>
        <w:t>thực hiện các thao tác cần thiết và sau đó trả kết quả về lại cho ứng dụng đang thực thi.</w:t>
      </w:r>
    </w:p>
    <w:p w14:paraId="371F7B45" w14:textId="3D4BE50E"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17FA71F1" wp14:editId="7442AF4C">
            <wp:extent cx="4419600" cy="2543175"/>
            <wp:effectExtent l="0" t="0" r="0" b="9525"/>
            <wp:docPr id="118" name="Picture 11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imeli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9600" cy="2543175"/>
                    </a:xfrm>
                    <a:prstGeom prst="rect">
                      <a:avLst/>
                    </a:prstGeom>
                    <a:noFill/>
                    <a:ln>
                      <a:noFill/>
                    </a:ln>
                  </pic:spPr>
                </pic:pic>
              </a:graphicData>
            </a:graphic>
          </wp:inline>
        </w:drawing>
      </w:r>
    </w:p>
    <w:p w14:paraId="4DC8CEC0" w14:textId="77777777" w:rsidR="00BD451D" w:rsidRPr="00BD451D" w:rsidRDefault="00BD451D" w:rsidP="008F596D">
      <w:pPr>
        <w:rPr>
          <w:sz w:val="28"/>
          <w:szCs w:val="28"/>
          <w:lang w:val="en-US"/>
        </w:rPr>
      </w:pPr>
      <w:r w:rsidRPr="00BD451D">
        <w:rPr>
          <w:color w:val="000000"/>
          <w:sz w:val="28"/>
          <w:szCs w:val="28"/>
          <w:lang w:val="en-US"/>
        </w:rPr>
        <w:t>Để thực hiện 1 lời gọi hệ thống, ứng dụng người dùng phải thực hiện các bước sau:</w:t>
      </w:r>
    </w:p>
    <w:p w14:paraId="2BB06D93" w14:textId="77777777" w:rsidR="00BD451D" w:rsidRPr="00BD451D" w:rsidRDefault="00BD451D" w:rsidP="00D2625D">
      <w:pPr>
        <w:numPr>
          <w:ilvl w:val="0"/>
          <w:numId w:val="34"/>
        </w:numPr>
        <w:textAlignment w:val="baseline"/>
        <w:rPr>
          <w:color w:val="000000"/>
          <w:sz w:val="28"/>
          <w:szCs w:val="28"/>
          <w:lang w:val="en-US"/>
        </w:rPr>
      </w:pPr>
      <w:r w:rsidRPr="00BD451D">
        <w:rPr>
          <w:color w:val="000000"/>
          <w:sz w:val="28"/>
          <w:szCs w:val="28"/>
          <w:lang w:val="en-US"/>
        </w:rPr>
        <w:t>Chuẩn bị các đối số, đối số có thể truyền trực tiếp hoặc thông qua địa chỉ của đối số</w:t>
      </w:r>
    </w:p>
    <w:p w14:paraId="2A68615E" w14:textId="77777777" w:rsidR="00BD451D" w:rsidRPr="00BD451D" w:rsidRDefault="00BD451D" w:rsidP="00D2625D">
      <w:pPr>
        <w:numPr>
          <w:ilvl w:val="0"/>
          <w:numId w:val="34"/>
        </w:numPr>
        <w:textAlignment w:val="baseline"/>
        <w:rPr>
          <w:color w:val="000000"/>
          <w:sz w:val="28"/>
          <w:szCs w:val="28"/>
          <w:lang w:val="en-US"/>
        </w:rPr>
      </w:pPr>
      <w:r w:rsidRPr="00BD451D">
        <w:rPr>
          <w:color w:val="000000"/>
          <w:sz w:val="28"/>
          <w:szCs w:val="28"/>
          <w:lang w:val="en-US"/>
        </w:rPr>
        <w:t>Lưu các dữ liệu liên quan tại vị trí đã được quy định trước</w:t>
      </w:r>
    </w:p>
    <w:p w14:paraId="016C1923" w14:textId="77777777" w:rsidR="00BD451D" w:rsidRPr="00BD451D" w:rsidRDefault="00BD451D" w:rsidP="00D2625D">
      <w:pPr>
        <w:numPr>
          <w:ilvl w:val="0"/>
          <w:numId w:val="34"/>
        </w:numPr>
        <w:textAlignment w:val="baseline"/>
        <w:rPr>
          <w:color w:val="000000"/>
          <w:sz w:val="28"/>
          <w:szCs w:val="28"/>
          <w:lang w:val="en-US"/>
        </w:rPr>
      </w:pPr>
      <w:r w:rsidRPr="00BD451D">
        <w:rPr>
          <w:color w:val="000000"/>
          <w:sz w:val="28"/>
          <w:szCs w:val="28"/>
          <w:lang w:val="en-US"/>
        </w:rPr>
        <w:t>Tiến hành lời gọi hệ thống</w:t>
      </w:r>
    </w:p>
    <w:p w14:paraId="2B0CF9DB" w14:textId="77777777" w:rsidR="00BD451D" w:rsidRPr="00BD451D" w:rsidRDefault="00BD451D" w:rsidP="008F596D">
      <w:pPr>
        <w:jc w:val="left"/>
        <w:rPr>
          <w:sz w:val="28"/>
          <w:szCs w:val="28"/>
          <w:lang w:val="en-US"/>
        </w:rPr>
      </w:pPr>
    </w:p>
    <w:p w14:paraId="2BDA0B7F" w14:textId="1537A846" w:rsidR="00BD451D" w:rsidRPr="008F596D" w:rsidRDefault="00BD451D" w:rsidP="006F0954">
      <w:pPr>
        <w:pStyle w:val="Heading2"/>
      </w:pPr>
      <w:bookmarkStart w:id="13" w:name="_Toc91160627"/>
      <w:r w:rsidRPr="008F596D">
        <w:t>Chuyển đổi giữa chế độ người dùng và nhân (kernel)</w:t>
      </w:r>
      <w:bookmarkEnd w:id="13"/>
    </w:p>
    <w:p w14:paraId="133F3875" w14:textId="77777777" w:rsidR="00BD085F" w:rsidRPr="008F596D" w:rsidRDefault="00BD085F" w:rsidP="008F596D">
      <w:pPr>
        <w:pStyle w:val="BodyText"/>
        <w:rPr>
          <w:lang w:val="en-US"/>
        </w:rPr>
      </w:pPr>
    </w:p>
    <w:p w14:paraId="66F7CA4F" w14:textId="77777777" w:rsidR="00BD451D" w:rsidRPr="00BD451D" w:rsidRDefault="00BD451D" w:rsidP="008F596D">
      <w:pPr>
        <w:rPr>
          <w:sz w:val="28"/>
          <w:szCs w:val="28"/>
          <w:lang w:val="en-US"/>
        </w:rPr>
      </w:pPr>
      <w:r w:rsidRPr="00BD451D">
        <w:rPr>
          <w:color w:val="000000"/>
          <w:sz w:val="28"/>
          <w:szCs w:val="28"/>
          <w:lang w:val="en-US"/>
        </w:rPr>
        <w:t>Việc chuyển đổi giữa chế độ người dùng và nhân (kernel) được hỗ trợ bởi phần cứng bằng cách sử dụng ngoại lệ (exception).</w:t>
      </w:r>
    </w:p>
    <w:p w14:paraId="4B191F9D" w14:textId="77777777" w:rsidR="00BD451D" w:rsidRPr="00BD451D" w:rsidRDefault="00BD451D" w:rsidP="008F596D">
      <w:pPr>
        <w:rPr>
          <w:sz w:val="28"/>
          <w:szCs w:val="28"/>
          <w:lang w:val="en-US"/>
        </w:rPr>
      </w:pPr>
      <w:r w:rsidRPr="00BD451D">
        <w:rPr>
          <w:color w:val="000000"/>
          <w:sz w:val="28"/>
          <w:szCs w:val="28"/>
          <w:lang w:val="en-US"/>
        </w:rPr>
        <w:t>Ngoài sự hỗ trợ bởi phần cứng, vẫn phải cần thêm một số lệnh (instruction) để thực hiện các thao tác khác.</w:t>
      </w:r>
    </w:p>
    <w:p w14:paraId="1DDEA334" w14:textId="77777777" w:rsidR="00BD451D" w:rsidRPr="00BD451D" w:rsidRDefault="00BD451D" w:rsidP="008F596D">
      <w:pPr>
        <w:rPr>
          <w:sz w:val="28"/>
          <w:szCs w:val="28"/>
          <w:lang w:val="en-US"/>
        </w:rPr>
      </w:pPr>
      <w:r w:rsidRPr="00BD451D">
        <w:rPr>
          <w:color w:val="000000"/>
          <w:sz w:val="28"/>
          <w:szCs w:val="28"/>
          <w:lang w:val="en-US"/>
        </w:rPr>
        <w:t>Khi chuyển đổi sẽ tác động rất lớn đến Cache trong khi Cache ảnh hưởng rất lớn đến hiệu suất của việc thực thi ứng dụng.</w:t>
      </w:r>
    </w:p>
    <w:p w14:paraId="0127BB37" w14:textId="77777777" w:rsidR="00BD451D" w:rsidRPr="00BD451D" w:rsidRDefault="00BD451D" w:rsidP="008F596D">
      <w:pPr>
        <w:jc w:val="left"/>
        <w:rPr>
          <w:sz w:val="28"/>
          <w:szCs w:val="28"/>
          <w:lang w:val="en-US"/>
        </w:rPr>
      </w:pPr>
    </w:p>
    <w:p w14:paraId="6C45DEBB" w14:textId="7B65AEBA" w:rsidR="00BD451D" w:rsidRPr="008F596D" w:rsidRDefault="00BD451D" w:rsidP="006F0954">
      <w:pPr>
        <w:pStyle w:val="Heading2"/>
      </w:pPr>
      <w:bookmarkStart w:id="14" w:name="_Toc91160628"/>
      <w:r w:rsidRPr="008F596D">
        <w:t>Các dịch vụ của của OS</w:t>
      </w:r>
      <w:bookmarkEnd w:id="14"/>
    </w:p>
    <w:p w14:paraId="06ED07B1" w14:textId="77777777" w:rsidR="00BD085F" w:rsidRPr="008F596D" w:rsidRDefault="00BD085F" w:rsidP="008F596D">
      <w:pPr>
        <w:pStyle w:val="BodyText"/>
        <w:rPr>
          <w:lang w:val="en-US"/>
        </w:rPr>
      </w:pPr>
    </w:p>
    <w:p w14:paraId="4F7E9D27" w14:textId="77777777" w:rsidR="00BD451D" w:rsidRPr="00BD451D" w:rsidRDefault="00BD451D" w:rsidP="008F596D">
      <w:pPr>
        <w:rPr>
          <w:sz w:val="28"/>
          <w:szCs w:val="28"/>
          <w:lang w:val="en-US"/>
        </w:rPr>
      </w:pPr>
      <w:r w:rsidRPr="00BD451D">
        <w:rPr>
          <w:color w:val="000000"/>
          <w:sz w:val="28"/>
          <w:szCs w:val="28"/>
          <w:lang w:val="en-US"/>
        </w:rPr>
        <w:lastRenderedPageBreak/>
        <w:t>Nhằm cung cấp truyền truy cập phần cứng cho các ứng dụng người dùng, OS sẽ cung cấp một số dịch vụ cơ bản để liên kết đến việc điều khiển phần cứng, ví dụ:</w:t>
      </w:r>
    </w:p>
    <w:p w14:paraId="475FB1DE" w14:textId="77777777" w:rsidR="00BD451D" w:rsidRPr="00BD451D" w:rsidRDefault="00BD451D" w:rsidP="00D2625D">
      <w:pPr>
        <w:numPr>
          <w:ilvl w:val="0"/>
          <w:numId w:val="35"/>
        </w:numPr>
        <w:textAlignment w:val="baseline"/>
        <w:rPr>
          <w:color w:val="000000"/>
          <w:sz w:val="28"/>
          <w:szCs w:val="28"/>
          <w:lang w:val="en-US"/>
        </w:rPr>
      </w:pPr>
      <w:r w:rsidRPr="00BD451D">
        <w:rPr>
          <w:color w:val="000000"/>
          <w:sz w:val="28"/>
          <w:szCs w:val="28"/>
          <w:lang w:val="en-US"/>
        </w:rPr>
        <w:t>Lập lịch (scheduler): Điều khiển việc truy xuất tới 1 hoặc nhiều CPU</w:t>
      </w:r>
    </w:p>
    <w:p w14:paraId="3D375D2D" w14:textId="77777777" w:rsidR="00BD451D" w:rsidRPr="00BD451D" w:rsidRDefault="00BD451D" w:rsidP="00D2625D">
      <w:pPr>
        <w:numPr>
          <w:ilvl w:val="0"/>
          <w:numId w:val="35"/>
        </w:numPr>
        <w:textAlignment w:val="baseline"/>
        <w:rPr>
          <w:color w:val="000000"/>
          <w:sz w:val="28"/>
          <w:szCs w:val="28"/>
          <w:lang w:val="en-US"/>
        </w:rPr>
      </w:pPr>
      <w:r w:rsidRPr="00BD451D">
        <w:rPr>
          <w:color w:val="000000"/>
          <w:sz w:val="28"/>
          <w:szCs w:val="28"/>
          <w:lang w:val="en-US"/>
        </w:rPr>
        <w:t>Quản lý bộ nhớ: Cấp phát bộ nhớ cho 1 hay nhiều ứng dụng hoạt động và đảm bảo các ứng dụng không ghi đè lên vùng nhớ nhau</w:t>
      </w:r>
    </w:p>
    <w:p w14:paraId="0FFE64C9" w14:textId="77777777" w:rsidR="00BD451D" w:rsidRPr="00BD451D" w:rsidRDefault="00BD451D" w:rsidP="00D2625D">
      <w:pPr>
        <w:numPr>
          <w:ilvl w:val="0"/>
          <w:numId w:val="35"/>
        </w:numPr>
        <w:textAlignment w:val="baseline"/>
        <w:rPr>
          <w:color w:val="000000"/>
          <w:sz w:val="28"/>
          <w:szCs w:val="28"/>
          <w:lang w:val="en-US"/>
        </w:rPr>
      </w:pPr>
      <w:r w:rsidRPr="00BD451D">
        <w:rPr>
          <w:color w:val="000000"/>
          <w:sz w:val="28"/>
          <w:szCs w:val="28"/>
          <w:lang w:val="en-US"/>
        </w:rPr>
        <w:t>Điều khiển thiết bị ngoại vi (device driver): Điều khiển việc truy xuất tới các thiết bị ngoại vi như ổ đĩa, chuột, bàn phím, …</w:t>
      </w:r>
    </w:p>
    <w:p w14:paraId="2D6D39E7" w14:textId="77777777" w:rsidR="00BD451D" w:rsidRPr="00BD451D" w:rsidRDefault="00BD451D" w:rsidP="00D2625D">
      <w:pPr>
        <w:numPr>
          <w:ilvl w:val="0"/>
          <w:numId w:val="35"/>
        </w:numPr>
        <w:textAlignment w:val="baseline"/>
        <w:rPr>
          <w:color w:val="000000"/>
          <w:sz w:val="28"/>
          <w:szCs w:val="28"/>
          <w:lang w:val="en-US"/>
        </w:rPr>
      </w:pPr>
      <w:r w:rsidRPr="00BD451D">
        <w:rPr>
          <w:color w:val="000000"/>
          <w:sz w:val="28"/>
          <w:szCs w:val="28"/>
          <w:lang w:val="en-US"/>
        </w:rPr>
        <w:t>Hệ thống tệp tin (file system): Hỗ trợ việc lưu trữ trên các thiết bị lưu trữ khối</w:t>
      </w:r>
    </w:p>
    <w:p w14:paraId="52532650" w14:textId="77777777" w:rsidR="00BD451D" w:rsidRPr="00BD451D" w:rsidRDefault="00BD451D" w:rsidP="00D2625D">
      <w:pPr>
        <w:numPr>
          <w:ilvl w:val="0"/>
          <w:numId w:val="35"/>
        </w:numPr>
        <w:textAlignment w:val="baseline"/>
        <w:rPr>
          <w:color w:val="000000"/>
          <w:sz w:val="28"/>
          <w:szCs w:val="28"/>
          <w:lang w:val="en-US"/>
        </w:rPr>
      </w:pPr>
      <w:r w:rsidRPr="00BD451D">
        <w:rPr>
          <w:color w:val="000000"/>
          <w:sz w:val="28"/>
          <w:szCs w:val="28"/>
          <w:lang w:val="en-US"/>
        </w:rPr>
        <w:t>Quản lý tiến trình (process): Quản lý ứng dụng đang thực thi</w:t>
      </w:r>
    </w:p>
    <w:p w14:paraId="5AF1AB45" w14:textId="77777777" w:rsidR="00BD451D" w:rsidRPr="00BD451D" w:rsidRDefault="00BD451D" w:rsidP="008F596D">
      <w:pPr>
        <w:jc w:val="left"/>
        <w:rPr>
          <w:sz w:val="28"/>
          <w:szCs w:val="28"/>
          <w:lang w:val="en-US"/>
        </w:rPr>
      </w:pPr>
    </w:p>
    <w:p w14:paraId="0444589A" w14:textId="77777777" w:rsidR="00BD451D" w:rsidRPr="00BD451D" w:rsidRDefault="00BD451D" w:rsidP="008F596D">
      <w:pPr>
        <w:rPr>
          <w:sz w:val="28"/>
          <w:szCs w:val="28"/>
          <w:lang w:val="en-US"/>
        </w:rPr>
      </w:pPr>
      <w:r w:rsidRPr="00BD451D">
        <w:rPr>
          <w:color w:val="000000"/>
          <w:sz w:val="28"/>
          <w:szCs w:val="28"/>
          <w:lang w:val="en-US"/>
        </w:rPr>
        <w:t>OS thực hiện các dịch vụ của mình thông qua các lời gọi hệ thống từ phía ứng dụng người dùng. Một số lời gọi hệ thống trong Windows và Linux được trình bày trong hình bên dưới.</w:t>
      </w:r>
    </w:p>
    <w:p w14:paraId="4D07B9F3" w14:textId="2EE4E13B"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7DF1E464" wp14:editId="0CFBB1E9">
            <wp:extent cx="5257800" cy="4810125"/>
            <wp:effectExtent l="0" t="0" r="0" b="9525"/>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4810125"/>
                    </a:xfrm>
                    <a:prstGeom prst="rect">
                      <a:avLst/>
                    </a:prstGeom>
                    <a:noFill/>
                    <a:ln>
                      <a:noFill/>
                    </a:ln>
                  </pic:spPr>
                </pic:pic>
              </a:graphicData>
            </a:graphic>
          </wp:inline>
        </w:drawing>
      </w:r>
    </w:p>
    <w:p w14:paraId="3C758D59" w14:textId="77777777" w:rsidR="00BD451D" w:rsidRPr="00BD451D" w:rsidRDefault="00BD451D" w:rsidP="008F596D">
      <w:pPr>
        <w:jc w:val="left"/>
        <w:rPr>
          <w:sz w:val="28"/>
          <w:szCs w:val="28"/>
          <w:lang w:val="en-US"/>
        </w:rPr>
      </w:pPr>
    </w:p>
    <w:p w14:paraId="04BC62A8" w14:textId="77777777" w:rsidR="00BD451D" w:rsidRPr="008F596D" w:rsidRDefault="00BD451D" w:rsidP="006F0954">
      <w:pPr>
        <w:pStyle w:val="Heading2"/>
      </w:pPr>
      <w:bookmarkStart w:id="15" w:name="_Toc91160629"/>
      <w:r w:rsidRPr="008F596D">
        <w:t>Cấu trúc của OS</w:t>
      </w:r>
      <w:bookmarkEnd w:id="15"/>
    </w:p>
    <w:p w14:paraId="4A2179E8" w14:textId="77777777" w:rsidR="00BD451D" w:rsidRPr="00BD451D" w:rsidRDefault="00BD451D" w:rsidP="008F596D">
      <w:pPr>
        <w:jc w:val="left"/>
        <w:rPr>
          <w:sz w:val="28"/>
          <w:szCs w:val="28"/>
          <w:lang w:val="en-US"/>
        </w:rPr>
      </w:pPr>
    </w:p>
    <w:p w14:paraId="014E9FF0" w14:textId="2AB027FA" w:rsidR="00BD451D" w:rsidRPr="008F596D" w:rsidRDefault="00BD451D" w:rsidP="006F0954">
      <w:pPr>
        <w:pStyle w:val="Heading3"/>
      </w:pPr>
      <w:bookmarkStart w:id="16" w:name="_Toc91160630"/>
      <w:r w:rsidRPr="008F596D">
        <w:t>Cấu trúc OS nguyên khối (Monolithic OS)</w:t>
      </w:r>
      <w:bookmarkEnd w:id="16"/>
    </w:p>
    <w:p w14:paraId="405A67D2" w14:textId="77777777" w:rsidR="00BD451D" w:rsidRPr="00BD451D" w:rsidRDefault="00BD451D" w:rsidP="008F596D">
      <w:pPr>
        <w:rPr>
          <w:sz w:val="28"/>
          <w:szCs w:val="28"/>
          <w:lang w:val="en-US"/>
        </w:rPr>
      </w:pPr>
      <w:r w:rsidRPr="00BD451D">
        <w:rPr>
          <w:color w:val="000000"/>
          <w:sz w:val="28"/>
          <w:szCs w:val="28"/>
          <w:lang w:val="en-US"/>
        </w:rPr>
        <w:t>Trong OS với cấu trúc nguyên khối, tất cả các dịch vụ mà OS cung cấp và tất cả các phần cứng cần thiết đã hoàn toàn nằm sẵn trong OS. Ưu/nhược điểm của cấu trúc OS này bao gồm:</w:t>
      </w:r>
    </w:p>
    <w:p w14:paraId="674DAE84" w14:textId="77777777" w:rsidR="00BD451D" w:rsidRPr="00BD451D" w:rsidRDefault="00BD451D" w:rsidP="00D2625D">
      <w:pPr>
        <w:numPr>
          <w:ilvl w:val="0"/>
          <w:numId w:val="36"/>
        </w:numPr>
        <w:textAlignment w:val="baseline"/>
        <w:rPr>
          <w:color w:val="000000"/>
          <w:sz w:val="28"/>
          <w:szCs w:val="28"/>
          <w:lang w:val="en-US"/>
        </w:rPr>
      </w:pPr>
      <w:r w:rsidRPr="00BD451D">
        <w:rPr>
          <w:color w:val="000000"/>
          <w:sz w:val="28"/>
          <w:szCs w:val="28"/>
          <w:lang w:val="en-US"/>
        </w:rPr>
        <w:t>Ưu điểm: Mọi thứ đã có sẵn trong OS vì thế có thể tối ưu hóa quá trình biên dịch</w:t>
      </w:r>
    </w:p>
    <w:p w14:paraId="2A2CF158" w14:textId="77777777" w:rsidR="00BD451D" w:rsidRPr="00BD451D" w:rsidRDefault="00BD451D" w:rsidP="00D2625D">
      <w:pPr>
        <w:numPr>
          <w:ilvl w:val="0"/>
          <w:numId w:val="36"/>
        </w:numPr>
        <w:textAlignment w:val="baseline"/>
        <w:rPr>
          <w:color w:val="000000"/>
          <w:sz w:val="28"/>
          <w:szCs w:val="28"/>
          <w:lang w:val="en-US"/>
        </w:rPr>
      </w:pPr>
      <w:r w:rsidRPr="00BD451D">
        <w:rPr>
          <w:color w:val="000000"/>
          <w:sz w:val="28"/>
          <w:szCs w:val="28"/>
          <w:lang w:val="en-US"/>
        </w:rPr>
        <w:t>Nhược điểm: Có quá nhiều trạng thái, mã nguồn để duy trì, vận hành, gỗi lỗi, nâng cấp. Kích thước lớn khiến tốn nhiều bộ nhớ, làm ảnh hưởng đến các ứng dụng khác.</w:t>
      </w:r>
    </w:p>
    <w:p w14:paraId="19338C52" w14:textId="77777777" w:rsidR="00BD451D" w:rsidRPr="00BD451D" w:rsidRDefault="00BD451D" w:rsidP="008F596D">
      <w:pPr>
        <w:jc w:val="left"/>
        <w:rPr>
          <w:sz w:val="28"/>
          <w:szCs w:val="28"/>
          <w:lang w:val="en-US"/>
        </w:rPr>
      </w:pPr>
    </w:p>
    <w:p w14:paraId="699AE6F9" w14:textId="77777777" w:rsidR="00BD451D" w:rsidRPr="008F596D" w:rsidRDefault="00BD451D" w:rsidP="006F0954">
      <w:pPr>
        <w:pStyle w:val="Heading3"/>
      </w:pPr>
      <w:bookmarkStart w:id="17" w:name="_Toc91160631"/>
      <w:r w:rsidRPr="008F596D">
        <w:t>Cấu trúc OS mô-đun (Modular OS)</w:t>
      </w:r>
      <w:bookmarkEnd w:id="17"/>
    </w:p>
    <w:p w14:paraId="769BDFB5" w14:textId="77777777" w:rsidR="00BD451D" w:rsidRPr="00BD451D" w:rsidRDefault="00BD451D" w:rsidP="008F596D">
      <w:pPr>
        <w:rPr>
          <w:sz w:val="28"/>
          <w:szCs w:val="28"/>
          <w:lang w:val="en-US"/>
        </w:rPr>
      </w:pPr>
      <w:r w:rsidRPr="00BD451D">
        <w:rPr>
          <w:color w:val="000000"/>
          <w:sz w:val="28"/>
          <w:szCs w:val="28"/>
          <w:lang w:val="en-US"/>
        </w:rPr>
        <w:t>Trong OS với cấu trúc mô-đun, OS được cài đặt sẵn một số dịch vụ cơ bản, các dịch khác có thể được bổ sung thông qua bổ sung các mô-đun. Ưu/nhược điểm của cấu trúc OS này bao gồm:</w:t>
      </w:r>
    </w:p>
    <w:p w14:paraId="54E20941" w14:textId="77777777" w:rsidR="00BD451D" w:rsidRPr="00BD451D" w:rsidRDefault="00BD451D" w:rsidP="00D2625D">
      <w:pPr>
        <w:numPr>
          <w:ilvl w:val="0"/>
          <w:numId w:val="37"/>
        </w:numPr>
        <w:textAlignment w:val="baseline"/>
        <w:rPr>
          <w:color w:val="000000"/>
          <w:sz w:val="28"/>
          <w:szCs w:val="28"/>
          <w:lang w:val="en-US"/>
        </w:rPr>
      </w:pPr>
      <w:r w:rsidRPr="00BD451D">
        <w:rPr>
          <w:color w:val="000000"/>
          <w:sz w:val="28"/>
          <w:szCs w:val="28"/>
          <w:lang w:val="en-US"/>
        </w:rPr>
        <w:t>Ưu điểm:</w:t>
      </w:r>
    </w:p>
    <w:p w14:paraId="7E89EF08" w14:textId="77777777" w:rsidR="00BD451D" w:rsidRPr="00BD451D" w:rsidRDefault="00BD451D" w:rsidP="00D2625D">
      <w:pPr>
        <w:numPr>
          <w:ilvl w:val="1"/>
          <w:numId w:val="37"/>
        </w:numPr>
        <w:textAlignment w:val="baseline"/>
        <w:rPr>
          <w:color w:val="000000"/>
          <w:sz w:val="28"/>
          <w:szCs w:val="28"/>
          <w:lang w:val="en-US"/>
        </w:rPr>
      </w:pPr>
      <w:r w:rsidRPr="00BD451D">
        <w:rPr>
          <w:color w:val="000000"/>
          <w:sz w:val="28"/>
          <w:szCs w:val="28"/>
          <w:lang w:val="en-US"/>
        </w:rPr>
        <w:t>Dễ dàng tùy biến các dịch vụ của OS</w:t>
      </w:r>
    </w:p>
    <w:p w14:paraId="0CA3FFBE" w14:textId="77777777" w:rsidR="00BD451D" w:rsidRPr="00BD451D" w:rsidRDefault="00BD451D" w:rsidP="00D2625D">
      <w:pPr>
        <w:numPr>
          <w:ilvl w:val="1"/>
          <w:numId w:val="37"/>
        </w:numPr>
        <w:textAlignment w:val="baseline"/>
        <w:rPr>
          <w:color w:val="000000"/>
          <w:sz w:val="28"/>
          <w:szCs w:val="28"/>
          <w:lang w:val="en-US"/>
        </w:rPr>
      </w:pPr>
      <w:r w:rsidRPr="00BD451D">
        <w:rPr>
          <w:color w:val="000000"/>
          <w:sz w:val="28"/>
          <w:szCs w:val="28"/>
          <w:lang w:val="en-US"/>
        </w:rPr>
        <w:t>Dễ dàng bảo trì và nâng cấp</w:t>
      </w:r>
    </w:p>
    <w:p w14:paraId="0A96DCFD" w14:textId="77777777" w:rsidR="00BD451D" w:rsidRPr="00BD451D" w:rsidRDefault="00BD451D" w:rsidP="00D2625D">
      <w:pPr>
        <w:numPr>
          <w:ilvl w:val="1"/>
          <w:numId w:val="37"/>
        </w:numPr>
        <w:textAlignment w:val="baseline"/>
        <w:rPr>
          <w:color w:val="000000"/>
          <w:sz w:val="28"/>
          <w:szCs w:val="28"/>
          <w:lang w:val="en-US"/>
        </w:rPr>
      </w:pPr>
      <w:r w:rsidRPr="00BD451D">
        <w:rPr>
          <w:color w:val="000000"/>
          <w:sz w:val="28"/>
          <w:szCs w:val="28"/>
          <w:lang w:val="en-US"/>
        </w:rPr>
        <w:t>Mã nguồn nhỏ hơn và tốn ít tài nguyên hơn</w:t>
      </w:r>
    </w:p>
    <w:p w14:paraId="58A89BE4" w14:textId="77777777" w:rsidR="00BD451D" w:rsidRPr="00BD451D" w:rsidRDefault="00BD451D" w:rsidP="00D2625D">
      <w:pPr>
        <w:numPr>
          <w:ilvl w:val="0"/>
          <w:numId w:val="37"/>
        </w:numPr>
        <w:textAlignment w:val="baseline"/>
        <w:rPr>
          <w:color w:val="000000"/>
          <w:sz w:val="28"/>
          <w:szCs w:val="28"/>
          <w:lang w:val="en-US"/>
        </w:rPr>
      </w:pPr>
      <w:r w:rsidRPr="00BD451D">
        <w:rPr>
          <w:color w:val="000000"/>
          <w:sz w:val="28"/>
          <w:szCs w:val="28"/>
          <w:lang w:val="en-US"/>
        </w:rPr>
        <w:t>Nhược điểm:</w:t>
      </w:r>
    </w:p>
    <w:p w14:paraId="57716CB1" w14:textId="77777777" w:rsidR="00BD451D" w:rsidRPr="00BD451D" w:rsidRDefault="00BD451D" w:rsidP="00D2625D">
      <w:pPr>
        <w:numPr>
          <w:ilvl w:val="1"/>
          <w:numId w:val="37"/>
        </w:numPr>
        <w:textAlignment w:val="baseline"/>
        <w:rPr>
          <w:color w:val="000000"/>
          <w:sz w:val="28"/>
          <w:szCs w:val="28"/>
          <w:lang w:val="en-US"/>
        </w:rPr>
      </w:pPr>
      <w:r w:rsidRPr="00BD451D">
        <w:rPr>
          <w:color w:val="000000"/>
          <w:sz w:val="28"/>
          <w:szCs w:val="28"/>
          <w:lang w:val="en-US"/>
        </w:rPr>
        <w:t>Khó khăn trong việc giao tiếp vì mỗi mô-đun phải tuân theo các giao tiếp được quy định sẵn, khiến khó khăn trong việc tối ưu</w:t>
      </w:r>
    </w:p>
    <w:p w14:paraId="3563AD99" w14:textId="77777777" w:rsidR="00BD451D" w:rsidRPr="00BD451D" w:rsidRDefault="00BD451D" w:rsidP="00D2625D">
      <w:pPr>
        <w:numPr>
          <w:ilvl w:val="1"/>
          <w:numId w:val="37"/>
        </w:numPr>
        <w:textAlignment w:val="baseline"/>
        <w:rPr>
          <w:color w:val="000000"/>
          <w:sz w:val="28"/>
          <w:szCs w:val="28"/>
          <w:lang w:val="en-US"/>
        </w:rPr>
      </w:pPr>
      <w:r w:rsidRPr="00BD451D">
        <w:rPr>
          <w:color w:val="000000"/>
          <w:sz w:val="28"/>
          <w:szCs w:val="28"/>
          <w:lang w:val="en-US"/>
        </w:rPr>
        <w:t>Việc bảo trì sẽ khó khăn nếu các mô-đun được viết từ các mã nguồn khác nhau và có thể tồn tại lỗi</w:t>
      </w:r>
    </w:p>
    <w:p w14:paraId="4C07A49E" w14:textId="77777777" w:rsidR="00BD451D" w:rsidRPr="00BD451D" w:rsidRDefault="00BD451D" w:rsidP="008F596D">
      <w:pPr>
        <w:rPr>
          <w:sz w:val="28"/>
          <w:szCs w:val="28"/>
          <w:lang w:val="en-US"/>
        </w:rPr>
      </w:pPr>
      <w:r w:rsidRPr="00BD451D">
        <w:rPr>
          <w:color w:val="000000"/>
          <w:sz w:val="28"/>
          <w:szCs w:val="28"/>
          <w:lang w:val="en-US"/>
        </w:rPr>
        <w:t>Linux là một OS theo cấu trúc mô-đun.</w:t>
      </w:r>
    </w:p>
    <w:p w14:paraId="5C4319AA" w14:textId="77777777" w:rsidR="00BD451D" w:rsidRPr="00BD451D" w:rsidRDefault="00BD451D" w:rsidP="008F596D">
      <w:pPr>
        <w:jc w:val="left"/>
        <w:rPr>
          <w:sz w:val="28"/>
          <w:szCs w:val="28"/>
          <w:lang w:val="en-US"/>
        </w:rPr>
      </w:pPr>
    </w:p>
    <w:p w14:paraId="153C678D" w14:textId="77777777" w:rsidR="00BD451D" w:rsidRPr="008F596D" w:rsidRDefault="00BD451D" w:rsidP="006F0954">
      <w:pPr>
        <w:pStyle w:val="Heading3"/>
      </w:pPr>
      <w:bookmarkStart w:id="18" w:name="_Toc91160632"/>
      <w:r w:rsidRPr="008F596D">
        <w:t>Cấu trúc OS vi nhân (microkernel OS)</w:t>
      </w:r>
      <w:bookmarkEnd w:id="18"/>
    </w:p>
    <w:p w14:paraId="495D4910" w14:textId="77777777" w:rsidR="00BD451D" w:rsidRPr="00BD451D" w:rsidRDefault="00BD451D" w:rsidP="008F596D">
      <w:pPr>
        <w:rPr>
          <w:sz w:val="28"/>
          <w:szCs w:val="28"/>
          <w:lang w:val="en-US"/>
        </w:rPr>
      </w:pPr>
      <w:r w:rsidRPr="00BD451D">
        <w:rPr>
          <w:color w:val="000000"/>
          <w:sz w:val="28"/>
          <w:szCs w:val="28"/>
          <w:lang w:val="en-US"/>
        </w:rPr>
        <w:t xml:space="preserve">Trong OS với cấu trúc vi nhân, OS chỉ bao gồm những thành phần cơ bản nhất như thực thi ứng dụng, không gian địa chỉ. Những thành phần khác sẽ chạy bên </w:t>
      </w:r>
      <w:r w:rsidRPr="00BD451D">
        <w:rPr>
          <w:color w:val="000000"/>
          <w:sz w:val="28"/>
          <w:szCs w:val="28"/>
          <w:lang w:val="en-US"/>
        </w:rPr>
        <w:lastRenderedPageBreak/>
        <w:t>ngoài OS như cơ sở dữ liệu, hệ thống tệp tin, trình điều khiển thiết bị, … ở chế độ người dùng. Ưu/nhược điểm của cấu trúc OS này bao gồm:</w:t>
      </w:r>
    </w:p>
    <w:p w14:paraId="1AC8D789" w14:textId="77777777" w:rsidR="00BD451D" w:rsidRPr="00BD451D" w:rsidRDefault="00BD451D" w:rsidP="00D2625D">
      <w:pPr>
        <w:numPr>
          <w:ilvl w:val="0"/>
          <w:numId w:val="38"/>
        </w:numPr>
        <w:textAlignment w:val="baseline"/>
        <w:rPr>
          <w:color w:val="000000"/>
          <w:sz w:val="28"/>
          <w:szCs w:val="28"/>
          <w:lang w:val="en-US"/>
        </w:rPr>
      </w:pPr>
      <w:r w:rsidRPr="00BD451D">
        <w:rPr>
          <w:color w:val="000000"/>
          <w:sz w:val="28"/>
          <w:szCs w:val="28"/>
          <w:lang w:val="en-US"/>
        </w:rPr>
        <w:t>Ưu điểm:</w:t>
      </w:r>
    </w:p>
    <w:p w14:paraId="26016BC0" w14:textId="77777777" w:rsidR="00BD451D" w:rsidRPr="00BD451D" w:rsidRDefault="00BD451D" w:rsidP="00D2625D">
      <w:pPr>
        <w:numPr>
          <w:ilvl w:val="1"/>
          <w:numId w:val="38"/>
        </w:numPr>
        <w:textAlignment w:val="baseline"/>
        <w:rPr>
          <w:color w:val="000000"/>
          <w:sz w:val="28"/>
          <w:szCs w:val="28"/>
          <w:lang w:val="en-US"/>
        </w:rPr>
      </w:pPr>
      <w:r w:rsidRPr="00BD451D">
        <w:rPr>
          <w:color w:val="000000"/>
          <w:sz w:val="28"/>
          <w:szCs w:val="28"/>
          <w:lang w:val="en-US"/>
        </w:rPr>
        <w:t>Kích thước OS rất nhỏ nên cần ít tài nguyên và cho hiệu năng cao hơn</w:t>
      </w:r>
    </w:p>
    <w:p w14:paraId="1F8F7B72" w14:textId="77777777" w:rsidR="00BD451D" w:rsidRPr="00BD451D" w:rsidRDefault="00BD451D" w:rsidP="00D2625D">
      <w:pPr>
        <w:numPr>
          <w:ilvl w:val="1"/>
          <w:numId w:val="38"/>
        </w:numPr>
        <w:textAlignment w:val="baseline"/>
        <w:rPr>
          <w:color w:val="000000"/>
          <w:sz w:val="28"/>
          <w:szCs w:val="28"/>
          <w:lang w:val="en-US"/>
        </w:rPr>
      </w:pPr>
      <w:r w:rsidRPr="00BD451D">
        <w:rPr>
          <w:color w:val="000000"/>
          <w:sz w:val="28"/>
          <w:szCs w:val="28"/>
          <w:lang w:val="en-US"/>
        </w:rPr>
        <w:t>Mã nguồn rất dễ kiểm tra tính chính xác</w:t>
      </w:r>
    </w:p>
    <w:p w14:paraId="5E7F7DF5" w14:textId="77777777" w:rsidR="00BD451D" w:rsidRPr="00BD451D" w:rsidRDefault="00BD451D" w:rsidP="00D2625D">
      <w:pPr>
        <w:numPr>
          <w:ilvl w:val="1"/>
          <w:numId w:val="38"/>
        </w:numPr>
        <w:textAlignment w:val="baseline"/>
        <w:rPr>
          <w:color w:val="000000"/>
          <w:sz w:val="28"/>
          <w:szCs w:val="28"/>
          <w:lang w:val="en-US"/>
        </w:rPr>
      </w:pPr>
      <w:r w:rsidRPr="00BD451D">
        <w:rPr>
          <w:color w:val="000000"/>
          <w:sz w:val="28"/>
          <w:szCs w:val="28"/>
          <w:lang w:val="en-US"/>
        </w:rPr>
        <w:t>Phù hợp cho các hệ thống nhúng và điều khiển</w:t>
      </w:r>
    </w:p>
    <w:p w14:paraId="5C100D06" w14:textId="77777777" w:rsidR="00BD451D" w:rsidRPr="00BD451D" w:rsidRDefault="00BD451D" w:rsidP="00D2625D">
      <w:pPr>
        <w:numPr>
          <w:ilvl w:val="0"/>
          <w:numId w:val="38"/>
        </w:numPr>
        <w:textAlignment w:val="baseline"/>
        <w:rPr>
          <w:color w:val="000000"/>
          <w:sz w:val="28"/>
          <w:szCs w:val="28"/>
          <w:lang w:val="en-US"/>
        </w:rPr>
      </w:pPr>
      <w:r w:rsidRPr="00BD451D">
        <w:rPr>
          <w:color w:val="000000"/>
          <w:sz w:val="28"/>
          <w:szCs w:val="28"/>
          <w:lang w:val="en-US"/>
        </w:rPr>
        <w:t>Nhược điểm:</w:t>
      </w:r>
    </w:p>
    <w:p w14:paraId="6ED08408" w14:textId="77777777" w:rsidR="00BD451D" w:rsidRPr="00BD451D" w:rsidRDefault="00BD451D" w:rsidP="00D2625D">
      <w:pPr>
        <w:numPr>
          <w:ilvl w:val="1"/>
          <w:numId w:val="38"/>
        </w:numPr>
        <w:textAlignment w:val="baseline"/>
        <w:rPr>
          <w:color w:val="000000"/>
          <w:sz w:val="28"/>
          <w:szCs w:val="28"/>
          <w:lang w:val="en-US"/>
        </w:rPr>
      </w:pPr>
      <w:r w:rsidRPr="00BD451D">
        <w:rPr>
          <w:color w:val="000000"/>
          <w:sz w:val="28"/>
          <w:szCs w:val="28"/>
          <w:lang w:val="en-US"/>
        </w:rPr>
        <w:t>Kém linh hoạt vì thường chuyên biệt hóa cho phần cứng</w:t>
      </w:r>
    </w:p>
    <w:p w14:paraId="5066137A" w14:textId="77777777" w:rsidR="00BD451D" w:rsidRPr="00BD451D" w:rsidRDefault="00BD451D" w:rsidP="00D2625D">
      <w:pPr>
        <w:numPr>
          <w:ilvl w:val="1"/>
          <w:numId w:val="38"/>
        </w:numPr>
        <w:textAlignment w:val="baseline"/>
        <w:rPr>
          <w:color w:val="000000"/>
          <w:sz w:val="28"/>
          <w:szCs w:val="28"/>
          <w:lang w:val="en-US"/>
        </w:rPr>
      </w:pPr>
      <w:r w:rsidRPr="00BD451D">
        <w:rPr>
          <w:color w:val="000000"/>
          <w:sz w:val="28"/>
          <w:szCs w:val="28"/>
          <w:lang w:val="en-US"/>
        </w:rPr>
        <w:t>Khó khăn trong việc viết các ứng dụng người dùng</w:t>
      </w:r>
    </w:p>
    <w:p w14:paraId="770610CD" w14:textId="77777777" w:rsidR="00BD451D" w:rsidRPr="00BD451D" w:rsidRDefault="00BD451D" w:rsidP="00D2625D">
      <w:pPr>
        <w:numPr>
          <w:ilvl w:val="1"/>
          <w:numId w:val="38"/>
        </w:numPr>
        <w:textAlignment w:val="baseline"/>
        <w:rPr>
          <w:color w:val="000000"/>
          <w:sz w:val="28"/>
          <w:szCs w:val="28"/>
          <w:lang w:val="en-US"/>
        </w:rPr>
      </w:pPr>
      <w:r w:rsidRPr="00BD451D">
        <w:rPr>
          <w:color w:val="000000"/>
          <w:sz w:val="28"/>
          <w:szCs w:val="28"/>
          <w:lang w:val="en-US"/>
        </w:rPr>
        <w:t>Tốn quá nhiều chi phí cho việc chuyển đổi ngữ cảnh</w:t>
      </w:r>
    </w:p>
    <w:p w14:paraId="3EBF6E60" w14:textId="77777777" w:rsidR="00BD451D" w:rsidRPr="00BD451D" w:rsidRDefault="00BD451D" w:rsidP="008F596D">
      <w:pPr>
        <w:jc w:val="left"/>
        <w:rPr>
          <w:sz w:val="28"/>
          <w:szCs w:val="28"/>
          <w:lang w:val="en-US"/>
        </w:rPr>
      </w:pPr>
    </w:p>
    <w:p w14:paraId="50FA33EA" w14:textId="77777777" w:rsidR="00BD451D" w:rsidRPr="008F596D" w:rsidRDefault="00BD451D" w:rsidP="006F0954">
      <w:pPr>
        <w:pStyle w:val="Heading2"/>
      </w:pPr>
      <w:bookmarkStart w:id="19" w:name="_Toc91160633"/>
      <w:r w:rsidRPr="008F596D">
        <w:t>Kiến trúc Linux</w:t>
      </w:r>
      <w:bookmarkEnd w:id="19"/>
    </w:p>
    <w:p w14:paraId="29A66616" w14:textId="77777777" w:rsidR="00BD451D" w:rsidRPr="00BD451D" w:rsidRDefault="00BD451D" w:rsidP="008F596D">
      <w:pPr>
        <w:jc w:val="left"/>
        <w:rPr>
          <w:sz w:val="28"/>
          <w:szCs w:val="28"/>
          <w:lang w:val="en-US"/>
        </w:rPr>
      </w:pPr>
    </w:p>
    <w:p w14:paraId="6FA717CE" w14:textId="17A79A0D"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43D3D939" wp14:editId="6E49935F">
            <wp:extent cx="5734050" cy="2857500"/>
            <wp:effectExtent l="0" t="0" r="0" b="0"/>
            <wp:docPr id="116" name="Picture 1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14:paraId="7849346A" w14:textId="77777777" w:rsidR="00BD451D" w:rsidRPr="00BD451D" w:rsidRDefault="00BD451D" w:rsidP="008F596D">
      <w:pPr>
        <w:rPr>
          <w:sz w:val="28"/>
          <w:szCs w:val="28"/>
          <w:lang w:val="en-US"/>
        </w:rPr>
      </w:pPr>
      <w:r w:rsidRPr="00BD451D">
        <w:rPr>
          <w:color w:val="000000"/>
          <w:sz w:val="28"/>
          <w:szCs w:val="28"/>
          <w:lang w:val="en-US"/>
        </w:rPr>
        <w:t xml:space="preserve">Ở mức thấp nhất là phần cứng chứa CPU, bộ nhớ và các thiết bị ngoại vi. Ở mức cao hơn, nhân Linux trừu tượng và quản lý các phần cứng này bằng cách hỗ trợ một loạt các sự trừu tượng và cơ chế liên quan như quản lý tiến trình, quản lý bộ nhớ, quản lý I/O, ... và các thành phần này đều có thể thay đổi độc lập nhau Sau đó là các thư viện chuẩn (standard library) cài đặt giao tiếp với các lời gọi hệ thống. Trên nữa là các chương trình tiện ích tiêu chuẩn như trình thông dịch dòng </w:t>
      </w:r>
      <w:r w:rsidRPr="00BD451D">
        <w:rPr>
          <w:color w:val="000000"/>
          <w:sz w:val="28"/>
          <w:szCs w:val="28"/>
          <w:lang w:val="en-US"/>
        </w:rPr>
        <w:lastRenderedPageBreak/>
        <w:t>lệnh (shell), trình biên dịch (compiler), … giúp người dùng tương tác với OS dễ dàng hơn. Lớp trên cùng là các ứng dụng của người sử dụng.</w:t>
      </w:r>
    </w:p>
    <w:p w14:paraId="2B6CCD01" w14:textId="77777777" w:rsidR="00BD451D" w:rsidRPr="00BD451D" w:rsidRDefault="00BD451D" w:rsidP="008F596D">
      <w:pPr>
        <w:jc w:val="left"/>
        <w:rPr>
          <w:sz w:val="28"/>
          <w:szCs w:val="28"/>
          <w:lang w:val="en-US"/>
        </w:rPr>
      </w:pPr>
    </w:p>
    <w:p w14:paraId="08017B01" w14:textId="4E4CB6FD" w:rsidR="00BD451D" w:rsidRPr="008F596D" w:rsidRDefault="00BD451D" w:rsidP="006F0954">
      <w:pPr>
        <w:pStyle w:val="Heading2"/>
      </w:pPr>
      <w:bookmarkStart w:id="20" w:name="_Toc91160634"/>
      <w:r w:rsidRPr="008F596D">
        <w:t>Kiến trúc MacOS</w:t>
      </w:r>
      <w:bookmarkEnd w:id="20"/>
    </w:p>
    <w:p w14:paraId="7014EFC2" w14:textId="77777777" w:rsidR="00BD085F" w:rsidRPr="008F596D" w:rsidRDefault="00BD085F" w:rsidP="008F596D">
      <w:pPr>
        <w:pStyle w:val="BodyText"/>
        <w:rPr>
          <w:lang w:val="en-US"/>
        </w:rPr>
      </w:pPr>
    </w:p>
    <w:p w14:paraId="3BD88E76" w14:textId="6502C13B"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31413427" wp14:editId="78014D63">
            <wp:extent cx="4648200" cy="2619375"/>
            <wp:effectExtent l="0" t="0" r="0" b="9525"/>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8200" cy="2619375"/>
                    </a:xfrm>
                    <a:prstGeom prst="rect">
                      <a:avLst/>
                    </a:prstGeom>
                    <a:noFill/>
                    <a:ln>
                      <a:noFill/>
                    </a:ln>
                  </pic:spPr>
                </pic:pic>
              </a:graphicData>
            </a:graphic>
          </wp:inline>
        </w:drawing>
      </w:r>
    </w:p>
    <w:p w14:paraId="7DDE0813" w14:textId="77777777" w:rsidR="00BD451D" w:rsidRPr="00BD451D" w:rsidRDefault="00BD451D" w:rsidP="008F596D">
      <w:pPr>
        <w:jc w:val="left"/>
        <w:rPr>
          <w:sz w:val="28"/>
          <w:szCs w:val="28"/>
          <w:lang w:val="en-US"/>
        </w:rPr>
      </w:pPr>
      <w:r w:rsidRPr="00BD451D">
        <w:rPr>
          <w:color w:val="000000"/>
          <w:sz w:val="28"/>
          <w:szCs w:val="28"/>
          <w:lang w:val="en-US"/>
        </w:rPr>
        <w:t>MacOS theo cấu trúc vi nhân bao gồm các thành phần cơ bản: quản lý bộ nhớ, lập lịch luồng và truyền thông liên tiến trình (RPC - Remote Procedure Call). Thành phần BSD cung cấp khả năng tương tác với Unix thông qua giao diện dòng lệnh BSD, POSIX API hỗ trợ giao tiếp mạng rất tốt. Hai mô-đun dưới cùng là môi trường phát triển trình điều khiển thiết bị và các mở rộng cho nhân OS.</w:t>
      </w:r>
    </w:p>
    <w:p w14:paraId="49E8BE7B" w14:textId="77777777" w:rsidR="00BD451D" w:rsidRPr="00BD451D" w:rsidRDefault="00BD451D" w:rsidP="008F596D">
      <w:pPr>
        <w:jc w:val="left"/>
        <w:rPr>
          <w:sz w:val="28"/>
          <w:szCs w:val="28"/>
          <w:lang w:val="en-US"/>
        </w:rPr>
      </w:pPr>
    </w:p>
    <w:p w14:paraId="00E05F03" w14:textId="5281B619" w:rsidR="00BD451D" w:rsidRPr="008F596D" w:rsidRDefault="00365BB6" w:rsidP="009A4B66">
      <w:pPr>
        <w:pStyle w:val="Heading1"/>
      </w:pPr>
      <w:bookmarkStart w:id="21" w:name="_Toc91160635"/>
      <w:r w:rsidRPr="008F596D">
        <w:lastRenderedPageBreak/>
        <w:t>TIẾN TRÌNH VÀ QUẢN LÝ TIẾN TRÌNH</w:t>
      </w:r>
      <w:bookmarkEnd w:id="21"/>
    </w:p>
    <w:p w14:paraId="3AA99FE7" w14:textId="77777777" w:rsidR="00BD451D" w:rsidRPr="00BD451D" w:rsidRDefault="00BD451D" w:rsidP="008F596D">
      <w:pPr>
        <w:jc w:val="left"/>
        <w:rPr>
          <w:sz w:val="28"/>
          <w:szCs w:val="28"/>
          <w:lang w:val="en-US"/>
        </w:rPr>
      </w:pPr>
    </w:p>
    <w:p w14:paraId="18682209" w14:textId="1BC6265E" w:rsidR="00BD451D" w:rsidRPr="008F596D" w:rsidRDefault="00BD451D" w:rsidP="006F0954">
      <w:pPr>
        <w:pStyle w:val="Heading2"/>
      </w:pPr>
      <w:bookmarkStart w:id="22" w:name="_Toc91160636"/>
      <w:r w:rsidRPr="008F596D">
        <w:t>Khái niệm về tiến trình (Process)</w:t>
      </w:r>
      <w:bookmarkEnd w:id="22"/>
    </w:p>
    <w:p w14:paraId="1BBAB18D" w14:textId="77777777" w:rsidR="00365BB6" w:rsidRPr="008F596D" w:rsidRDefault="00365BB6" w:rsidP="008F596D">
      <w:pPr>
        <w:pStyle w:val="BodyText"/>
        <w:rPr>
          <w:lang w:val="en-US"/>
        </w:rPr>
      </w:pPr>
    </w:p>
    <w:p w14:paraId="6DEE6C4A" w14:textId="77777777" w:rsidR="00BD451D" w:rsidRPr="00BD451D" w:rsidRDefault="00BD451D" w:rsidP="008F596D">
      <w:pPr>
        <w:rPr>
          <w:sz w:val="28"/>
          <w:szCs w:val="28"/>
          <w:lang w:val="en-US"/>
        </w:rPr>
      </w:pPr>
      <w:r w:rsidRPr="00BD451D">
        <w:rPr>
          <w:color w:val="000000"/>
          <w:sz w:val="28"/>
          <w:szCs w:val="28"/>
          <w:lang w:val="en-US"/>
        </w:rPr>
        <w:t>Ứng dụng là một chương trình nằm trên Bộ nhớ thứ cấp của máy tính (HDD, SSD hoặc Flash, thậm chí là trên Cloud) và nó là một thực thể thụ động, khi ứng dụng được nạp vào bộ nhớ chính để thực thi thì nó sẽ trở thành tiến trình. Như vậy, tiến trình là một trạng thái của chương trình khi nó được thực thi bởi CPU hoặc được nạp vào Bộ nhớ chính và nó là một thực thể chủ động.</w:t>
      </w:r>
    </w:p>
    <w:p w14:paraId="6EBD357C" w14:textId="77777777" w:rsidR="00BD451D" w:rsidRPr="00BD451D" w:rsidRDefault="00BD451D" w:rsidP="008F596D">
      <w:pPr>
        <w:jc w:val="left"/>
        <w:rPr>
          <w:sz w:val="28"/>
          <w:szCs w:val="28"/>
          <w:lang w:val="en-US"/>
        </w:rPr>
      </w:pPr>
    </w:p>
    <w:p w14:paraId="6BB9D7BF" w14:textId="77777777" w:rsidR="00BD451D" w:rsidRPr="00BD451D" w:rsidRDefault="00BD451D" w:rsidP="008F596D">
      <w:pPr>
        <w:rPr>
          <w:sz w:val="28"/>
          <w:szCs w:val="28"/>
          <w:lang w:val="en-US"/>
        </w:rPr>
      </w:pPr>
      <w:r w:rsidRPr="00BD451D">
        <w:rPr>
          <w:color w:val="000000"/>
          <w:sz w:val="28"/>
          <w:szCs w:val="28"/>
          <w:lang w:val="en-US"/>
        </w:rPr>
        <w:t>Ví dụ: Phần mềm MS Office WORD được cài đặt trên máy tính được gọi là một ứng dụng, khi thực thi ứng dụng này thì chúng ta có được 1 tiến trình.</w:t>
      </w:r>
    </w:p>
    <w:p w14:paraId="5396A469" w14:textId="77777777" w:rsidR="00BD451D" w:rsidRPr="00BD451D" w:rsidRDefault="00BD451D" w:rsidP="008F596D">
      <w:pPr>
        <w:jc w:val="left"/>
        <w:rPr>
          <w:sz w:val="28"/>
          <w:szCs w:val="28"/>
          <w:lang w:val="en-US"/>
        </w:rPr>
      </w:pPr>
    </w:p>
    <w:p w14:paraId="552E2AE2" w14:textId="77777777" w:rsidR="00BD451D" w:rsidRPr="00BD451D" w:rsidRDefault="00BD451D" w:rsidP="008F596D">
      <w:pPr>
        <w:rPr>
          <w:sz w:val="28"/>
          <w:szCs w:val="28"/>
          <w:lang w:val="en-US"/>
        </w:rPr>
      </w:pPr>
      <w:r w:rsidRPr="00BD451D">
        <w:rPr>
          <w:color w:val="000000"/>
          <w:sz w:val="28"/>
          <w:szCs w:val="28"/>
          <w:lang w:val="en-US"/>
        </w:rPr>
        <w:t>Mỗi một tiến trình (khi đã được nạp vào bộ nhớ) có một không gian địa chỉ riêng của nó, bao gồm các phân đoạn sau:</w:t>
      </w:r>
    </w:p>
    <w:p w14:paraId="672FF8AA" w14:textId="77777777" w:rsidR="00BD451D" w:rsidRPr="00BD451D" w:rsidRDefault="00BD451D" w:rsidP="00D2625D">
      <w:pPr>
        <w:numPr>
          <w:ilvl w:val="0"/>
          <w:numId w:val="39"/>
        </w:numPr>
        <w:textAlignment w:val="baseline"/>
        <w:rPr>
          <w:color w:val="000000"/>
          <w:sz w:val="28"/>
          <w:szCs w:val="28"/>
          <w:lang w:val="en-US"/>
        </w:rPr>
      </w:pPr>
      <w:r w:rsidRPr="00BD451D">
        <w:rPr>
          <w:color w:val="000000"/>
          <w:sz w:val="28"/>
          <w:szCs w:val="28"/>
          <w:lang w:val="en-US"/>
        </w:rPr>
        <w:t>Text (code): Chứa các lệnh của chương trình, phân đoạn Text sẽ được khởi tạo ngay sau khi tiến trình được nạp vào Bộ nhớ chính và có kích thước không đổi.</w:t>
      </w:r>
    </w:p>
    <w:p w14:paraId="3663866C" w14:textId="77777777" w:rsidR="00BD451D" w:rsidRPr="00BD451D" w:rsidRDefault="00BD451D" w:rsidP="00D2625D">
      <w:pPr>
        <w:numPr>
          <w:ilvl w:val="0"/>
          <w:numId w:val="39"/>
        </w:numPr>
        <w:textAlignment w:val="baseline"/>
        <w:rPr>
          <w:color w:val="000000"/>
          <w:sz w:val="28"/>
          <w:szCs w:val="28"/>
          <w:lang w:val="en-US"/>
        </w:rPr>
      </w:pPr>
      <w:r w:rsidRPr="00BD451D">
        <w:rPr>
          <w:color w:val="000000"/>
          <w:sz w:val="28"/>
          <w:szCs w:val="28"/>
          <w:lang w:val="en-US"/>
        </w:rPr>
        <w:t>Data: Chứa các biến toàn cục và biến static của chương trình, phân đoạn Data sẽ được khởi tạo ngay sau khi tiến trình được nạp vào Bộ nhớ chính và có kích thước không đổi</w:t>
      </w:r>
    </w:p>
    <w:p w14:paraId="2328AFF5" w14:textId="77777777" w:rsidR="00BD451D" w:rsidRPr="00BD451D" w:rsidRDefault="00BD451D" w:rsidP="00D2625D">
      <w:pPr>
        <w:numPr>
          <w:ilvl w:val="0"/>
          <w:numId w:val="39"/>
        </w:numPr>
        <w:textAlignment w:val="baseline"/>
        <w:rPr>
          <w:color w:val="000000"/>
          <w:sz w:val="28"/>
          <w:szCs w:val="28"/>
          <w:lang w:val="en-US"/>
        </w:rPr>
      </w:pPr>
      <w:r w:rsidRPr="00BD451D">
        <w:rPr>
          <w:color w:val="000000"/>
          <w:sz w:val="28"/>
          <w:szCs w:val="28"/>
          <w:lang w:val="en-US"/>
        </w:rPr>
        <w:t>Heap: Chứa các dữ liệu được cấp phát động trong suốt thời gian tiến trình thực thi. Phân đoạn Heap sẽ lớn dần nếu chương trình cấp phát động nhiều dữ liệu</w:t>
      </w:r>
    </w:p>
    <w:p w14:paraId="6AF311DC" w14:textId="77777777" w:rsidR="00BD451D" w:rsidRPr="00BD451D" w:rsidRDefault="00BD451D" w:rsidP="00D2625D">
      <w:pPr>
        <w:numPr>
          <w:ilvl w:val="0"/>
          <w:numId w:val="39"/>
        </w:numPr>
        <w:textAlignment w:val="baseline"/>
        <w:rPr>
          <w:color w:val="000000"/>
          <w:sz w:val="28"/>
          <w:szCs w:val="28"/>
          <w:lang w:val="en-US"/>
        </w:rPr>
      </w:pPr>
      <w:r w:rsidRPr="00BD451D">
        <w:rPr>
          <w:color w:val="000000"/>
          <w:sz w:val="28"/>
          <w:szCs w:val="28"/>
          <w:lang w:val="en-US"/>
        </w:rPr>
        <w:t>Stack: Chứa các dữ liệu cho khai báo biến cục bộ và tham số cho thủ tục (hàm con). Phân đoạn Stack sẽ lớn dần nếu cần sử dụng nhiều biến cục bộ hoặc thủ tục cần nhiều đối số đầu vào.</w:t>
      </w:r>
    </w:p>
    <w:p w14:paraId="0A01062F" w14:textId="45453F38" w:rsidR="00BD451D" w:rsidRPr="00BD451D" w:rsidRDefault="00BD451D" w:rsidP="008F596D">
      <w:pPr>
        <w:jc w:val="center"/>
        <w:rPr>
          <w:sz w:val="28"/>
          <w:szCs w:val="28"/>
          <w:lang w:val="en-US"/>
        </w:rPr>
      </w:pPr>
      <w:r w:rsidRPr="00BD451D">
        <w:rPr>
          <w:color w:val="000000"/>
          <w:sz w:val="28"/>
          <w:szCs w:val="28"/>
          <w:lang w:val="en-US"/>
        </w:rPr>
        <w:lastRenderedPageBreak/>
        <w:t> </w:t>
      </w:r>
      <w:r w:rsidRPr="008F596D">
        <w:rPr>
          <w:noProof/>
          <w:color w:val="000000"/>
          <w:sz w:val="28"/>
          <w:szCs w:val="28"/>
          <w:bdr w:val="none" w:sz="0" w:space="0" w:color="auto" w:frame="1"/>
          <w:lang w:val="en-US"/>
        </w:rPr>
        <w:drawing>
          <wp:inline distT="0" distB="0" distL="0" distR="0" wp14:anchorId="2D7A8AD8" wp14:editId="13A89412">
            <wp:extent cx="2276475" cy="3505200"/>
            <wp:effectExtent l="0" t="0" r="9525" b="0"/>
            <wp:docPr id="114" name="Pictur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76475" cy="3505200"/>
                    </a:xfrm>
                    <a:prstGeom prst="rect">
                      <a:avLst/>
                    </a:prstGeom>
                    <a:noFill/>
                    <a:ln>
                      <a:noFill/>
                    </a:ln>
                  </pic:spPr>
                </pic:pic>
              </a:graphicData>
            </a:graphic>
          </wp:inline>
        </w:drawing>
      </w:r>
    </w:p>
    <w:p w14:paraId="6456E3DB" w14:textId="3DC16C3E" w:rsidR="00BD451D" w:rsidRPr="008F596D" w:rsidRDefault="00BD451D" w:rsidP="006F0954">
      <w:pPr>
        <w:pStyle w:val="Heading2"/>
      </w:pPr>
      <w:bookmarkStart w:id="23" w:name="_Toc91160637"/>
      <w:r w:rsidRPr="008F596D">
        <w:t>Không gian địa chỉ của tiến trình</w:t>
      </w:r>
      <w:bookmarkEnd w:id="23"/>
    </w:p>
    <w:p w14:paraId="4062684E" w14:textId="77777777" w:rsidR="00365BB6" w:rsidRPr="008F596D" w:rsidRDefault="00365BB6" w:rsidP="008F596D">
      <w:pPr>
        <w:pStyle w:val="BodyText"/>
        <w:rPr>
          <w:lang w:val="en-US"/>
        </w:rPr>
      </w:pPr>
    </w:p>
    <w:p w14:paraId="74703DE5" w14:textId="77777777" w:rsidR="00BD451D" w:rsidRPr="00BD451D" w:rsidRDefault="00BD451D" w:rsidP="008F596D">
      <w:pPr>
        <w:rPr>
          <w:sz w:val="28"/>
          <w:szCs w:val="28"/>
          <w:lang w:val="en-US"/>
        </w:rPr>
      </w:pPr>
      <w:r w:rsidRPr="00BD451D">
        <w:rPr>
          <w:color w:val="000000"/>
          <w:sz w:val="28"/>
          <w:szCs w:val="28"/>
          <w:lang w:val="en-US"/>
        </w:rPr>
        <w:t>Trong các hệ điều hành hiện đại, mỗi tiến trình sẽ có 1 không gian địa chỉ ảo (virtual address space), không gian địa chỉ này sẽ được chuyển đổi thành không gian địa chỉ vật lý (physical address space) bởi MMU (Memory Management Unit - Đơn vị Quản lý Bộ nhớ).</w:t>
      </w:r>
    </w:p>
    <w:p w14:paraId="11036544" w14:textId="77777777" w:rsidR="00BD451D" w:rsidRPr="00BD451D" w:rsidRDefault="00BD451D" w:rsidP="008F596D">
      <w:pPr>
        <w:jc w:val="left"/>
        <w:rPr>
          <w:sz w:val="28"/>
          <w:szCs w:val="28"/>
          <w:lang w:val="en-US"/>
        </w:rPr>
      </w:pPr>
    </w:p>
    <w:p w14:paraId="4A50AAE8" w14:textId="1A4853C0" w:rsidR="00BD451D" w:rsidRPr="008F596D" w:rsidRDefault="00BD451D" w:rsidP="006F0954">
      <w:pPr>
        <w:pStyle w:val="Heading2"/>
      </w:pPr>
      <w:bookmarkStart w:id="24" w:name="_Toc91160638"/>
      <w:r w:rsidRPr="008F596D">
        <w:t>Quản lý bộ nhớ</w:t>
      </w:r>
      <w:bookmarkEnd w:id="24"/>
    </w:p>
    <w:p w14:paraId="63C1B74D" w14:textId="77777777" w:rsidR="00365BB6" w:rsidRPr="008F596D" w:rsidRDefault="00365BB6" w:rsidP="008F596D">
      <w:pPr>
        <w:pStyle w:val="BodyText"/>
        <w:rPr>
          <w:lang w:val="en-US"/>
        </w:rPr>
      </w:pPr>
    </w:p>
    <w:p w14:paraId="13B971E2" w14:textId="77777777" w:rsidR="00BD451D" w:rsidRPr="00BD451D" w:rsidRDefault="00BD451D" w:rsidP="008F596D">
      <w:pPr>
        <w:rPr>
          <w:sz w:val="28"/>
          <w:szCs w:val="28"/>
          <w:lang w:val="en-US"/>
        </w:rPr>
      </w:pPr>
      <w:r w:rsidRPr="00BD451D">
        <w:rPr>
          <w:color w:val="000000"/>
          <w:sz w:val="28"/>
          <w:szCs w:val="28"/>
          <w:lang w:val="en-US"/>
        </w:rPr>
        <w:t>Hệ điều hành sử dụng 1 bảng trang (Page Table) để ánh xạ các địa chỉ ảo thành các địa chỉ vật lý. Một vài địa chỉ ảo có thể không được cấp phát do không còn đủ địa chỉ vật lý để ánh xạ. Khi sắp hết bộ nhớ thì Hệ điều hành sẽ tạm thời chuyển một số địa chỉ vật lý xuống Bộ nhớ thứ cấp để đủ không gian ánh xạ cho các địa chỉ ảo. Để làm được điều này thì Hệ điều hành phải lưu trữ thông tin liên quan đến việc ánh xạ không gian địa chỉ ảo tới không gian địa chỉ vật lý và thông tin về việc hoán đổi giữa Bộ nhớ chính và Bộ nhớ thứ cấp.</w:t>
      </w:r>
    </w:p>
    <w:p w14:paraId="4C529848" w14:textId="4DC12B2F" w:rsidR="00BD451D" w:rsidRPr="00BD451D" w:rsidRDefault="00BD451D" w:rsidP="008F596D">
      <w:pPr>
        <w:spacing w:after="240"/>
        <w:jc w:val="left"/>
        <w:rPr>
          <w:sz w:val="28"/>
          <w:szCs w:val="28"/>
          <w:lang w:val="en-US"/>
        </w:rPr>
      </w:pPr>
    </w:p>
    <w:p w14:paraId="17A8F04E" w14:textId="19A1FAEA" w:rsidR="00BD451D" w:rsidRPr="008F596D" w:rsidRDefault="00BD451D" w:rsidP="006F0954">
      <w:pPr>
        <w:pStyle w:val="Heading2"/>
      </w:pPr>
      <w:bookmarkStart w:id="25" w:name="_Toc91160639"/>
      <w:r w:rsidRPr="008F596D">
        <w:lastRenderedPageBreak/>
        <w:t>Khối điều khiển tiến trình (PCB - Process Control Block)</w:t>
      </w:r>
      <w:bookmarkEnd w:id="25"/>
    </w:p>
    <w:p w14:paraId="762392BC" w14:textId="77777777" w:rsidR="00365BB6" w:rsidRPr="008F596D" w:rsidRDefault="00365BB6" w:rsidP="008F596D">
      <w:pPr>
        <w:pStyle w:val="BodyText"/>
        <w:rPr>
          <w:lang w:val="en-US"/>
        </w:rPr>
      </w:pPr>
    </w:p>
    <w:p w14:paraId="47179443" w14:textId="77777777" w:rsidR="00BD451D" w:rsidRPr="00BD451D" w:rsidRDefault="00BD451D" w:rsidP="008F596D">
      <w:pPr>
        <w:rPr>
          <w:sz w:val="28"/>
          <w:szCs w:val="28"/>
          <w:lang w:val="en-US"/>
        </w:rPr>
      </w:pPr>
      <w:r w:rsidRPr="00BD451D">
        <w:rPr>
          <w:color w:val="000000"/>
          <w:sz w:val="28"/>
          <w:szCs w:val="28"/>
          <w:lang w:val="en-US"/>
        </w:rPr>
        <w:t>Để quản lý tiến trình, Hệ điều hành sẽ lưu thông tin về những gì mà 1 tiến trình đang làm. Tất cả các thông tin này được lưu trong cấu trúc dữ liệu PCB, PCB bao gồm các thông tin sau:</w:t>
      </w:r>
    </w:p>
    <w:p w14:paraId="6E9FA375" w14:textId="77777777" w:rsidR="00BD451D" w:rsidRPr="00BD451D" w:rsidRDefault="00BD451D" w:rsidP="00D2625D">
      <w:pPr>
        <w:numPr>
          <w:ilvl w:val="0"/>
          <w:numId w:val="40"/>
        </w:numPr>
        <w:textAlignment w:val="baseline"/>
        <w:rPr>
          <w:color w:val="000000"/>
          <w:sz w:val="28"/>
          <w:szCs w:val="28"/>
          <w:lang w:val="en-US"/>
        </w:rPr>
      </w:pPr>
      <w:r w:rsidRPr="00BD451D">
        <w:rPr>
          <w:color w:val="000000"/>
          <w:sz w:val="28"/>
          <w:szCs w:val="28"/>
          <w:lang w:val="en-US"/>
        </w:rPr>
        <w:t>Trạng thái của tiến trình</w:t>
      </w:r>
    </w:p>
    <w:p w14:paraId="7D4EA687" w14:textId="77777777" w:rsidR="00BD451D" w:rsidRPr="00BD451D" w:rsidRDefault="00BD451D" w:rsidP="00D2625D">
      <w:pPr>
        <w:numPr>
          <w:ilvl w:val="0"/>
          <w:numId w:val="40"/>
        </w:numPr>
        <w:textAlignment w:val="baseline"/>
        <w:rPr>
          <w:color w:val="000000"/>
          <w:sz w:val="28"/>
          <w:szCs w:val="28"/>
          <w:lang w:val="en-US"/>
        </w:rPr>
      </w:pPr>
      <w:r w:rsidRPr="00BD451D">
        <w:rPr>
          <w:color w:val="000000"/>
          <w:sz w:val="28"/>
          <w:szCs w:val="28"/>
          <w:lang w:val="en-US"/>
        </w:rPr>
        <w:t>PID định danh của tiến trình</w:t>
      </w:r>
    </w:p>
    <w:p w14:paraId="4D577FF4" w14:textId="77777777" w:rsidR="00BD451D" w:rsidRPr="00BD451D" w:rsidRDefault="00BD451D" w:rsidP="00D2625D">
      <w:pPr>
        <w:numPr>
          <w:ilvl w:val="0"/>
          <w:numId w:val="40"/>
        </w:numPr>
        <w:textAlignment w:val="baseline"/>
        <w:rPr>
          <w:color w:val="000000"/>
          <w:sz w:val="28"/>
          <w:szCs w:val="28"/>
          <w:lang w:val="en-US"/>
        </w:rPr>
      </w:pPr>
      <w:r w:rsidRPr="00BD451D">
        <w:rPr>
          <w:color w:val="000000"/>
          <w:sz w:val="28"/>
          <w:szCs w:val="28"/>
          <w:lang w:val="en-US"/>
        </w:rPr>
        <w:t>PC (Program Counter hay còn gọi là Instruction Pointer dùng để trỏ tới địa chỉ của lệnh đang được thực thi)</w:t>
      </w:r>
    </w:p>
    <w:p w14:paraId="30D497AC" w14:textId="77777777" w:rsidR="00BD451D" w:rsidRPr="00BD451D" w:rsidRDefault="00BD451D" w:rsidP="00D2625D">
      <w:pPr>
        <w:numPr>
          <w:ilvl w:val="0"/>
          <w:numId w:val="40"/>
        </w:numPr>
        <w:textAlignment w:val="baseline"/>
        <w:rPr>
          <w:color w:val="000000"/>
          <w:sz w:val="28"/>
          <w:szCs w:val="28"/>
          <w:lang w:val="en-US"/>
        </w:rPr>
      </w:pPr>
      <w:r w:rsidRPr="00BD451D">
        <w:rPr>
          <w:color w:val="000000"/>
          <w:sz w:val="28"/>
          <w:szCs w:val="28"/>
          <w:lang w:val="en-US"/>
        </w:rPr>
        <w:t>Các thanh ghi trong CPU</w:t>
      </w:r>
    </w:p>
    <w:p w14:paraId="66CB67C4" w14:textId="77777777" w:rsidR="00BD451D" w:rsidRPr="00BD451D" w:rsidRDefault="00BD451D" w:rsidP="00D2625D">
      <w:pPr>
        <w:numPr>
          <w:ilvl w:val="0"/>
          <w:numId w:val="40"/>
        </w:numPr>
        <w:textAlignment w:val="baseline"/>
        <w:rPr>
          <w:color w:val="000000"/>
          <w:sz w:val="28"/>
          <w:szCs w:val="28"/>
          <w:lang w:val="en-US"/>
        </w:rPr>
      </w:pPr>
      <w:r w:rsidRPr="00BD451D">
        <w:rPr>
          <w:color w:val="000000"/>
          <w:sz w:val="28"/>
          <w:szCs w:val="28"/>
          <w:lang w:val="en-US"/>
        </w:rPr>
        <w:t>SP (Stack Pointer dùng để trỏ tới địa chỉ trên cùng của Stack)</w:t>
      </w:r>
    </w:p>
    <w:p w14:paraId="2458B295" w14:textId="77777777" w:rsidR="00BD451D" w:rsidRPr="00BD451D" w:rsidRDefault="00BD451D" w:rsidP="00D2625D">
      <w:pPr>
        <w:numPr>
          <w:ilvl w:val="0"/>
          <w:numId w:val="40"/>
        </w:numPr>
        <w:textAlignment w:val="baseline"/>
        <w:rPr>
          <w:color w:val="000000"/>
          <w:sz w:val="28"/>
          <w:szCs w:val="28"/>
          <w:lang w:val="en-US"/>
        </w:rPr>
      </w:pPr>
      <w:r w:rsidRPr="00BD451D">
        <w:rPr>
          <w:color w:val="000000"/>
          <w:sz w:val="28"/>
          <w:szCs w:val="28"/>
          <w:lang w:val="en-US"/>
        </w:rPr>
        <w:t>Không gian bộ nhớ</w:t>
      </w:r>
    </w:p>
    <w:p w14:paraId="79C7B293" w14:textId="77777777" w:rsidR="00BD451D" w:rsidRPr="00BD451D" w:rsidRDefault="00BD451D" w:rsidP="00D2625D">
      <w:pPr>
        <w:numPr>
          <w:ilvl w:val="0"/>
          <w:numId w:val="40"/>
        </w:numPr>
        <w:textAlignment w:val="baseline"/>
        <w:rPr>
          <w:color w:val="000000"/>
          <w:sz w:val="28"/>
          <w:szCs w:val="28"/>
          <w:lang w:val="en-US"/>
        </w:rPr>
      </w:pPr>
      <w:r w:rsidRPr="00BD451D">
        <w:rPr>
          <w:color w:val="000000"/>
          <w:sz w:val="28"/>
          <w:szCs w:val="28"/>
          <w:lang w:val="en-US"/>
        </w:rPr>
        <w:t>Danh sách các tập tin đang mở</w:t>
      </w:r>
    </w:p>
    <w:p w14:paraId="7D1AB74C" w14:textId="77777777" w:rsidR="00BD451D" w:rsidRPr="00BD451D" w:rsidRDefault="00BD451D" w:rsidP="00D2625D">
      <w:pPr>
        <w:numPr>
          <w:ilvl w:val="0"/>
          <w:numId w:val="40"/>
        </w:numPr>
        <w:textAlignment w:val="baseline"/>
        <w:rPr>
          <w:color w:val="000000"/>
          <w:sz w:val="28"/>
          <w:szCs w:val="28"/>
          <w:lang w:val="en-US"/>
        </w:rPr>
      </w:pPr>
      <w:r w:rsidRPr="00BD451D">
        <w:rPr>
          <w:color w:val="000000"/>
          <w:sz w:val="28"/>
          <w:szCs w:val="28"/>
          <w:lang w:val="en-US"/>
        </w:rPr>
        <w:t>Độ ưu tiên</w:t>
      </w:r>
    </w:p>
    <w:p w14:paraId="04F6CF3B" w14:textId="77777777" w:rsidR="00BD451D" w:rsidRPr="00BD451D" w:rsidRDefault="00BD451D" w:rsidP="00D2625D">
      <w:pPr>
        <w:numPr>
          <w:ilvl w:val="0"/>
          <w:numId w:val="40"/>
        </w:numPr>
        <w:textAlignment w:val="baseline"/>
        <w:rPr>
          <w:color w:val="000000"/>
          <w:sz w:val="28"/>
          <w:szCs w:val="28"/>
          <w:lang w:val="en-US"/>
        </w:rPr>
      </w:pPr>
      <w:r w:rsidRPr="00BD451D">
        <w:rPr>
          <w:color w:val="000000"/>
          <w:sz w:val="28"/>
          <w:szCs w:val="28"/>
          <w:lang w:val="en-US"/>
        </w:rPr>
        <w:t>Thông tin lập lịch CPU</w:t>
      </w:r>
    </w:p>
    <w:p w14:paraId="0B78BE36" w14:textId="77777777" w:rsidR="00BD451D" w:rsidRPr="00BD451D" w:rsidRDefault="00BD451D" w:rsidP="00D2625D">
      <w:pPr>
        <w:numPr>
          <w:ilvl w:val="0"/>
          <w:numId w:val="40"/>
        </w:numPr>
        <w:textAlignment w:val="baseline"/>
        <w:rPr>
          <w:color w:val="000000"/>
          <w:sz w:val="28"/>
          <w:szCs w:val="28"/>
          <w:lang w:val="en-US"/>
        </w:rPr>
      </w:pPr>
      <w:r w:rsidRPr="00BD451D">
        <w:rPr>
          <w:color w:val="000000"/>
          <w:sz w:val="28"/>
          <w:szCs w:val="28"/>
          <w:lang w:val="en-US"/>
        </w:rPr>
        <w:t>…</w:t>
      </w:r>
    </w:p>
    <w:p w14:paraId="3225E4CD" w14:textId="77777777" w:rsidR="00BD451D" w:rsidRPr="00BD451D" w:rsidRDefault="00BD451D" w:rsidP="008F596D">
      <w:pPr>
        <w:jc w:val="left"/>
        <w:rPr>
          <w:sz w:val="28"/>
          <w:szCs w:val="28"/>
          <w:lang w:val="en-US"/>
        </w:rPr>
      </w:pPr>
    </w:p>
    <w:p w14:paraId="72C75560" w14:textId="06A291B4" w:rsidR="00BD451D" w:rsidRPr="008F596D" w:rsidRDefault="00BD451D" w:rsidP="006F0954">
      <w:pPr>
        <w:pStyle w:val="Heading2"/>
      </w:pPr>
      <w:bookmarkStart w:id="26" w:name="_Toc91160640"/>
      <w:r w:rsidRPr="008F596D">
        <w:t>Cách sử dụng PCB</w:t>
      </w:r>
      <w:bookmarkEnd w:id="26"/>
    </w:p>
    <w:p w14:paraId="25BC61E3" w14:textId="77777777" w:rsidR="00365BB6" w:rsidRPr="008F596D" w:rsidRDefault="00365BB6" w:rsidP="008F596D">
      <w:pPr>
        <w:pStyle w:val="BodyText"/>
        <w:rPr>
          <w:lang w:val="en-US"/>
        </w:rPr>
      </w:pPr>
    </w:p>
    <w:p w14:paraId="642339F6" w14:textId="77777777" w:rsidR="00BD451D" w:rsidRPr="00BD451D" w:rsidRDefault="00BD451D" w:rsidP="008F596D">
      <w:pPr>
        <w:rPr>
          <w:sz w:val="28"/>
          <w:szCs w:val="28"/>
          <w:lang w:val="en-US"/>
        </w:rPr>
      </w:pPr>
      <w:r w:rsidRPr="00BD451D">
        <w:rPr>
          <w:color w:val="000000"/>
          <w:sz w:val="28"/>
          <w:szCs w:val="28"/>
          <w:lang w:val="en-US"/>
        </w:rPr>
        <w:t>Giả sử có 2 tiến trình. Hai PCB sẽ được tạo trong bộ nhớ để quản lý 2 tiến trình này. Tiếp tục giả sử P1 đang chạy và P2 đang chờ. Lúc này các thanh ghi của CPU sẽ chứa các giá trị tương ứng với việc thực thi của P1. </w:t>
      </w:r>
    </w:p>
    <w:p w14:paraId="36737666" w14:textId="77777777" w:rsidR="00BD451D" w:rsidRPr="00BD451D" w:rsidRDefault="00BD451D" w:rsidP="008F596D">
      <w:pPr>
        <w:rPr>
          <w:sz w:val="28"/>
          <w:szCs w:val="28"/>
          <w:lang w:val="en-US"/>
        </w:rPr>
      </w:pPr>
      <w:r w:rsidRPr="00BD451D">
        <w:rPr>
          <w:color w:val="000000"/>
          <w:sz w:val="28"/>
          <w:szCs w:val="28"/>
          <w:lang w:val="en-US"/>
        </w:rPr>
        <w:t>Đến một thời điểm nào đó, Hệ điều hành quyết định ngắt việc thực thi của P1 và chuyển P1 qua trạng thái chờ, lúc này Hệ điều hành cần thực hiện các công việc sau:</w:t>
      </w:r>
    </w:p>
    <w:p w14:paraId="0691ED57" w14:textId="77777777" w:rsidR="00BD451D" w:rsidRPr="00BD451D" w:rsidRDefault="00BD451D" w:rsidP="00D2625D">
      <w:pPr>
        <w:numPr>
          <w:ilvl w:val="0"/>
          <w:numId w:val="41"/>
        </w:numPr>
        <w:textAlignment w:val="baseline"/>
        <w:rPr>
          <w:color w:val="000000"/>
          <w:sz w:val="28"/>
          <w:szCs w:val="28"/>
          <w:lang w:val="en-US"/>
        </w:rPr>
      </w:pPr>
      <w:r w:rsidRPr="00BD451D">
        <w:rPr>
          <w:color w:val="000000"/>
          <w:sz w:val="28"/>
          <w:szCs w:val="28"/>
          <w:lang w:val="en-US"/>
        </w:rPr>
        <w:t>Lưu toàn bộ thông tin trạng thái của P1 vào PCB</w:t>
      </w:r>
    </w:p>
    <w:p w14:paraId="274AE49E" w14:textId="77777777" w:rsidR="00BD451D" w:rsidRPr="00BD451D" w:rsidRDefault="00BD451D" w:rsidP="00D2625D">
      <w:pPr>
        <w:numPr>
          <w:ilvl w:val="0"/>
          <w:numId w:val="41"/>
        </w:numPr>
        <w:textAlignment w:val="baseline"/>
        <w:rPr>
          <w:color w:val="000000"/>
          <w:sz w:val="28"/>
          <w:szCs w:val="28"/>
          <w:lang w:val="en-US"/>
        </w:rPr>
      </w:pPr>
      <w:r w:rsidRPr="00BD451D">
        <w:rPr>
          <w:color w:val="000000"/>
          <w:sz w:val="28"/>
          <w:szCs w:val="28"/>
          <w:lang w:val="en-US"/>
        </w:rPr>
        <w:t>Chuyển P2 qua trạng thái thực thi, việc này đồng nghĩa với việc phải cập nhật lại các thanh ghi của CPU tương ứng với việc thực thi của P2.</w:t>
      </w:r>
    </w:p>
    <w:p w14:paraId="7F315C35" w14:textId="77777777" w:rsidR="00BD451D" w:rsidRPr="00BD451D" w:rsidRDefault="00BD451D" w:rsidP="008F596D">
      <w:pPr>
        <w:rPr>
          <w:sz w:val="28"/>
          <w:szCs w:val="28"/>
          <w:lang w:val="en-US"/>
        </w:rPr>
      </w:pPr>
      <w:r w:rsidRPr="00BD451D">
        <w:rPr>
          <w:color w:val="000000"/>
          <w:sz w:val="28"/>
          <w:szCs w:val="28"/>
          <w:lang w:val="en-US"/>
        </w:rPr>
        <w:lastRenderedPageBreak/>
        <w:t>Tiếp tục giả sử khi P2 đang thực thi và cần yêu cầu cấp phát thêm bộ nhớ thì Hệ điều hành sẽ cấp phát thêm bộ nhớ và thiết lập ánh xạ địa chỉ ảo sang địa chỉ vật lý cũng như cập nhật lại PCB của P2.</w:t>
      </w:r>
    </w:p>
    <w:p w14:paraId="23AB6327" w14:textId="77777777" w:rsidR="00BD451D" w:rsidRPr="00BD451D" w:rsidRDefault="00BD451D" w:rsidP="008F596D">
      <w:pPr>
        <w:rPr>
          <w:sz w:val="28"/>
          <w:szCs w:val="28"/>
          <w:lang w:val="en-US"/>
        </w:rPr>
      </w:pPr>
      <w:r w:rsidRPr="00BD451D">
        <w:rPr>
          <w:color w:val="000000"/>
          <w:sz w:val="28"/>
          <w:szCs w:val="28"/>
          <w:lang w:val="en-US"/>
        </w:rPr>
        <w:t>Đến một thời điểm nào đó, Hệ điều hành lại quyết định ngắt việc thực thi của P2, chuyển P2 qua trạng thái chờ, sau đó khôi phục P1 để thực thi thì quy trình sẽ được lặp lại.</w:t>
      </w:r>
    </w:p>
    <w:p w14:paraId="0107996D" w14:textId="77777777" w:rsidR="00BD451D" w:rsidRPr="00BD451D" w:rsidRDefault="00BD451D" w:rsidP="008F596D">
      <w:pPr>
        <w:jc w:val="left"/>
        <w:rPr>
          <w:sz w:val="28"/>
          <w:szCs w:val="28"/>
          <w:lang w:val="en-US"/>
        </w:rPr>
      </w:pPr>
    </w:p>
    <w:p w14:paraId="1B959E4D" w14:textId="4703FD7B" w:rsidR="00BD451D" w:rsidRPr="008F596D" w:rsidRDefault="00BD451D" w:rsidP="006F0954">
      <w:pPr>
        <w:pStyle w:val="Heading2"/>
      </w:pPr>
      <w:bookmarkStart w:id="27" w:name="_Toc91160641"/>
      <w:r w:rsidRPr="008F596D">
        <w:t>Chuyển đổi ngữ cảnh (context switch)</w:t>
      </w:r>
      <w:bookmarkEnd w:id="27"/>
    </w:p>
    <w:p w14:paraId="7F20447A" w14:textId="77777777" w:rsidR="00365BB6" w:rsidRPr="008F596D" w:rsidRDefault="00365BB6" w:rsidP="008F596D">
      <w:pPr>
        <w:pStyle w:val="BodyText"/>
        <w:rPr>
          <w:lang w:val="en-US"/>
        </w:rPr>
      </w:pPr>
    </w:p>
    <w:p w14:paraId="55E6B030" w14:textId="77777777" w:rsidR="00BD451D" w:rsidRPr="00BD451D" w:rsidRDefault="00BD451D" w:rsidP="008F596D">
      <w:pPr>
        <w:rPr>
          <w:sz w:val="28"/>
          <w:szCs w:val="28"/>
          <w:lang w:val="en-US"/>
        </w:rPr>
      </w:pPr>
      <w:r w:rsidRPr="00BD451D">
        <w:rPr>
          <w:color w:val="000000"/>
          <w:sz w:val="28"/>
          <w:szCs w:val="28"/>
          <w:lang w:val="en-US"/>
        </w:rPr>
        <w:t>Mỗi khi Hệ điều hành chuyển 1 tiến trình sang trạng thái chờ và khôi phục 1 tiến trình sang trạng thái thực thi thì chúng ta gọi đây là một việc chuyển ngữ cảnh. Hoặc có thể hiểu việc chuyển đổi ngữ cảnh là việc chuyển CPU từ ngữ cảnh của tiến trình này sang ngữ cảnh của tiến trình khác.</w:t>
      </w:r>
    </w:p>
    <w:p w14:paraId="0E01F9F8" w14:textId="77777777" w:rsidR="00BD451D" w:rsidRPr="00BD451D" w:rsidRDefault="00BD451D" w:rsidP="008F596D">
      <w:pPr>
        <w:rPr>
          <w:sz w:val="28"/>
          <w:szCs w:val="28"/>
          <w:lang w:val="en-US"/>
        </w:rPr>
      </w:pPr>
      <w:r w:rsidRPr="00BD451D">
        <w:rPr>
          <w:color w:val="000000"/>
          <w:sz w:val="28"/>
          <w:szCs w:val="28"/>
          <w:lang w:val="en-US"/>
        </w:rPr>
        <w:t>Chi phí cho việc chuyển đổi ngữ cảnh rất tốn kém, bao gồm 2 loại chi phí:</w:t>
      </w:r>
    </w:p>
    <w:p w14:paraId="7CDF56B0" w14:textId="77777777" w:rsidR="00BD451D" w:rsidRPr="00BD451D" w:rsidRDefault="00BD451D" w:rsidP="00D2625D">
      <w:pPr>
        <w:numPr>
          <w:ilvl w:val="0"/>
          <w:numId w:val="42"/>
        </w:numPr>
        <w:textAlignment w:val="baseline"/>
        <w:rPr>
          <w:color w:val="000000"/>
          <w:sz w:val="28"/>
          <w:szCs w:val="28"/>
          <w:lang w:val="en-US"/>
        </w:rPr>
      </w:pPr>
      <w:r w:rsidRPr="00BD451D">
        <w:rPr>
          <w:color w:val="000000"/>
          <w:sz w:val="28"/>
          <w:szCs w:val="28"/>
          <w:lang w:val="en-US"/>
        </w:rPr>
        <w:t>Chi phí trực tiếp: Số lượng chu kỳ cần thiết cho các thao tác lưu 1 PCB xuống bộ nhớ và nạp 1 PCB lên CPU.</w:t>
      </w:r>
    </w:p>
    <w:p w14:paraId="1F0D959A" w14:textId="77777777" w:rsidR="00BD451D" w:rsidRPr="00BD451D" w:rsidRDefault="00BD451D" w:rsidP="00D2625D">
      <w:pPr>
        <w:numPr>
          <w:ilvl w:val="0"/>
          <w:numId w:val="42"/>
        </w:numPr>
        <w:textAlignment w:val="baseline"/>
        <w:rPr>
          <w:color w:val="000000"/>
          <w:sz w:val="28"/>
          <w:szCs w:val="28"/>
          <w:lang w:val="en-US"/>
        </w:rPr>
      </w:pPr>
      <w:r w:rsidRPr="00BD451D">
        <w:rPr>
          <w:color w:val="000000"/>
          <w:sz w:val="28"/>
          <w:szCs w:val="28"/>
          <w:lang w:val="en-US"/>
        </w:rPr>
        <w:t>Chi phí gián tiếp: Cache miss xảy ra do không gian địa chỉ của các tiến trình là khác nhau nên tất cả các dữ liệu trên Cache của tiến trình hiện tại không thể sử dụng cho tiến trình mới.</w:t>
      </w:r>
    </w:p>
    <w:p w14:paraId="6730EB91" w14:textId="77777777" w:rsidR="00BD451D" w:rsidRPr="00BD451D" w:rsidRDefault="00BD451D" w:rsidP="008F596D">
      <w:pPr>
        <w:rPr>
          <w:sz w:val="28"/>
          <w:szCs w:val="28"/>
          <w:lang w:val="en-US"/>
        </w:rPr>
      </w:pPr>
      <w:r w:rsidRPr="00BD451D">
        <w:rPr>
          <w:color w:val="000000"/>
          <w:sz w:val="28"/>
          <w:szCs w:val="28"/>
          <w:lang w:val="en-US"/>
        </w:rPr>
        <w:t>Khi chuyển ngữ cảnh từ tiến trình P1 sang tiến trình P2 thì toàn bộ dữ liệu trong Cache sẽ không liên quan đến P2 vì thế khi P2 thực thi thì cần phải nạp lại dữ liệu từ Bộ nhớ chính lên Cache. Tiếp tục khi chuyển ngữ cảnh từ tiến trình P2 sang tiến trình P1 thì toàn bộ dữ liệu trong Cache lại không liên quan đến P1 vì thế khi P1 thực thi thì cần phải nạp lại dữ liệu từ Bộ nhớ chính. Miss Penalty sẽ càng lớn khi có nhiều cấp Cache và kích thước của Cache lớn. Việc này lặp đi lặp lại mỗi khi việc chuyển ngữ cảnh diễn ra, vì thế nó được đặt tên là Cold Cache.</w:t>
      </w:r>
    </w:p>
    <w:p w14:paraId="5ACA0379" w14:textId="77777777" w:rsidR="00BD451D" w:rsidRPr="00BD451D" w:rsidRDefault="00BD451D" w:rsidP="008F596D">
      <w:pPr>
        <w:jc w:val="left"/>
        <w:rPr>
          <w:sz w:val="28"/>
          <w:szCs w:val="28"/>
          <w:lang w:val="en-US"/>
        </w:rPr>
      </w:pPr>
    </w:p>
    <w:p w14:paraId="12F42515" w14:textId="37797EED" w:rsidR="00BD451D" w:rsidRPr="008F596D" w:rsidRDefault="00BD451D" w:rsidP="006F0954">
      <w:pPr>
        <w:pStyle w:val="Heading2"/>
      </w:pPr>
      <w:bookmarkStart w:id="28" w:name="_Toc91160642"/>
      <w:r w:rsidRPr="008F596D">
        <w:t>Vòng đời của tiến trình</w:t>
      </w:r>
      <w:bookmarkEnd w:id="28"/>
    </w:p>
    <w:p w14:paraId="4B070E0F" w14:textId="77777777" w:rsidR="006D72AD" w:rsidRPr="008F596D" w:rsidRDefault="006D72AD" w:rsidP="008F596D">
      <w:pPr>
        <w:pStyle w:val="BodyText"/>
        <w:rPr>
          <w:lang w:val="en-US"/>
        </w:rPr>
      </w:pPr>
    </w:p>
    <w:p w14:paraId="3B3F4E3A" w14:textId="77777777" w:rsidR="00BD451D" w:rsidRPr="00BD451D" w:rsidRDefault="00BD451D" w:rsidP="008F596D">
      <w:pPr>
        <w:rPr>
          <w:sz w:val="28"/>
          <w:szCs w:val="28"/>
          <w:lang w:val="en-US"/>
        </w:rPr>
      </w:pPr>
      <w:r w:rsidRPr="00BD451D">
        <w:rPr>
          <w:color w:val="000000"/>
          <w:sz w:val="28"/>
          <w:szCs w:val="28"/>
          <w:lang w:val="en-US"/>
        </w:rPr>
        <w:lastRenderedPageBreak/>
        <w:t>Vòng đời của một tiến trình bắt đầu bằng việc khởi tạo tiến trình và kết thúc. Trong quá trình thực thi của mình, tiến trình có thể trải qua những trạng thái khác bao gồm:</w:t>
      </w:r>
    </w:p>
    <w:p w14:paraId="06A8D85F" w14:textId="77777777" w:rsidR="00BD451D" w:rsidRPr="00BD451D" w:rsidRDefault="00BD451D" w:rsidP="00D2625D">
      <w:pPr>
        <w:numPr>
          <w:ilvl w:val="0"/>
          <w:numId w:val="43"/>
        </w:numPr>
        <w:textAlignment w:val="baseline"/>
        <w:rPr>
          <w:color w:val="000000"/>
          <w:sz w:val="28"/>
          <w:szCs w:val="28"/>
          <w:lang w:val="en-US"/>
        </w:rPr>
      </w:pPr>
      <w:r w:rsidRPr="00BD451D">
        <w:rPr>
          <w:color w:val="000000"/>
          <w:sz w:val="28"/>
          <w:szCs w:val="28"/>
          <w:lang w:val="en-US"/>
        </w:rPr>
        <w:t>New: Khởi tạo tiến trình, Hệ điều hành cấp phát, khởi tạo PCB và một số tài nguyên ban đầu cho tiến trình.</w:t>
      </w:r>
    </w:p>
    <w:p w14:paraId="16816B10" w14:textId="77777777" w:rsidR="00BD451D" w:rsidRPr="00BD451D" w:rsidRDefault="00BD451D" w:rsidP="00D2625D">
      <w:pPr>
        <w:numPr>
          <w:ilvl w:val="0"/>
          <w:numId w:val="43"/>
        </w:numPr>
        <w:textAlignment w:val="baseline"/>
        <w:rPr>
          <w:color w:val="000000"/>
          <w:sz w:val="28"/>
          <w:szCs w:val="28"/>
          <w:lang w:val="en-US"/>
        </w:rPr>
      </w:pPr>
      <w:r w:rsidRPr="00BD451D">
        <w:rPr>
          <w:color w:val="000000"/>
          <w:sz w:val="28"/>
          <w:szCs w:val="28"/>
          <w:lang w:val="en-US"/>
        </w:rPr>
        <w:t>Ready: Tiến trình nhận đủ tài nguyên tối thiểu và sẵn sàng thực thi</w:t>
      </w:r>
    </w:p>
    <w:p w14:paraId="7DF50147" w14:textId="77777777" w:rsidR="00BD451D" w:rsidRPr="00BD451D" w:rsidRDefault="00BD451D" w:rsidP="00D2625D">
      <w:pPr>
        <w:numPr>
          <w:ilvl w:val="0"/>
          <w:numId w:val="43"/>
        </w:numPr>
        <w:textAlignment w:val="baseline"/>
        <w:rPr>
          <w:color w:val="000000"/>
          <w:sz w:val="28"/>
          <w:szCs w:val="28"/>
          <w:lang w:val="en-US"/>
        </w:rPr>
      </w:pPr>
      <w:r w:rsidRPr="00BD451D">
        <w:rPr>
          <w:color w:val="000000"/>
          <w:sz w:val="28"/>
          <w:szCs w:val="28"/>
          <w:lang w:val="en-US"/>
        </w:rPr>
        <w:t>Running: Tiến trình được CPU thực thi</w:t>
      </w:r>
    </w:p>
    <w:p w14:paraId="3B3EF109" w14:textId="77777777" w:rsidR="00BD451D" w:rsidRPr="00BD451D" w:rsidRDefault="00BD451D" w:rsidP="00D2625D">
      <w:pPr>
        <w:numPr>
          <w:ilvl w:val="0"/>
          <w:numId w:val="43"/>
        </w:numPr>
        <w:textAlignment w:val="baseline"/>
        <w:rPr>
          <w:color w:val="000000"/>
          <w:sz w:val="28"/>
          <w:szCs w:val="28"/>
          <w:lang w:val="en-US"/>
        </w:rPr>
      </w:pPr>
      <w:r w:rsidRPr="00BD451D">
        <w:rPr>
          <w:color w:val="000000"/>
          <w:sz w:val="28"/>
          <w:szCs w:val="28"/>
          <w:lang w:val="en-US"/>
        </w:rPr>
        <w:t>Waiting: Tiến trình thực hiện nhập/xuất hoặc chờ 1 sự kiện khác diễn ra</w:t>
      </w:r>
    </w:p>
    <w:p w14:paraId="78B1C400" w14:textId="77777777" w:rsidR="00BD451D" w:rsidRPr="00BD451D" w:rsidRDefault="00BD451D" w:rsidP="00D2625D">
      <w:pPr>
        <w:numPr>
          <w:ilvl w:val="0"/>
          <w:numId w:val="43"/>
        </w:numPr>
        <w:textAlignment w:val="baseline"/>
        <w:rPr>
          <w:color w:val="000000"/>
          <w:sz w:val="28"/>
          <w:szCs w:val="28"/>
          <w:lang w:val="en-US"/>
        </w:rPr>
      </w:pPr>
      <w:r w:rsidRPr="00BD451D">
        <w:rPr>
          <w:color w:val="000000"/>
          <w:sz w:val="28"/>
          <w:szCs w:val="28"/>
          <w:lang w:val="en-US"/>
        </w:rPr>
        <w:t>Terminate: Tiến trình hoàn tất thực thi hoặc có lỗi xảy ra.</w:t>
      </w:r>
    </w:p>
    <w:p w14:paraId="0D9DCA84" w14:textId="6DCB8F3D" w:rsidR="00D73653" w:rsidRPr="008F596D" w:rsidRDefault="00D73653" w:rsidP="008F596D">
      <w:pPr>
        <w:jc w:val="center"/>
        <w:rPr>
          <w:color w:val="000000"/>
          <w:sz w:val="28"/>
          <w:szCs w:val="28"/>
          <w:lang w:val="en-US"/>
        </w:rPr>
      </w:pPr>
      <w:r w:rsidRPr="008F596D">
        <w:rPr>
          <w:noProof/>
          <w:sz w:val="28"/>
          <w:szCs w:val="28"/>
        </w:rPr>
        <w:drawing>
          <wp:inline distT="0" distB="0" distL="0" distR="0" wp14:anchorId="3542FBF1" wp14:editId="4F3344AC">
            <wp:extent cx="5758815" cy="2260600"/>
            <wp:effectExtent l="0" t="0" r="0" b="635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21"/>
                    <a:stretch>
                      <a:fillRect/>
                    </a:stretch>
                  </pic:blipFill>
                  <pic:spPr>
                    <a:xfrm>
                      <a:off x="0" y="0"/>
                      <a:ext cx="5758815" cy="2260600"/>
                    </a:xfrm>
                    <a:prstGeom prst="rect">
                      <a:avLst/>
                    </a:prstGeom>
                  </pic:spPr>
                </pic:pic>
              </a:graphicData>
            </a:graphic>
          </wp:inline>
        </w:drawing>
      </w:r>
    </w:p>
    <w:p w14:paraId="56B93D1E" w14:textId="3F788547" w:rsidR="00BD451D" w:rsidRPr="00BD451D" w:rsidRDefault="00BD451D" w:rsidP="008F596D">
      <w:pPr>
        <w:rPr>
          <w:sz w:val="28"/>
          <w:szCs w:val="28"/>
          <w:lang w:val="en-US"/>
        </w:rPr>
      </w:pPr>
      <w:r w:rsidRPr="00BD451D">
        <w:rPr>
          <w:color w:val="000000"/>
          <w:sz w:val="28"/>
          <w:szCs w:val="28"/>
          <w:lang w:val="en-US"/>
        </w:rPr>
        <w:t>Khi một tiến trình chuyển sang trạng thái thực thi (running) thì việc chuyển ngữ cảnh sẽ xảy ra để thay thế tiến trình cũ bằng tiến trình mới, tiến trình bị thay thế sẽ chuyển về trạng thái sẵn sàng (ready).</w:t>
      </w:r>
    </w:p>
    <w:p w14:paraId="1B6A9153" w14:textId="77777777" w:rsidR="00BD451D" w:rsidRPr="00BD451D" w:rsidRDefault="00BD451D" w:rsidP="008F596D">
      <w:pPr>
        <w:rPr>
          <w:sz w:val="28"/>
          <w:szCs w:val="28"/>
          <w:lang w:val="en-US"/>
        </w:rPr>
      </w:pPr>
      <w:r w:rsidRPr="00BD451D">
        <w:rPr>
          <w:color w:val="000000"/>
          <w:sz w:val="28"/>
          <w:szCs w:val="28"/>
          <w:lang w:val="en-US"/>
        </w:rPr>
        <w:t>Khi một tiến trình đang thực thi (running) thì nó có thể bị chuyển qua 1 trong 3 trạng thái khác, bao gồm:</w:t>
      </w:r>
    </w:p>
    <w:p w14:paraId="6255E66E" w14:textId="77777777" w:rsidR="00BD451D" w:rsidRPr="00BD451D" w:rsidRDefault="00BD451D" w:rsidP="00D2625D">
      <w:pPr>
        <w:numPr>
          <w:ilvl w:val="0"/>
          <w:numId w:val="44"/>
        </w:numPr>
        <w:textAlignment w:val="baseline"/>
        <w:rPr>
          <w:color w:val="000000"/>
          <w:sz w:val="28"/>
          <w:szCs w:val="28"/>
          <w:lang w:val="en-US"/>
        </w:rPr>
      </w:pPr>
      <w:r w:rsidRPr="00BD451D">
        <w:rPr>
          <w:color w:val="000000"/>
          <w:sz w:val="28"/>
          <w:szCs w:val="28"/>
          <w:lang w:val="en-US"/>
        </w:rPr>
        <w:t>Chuyển sang sẵn sàng (ready) do bị Hệ điều hành ngắt thực thi.</w:t>
      </w:r>
    </w:p>
    <w:p w14:paraId="1475FC87" w14:textId="77777777" w:rsidR="00BD451D" w:rsidRPr="00BD451D" w:rsidRDefault="00BD451D" w:rsidP="00D2625D">
      <w:pPr>
        <w:numPr>
          <w:ilvl w:val="0"/>
          <w:numId w:val="44"/>
        </w:numPr>
        <w:textAlignment w:val="baseline"/>
        <w:rPr>
          <w:color w:val="000000"/>
          <w:sz w:val="28"/>
          <w:szCs w:val="28"/>
          <w:lang w:val="en-US"/>
        </w:rPr>
      </w:pPr>
      <w:r w:rsidRPr="00BD451D">
        <w:rPr>
          <w:color w:val="000000"/>
          <w:sz w:val="28"/>
          <w:szCs w:val="28"/>
          <w:lang w:val="en-US"/>
        </w:rPr>
        <w:t>Chuyển sang kết thúc (terminate) do tiến trình đã hoàn thành công việc hoặc có lỗi xảy ra.</w:t>
      </w:r>
    </w:p>
    <w:p w14:paraId="0D659678" w14:textId="77777777" w:rsidR="00BD451D" w:rsidRPr="00BD451D" w:rsidRDefault="00BD451D" w:rsidP="00D2625D">
      <w:pPr>
        <w:numPr>
          <w:ilvl w:val="0"/>
          <w:numId w:val="44"/>
        </w:numPr>
        <w:textAlignment w:val="baseline"/>
        <w:rPr>
          <w:color w:val="000000"/>
          <w:sz w:val="28"/>
          <w:szCs w:val="28"/>
          <w:lang w:val="en-US"/>
        </w:rPr>
      </w:pPr>
      <w:r w:rsidRPr="00BD451D">
        <w:rPr>
          <w:color w:val="000000"/>
          <w:sz w:val="28"/>
          <w:szCs w:val="28"/>
          <w:lang w:val="en-US"/>
        </w:rPr>
        <w:t>Chuyển sang chờ (waiting) do cần nhập/xuất hoặc chờ 1 sự kiện nào đó xảy ra. Khi nhập/xuất hoặc sự kiện cần chờ đã diễn ra thì tiến trình sẽ chuyển qua sẵn sàng.</w:t>
      </w:r>
    </w:p>
    <w:p w14:paraId="0D4A41C1" w14:textId="77777777" w:rsidR="00BD451D" w:rsidRPr="00BD451D" w:rsidRDefault="00BD451D" w:rsidP="008F596D">
      <w:pPr>
        <w:jc w:val="left"/>
        <w:rPr>
          <w:sz w:val="28"/>
          <w:szCs w:val="28"/>
          <w:lang w:val="en-US"/>
        </w:rPr>
      </w:pPr>
    </w:p>
    <w:p w14:paraId="74C93984" w14:textId="68B3259F" w:rsidR="00BD451D" w:rsidRPr="008F596D" w:rsidRDefault="00BD451D" w:rsidP="006F0954">
      <w:pPr>
        <w:pStyle w:val="Heading2"/>
      </w:pPr>
      <w:bookmarkStart w:id="29" w:name="_Toc91160643"/>
      <w:r w:rsidRPr="008F596D">
        <w:lastRenderedPageBreak/>
        <w:t>Tạo tiến trình</w:t>
      </w:r>
      <w:bookmarkEnd w:id="29"/>
    </w:p>
    <w:p w14:paraId="3BB72C3D" w14:textId="77777777" w:rsidR="006D72AD" w:rsidRPr="008F596D" w:rsidRDefault="006D72AD" w:rsidP="008F596D">
      <w:pPr>
        <w:pStyle w:val="BodyText"/>
        <w:rPr>
          <w:lang w:val="en-US"/>
        </w:rPr>
      </w:pPr>
    </w:p>
    <w:p w14:paraId="66B063D4" w14:textId="77777777" w:rsidR="00BD451D" w:rsidRPr="00BD451D" w:rsidRDefault="00BD451D" w:rsidP="008F596D">
      <w:pPr>
        <w:rPr>
          <w:sz w:val="28"/>
          <w:szCs w:val="28"/>
          <w:lang w:val="en-US"/>
        </w:rPr>
      </w:pPr>
      <w:r w:rsidRPr="00BD451D">
        <w:rPr>
          <w:color w:val="000000"/>
          <w:sz w:val="28"/>
          <w:szCs w:val="28"/>
          <w:lang w:val="en-US"/>
        </w:rPr>
        <w:t>Một tiến trình có thể tạo ra nhiều trình con của nó. Khi bật máy tính, Hệ điều hành sẽ được nạp vào Bộ nhớ chính và trở thành một tiến trình đặc quyền (privileged process), đây chính là tiến trình cha của mọi tiến trình hay còn gọi là tiến trình gốc. Kế tiếp, tiến trình gốc này sẽ tạo một số tiến trình khởi tạo khác, ví dụ tiến trình user shell khi người dùng đăng nhập vào hệ thống. Tiếp tục, nếu người dùng nhập lệnh vào terminal thì một tiến trình con mới sẽ được tạo ra từ tiến trình user shell. Có thể xem mối quan hệ giữa các tiến trình như là một cấu trúc dữ liệu cây.</w:t>
      </w:r>
    </w:p>
    <w:p w14:paraId="17F2A4FE" w14:textId="77777777" w:rsidR="00BD451D" w:rsidRPr="00BD451D" w:rsidRDefault="00BD451D" w:rsidP="008F596D">
      <w:pPr>
        <w:rPr>
          <w:sz w:val="28"/>
          <w:szCs w:val="28"/>
          <w:lang w:val="en-US"/>
        </w:rPr>
      </w:pPr>
      <w:r w:rsidRPr="00BD451D">
        <w:rPr>
          <w:color w:val="000000"/>
          <w:sz w:val="28"/>
          <w:szCs w:val="28"/>
          <w:lang w:val="en-US"/>
        </w:rPr>
        <w:t xml:space="preserve">Hầu hết mọi Hệ điều hành đều hỗ trợ 2 cơ chế tạo tiến trình là </w:t>
      </w:r>
      <w:r w:rsidRPr="00BD451D">
        <w:rPr>
          <w:b/>
          <w:bCs/>
          <w:color w:val="000000"/>
          <w:sz w:val="28"/>
          <w:szCs w:val="28"/>
          <w:lang w:val="en-US"/>
        </w:rPr>
        <w:t xml:space="preserve">fork </w:t>
      </w:r>
      <w:r w:rsidRPr="00BD451D">
        <w:rPr>
          <w:color w:val="000000"/>
          <w:sz w:val="28"/>
          <w:szCs w:val="28"/>
          <w:lang w:val="en-US"/>
        </w:rPr>
        <w:t xml:space="preserve">và </w:t>
      </w:r>
      <w:r w:rsidRPr="00BD451D">
        <w:rPr>
          <w:b/>
          <w:bCs/>
          <w:color w:val="000000"/>
          <w:sz w:val="28"/>
          <w:szCs w:val="28"/>
          <w:lang w:val="en-US"/>
        </w:rPr>
        <w:t>exec</w:t>
      </w:r>
      <w:r w:rsidRPr="00BD451D">
        <w:rPr>
          <w:color w:val="000000"/>
          <w:sz w:val="28"/>
          <w:szCs w:val="28"/>
          <w:lang w:val="en-US"/>
        </w:rPr>
        <w:t>:</w:t>
      </w:r>
    </w:p>
    <w:p w14:paraId="52B06A1B" w14:textId="77777777" w:rsidR="00BD451D" w:rsidRPr="00BD451D" w:rsidRDefault="00BD451D" w:rsidP="00D2625D">
      <w:pPr>
        <w:numPr>
          <w:ilvl w:val="0"/>
          <w:numId w:val="45"/>
        </w:numPr>
        <w:textAlignment w:val="baseline"/>
        <w:rPr>
          <w:color w:val="000000"/>
          <w:sz w:val="28"/>
          <w:szCs w:val="28"/>
          <w:lang w:val="en-US"/>
        </w:rPr>
      </w:pPr>
      <w:r w:rsidRPr="00BD451D">
        <w:rPr>
          <w:color w:val="000000"/>
          <w:sz w:val="28"/>
          <w:szCs w:val="28"/>
          <w:lang w:val="en-US"/>
        </w:rPr>
        <w:t>Fork: Tạo một tiến trình con và sao chép PCB của tiến trình cha cho tiến trình con vừa được tạo ra. Tiến trình con sẽ thực thi tại lệnh nằm ngay sau lệnh fork vì tiến trình cha và tiến trình con có chung PCB ngoại trừ thông tin về định danh tiến trình.</w:t>
      </w:r>
    </w:p>
    <w:p w14:paraId="54E372BC" w14:textId="77777777" w:rsidR="00BD451D" w:rsidRPr="00BD451D" w:rsidRDefault="00BD451D" w:rsidP="00D2625D">
      <w:pPr>
        <w:numPr>
          <w:ilvl w:val="0"/>
          <w:numId w:val="45"/>
        </w:numPr>
        <w:textAlignment w:val="baseline"/>
        <w:rPr>
          <w:color w:val="000000"/>
          <w:sz w:val="28"/>
          <w:szCs w:val="28"/>
          <w:lang w:val="en-US"/>
        </w:rPr>
      </w:pPr>
      <w:r w:rsidRPr="00BD451D">
        <w:rPr>
          <w:color w:val="000000"/>
          <w:sz w:val="28"/>
          <w:szCs w:val="28"/>
          <w:lang w:val="en-US"/>
        </w:rPr>
        <w:t>Exec: Tạo một tiến trình con thông qua fork nhưng không sao chép PCB của tiến trình cha cho tiến trình còn, thay vào đó sẽ nạp một chương trình mới và bắt đầu thực thi từ lệnh đầu tiên của chương trình mới này.</w:t>
      </w:r>
    </w:p>
    <w:p w14:paraId="34B589D6" w14:textId="77777777" w:rsidR="00BD451D" w:rsidRPr="00BD451D" w:rsidRDefault="00BD451D" w:rsidP="008F596D">
      <w:pPr>
        <w:jc w:val="left"/>
        <w:rPr>
          <w:sz w:val="28"/>
          <w:szCs w:val="28"/>
          <w:lang w:val="en-US"/>
        </w:rPr>
      </w:pPr>
    </w:p>
    <w:p w14:paraId="3375B407" w14:textId="7D28F414" w:rsidR="00BD451D" w:rsidRPr="008F596D" w:rsidRDefault="00BD451D" w:rsidP="006F0954">
      <w:pPr>
        <w:pStyle w:val="Heading2"/>
      </w:pPr>
      <w:bookmarkStart w:id="30" w:name="_Toc91160644"/>
      <w:r w:rsidRPr="008F596D">
        <w:t>Bộ lập lịch CPU (CPU Scheduler)</w:t>
      </w:r>
      <w:bookmarkEnd w:id="30"/>
    </w:p>
    <w:p w14:paraId="27288DE4" w14:textId="77777777" w:rsidR="006D72AD" w:rsidRPr="008F596D" w:rsidRDefault="006D72AD" w:rsidP="008F596D">
      <w:pPr>
        <w:pStyle w:val="BodyText"/>
        <w:rPr>
          <w:lang w:val="en-US"/>
        </w:rPr>
      </w:pPr>
    </w:p>
    <w:p w14:paraId="45884FDA" w14:textId="77777777" w:rsidR="00BD451D" w:rsidRPr="00BD451D" w:rsidRDefault="00BD451D" w:rsidP="008F596D">
      <w:pPr>
        <w:rPr>
          <w:sz w:val="28"/>
          <w:szCs w:val="28"/>
          <w:lang w:val="en-US"/>
        </w:rPr>
      </w:pPr>
      <w:r w:rsidRPr="00BD451D">
        <w:rPr>
          <w:color w:val="000000"/>
          <w:sz w:val="28"/>
          <w:szCs w:val="28"/>
          <w:lang w:val="en-US"/>
        </w:rPr>
        <w:t>Để CPU thực thi 1 tiến trình thì trước đó tiến trình phải ở trạng thái sẵn sàng (ready). Thực tế thì có rất nhiều tiến trình, vì thế các tiến trình ở trạng thái ready được đưa vào một hàng đợi sẵn sàng (ready queue). Cũng vì có nhiều tiến trình ở trạng thái sẵn sàng nên cần phải có một bộ lập lịch CPU để lựa chọn tiến trình nào được chuyển qua trạng thái thực thi và nó sẽ được thực thi trong bao lâu.</w:t>
      </w:r>
    </w:p>
    <w:p w14:paraId="196C39D6" w14:textId="77777777" w:rsidR="00BD451D" w:rsidRPr="00BD451D" w:rsidRDefault="00BD451D" w:rsidP="008F596D">
      <w:pPr>
        <w:rPr>
          <w:sz w:val="28"/>
          <w:szCs w:val="28"/>
          <w:lang w:val="en-US"/>
        </w:rPr>
      </w:pPr>
      <w:r w:rsidRPr="00BD451D">
        <w:rPr>
          <w:color w:val="000000"/>
          <w:sz w:val="28"/>
          <w:szCs w:val="28"/>
          <w:lang w:val="en-US"/>
        </w:rPr>
        <w:t>Để quản lý được CPU thì Hệ điều hành phải có khả năng chiếm quyền để ngắt việc thực thi của 1 tiến trình và lưu ngữ cảnh hiện tại của tiến trình này. Sau đó Hệ điều hành sẽ chạy thuật toán lập lịch để lựa chọn tiến trình nào trong hàng đợi sẵn sàng sẽ được thực thi tiếp theo. Khi 1 tiến trình được lựa chọn, Hệ điều hành sẽ cấp CPU cho tiến trình và thực hiện việc chuyển ngữ cảnh.</w:t>
      </w:r>
    </w:p>
    <w:p w14:paraId="67F37FD6" w14:textId="77777777" w:rsidR="00BD451D" w:rsidRPr="00BD451D" w:rsidRDefault="00BD451D" w:rsidP="008F596D">
      <w:pPr>
        <w:rPr>
          <w:sz w:val="28"/>
          <w:szCs w:val="28"/>
          <w:lang w:val="en-US"/>
        </w:rPr>
      </w:pPr>
      <w:r w:rsidRPr="00BD451D">
        <w:rPr>
          <w:color w:val="000000"/>
          <w:sz w:val="28"/>
          <w:szCs w:val="28"/>
          <w:lang w:val="en-US"/>
        </w:rPr>
        <w:lastRenderedPageBreak/>
        <w:t>Tài nguyên CPU rất quý giá, vì thế Hệ điều hành phải đảm bảo thời gian sử dụng CPU phần lớn phải dùng để thực thi tiến trình và tối thiểu hóa việc sử dụng CPU cho các công việc khác.</w:t>
      </w:r>
    </w:p>
    <w:p w14:paraId="037C1E52" w14:textId="77777777" w:rsidR="00BD451D" w:rsidRPr="00BD451D" w:rsidRDefault="00BD451D" w:rsidP="008F596D">
      <w:pPr>
        <w:jc w:val="left"/>
        <w:rPr>
          <w:sz w:val="28"/>
          <w:szCs w:val="28"/>
          <w:lang w:val="en-US"/>
        </w:rPr>
      </w:pPr>
    </w:p>
    <w:p w14:paraId="4BA3E0A4" w14:textId="59D82996" w:rsidR="00BD451D" w:rsidRPr="008F596D" w:rsidRDefault="00BD451D" w:rsidP="006F0954">
      <w:pPr>
        <w:pStyle w:val="Heading2"/>
      </w:pPr>
      <w:bookmarkStart w:id="31" w:name="_Toc91160645"/>
      <w:r w:rsidRPr="008F596D">
        <w:t>Thực thi tiến trình</w:t>
      </w:r>
      <w:bookmarkEnd w:id="31"/>
    </w:p>
    <w:p w14:paraId="54C03D74" w14:textId="77777777" w:rsidR="006D72AD" w:rsidRPr="008F596D" w:rsidRDefault="006D72AD" w:rsidP="008F596D">
      <w:pPr>
        <w:pStyle w:val="BodyText"/>
        <w:rPr>
          <w:lang w:val="en-US"/>
        </w:rPr>
      </w:pPr>
    </w:p>
    <w:p w14:paraId="68EDDDE6" w14:textId="77777777" w:rsidR="00BD451D" w:rsidRPr="00BD451D" w:rsidRDefault="00BD451D" w:rsidP="008F596D">
      <w:pPr>
        <w:rPr>
          <w:sz w:val="28"/>
          <w:szCs w:val="28"/>
          <w:lang w:val="en-US"/>
        </w:rPr>
      </w:pPr>
      <w:r w:rsidRPr="00BD451D">
        <w:rPr>
          <w:color w:val="000000"/>
          <w:sz w:val="28"/>
          <w:szCs w:val="28"/>
          <w:lang w:val="en-US"/>
        </w:rPr>
        <w:t>Ngoài chức năng của Bộ lập lịch CPU, chúng ta phải xem xét tần suất chạy Bộ lập lịch CPU vì nếu chạy Bộ lập lịch CPU quá thường xuyên thì sẽ lãng phí thời gian CPU, trong khi tài nguyên CPU thì quý giá và nên tập trung để thực thi các tiến trình. Nhưng! Nếu dành phần lớn thời gian CPU để thực thi tiến trình thì các tiến trình trong hàng đợi sẵn sàng có thể sẽ không được lập lịch tốt vì các tiến trình có thể chuyển từ trạng thái chờ sang trạng thái sẵn sàng bất kỳ lúc nào, miễn là nó có đủ tài nguyên để sẵn sàng thực thi, khiến kết quả của việc lập lịch CPU trước đó có thể không còn tốt.</w:t>
      </w:r>
    </w:p>
    <w:p w14:paraId="0866B718" w14:textId="77777777" w:rsidR="00BD451D" w:rsidRPr="00BD451D" w:rsidRDefault="00BD451D" w:rsidP="008F596D">
      <w:pPr>
        <w:rPr>
          <w:sz w:val="28"/>
          <w:szCs w:val="28"/>
          <w:lang w:val="en-US"/>
        </w:rPr>
      </w:pPr>
      <w:r w:rsidRPr="00BD451D">
        <w:rPr>
          <w:color w:val="000000"/>
          <w:sz w:val="28"/>
          <w:szCs w:val="28"/>
          <w:lang w:val="en-US"/>
        </w:rPr>
        <w:t>Một câu hỏi được đặt ngược lại đó là: Bộ lập lịch CPU sẽ quyết định tiến trình được thực thi trong bao lâu?</w:t>
      </w:r>
    </w:p>
    <w:p w14:paraId="678AD4D4" w14:textId="77777777" w:rsidR="00BD451D" w:rsidRPr="00BD451D" w:rsidRDefault="00BD451D" w:rsidP="008F596D">
      <w:pPr>
        <w:rPr>
          <w:sz w:val="28"/>
          <w:szCs w:val="28"/>
          <w:lang w:val="en-US"/>
        </w:rPr>
      </w:pPr>
      <w:r w:rsidRPr="00BD451D">
        <w:rPr>
          <w:color w:val="000000"/>
          <w:sz w:val="28"/>
          <w:szCs w:val="28"/>
          <w:lang w:val="en-US"/>
        </w:rPr>
        <w:t>Giả sử thời gian thực thi các tiến trình là Tp và Bộ lập lịch CPU cần Tsche để chạy giải thuật lập lịch, việc sử dụng thời gian CPU sẽ theo sơ đồ thời gian sau:</w:t>
      </w:r>
    </w:p>
    <w:p w14:paraId="5413C34C" w14:textId="77777777" w:rsidR="00BD451D" w:rsidRPr="00BD451D" w:rsidRDefault="00BD451D" w:rsidP="008F596D">
      <w:pPr>
        <w:jc w:val="center"/>
        <w:rPr>
          <w:sz w:val="28"/>
          <w:szCs w:val="28"/>
          <w:lang w:val="en-US"/>
        </w:rPr>
      </w:pPr>
      <w:r w:rsidRPr="00BD451D">
        <w:rPr>
          <w:color w:val="000000"/>
          <w:sz w:val="28"/>
          <w:szCs w:val="28"/>
          <w:lang w:val="en-US"/>
        </w:rPr>
        <w:t>Tsche | Tp | Tsche | Tp | …</w:t>
      </w:r>
    </w:p>
    <w:p w14:paraId="1538253C" w14:textId="77777777" w:rsidR="00BD451D" w:rsidRPr="00BD451D" w:rsidRDefault="00BD451D" w:rsidP="008F596D">
      <w:pPr>
        <w:jc w:val="left"/>
        <w:rPr>
          <w:sz w:val="28"/>
          <w:szCs w:val="28"/>
          <w:lang w:val="en-US"/>
        </w:rPr>
      </w:pPr>
      <w:r w:rsidRPr="00BD451D">
        <w:rPr>
          <w:color w:val="000000"/>
          <w:sz w:val="28"/>
          <w:szCs w:val="28"/>
          <w:lang w:val="en-US"/>
        </w:rPr>
        <w:t>Như có thể thấy, việc thực thi tiến trình và việc lập lịch CPU là diễn ra luân phiên, giả sử chúng ta chỉ lấy 4 khoảng thời gian đầu, khi đó hiệu suất cho việc thực thi tiến trình được tính theo công thức sau:</w:t>
      </w:r>
    </w:p>
    <w:p w14:paraId="25F9347B" w14:textId="77777777" w:rsidR="00BD451D" w:rsidRPr="00BD451D" w:rsidRDefault="00BD451D" w:rsidP="008F596D">
      <w:pPr>
        <w:jc w:val="left"/>
        <w:rPr>
          <w:sz w:val="28"/>
          <w:szCs w:val="28"/>
          <w:lang w:val="en-US"/>
        </w:rPr>
      </w:pPr>
      <w:r w:rsidRPr="00BD451D">
        <w:rPr>
          <w:color w:val="000000"/>
          <w:sz w:val="28"/>
          <w:szCs w:val="28"/>
          <w:lang w:val="en-US"/>
        </w:rPr>
        <w:t>Hiệu suất = Tổng thời gian thực thi tiến trình / Tổng thời gian sử dụng CPU</w:t>
      </w:r>
    </w:p>
    <w:p w14:paraId="645F29AC" w14:textId="77777777" w:rsidR="00BD451D" w:rsidRPr="00BD451D" w:rsidRDefault="00BD451D" w:rsidP="008F596D">
      <w:pPr>
        <w:jc w:val="left"/>
        <w:rPr>
          <w:sz w:val="28"/>
          <w:szCs w:val="28"/>
          <w:lang w:val="en-US"/>
        </w:rPr>
      </w:pPr>
      <w:r w:rsidRPr="00BD451D">
        <w:rPr>
          <w:color w:val="000000"/>
          <w:sz w:val="28"/>
          <w:szCs w:val="28"/>
          <w:lang w:val="en-US"/>
        </w:rPr>
        <w:t>                   = 2 x Tp / (2 x Tp + 2 x Tsche)</w:t>
      </w:r>
    </w:p>
    <w:p w14:paraId="31CEA744" w14:textId="77777777" w:rsidR="00BD451D" w:rsidRPr="00BD451D" w:rsidRDefault="00BD451D" w:rsidP="008F596D">
      <w:pPr>
        <w:jc w:val="left"/>
        <w:rPr>
          <w:sz w:val="28"/>
          <w:szCs w:val="28"/>
          <w:lang w:val="en-US"/>
        </w:rPr>
      </w:pPr>
      <w:r w:rsidRPr="00BD451D">
        <w:rPr>
          <w:color w:val="000000"/>
          <w:sz w:val="28"/>
          <w:szCs w:val="28"/>
          <w:lang w:val="en-US"/>
        </w:rPr>
        <w:t>Nếu Tp = Tsche thì hiệu suất chỉ đạt 50%. Nhưng nếu Tp = 10 x Tsche thì hiệu suất đạt 91%.</w:t>
      </w:r>
    </w:p>
    <w:p w14:paraId="5FF3B83D" w14:textId="77777777" w:rsidR="00BD451D" w:rsidRPr="00BD451D" w:rsidRDefault="00BD451D" w:rsidP="008F596D">
      <w:pPr>
        <w:jc w:val="left"/>
        <w:rPr>
          <w:sz w:val="28"/>
          <w:szCs w:val="28"/>
          <w:lang w:val="en-US"/>
        </w:rPr>
      </w:pPr>
    </w:p>
    <w:p w14:paraId="23EFE284" w14:textId="6E025C6F" w:rsidR="00BD451D" w:rsidRPr="008F596D" w:rsidRDefault="00BD451D" w:rsidP="006F0954">
      <w:pPr>
        <w:pStyle w:val="Heading2"/>
      </w:pPr>
      <w:bookmarkStart w:id="32" w:name="_Toc91160646"/>
      <w:r w:rsidRPr="008F596D">
        <w:t>Vấn đề nhập/xuất dữ liệu của tiến trình</w:t>
      </w:r>
      <w:bookmarkEnd w:id="32"/>
    </w:p>
    <w:p w14:paraId="6BA11199" w14:textId="77777777" w:rsidR="006D72AD" w:rsidRPr="008F596D" w:rsidRDefault="006D72AD" w:rsidP="008F596D">
      <w:pPr>
        <w:pStyle w:val="BodyText"/>
        <w:rPr>
          <w:lang w:val="en-US"/>
        </w:rPr>
      </w:pPr>
    </w:p>
    <w:p w14:paraId="44D19A13" w14:textId="77777777" w:rsidR="00BD451D" w:rsidRPr="00BD451D" w:rsidRDefault="00BD451D" w:rsidP="008F596D">
      <w:pPr>
        <w:rPr>
          <w:sz w:val="28"/>
          <w:szCs w:val="28"/>
          <w:lang w:val="en-US"/>
        </w:rPr>
      </w:pPr>
      <w:r w:rsidRPr="00BD451D">
        <w:rPr>
          <w:color w:val="000000"/>
          <w:sz w:val="28"/>
          <w:szCs w:val="28"/>
          <w:lang w:val="en-US"/>
        </w:rPr>
        <w:lastRenderedPageBreak/>
        <w:t>Bất cứ khi nào tiến trình thực thực hiện các thao tác nhập/xuất dữ liệu thì Hệ điều hành sẽ ngắt việc thực thi của tiến trình và chuyển nó qua trạng thái chờ, tại một thời điểm thì có thể cũng có nhiều tiến trình đang chờ, vì thế chúng được tổ chức thành một hàng đợi nhập xuất (I/O queue) và chờ đến lúc được thực hiện các thao tác nhập/xuất.</w:t>
      </w:r>
    </w:p>
    <w:p w14:paraId="3810A69E" w14:textId="77777777" w:rsidR="00BD451D" w:rsidRPr="00BD451D" w:rsidRDefault="00BD451D" w:rsidP="008F596D">
      <w:pPr>
        <w:rPr>
          <w:sz w:val="28"/>
          <w:szCs w:val="28"/>
          <w:lang w:val="en-US"/>
        </w:rPr>
      </w:pPr>
      <w:r w:rsidRPr="00BD451D">
        <w:rPr>
          <w:color w:val="000000"/>
          <w:sz w:val="28"/>
          <w:szCs w:val="28"/>
          <w:lang w:val="en-US"/>
        </w:rPr>
        <w:t>Khi tiến trình chuyển qua trạng thái chờ thì Bộ lập lịch CPU sẽ không lập lịch cho tiến trình này nữa vì Bộ lập lịch CPU chỉ có chức năng lập lịch các tiến trình nằm trong hàng đợi sẵn sàng. Khi việc nhập/xuất hoàn thành thì tiến trình sẽ được chuyển qua trạng thái sẵn sàng.</w:t>
      </w:r>
    </w:p>
    <w:p w14:paraId="71D4BB76" w14:textId="77777777" w:rsidR="00BD451D" w:rsidRPr="00BD451D" w:rsidRDefault="00BD451D" w:rsidP="008F596D">
      <w:pPr>
        <w:jc w:val="left"/>
        <w:rPr>
          <w:sz w:val="28"/>
          <w:szCs w:val="28"/>
          <w:lang w:val="en-US"/>
        </w:rPr>
      </w:pPr>
    </w:p>
    <w:p w14:paraId="09288353" w14:textId="77777777" w:rsidR="00BD451D" w:rsidRPr="00BD451D" w:rsidRDefault="00BD451D" w:rsidP="008F596D">
      <w:pPr>
        <w:rPr>
          <w:sz w:val="28"/>
          <w:szCs w:val="28"/>
          <w:lang w:val="en-US"/>
        </w:rPr>
      </w:pPr>
      <w:r w:rsidRPr="00BD451D">
        <w:rPr>
          <w:color w:val="000000"/>
          <w:sz w:val="28"/>
          <w:szCs w:val="28"/>
          <w:lang w:val="en-US"/>
        </w:rPr>
        <w:t>Một tiến trình được đưa vào hàng đợi sẵn sàng bởi các nguyên nhân sau:</w:t>
      </w:r>
    </w:p>
    <w:p w14:paraId="7242B887" w14:textId="77777777" w:rsidR="00BD451D" w:rsidRPr="00BD451D" w:rsidRDefault="00BD451D" w:rsidP="00D2625D">
      <w:pPr>
        <w:numPr>
          <w:ilvl w:val="0"/>
          <w:numId w:val="46"/>
        </w:numPr>
        <w:textAlignment w:val="baseline"/>
        <w:rPr>
          <w:color w:val="000000"/>
          <w:sz w:val="28"/>
          <w:szCs w:val="28"/>
          <w:lang w:val="en-US"/>
        </w:rPr>
      </w:pPr>
      <w:r w:rsidRPr="00BD451D">
        <w:rPr>
          <w:color w:val="000000"/>
          <w:sz w:val="28"/>
          <w:szCs w:val="28"/>
          <w:lang w:val="en-US"/>
        </w:rPr>
        <w:t>Hoàn thành việc nhập/xuất dữ liệu.</w:t>
      </w:r>
    </w:p>
    <w:p w14:paraId="04AE07C9" w14:textId="77777777" w:rsidR="00BD451D" w:rsidRPr="00BD451D" w:rsidRDefault="00BD451D" w:rsidP="00D2625D">
      <w:pPr>
        <w:numPr>
          <w:ilvl w:val="0"/>
          <w:numId w:val="46"/>
        </w:numPr>
        <w:textAlignment w:val="baseline"/>
        <w:rPr>
          <w:color w:val="000000"/>
          <w:sz w:val="28"/>
          <w:szCs w:val="28"/>
          <w:lang w:val="en-US"/>
        </w:rPr>
      </w:pPr>
      <w:r w:rsidRPr="00BD451D">
        <w:rPr>
          <w:color w:val="000000"/>
          <w:sz w:val="28"/>
          <w:szCs w:val="28"/>
          <w:lang w:val="en-US"/>
        </w:rPr>
        <w:t>Hết thời gian sử dụng CPU</w:t>
      </w:r>
    </w:p>
    <w:p w14:paraId="236D5D7F" w14:textId="77777777" w:rsidR="00BD451D" w:rsidRPr="00BD451D" w:rsidRDefault="00BD451D" w:rsidP="00D2625D">
      <w:pPr>
        <w:numPr>
          <w:ilvl w:val="0"/>
          <w:numId w:val="46"/>
        </w:numPr>
        <w:textAlignment w:val="baseline"/>
        <w:rPr>
          <w:color w:val="000000"/>
          <w:sz w:val="28"/>
          <w:szCs w:val="28"/>
          <w:lang w:val="en-US"/>
        </w:rPr>
      </w:pPr>
      <w:r w:rsidRPr="00BD451D">
        <w:rPr>
          <w:color w:val="000000"/>
          <w:sz w:val="28"/>
          <w:szCs w:val="28"/>
          <w:lang w:val="en-US"/>
        </w:rPr>
        <w:t>Tiến trình con được tạo ra</w:t>
      </w:r>
    </w:p>
    <w:p w14:paraId="35A8A2CF" w14:textId="77777777" w:rsidR="00BD451D" w:rsidRPr="00BD451D" w:rsidRDefault="00BD451D" w:rsidP="00D2625D">
      <w:pPr>
        <w:numPr>
          <w:ilvl w:val="0"/>
          <w:numId w:val="46"/>
        </w:numPr>
        <w:textAlignment w:val="baseline"/>
        <w:rPr>
          <w:color w:val="000000"/>
          <w:sz w:val="28"/>
          <w:szCs w:val="28"/>
          <w:lang w:val="en-US"/>
        </w:rPr>
      </w:pPr>
      <w:r w:rsidRPr="00BD451D">
        <w:rPr>
          <w:color w:val="000000"/>
          <w:sz w:val="28"/>
          <w:szCs w:val="28"/>
          <w:lang w:val="en-US"/>
        </w:rPr>
        <w:t>Chờ 1 sự kiện và sự kiện đó đã diễn ra</w:t>
      </w:r>
    </w:p>
    <w:p w14:paraId="217AB897" w14:textId="77777777" w:rsidR="00BD451D" w:rsidRPr="00BD451D" w:rsidRDefault="00BD451D" w:rsidP="008F596D">
      <w:pPr>
        <w:jc w:val="left"/>
        <w:rPr>
          <w:sz w:val="28"/>
          <w:szCs w:val="28"/>
          <w:lang w:val="en-US"/>
        </w:rPr>
      </w:pPr>
    </w:p>
    <w:p w14:paraId="7C084714" w14:textId="1D2CFD6A" w:rsidR="00BD451D" w:rsidRPr="008F596D" w:rsidRDefault="00BD451D" w:rsidP="006F0954">
      <w:pPr>
        <w:pStyle w:val="Heading2"/>
      </w:pPr>
      <w:bookmarkStart w:id="33" w:name="_Toc91160647"/>
      <w:r w:rsidRPr="008F596D">
        <w:t>Truyền thông liên tiến trình</w:t>
      </w:r>
      <w:bookmarkEnd w:id="33"/>
    </w:p>
    <w:p w14:paraId="62029576" w14:textId="77777777" w:rsidR="006D72AD" w:rsidRPr="008F596D" w:rsidRDefault="006D72AD" w:rsidP="008F596D">
      <w:pPr>
        <w:pStyle w:val="BodyText"/>
        <w:rPr>
          <w:lang w:val="en-US"/>
        </w:rPr>
      </w:pPr>
    </w:p>
    <w:p w14:paraId="649BBC61" w14:textId="77777777" w:rsidR="00BD451D" w:rsidRPr="00BD451D" w:rsidRDefault="00BD451D" w:rsidP="008F596D">
      <w:pPr>
        <w:rPr>
          <w:sz w:val="28"/>
          <w:szCs w:val="28"/>
          <w:lang w:val="en-US"/>
        </w:rPr>
      </w:pPr>
      <w:r w:rsidRPr="00BD451D">
        <w:rPr>
          <w:color w:val="000000"/>
          <w:sz w:val="28"/>
          <w:szCs w:val="28"/>
          <w:lang w:val="en-US"/>
        </w:rPr>
        <w:t>Vì có nhiều tiến trình trong Bộ nhớ chính nên Hệ điều hành phải có cơ chế bảo vệ và cách ly các tiến trình với nhau. Mỗi tiến trình sẽ có không gian địa chỉ riêng và sẽ có thời gian sử dụng CPU riêng, nhưng có những yêu cầu cần các tiến trình phải liên lạc với nhau bất chấp chúng được bảo vệ và bị cách ly khỏi nhau.</w:t>
      </w:r>
    </w:p>
    <w:p w14:paraId="4596C7A7" w14:textId="77777777" w:rsidR="00BD451D" w:rsidRPr="00BD451D" w:rsidRDefault="00BD451D" w:rsidP="008F596D">
      <w:pPr>
        <w:rPr>
          <w:sz w:val="28"/>
          <w:szCs w:val="28"/>
          <w:lang w:val="en-US"/>
        </w:rPr>
      </w:pPr>
      <w:r w:rsidRPr="00BD451D">
        <w:rPr>
          <w:color w:val="000000"/>
          <w:sz w:val="28"/>
          <w:szCs w:val="28"/>
          <w:lang w:val="en-US"/>
        </w:rPr>
        <w:t>Việc liên lạc giữa các tiến trình hay còn gọi là truyền thông liên tiến trình là việc truyền dữ liệu giữa các không gian bộ nhớ của các tiến trình khác nhau nhưng vẫn phải đảm bảo các tiến trình không vi phạm lẫn nhau. Có 2 phương pháp để truyền thông liên tiến trình:</w:t>
      </w:r>
    </w:p>
    <w:p w14:paraId="44763985" w14:textId="77777777" w:rsidR="00BD451D" w:rsidRPr="00BD451D" w:rsidRDefault="00BD451D" w:rsidP="00D2625D">
      <w:pPr>
        <w:numPr>
          <w:ilvl w:val="0"/>
          <w:numId w:val="47"/>
        </w:numPr>
        <w:textAlignment w:val="baseline"/>
        <w:rPr>
          <w:color w:val="000000"/>
          <w:sz w:val="28"/>
          <w:szCs w:val="28"/>
          <w:lang w:val="en-US"/>
        </w:rPr>
      </w:pPr>
      <w:r w:rsidRPr="00BD451D">
        <w:rPr>
          <w:color w:val="000000"/>
          <w:sz w:val="28"/>
          <w:szCs w:val="28"/>
          <w:lang w:val="en-US"/>
        </w:rPr>
        <w:t xml:space="preserve">Truyền thông điệp (Message-Passing): Hệ điều hành cung cấp 1 kênh truyền (giống như 1 bộ đệm) giữa 2 tiến trình. Mỗi tiến trình sẽ ghi hoặc đọc thông điệp từ bộ đệm này. Ưu điểm của phương pháp này là Hệ điều hành quản lý kênh truyền (bản chất là một lời gọi hệ thống - system call). </w:t>
      </w:r>
      <w:r w:rsidRPr="00BD451D">
        <w:rPr>
          <w:color w:val="000000"/>
          <w:sz w:val="28"/>
          <w:szCs w:val="28"/>
          <w:lang w:val="en-US"/>
        </w:rPr>
        <w:lastRenderedPageBreak/>
        <w:t>Nhưng nhược điểm của phương pháp này là phát sinh thêm chi phí cho việc sao chép dữ liệu từ không gian địa chỉ của 1 tiến trình tới kênh truyền nằm trong bộ nhớ của nhân Hệ điều hành.</w:t>
      </w:r>
    </w:p>
    <w:p w14:paraId="068973B8" w14:textId="4A3ECB70"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512D4FAB" wp14:editId="67DAA6D3">
            <wp:extent cx="4076700" cy="2171700"/>
            <wp:effectExtent l="0" t="0" r="0" b="0"/>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6700" cy="2171700"/>
                    </a:xfrm>
                    <a:prstGeom prst="rect">
                      <a:avLst/>
                    </a:prstGeom>
                    <a:noFill/>
                    <a:ln>
                      <a:noFill/>
                    </a:ln>
                  </pic:spPr>
                </pic:pic>
              </a:graphicData>
            </a:graphic>
          </wp:inline>
        </w:drawing>
      </w:r>
    </w:p>
    <w:p w14:paraId="6229097F" w14:textId="77777777" w:rsidR="00BD451D" w:rsidRPr="00BD451D" w:rsidRDefault="00BD451D" w:rsidP="00D2625D">
      <w:pPr>
        <w:numPr>
          <w:ilvl w:val="0"/>
          <w:numId w:val="48"/>
        </w:numPr>
        <w:textAlignment w:val="baseline"/>
        <w:rPr>
          <w:color w:val="000000"/>
          <w:sz w:val="28"/>
          <w:szCs w:val="28"/>
          <w:lang w:val="en-US"/>
        </w:rPr>
      </w:pPr>
      <w:r w:rsidRPr="00BD451D">
        <w:rPr>
          <w:color w:val="000000"/>
          <w:sz w:val="28"/>
          <w:szCs w:val="28"/>
          <w:lang w:val="en-US"/>
        </w:rPr>
        <w:t>Chia sẻ bộ nhớ (Shared Memory): Hệ điều hành thiết lập một vùng nhớ dùng chung và ánh xạ tới không gian địa chỉ của 2 tiến trình. Các tiến trình có thể ghi hoặc đọc tới/từ không gian địa chỉ của riêng chúng. Vùng nhớ dùng chung này của 2 tiến trình sẽ được ánh xạ xuống cùng 1 địa chỉ vật lý, vì thế Hệ điều hành không hề can thiệp vào quá trình truyền thông giữa các tiến trình. Ưu điểm của phương pháp này đó là tốc độ cao, nhưng nhược điểm là rất dễ xảy ra lỗi do không có sự quản lý của Hệ điều hành.</w:t>
      </w:r>
    </w:p>
    <w:p w14:paraId="5B5E3B0E" w14:textId="3CF81E6D"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52562CBC" wp14:editId="26F26ACE">
            <wp:extent cx="4362450" cy="1638300"/>
            <wp:effectExtent l="0" t="0" r="0" b="0"/>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2450" cy="1638300"/>
                    </a:xfrm>
                    <a:prstGeom prst="rect">
                      <a:avLst/>
                    </a:prstGeom>
                    <a:noFill/>
                    <a:ln>
                      <a:noFill/>
                    </a:ln>
                  </pic:spPr>
                </pic:pic>
              </a:graphicData>
            </a:graphic>
          </wp:inline>
        </w:drawing>
      </w:r>
    </w:p>
    <w:p w14:paraId="490C73D5" w14:textId="77777777" w:rsidR="00BD451D" w:rsidRPr="00BD451D" w:rsidRDefault="00BD451D" w:rsidP="008F596D">
      <w:pPr>
        <w:jc w:val="left"/>
        <w:rPr>
          <w:sz w:val="28"/>
          <w:szCs w:val="28"/>
          <w:lang w:val="en-US"/>
        </w:rPr>
      </w:pPr>
    </w:p>
    <w:p w14:paraId="7DC493DB" w14:textId="319DAD7F" w:rsidR="00BD451D" w:rsidRPr="008F596D" w:rsidRDefault="006D72AD" w:rsidP="009A4B66">
      <w:pPr>
        <w:pStyle w:val="Heading1"/>
      </w:pPr>
      <w:bookmarkStart w:id="34" w:name="_Toc91160648"/>
      <w:r w:rsidRPr="008F596D">
        <w:lastRenderedPageBreak/>
        <w:t>LUỒNG VÀ ĐỒNG BỘ</w:t>
      </w:r>
      <w:bookmarkEnd w:id="34"/>
    </w:p>
    <w:p w14:paraId="796944D2" w14:textId="77777777" w:rsidR="00BD451D" w:rsidRPr="00BD451D" w:rsidRDefault="00BD451D" w:rsidP="008F596D">
      <w:pPr>
        <w:jc w:val="left"/>
        <w:rPr>
          <w:sz w:val="28"/>
          <w:szCs w:val="28"/>
          <w:lang w:val="en-US"/>
        </w:rPr>
      </w:pPr>
    </w:p>
    <w:p w14:paraId="56822DB0" w14:textId="182CB46C" w:rsidR="00BD451D" w:rsidRPr="008F596D" w:rsidRDefault="00BD451D" w:rsidP="006F0954">
      <w:pPr>
        <w:pStyle w:val="Heading2"/>
      </w:pPr>
      <w:bookmarkStart w:id="35" w:name="_Toc91160649"/>
      <w:r w:rsidRPr="008F596D">
        <w:t>Tiến trình và Luồng (Process and Thread)</w:t>
      </w:r>
      <w:bookmarkEnd w:id="35"/>
    </w:p>
    <w:p w14:paraId="061263F0" w14:textId="77777777" w:rsidR="006D72AD" w:rsidRPr="008F596D" w:rsidRDefault="006D72AD" w:rsidP="008F596D">
      <w:pPr>
        <w:pStyle w:val="BodyText"/>
        <w:rPr>
          <w:lang w:val="en-US"/>
        </w:rPr>
      </w:pPr>
    </w:p>
    <w:p w14:paraId="5B1FAD73" w14:textId="77777777" w:rsidR="00BD451D" w:rsidRPr="00BD451D" w:rsidRDefault="00BD451D" w:rsidP="008F596D">
      <w:pPr>
        <w:rPr>
          <w:sz w:val="28"/>
          <w:szCs w:val="28"/>
          <w:lang w:val="en-US"/>
        </w:rPr>
      </w:pPr>
      <w:r w:rsidRPr="00BD451D">
        <w:rPr>
          <w:color w:val="000000"/>
          <w:sz w:val="28"/>
          <w:szCs w:val="28"/>
          <w:lang w:val="en-US"/>
        </w:rPr>
        <w:t>Một chương trình có thể thực hiện nhiều chức năng khác nhau, nên khi được nạp vào bộ nhớ để trở thành một tiến trình thì tiến trình này cần phải thực thi các chức năng khác nhau. Trong một hệ thống đơn lõi (single core hay single processor) thì tiến trình sẽ luân phiên thực hiện các chức năng của nó một cách tuần tự, nhưng trên một hệ thống đa lõi (multi-core hoặc multiprocessor) thì tiến trình có thể chia nhỏ thành các thực thể nhỏ hơn, mỗi thực thể thực hiện một chức năng riêng và được chạy trên các Bộ xử lý riêng nhằm tăng tốc độ thực thi. Những thực thể chủ động nhỏ hơn này được gọi là luồng (thread).</w:t>
      </w:r>
    </w:p>
    <w:p w14:paraId="694DFFEC" w14:textId="5E3B6BF3"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4EFF0B6D" wp14:editId="63DE3245">
            <wp:extent cx="5734050" cy="1933575"/>
            <wp:effectExtent l="0" t="0" r="0" b="9525"/>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1933575"/>
                    </a:xfrm>
                    <a:prstGeom prst="rect">
                      <a:avLst/>
                    </a:prstGeom>
                    <a:noFill/>
                    <a:ln>
                      <a:noFill/>
                    </a:ln>
                  </pic:spPr>
                </pic:pic>
              </a:graphicData>
            </a:graphic>
          </wp:inline>
        </w:drawing>
      </w:r>
    </w:p>
    <w:p w14:paraId="705FF732" w14:textId="77777777" w:rsidR="00BD451D" w:rsidRPr="00BD451D" w:rsidRDefault="00BD451D" w:rsidP="008F596D">
      <w:pPr>
        <w:rPr>
          <w:sz w:val="28"/>
          <w:szCs w:val="28"/>
          <w:lang w:val="en-US"/>
        </w:rPr>
      </w:pPr>
      <w:r w:rsidRPr="00BD451D">
        <w:rPr>
          <w:color w:val="000000"/>
          <w:sz w:val="28"/>
          <w:szCs w:val="28"/>
          <w:lang w:val="en-US"/>
        </w:rPr>
        <w:t>Các luồng trong 1 tiến trình đại diện cho các ngữ cảnh thực thi độc lập nhưng chúng có chung không gian địa chỉ ảo vì thế chúng có thể chia sẻ toàn bộ việc ánh xạ từ không gian địa chỉ ảo thành không gian địa chỉ vật lý.</w:t>
      </w:r>
    </w:p>
    <w:p w14:paraId="2C9B19AC" w14:textId="77777777" w:rsidR="00BD451D" w:rsidRPr="00BD451D" w:rsidRDefault="00BD451D" w:rsidP="008F596D">
      <w:pPr>
        <w:jc w:val="left"/>
        <w:rPr>
          <w:sz w:val="28"/>
          <w:szCs w:val="28"/>
          <w:lang w:val="en-US"/>
        </w:rPr>
      </w:pPr>
    </w:p>
    <w:p w14:paraId="5534B386" w14:textId="77777777" w:rsidR="00BD451D" w:rsidRPr="00BD451D" w:rsidRDefault="00BD451D" w:rsidP="008F596D">
      <w:pPr>
        <w:rPr>
          <w:sz w:val="28"/>
          <w:szCs w:val="28"/>
          <w:lang w:val="en-US"/>
        </w:rPr>
      </w:pPr>
      <w:r w:rsidRPr="00BD451D">
        <w:rPr>
          <w:color w:val="000000"/>
          <w:sz w:val="28"/>
          <w:szCs w:val="28"/>
          <w:lang w:val="en-US"/>
        </w:rPr>
        <w:t>Các luồng của cùng 1 tiến trình chia sẻ toàn bộ lệnh, dữ liệu, tập tin nhưng chúng sẽ thực thi lệnh khác nhau ở các địa chỉ khác nhau. Để có thể thực thi lệnh độc lập với các luồng khác thì mỗi luồng phải có riêng thanh ghi PC và SP, Stack và các thanh ghi.</w:t>
      </w:r>
    </w:p>
    <w:p w14:paraId="61D805ED" w14:textId="77777777" w:rsidR="00BD451D" w:rsidRPr="00BD451D" w:rsidRDefault="00BD451D" w:rsidP="008F596D">
      <w:pPr>
        <w:jc w:val="left"/>
        <w:rPr>
          <w:sz w:val="28"/>
          <w:szCs w:val="28"/>
          <w:lang w:val="en-US"/>
        </w:rPr>
      </w:pPr>
    </w:p>
    <w:p w14:paraId="376844AB" w14:textId="77777777" w:rsidR="00BD451D" w:rsidRPr="00BD451D" w:rsidRDefault="00BD451D" w:rsidP="008F596D">
      <w:pPr>
        <w:rPr>
          <w:sz w:val="28"/>
          <w:szCs w:val="28"/>
          <w:lang w:val="en-US"/>
        </w:rPr>
      </w:pPr>
      <w:r w:rsidRPr="00BD451D">
        <w:rPr>
          <w:color w:val="000000"/>
          <w:sz w:val="28"/>
          <w:szCs w:val="28"/>
          <w:lang w:val="en-US"/>
        </w:rPr>
        <w:t xml:space="preserve">Các luồng trong tiến trình độc lập nhau vì thế cần phải các cấu trúc dữ liệu riêng biệt để biểu diễn thông tin của mỗi luồng. Hệ điều hành quản lý một tiến trình đa </w:t>
      </w:r>
      <w:r w:rsidRPr="00BD451D">
        <w:rPr>
          <w:color w:val="000000"/>
          <w:sz w:val="28"/>
          <w:szCs w:val="28"/>
          <w:lang w:val="en-US"/>
        </w:rPr>
        <w:lastRenderedPageBreak/>
        <w:t>luồng bằng cách sử dụng cấu trúc PCB phức tạp hơn hơn, PCB mới này sẽ chứa toàn bộ thông tin được chia sẻ giữa các luồng và sẽ có những phần thông tin riêng biệt cho mỗi luồng.</w:t>
      </w:r>
    </w:p>
    <w:p w14:paraId="361F195B" w14:textId="77777777" w:rsidR="00BD451D" w:rsidRPr="00BD451D" w:rsidRDefault="00BD451D" w:rsidP="008F596D">
      <w:pPr>
        <w:jc w:val="left"/>
        <w:rPr>
          <w:sz w:val="28"/>
          <w:szCs w:val="28"/>
          <w:lang w:val="en-US"/>
        </w:rPr>
      </w:pPr>
    </w:p>
    <w:p w14:paraId="621C8B9A" w14:textId="0A90935B" w:rsidR="00BD451D" w:rsidRPr="008F596D" w:rsidRDefault="00BD451D" w:rsidP="006F0954">
      <w:pPr>
        <w:pStyle w:val="Heading2"/>
      </w:pPr>
      <w:bookmarkStart w:id="36" w:name="_Toc91160650"/>
      <w:r w:rsidRPr="008F596D">
        <w:t>Lợi ích của đa luồng</w:t>
      </w:r>
      <w:bookmarkEnd w:id="36"/>
    </w:p>
    <w:p w14:paraId="6771C121" w14:textId="77777777" w:rsidR="006D72AD" w:rsidRPr="008F596D" w:rsidRDefault="006D72AD" w:rsidP="008F596D">
      <w:pPr>
        <w:pStyle w:val="BodyText"/>
        <w:rPr>
          <w:lang w:val="en-US"/>
        </w:rPr>
      </w:pPr>
    </w:p>
    <w:p w14:paraId="7C248116" w14:textId="77777777" w:rsidR="00BD451D" w:rsidRPr="00BD451D" w:rsidRDefault="00BD451D" w:rsidP="008F596D">
      <w:pPr>
        <w:rPr>
          <w:sz w:val="28"/>
          <w:szCs w:val="28"/>
          <w:lang w:val="en-US"/>
        </w:rPr>
      </w:pPr>
      <w:r w:rsidRPr="00BD451D">
        <w:rPr>
          <w:color w:val="000000"/>
          <w:sz w:val="28"/>
          <w:szCs w:val="28"/>
          <w:lang w:val="en-US"/>
        </w:rPr>
        <w:t>Có 2 cách sử dụng 1 tiến trình đa luồng:</w:t>
      </w:r>
    </w:p>
    <w:p w14:paraId="1F7929A5" w14:textId="77777777" w:rsidR="00BD451D" w:rsidRPr="00BD451D" w:rsidRDefault="00BD451D" w:rsidP="00D2625D">
      <w:pPr>
        <w:numPr>
          <w:ilvl w:val="0"/>
          <w:numId w:val="49"/>
        </w:numPr>
        <w:textAlignment w:val="baseline"/>
        <w:rPr>
          <w:color w:val="000000"/>
          <w:sz w:val="28"/>
          <w:szCs w:val="28"/>
          <w:lang w:val="en-US"/>
        </w:rPr>
      </w:pPr>
      <w:r w:rsidRPr="00BD451D">
        <w:rPr>
          <w:color w:val="000000"/>
          <w:sz w:val="28"/>
          <w:szCs w:val="28"/>
          <w:lang w:val="en-US"/>
        </w:rPr>
        <w:t>Các luồng chạy chung lệnh nhưng sẽ sử dụng dữ liệu khác nhau. Ví dụ như phép cộng 2 mảng A và B, luồng 1 sẽ thực hiện cộng A[n-1:i] với B[n-1:i], luồng khác thực hiện cộng A[i-1:0] với B[i-1:0].</w:t>
      </w:r>
    </w:p>
    <w:p w14:paraId="063F7424" w14:textId="77777777" w:rsidR="00BD451D" w:rsidRPr="00BD451D" w:rsidRDefault="00BD451D" w:rsidP="00D2625D">
      <w:pPr>
        <w:numPr>
          <w:ilvl w:val="0"/>
          <w:numId w:val="49"/>
        </w:numPr>
        <w:textAlignment w:val="baseline"/>
        <w:rPr>
          <w:color w:val="000000"/>
          <w:sz w:val="28"/>
          <w:szCs w:val="28"/>
          <w:lang w:val="en-US"/>
        </w:rPr>
      </w:pPr>
      <w:r w:rsidRPr="00BD451D">
        <w:rPr>
          <w:color w:val="000000"/>
          <w:sz w:val="28"/>
          <w:szCs w:val="28"/>
          <w:lang w:val="en-US"/>
        </w:rPr>
        <w:t>Các luồng chạy các đoạn lệnh khác nhau. Ví dụ Trình duyệt Web phải tải thông tin từ server và hiển thị thông tin thì 1 luồng sẽ thực hiện việc tải thông tin từ server, luồng khác sẽ thực hiện việc hiển thị thông tin.</w:t>
      </w:r>
    </w:p>
    <w:p w14:paraId="4B572A59" w14:textId="77777777" w:rsidR="00BD451D" w:rsidRPr="00BD451D" w:rsidRDefault="00BD451D" w:rsidP="008F596D">
      <w:pPr>
        <w:rPr>
          <w:sz w:val="28"/>
          <w:szCs w:val="28"/>
          <w:lang w:val="en-US"/>
        </w:rPr>
      </w:pPr>
      <w:r w:rsidRPr="00BD451D">
        <w:rPr>
          <w:color w:val="000000"/>
          <w:sz w:val="28"/>
          <w:szCs w:val="28"/>
          <w:lang w:val="en-US"/>
        </w:rPr>
        <w:t>Trong hệ thống đa lõi (multi-core hoặc multiprocessor), mỗi luồng của tiến trình được thực thi trên mỗi Bộ xử lý, mỗi Bộ xử lý có Cache riêng của nó. Nếu luồng lặp lại liên tục việc thực thi một đoạn lệnh nhỏ thì toàn bộ đoạn lệnh này có thể hoàn toàn nằm trong Cache, vì thế sẽ giảm được thời gian truy xuất bộ nhớ rất đáng kể.</w:t>
      </w:r>
    </w:p>
    <w:p w14:paraId="6A0064AF" w14:textId="77777777" w:rsidR="00BD451D" w:rsidRPr="00BD451D" w:rsidRDefault="00BD451D" w:rsidP="008F596D">
      <w:pPr>
        <w:jc w:val="left"/>
        <w:rPr>
          <w:sz w:val="28"/>
          <w:szCs w:val="28"/>
          <w:lang w:val="en-US"/>
        </w:rPr>
      </w:pPr>
    </w:p>
    <w:p w14:paraId="2C236AF0" w14:textId="77777777" w:rsidR="00BD451D" w:rsidRPr="00BD451D" w:rsidRDefault="00BD451D" w:rsidP="008F596D">
      <w:pPr>
        <w:rPr>
          <w:sz w:val="28"/>
          <w:szCs w:val="28"/>
          <w:lang w:val="en-US"/>
        </w:rPr>
      </w:pPr>
      <w:r w:rsidRPr="00BD451D">
        <w:rPr>
          <w:color w:val="000000"/>
          <w:sz w:val="28"/>
          <w:szCs w:val="28"/>
          <w:lang w:val="en-US"/>
        </w:rPr>
        <w:t>Các tiến trình có không gian địa chỉ trên bộ nhớ và việc thực thi bởi CPU khác nhau, vì thế nếu một hệ thống được sử dụng để thực thi đa tiến trình thì chi phí cho bộ nhớ sẽ cao hơn, và sẽ phải phát sinh thêm chi phí liên lạc giữa các tiến trình, vì thế các chương trình hiện đại được viết theo đa luồng chứ không phải là đa tiến trình.</w:t>
      </w:r>
    </w:p>
    <w:p w14:paraId="65CA3919" w14:textId="77777777" w:rsidR="00BD451D" w:rsidRPr="00BD451D" w:rsidRDefault="00BD451D" w:rsidP="008F596D">
      <w:pPr>
        <w:jc w:val="left"/>
        <w:rPr>
          <w:sz w:val="28"/>
          <w:szCs w:val="28"/>
          <w:lang w:val="en-US"/>
        </w:rPr>
      </w:pPr>
    </w:p>
    <w:p w14:paraId="19FD71F7" w14:textId="77777777" w:rsidR="00BD451D" w:rsidRPr="00BD451D" w:rsidRDefault="00BD451D" w:rsidP="008F596D">
      <w:pPr>
        <w:rPr>
          <w:sz w:val="28"/>
          <w:szCs w:val="28"/>
          <w:lang w:val="en-US"/>
        </w:rPr>
      </w:pPr>
      <w:r w:rsidRPr="00BD451D">
        <w:rPr>
          <w:color w:val="000000"/>
          <w:sz w:val="28"/>
          <w:szCs w:val="28"/>
          <w:lang w:val="en-US"/>
        </w:rPr>
        <w:t>Chi phí thực sự của việc chuyển ngữ cảnh giữa các tiến trình là việc ánh xạ lại không gian địa chỉ ảo thành không gian địa chỉ vật lý, trong khi đó thì các luồng chia sẻ không gian địa chỉ nên chi phí chuyển ngữ cảnh sẽ thấp hơn rất nhiều.</w:t>
      </w:r>
    </w:p>
    <w:p w14:paraId="2B09CA34" w14:textId="77777777" w:rsidR="00BD451D" w:rsidRPr="00BD451D" w:rsidRDefault="00BD451D" w:rsidP="008F596D">
      <w:pPr>
        <w:jc w:val="left"/>
        <w:rPr>
          <w:sz w:val="28"/>
          <w:szCs w:val="28"/>
          <w:lang w:val="en-US"/>
        </w:rPr>
      </w:pPr>
    </w:p>
    <w:p w14:paraId="319EEC95" w14:textId="77777777" w:rsidR="00BD451D" w:rsidRPr="00BD451D" w:rsidRDefault="00BD451D" w:rsidP="008F596D">
      <w:pPr>
        <w:rPr>
          <w:sz w:val="28"/>
          <w:szCs w:val="28"/>
          <w:lang w:val="en-US"/>
        </w:rPr>
      </w:pPr>
      <w:r w:rsidRPr="00BD451D">
        <w:rPr>
          <w:color w:val="000000"/>
          <w:sz w:val="28"/>
          <w:szCs w:val="28"/>
          <w:lang w:val="en-US"/>
        </w:rPr>
        <w:lastRenderedPageBreak/>
        <w:t>Khi mà sử dụng bộ nhớ hiệu quả thì sẽ đủ không gian bộ nhớ để tiến trình hoạt động và sẽ không phải xảy ra trường hợp hết không gian bộ nhớ - lý do khiến phải di chuyển một phần dữ liệu xuống Bộ nhớ thứ cấp.</w:t>
      </w:r>
    </w:p>
    <w:p w14:paraId="38E6D2BE" w14:textId="77777777" w:rsidR="00BD451D" w:rsidRPr="00BD451D" w:rsidRDefault="00BD451D" w:rsidP="008F596D">
      <w:pPr>
        <w:jc w:val="left"/>
        <w:rPr>
          <w:sz w:val="28"/>
          <w:szCs w:val="28"/>
          <w:lang w:val="en-US"/>
        </w:rPr>
      </w:pPr>
    </w:p>
    <w:p w14:paraId="0A2F88DC" w14:textId="120AFC3D" w:rsidR="00BD451D" w:rsidRPr="008F596D" w:rsidRDefault="00BD451D" w:rsidP="006F0954">
      <w:pPr>
        <w:pStyle w:val="Heading2"/>
      </w:pPr>
      <w:bookmarkStart w:id="37" w:name="_Toc91160651"/>
      <w:r w:rsidRPr="008F596D">
        <w:t>Đa luồng trên một bộ xử lý đơn lõi</w:t>
      </w:r>
      <w:bookmarkEnd w:id="37"/>
    </w:p>
    <w:p w14:paraId="4A7B5D31" w14:textId="77777777" w:rsidR="006D72AD" w:rsidRPr="008F596D" w:rsidRDefault="006D72AD" w:rsidP="008F596D">
      <w:pPr>
        <w:pStyle w:val="BodyText"/>
        <w:rPr>
          <w:lang w:val="en-US"/>
        </w:rPr>
      </w:pPr>
    </w:p>
    <w:p w14:paraId="5CA21E7C" w14:textId="77777777" w:rsidR="00BD451D" w:rsidRPr="00BD451D" w:rsidRDefault="00BD451D" w:rsidP="008F596D">
      <w:pPr>
        <w:rPr>
          <w:sz w:val="28"/>
          <w:szCs w:val="28"/>
          <w:lang w:val="en-US"/>
        </w:rPr>
      </w:pPr>
      <w:r w:rsidRPr="00BD451D">
        <w:rPr>
          <w:color w:val="000000"/>
          <w:sz w:val="28"/>
          <w:szCs w:val="28"/>
          <w:lang w:val="en-US"/>
        </w:rPr>
        <w:t>Giả sử luồng T1 đang thực thi và cần truy xuất Ổ đĩa cứng, trong khi chờ dữ liệu được phản hồi về thì T1 phải chuyển qua trạng thái chờ và chờ 1 khoảng thời gian t_idle.</w:t>
      </w:r>
    </w:p>
    <w:p w14:paraId="52786E96" w14:textId="007B5AB7"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29663A5A" wp14:editId="3FC8413B">
            <wp:extent cx="3248025" cy="2457450"/>
            <wp:effectExtent l="0" t="0" r="9525" b="0"/>
            <wp:docPr id="110" name="Picture 1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 schematic&#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8025" cy="2457450"/>
                    </a:xfrm>
                    <a:prstGeom prst="rect">
                      <a:avLst/>
                    </a:prstGeom>
                    <a:noFill/>
                    <a:ln>
                      <a:noFill/>
                    </a:ln>
                  </pic:spPr>
                </pic:pic>
              </a:graphicData>
            </a:graphic>
          </wp:inline>
        </w:drawing>
      </w:r>
    </w:p>
    <w:p w14:paraId="71374DC6" w14:textId="77777777" w:rsidR="00BD451D" w:rsidRPr="00BD451D" w:rsidRDefault="00BD451D" w:rsidP="008F596D">
      <w:pPr>
        <w:rPr>
          <w:sz w:val="28"/>
          <w:szCs w:val="28"/>
          <w:lang w:val="en-US"/>
        </w:rPr>
      </w:pPr>
      <w:r w:rsidRPr="00BD451D">
        <w:rPr>
          <w:color w:val="000000"/>
          <w:sz w:val="28"/>
          <w:szCs w:val="28"/>
          <w:lang w:val="en-US"/>
        </w:rPr>
        <w:t>Nếu t_idle lớn hơn thời gian chuyển đổi ngữ cảnh (2 lần chuyển đổi ngữ cảnh) thì Hệ điều hành phải thực hiện chuyển đổi ngữ cảnh sang luồng T2 để tận dụng thời gian CPU.</w:t>
      </w:r>
    </w:p>
    <w:p w14:paraId="71AFAA99" w14:textId="77777777" w:rsidR="00BD451D" w:rsidRPr="00BD451D" w:rsidRDefault="00BD451D" w:rsidP="008F596D">
      <w:pPr>
        <w:rPr>
          <w:sz w:val="28"/>
          <w:szCs w:val="28"/>
          <w:lang w:val="en-US"/>
        </w:rPr>
      </w:pPr>
      <w:r w:rsidRPr="00BD451D">
        <w:rPr>
          <w:color w:val="000000"/>
          <w:sz w:val="28"/>
          <w:szCs w:val="28"/>
          <w:lang w:val="en-US"/>
        </w:rPr>
        <w:t>Tiếp tục giả sử tiến trình P1 thực thi với cùng kịch bản trên, nhưng rõ ràng là thời gian chuyển đổi ngữ cảnh của tiến trình lớn hơn luồng rất nhiều, nên khoảng thời gian để thực thi P2 sẽ ngắn hơn so với thời gian để thực thi T2.</w:t>
      </w:r>
    </w:p>
    <w:p w14:paraId="7B30B194" w14:textId="77777777" w:rsidR="00BD451D" w:rsidRPr="00BD451D" w:rsidRDefault="00BD451D" w:rsidP="008F596D">
      <w:pPr>
        <w:jc w:val="left"/>
        <w:rPr>
          <w:sz w:val="28"/>
          <w:szCs w:val="28"/>
          <w:lang w:val="en-US"/>
        </w:rPr>
      </w:pPr>
    </w:p>
    <w:p w14:paraId="161980AA" w14:textId="79B30101" w:rsidR="00BD451D" w:rsidRPr="008F596D" w:rsidRDefault="00BD451D" w:rsidP="006F0954">
      <w:pPr>
        <w:pStyle w:val="Heading2"/>
      </w:pPr>
      <w:bookmarkStart w:id="38" w:name="_Toc91160652"/>
      <w:r w:rsidRPr="008F596D">
        <w:t>Hệ điều hành đa luồng</w:t>
      </w:r>
      <w:bookmarkEnd w:id="38"/>
    </w:p>
    <w:p w14:paraId="633A8C41" w14:textId="77777777" w:rsidR="006D72AD" w:rsidRPr="008F596D" w:rsidRDefault="006D72AD" w:rsidP="008F596D">
      <w:pPr>
        <w:pStyle w:val="BodyText"/>
        <w:rPr>
          <w:lang w:val="en-US"/>
        </w:rPr>
      </w:pPr>
    </w:p>
    <w:p w14:paraId="6B69C402" w14:textId="77777777" w:rsidR="00BD451D" w:rsidRPr="00BD451D" w:rsidRDefault="00BD451D" w:rsidP="008F596D">
      <w:pPr>
        <w:rPr>
          <w:sz w:val="28"/>
          <w:szCs w:val="28"/>
          <w:lang w:val="en-US"/>
        </w:rPr>
      </w:pPr>
      <w:r w:rsidRPr="00BD451D">
        <w:rPr>
          <w:color w:val="000000"/>
          <w:sz w:val="28"/>
          <w:szCs w:val="28"/>
          <w:lang w:val="en-US"/>
        </w:rPr>
        <w:t>Một chương trình ứng dụng được viết để thực thi theo 1 tiến trình đa luồng đem lại rất nhiều lợi ích. Bản thân Hệ điều hành cũng là một chương trình, vì thế nó cũng có thể tận dụng lợi ích từ việc đa luồng.</w:t>
      </w:r>
    </w:p>
    <w:p w14:paraId="53918127" w14:textId="58B83A31"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lastRenderedPageBreak/>
        <w:drawing>
          <wp:inline distT="0" distB="0" distL="0" distR="0" wp14:anchorId="51D95BCC" wp14:editId="48FE2402">
            <wp:extent cx="4829175" cy="3124200"/>
            <wp:effectExtent l="0" t="0" r="9525" b="0"/>
            <wp:docPr id="109" name="Picture 109"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alendar&#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9175" cy="3124200"/>
                    </a:xfrm>
                    <a:prstGeom prst="rect">
                      <a:avLst/>
                    </a:prstGeom>
                    <a:noFill/>
                    <a:ln>
                      <a:noFill/>
                    </a:ln>
                  </pic:spPr>
                </pic:pic>
              </a:graphicData>
            </a:graphic>
          </wp:inline>
        </w:drawing>
      </w:r>
    </w:p>
    <w:p w14:paraId="10149BE6" w14:textId="77777777" w:rsidR="00BD451D" w:rsidRPr="00BD451D" w:rsidRDefault="00BD451D" w:rsidP="008F596D">
      <w:pPr>
        <w:rPr>
          <w:sz w:val="28"/>
          <w:szCs w:val="28"/>
          <w:lang w:val="en-US"/>
        </w:rPr>
      </w:pPr>
      <w:r w:rsidRPr="00BD451D">
        <w:rPr>
          <w:color w:val="000000"/>
          <w:sz w:val="28"/>
          <w:szCs w:val="28"/>
          <w:lang w:val="en-US"/>
        </w:rPr>
        <w:t>Bằng việc đa luồng nhân của Hệ điều hành (kernel), chúng ta có thể cho phép Hệ điều hành hỗ trợ nhiều ngữ cảnh thực thi. Khi Hệ điều hành chạy trên một hệ thống đa lõi xử lý thì nó có thể chạy đồng thời các ngữ cảnh trên các lõi xử lý khác nhau, chẳng hạn đáp ứng yêu cầu của ứng dụng trên 1 lõi, chạy dịch vụ của Hệ điều hành trên 1 lõi, …</w:t>
      </w:r>
    </w:p>
    <w:p w14:paraId="01AD7B29" w14:textId="77777777" w:rsidR="00BD451D" w:rsidRPr="00BD451D" w:rsidRDefault="00BD451D" w:rsidP="008F596D">
      <w:pPr>
        <w:jc w:val="left"/>
        <w:rPr>
          <w:sz w:val="28"/>
          <w:szCs w:val="28"/>
          <w:lang w:val="en-US"/>
        </w:rPr>
      </w:pPr>
    </w:p>
    <w:p w14:paraId="775A74A3" w14:textId="5823946B" w:rsidR="00BD451D" w:rsidRPr="008F596D" w:rsidRDefault="00BD451D" w:rsidP="006F0954">
      <w:pPr>
        <w:pStyle w:val="Heading2"/>
      </w:pPr>
      <w:bookmarkStart w:id="39" w:name="_Toc91160653"/>
      <w:r w:rsidRPr="008F596D">
        <w:t>Cơ chế luồng</w:t>
      </w:r>
      <w:bookmarkEnd w:id="39"/>
    </w:p>
    <w:p w14:paraId="6801C1E8" w14:textId="77777777" w:rsidR="006D72AD" w:rsidRPr="008F596D" w:rsidRDefault="006D72AD" w:rsidP="008F596D">
      <w:pPr>
        <w:pStyle w:val="BodyText"/>
        <w:rPr>
          <w:lang w:val="en-US"/>
        </w:rPr>
      </w:pPr>
    </w:p>
    <w:p w14:paraId="64397984" w14:textId="77777777" w:rsidR="00BD451D" w:rsidRPr="00BD451D" w:rsidRDefault="00BD451D" w:rsidP="008F596D">
      <w:pPr>
        <w:rPr>
          <w:sz w:val="28"/>
          <w:szCs w:val="28"/>
          <w:lang w:val="en-US"/>
        </w:rPr>
      </w:pPr>
      <w:r w:rsidRPr="00BD451D">
        <w:rPr>
          <w:color w:val="000000"/>
          <w:sz w:val="28"/>
          <w:szCs w:val="28"/>
          <w:lang w:val="en-US"/>
        </w:rPr>
        <w:t>Để hiện thực luồng, Hệ điều hành cần cung cấp những cơ chế sau:</w:t>
      </w:r>
    </w:p>
    <w:p w14:paraId="0BF7A7E1" w14:textId="77777777" w:rsidR="00BD451D" w:rsidRPr="00BD451D" w:rsidRDefault="00BD451D" w:rsidP="00D2625D">
      <w:pPr>
        <w:numPr>
          <w:ilvl w:val="0"/>
          <w:numId w:val="50"/>
        </w:numPr>
        <w:textAlignment w:val="baseline"/>
        <w:rPr>
          <w:color w:val="000000"/>
          <w:sz w:val="28"/>
          <w:szCs w:val="28"/>
          <w:lang w:val="en-US"/>
        </w:rPr>
      </w:pPr>
      <w:r w:rsidRPr="00BD451D">
        <w:rPr>
          <w:color w:val="000000"/>
          <w:sz w:val="28"/>
          <w:szCs w:val="28"/>
          <w:lang w:val="en-US"/>
        </w:rPr>
        <w:t>Cấu trúc dữ liệu cho luồng: Định danh luồng và theo dõi việc sử dụng tài nguyên</w:t>
      </w:r>
    </w:p>
    <w:p w14:paraId="36F01DEF" w14:textId="77777777" w:rsidR="00BD451D" w:rsidRPr="00BD451D" w:rsidRDefault="00BD451D" w:rsidP="00D2625D">
      <w:pPr>
        <w:numPr>
          <w:ilvl w:val="0"/>
          <w:numId w:val="50"/>
        </w:numPr>
        <w:textAlignment w:val="baseline"/>
        <w:rPr>
          <w:color w:val="000000"/>
          <w:sz w:val="28"/>
          <w:szCs w:val="28"/>
          <w:lang w:val="en-US"/>
        </w:rPr>
      </w:pPr>
      <w:r w:rsidRPr="00BD451D">
        <w:rPr>
          <w:color w:val="000000"/>
          <w:sz w:val="28"/>
          <w:szCs w:val="28"/>
          <w:lang w:val="en-US"/>
        </w:rPr>
        <w:t>Tạo và quản lý luồng</w:t>
      </w:r>
    </w:p>
    <w:p w14:paraId="34B92055" w14:textId="77777777" w:rsidR="00BD451D" w:rsidRPr="00BD451D" w:rsidRDefault="00BD451D" w:rsidP="00D2625D">
      <w:pPr>
        <w:numPr>
          <w:ilvl w:val="0"/>
          <w:numId w:val="50"/>
        </w:numPr>
        <w:textAlignment w:val="baseline"/>
        <w:rPr>
          <w:color w:val="000000"/>
          <w:sz w:val="28"/>
          <w:szCs w:val="28"/>
          <w:lang w:val="en-US"/>
        </w:rPr>
      </w:pPr>
      <w:r w:rsidRPr="00BD451D">
        <w:rPr>
          <w:color w:val="000000"/>
          <w:sz w:val="28"/>
          <w:szCs w:val="28"/>
          <w:lang w:val="en-US"/>
        </w:rPr>
        <w:t>Phối hợp hoạt động giữa các luồng một cách an toàn</w:t>
      </w:r>
    </w:p>
    <w:p w14:paraId="3D1A33CC" w14:textId="77777777" w:rsidR="00BD451D" w:rsidRPr="00BD451D" w:rsidRDefault="00BD451D" w:rsidP="008F596D">
      <w:pPr>
        <w:rPr>
          <w:sz w:val="28"/>
          <w:szCs w:val="28"/>
          <w:lang w:val="en-US"/>
        </w:rPr>
      </w:pPr>
      <w:r w:rsidRPr="00BD451D">
        <w:rPr>
          <w:color w:val="000000"/>
          <w:sz w:val="28"/>
          <w:szCs w:val="28"/>
          <w:lang w:val="en-US"/>
        </w:rPr>
        <w:t>Vì các luồng chia sẻ không gian địa chỉ nên 2 luồng có thể truy xuất tới 1 địa chỉ trong bộ nhớ cùng 1 lúc, điều này khiến chúng ta không dự đoán được kết quả của việc thực thi trong 2 trường hợp sau:</w:t>
      </w:r>
    </w:p>
    <w:p w14:paraId="3141E78F" w14:textId="77777777" w:rsidR="00BD451D" w:rsidRPr="00BD451D" w:rsidRDefault="00BD451D" w:rsidP="00D2625D">
      <w:pPr>
        <w:numPr>
          <w:ilvl w:val="0"/>
          <w:numId w:val="51"/>
        </w:numPr>
        <w:textAlignment w:val="baseline"/>
        <w:rPr>
          <w:color w:val="000000"/>
          <w:sz w:val="28"/>
          <w:szCs w:val="28"/>
          <w:lang w:val="en-US"/>
        </w:rPr>
      </w:pPr>
      <w:r w:rsidRPr="00BD451D">
        <w:rPr>
          <w:color w:val="000000"/>
          <w:sz w:val="28"/>
          <w:szCs w:val="28"/>
          <w:lang w:val="en-US"/>
        </w:rPr>
        <w:t>1 luồng thực hiện việc ghi dữ liệu và luồng còn lại thực hiện việc đọc dữ liệu. Dữ liệu được đọc là dữ liệu trước đó hay dữ liệu sau khi được luồng kia ghi vào?</w:t>
      </w:r>
    </w:p>
    <w:p w14:paraId="485D399B" w14:textId="77777777" w:rsidR="00BD451D" w:rsidRPr="00BD451D" w:rsidRDefault="00BD451D" w:rsidP="00D2625D">
      <w:pPr>
        <w:numPr>
          <w:ilvl w:val="0"/>
          <w:numId w:val="51"/>
        </w:numPr>
        <w:textAlignment w:val="baseline"/>
        <w:rPr>
          <w:color w:val="000000"/>
          <w:sz w:val="28"/>
          <w:szCs w:val="28"/>
          <w:lang w:val="en-US"/>
        </w:rPr>
      </w:pPr>
      <w:r w:rsidRPr="00BD451D">
        <w:rPr>
          <w:color w:val="000000"/>
          <w:sz w:val="28"/>
          <w:szCs w:val="28"/>
          <w:lang w:val="en-US"/>
        </w:rPr>
        <w:lastRenderedPageBreak/>
        <w:t>2 luồng cùng thực hiện việc ghi dữ liệu. Dữ liệu sau cùng là dữ liệu do luồng nào ghi?</w:t>
      </w:r>
    </w:p>
    <w:p w14:paraId="3B77D549" w14:textId="77777777" w:rsidR="00BD451D" w:rsidRPr="00BD451D" w:rsidRDefault="00BD451D" w:rsidP="008F596D">
      <w:pPr>
        <w:rPr>
          <w:sz w:val="28"/>
          <w:szCs w:val="28"/>
          <w:lang w:val="en-US"/>
        </w:rPr>
      </w:pPr>
      <w:r w:rsidRPr="00BD451D">
        <w:rPr>
          <w:color w:val="000000"/>
          <w:sz w:val="28"/>
          <w:szCs w:val="28"/>
          <w:lang w:val="en-US"/>
        </w:rPr>
        <w:t>Độc quyền truy xuất hay còn gọi là loại trừ tương hỗ (Mutual exclusion) là một cơ chế dùng để đảm bảo tại một thời điểm chỉ có 1 luồng được thực hiện thao tác lên vùng nhớ chia sẻ.</w:t>
      </w:r>
    </w:p>
    <w:p w14:paraId="7F3E3386" w14:textId="77777777" w:rsidR="00BD451D" w:rsidRPr="00BD451D" w:rsidRDefault="00BD451D" w:rsidP="008F596D">
      <w:pPr>
        <w:jc w:val="left"/>
        <w:rPr>
          <w:sz w:val="28"/>
          <w:szCs w:val="28"/>
          <w:lang w:val="en-US"/>
        </w:rPr>
      </w:pPr>
    </w:p>
    <w:p w14:paraId="104B8C00" w14:textId="2678D6D8" w:rsidR="00BD451D" w:rsidRPr="008F596D" w:rsidRDefault="00BD451D" w:rsidP="006F0954">
      <w:pPr>
        <w:pStyle w:val="Heading2"/>
      </w:pPr>
      <w:bookmarkStart w:id="40" w:name="_Toc91160654"/>
      <w:r w:rsidRPr="008F596D">
        <w:t>Tạo luồng theo đề xuất của Birrell</w:t>
      </w:r>
      <w:bookmarkEnd w:id="40"/>
    </w:p>
    <w:p w14:paraId="04D6F616" w14:textId="77777777" w:rsidR="006D72AD" w:rsidRPr="008F596D" w:rsidRDefault="006D72AD" w:rsidP="008F596D">
      <w:pPr>
        <w:pStyle w:val="BodyText"/>
        <w:rPr>
          <w:lang w:val="en-US"/>
        </w:rPr>
      </w:pPr>
    </w:p>
    <w:p w14:paraId="3D469A44" w14:textId="77777777" w:rsidR="00BD451D" w:rsidRPr="00BD451D" w:rsidRDefault="00BD451D" w:rsidP="008F596D">
      <w:pPr>
        <w:rPr>
          <w:sz w:val="28"/>
          <w:szCs w:val="28"/>
          <w:lang w:val="en-US"/>
        </w:rPr>
      </w:pPr>
      <w:r w:rsidRPr="00BD451D">
        <w:rPr>
          <w:color w:val="000000"/>
          <w:sz w:val="28"/>
          <w:szCs w:val="28"/>
          <w:lang w:val="en-US"/>
        </w:rPr>
        <w:t>Theo Birrell, Cấu trúc dữ liệu Thread là một cấu trúc dữ liệu chứa toàn bộ thông tin về 1 luồng và có thể được sử dụng để mô tả luồng, bao gồm:</w:t>
      </w:r>
    </w:p>
    <w:p w14:paraId="5898FA5E" w14:textId="77777777" w:rsidR="00BD451D" w:rsidRPr="00BD451D" w:rsidRDefault="00BD451D" w:rsidP="00D2625D">
      <w:pPr>
        <w:numPr>
          <w:ilvl w:val="0"/>
          <w:numId w:val="52"/>
        </w:numPr>
        <w:textAlignment w:val="baseline"/>
        <w:rPr>
          <w:color w:val="000000"/>
          <w:sz w:val="28"/>
          <w:szCs w:val="28"/>
          <w:lang w:val="en-US"/>
        </w:rPr>
      </w:pPr>
      <w:r w:rsidRPr="00BD451D">
        <w:rPr>
          <w:color w:val="000000"/>
          <w:sz w:val="28"/>
          <w:szCs w:val="28"/>
          <w:lang w:val="en-US"/>
        </w:rPr>
        <w:t>TID: Định danh luồng</w:t>
      </w:r>
    </w:p>
    <w:p w14:paraId="7FC9D5EA" w14:textId="77777777" w:rsidR="00BD451D" w:rsidRPr="00BD451D" w:rsidRDefault="00BD451D" w:rsidP="00D2625D">
      <w:pPr>
        <w:numPr>
          <w:ilvl w:val="0"/>
          <w:numId w:val="52"/>
        </w:numPr>
        <w:textAlignment w:val="baseline"/>
        <w:rPr>
          <w:color w:val="000000"/>
          <w:sz w:val="28"/>
          <w:szCs w:val="28"/>
          <w:lang w:val="en-US"/>
        </w:rPr>
      </w:pPr>
      <w:r w:rsidRPr="00BD451D">
        <w:rPr>
          <w:color w:val="000000"/>
          <w:sz w:val="28"/>
          <w:szCs w:val="28"/>
          <w:lang w:val="en-US"/>
        </w:rPr>
        <w:t>PC: Thanh ghi PC (Program Counter) dùng để trỏ tới địa chỉ của lệnh sẽ được thực thi tiếp theo</w:t>
      </w:r>
    </w:p>
    <w:p w14:paraId="7D20762E" w14:textId="77777777" w:rsidR="00BD451D" w:rsidRPr="00BD451D" w:rsidRDefault="00BD451D" w:rsidP="00D2625D">
      <w:pPr>
        <w:numPr>
          <w:ilvl w:val="0"/>
          <w:numId w:val="52"/>
        </w:numPr>
        <w:textAlignment w:val="baseline"/>
        <w:rPr>
          <w:color w:val="000000"/>
          <w:sz w:val="28"/>
          <w:szCs w:val="28"/>
          <w:lang w:val="en-US"/>
        </w:rPr>
      </w:pPr>
      <w:r w:rsidRPr="00BD451D">
        <w:rPr>
          <w:color w:val="000000"/>
          <w:sz w:val="28"/>
          <w:szCs w:val="28"/>
          <w:lang w:val="en-US"/>
        </w:rPr>
        <w:t>SP: Thanh ghi SP (Stack Pointer) dùng để trỏ tới địa chỉ trên cùng của Stack</w:t>
      </w:r>
    </w:p>
    <w:p w14:paraId="6162AC6F" w14:textId="77777777" w:rsidR="00BD451D" w:rsidRPr="00BD451D" w:rsidRDefault="00BD451D" w:rsidP="00D2625D">
      <w:pPr>
        <w:numPr>
          <w:ilvl w:val="0"/>
          <w:numId w:val="52"/>
        </w:numPr>
        <w:textAlignment w:val="baseline"/>
        <w:rPr>
          <w:color w:val="000000"/>
          <w:sz w:val="28"/>
          <w:szCs w:val="28"/>
          <w:lang w:val="en-US"/>
        </w:rPr>
      </w:pPr>
      <w:r w:rsidRPr="00BD451D">
        <w:rPr>
          <w:color w:val="000000"/>
          <w:sz w:val="28"/>
          <w:szCs w:val="28"/>
          <w:lang w:val="en-US"/>
        </w:rPr>
        <w:t>Các thanh ghi của CPU: Chứa các giá trị trong khi thực thi</w:t>
      </w:r>
    </w:p>
    <w:p w14:paraId="217E038E" w14:textId="77777777" w:rsidR="00BD451D" w:rsidRPr="00BD451D" w:rsidRDefault="00BD451D" w:rsidP="00D2625D">
      <w:pPr>
        <w:numPr>
          <w:ilvl w:val="0"/>
          <w:numId w:val="52"/>
        </w:numPr>
        <w:textAlignment w:val="baseline"/>
        <w:rPr>
          <w:color w:val="000000"/>
          <w:sz w:val="28"/>
          <w:szCs w:val="28"/>
          <w:lang w:val="en-US"/>
        </w:rPr>
      </w:pPr>
      <w:r w:rsidRPr="00BD451D">
        <w:rPr>
          <w:color w:val="000000"/>
          <w:sz w:val="28"/>
          <w:szCs w:val="28"/>
          <w:lang w:val="en-US"/>
        </w:rPr>
        <w:t>Stack: Bộ nhớ Stack hay còn gọi là ngăn xếp</w:t>
      </w:r>
    </w:p>
    <w:p w14:paraId="7A5B2145" w14:textId="77777777" w:rsidR="00BD451D" w:rsidRPr="00BD451D" w:rsidRDefault="00BD451D" w:rsidP="00D2625D">
      <w:pPr>
        <w:numPr>
          <w:ilvl w:val="0"/>
          <w:numId w:val="52"/>
        </w:numPr>
        <w:textAlignment w:val="baseline"/>
        <w:rPr>
          <w:color w:val="000000"/>
          <w:sz w:val="28"/>
          <w:szCs w:val="28"/>
          <w:lang w:val="en-US"/>
        </w:rPr>
      </w:pPr>
      <w:r w:rsidRPr="00BD451D">
        <w:rPr>
          <w:color w:val="000000"/>
          <w:sz w:val="28"/>
          <w:szCs w:val="28"/>
          <w:lang w:val="en-US"/>
        </w:rPr>
        <w:t>Các thuộc tính: Hỗ trợ cho Hệ điều hành lập lịch, gỡ lỗi, ...</w:t>
      </w:r>
    </w:p>
    <w:p w14:paraId="1518473C" w14:textId="77777777" w:rsidR="00BD451D" w:rsidRPr="00BD451D" w:rsidRDefault="00BD451D" w:rsidP="008F596D">
      <w:pPr>
        <w:rPr>
          <w:sz w:val="28"/>
          <w:szCs w:val="28"/>
          <w:lang w:val="en-US"/>
        </w:rPr>
      </w:pPr>
      <w:r w:rsidRPr="00BD451D">
        <w:rPr>
          <w:color w:val="000000"/>
          <w:sz w:val="28"/>
          <w:szCs w:val="28"/>
          <w:lang w:val="en-US"/>
        </w:rPr>
        <w:t>Một 1 luồng được tạo bằng cách gọi hàm fork 2 đối số: fork(proc, args)</w:t>
      </w:r>
    </w:p>
    <w:p w14:paraId="5F718350" w14:textId="77777777" w:rsidR="00BD451D" w:rsidRPr="00BD451D" w:rsidRDefault="00BD451D" w:rsidP="00D2625D">
      <w:pPr>
        <w:numPr>
          <w:ilvl w:val="0"/>
          <w:numId w:val="53"/>
        </w:numPr>
        <w:textAlignment w:val="baseline"/>
        <w:rPr>
          <w:color w:val="000000"/>
          <w:sz w:val="28"/>
          <w:szCs w:val="28"/>
          <w:lang w:val="en-US"/>
        </w:rPr>
      </w:pPr>
      <w:r w:rsidRPr="00BD451D">
        <w:rPr>
          <w:color w:val="000000"/>
          <w:sz w:val="28"/>
          <w:szCs w:val="28"/>
          <w:lang w:val="en-US"/>
        </w:rPr>
        <w:t>proc: Thủ tục sẽ được thực thi ngay khi tiến trình được tạo</w:t>
      </w:r>
    </w:p>
    <w:p w14:paraId="20C78EF2" w14:textId="77777777" w:rsidR="00BD451D" w:rsidRPr="00BD451D" w:rsidRDefault="00BD451D" w:rsidP="00D2625D">
      <w:pPr>
        <w:numPr>
          <w:ilvl w:val="0"/>
          <w:numId w:val="53"/>
        </w:numPr>
        <w:textAlignment w:val="baseline"/>
        <w:rPr>
          <w:color w:val="000000"/>
          <w:sz w:val="28"/>
          <w:szCs w:val="28"/>
          <w:lang w:val="en-US"/>
        </w:rPr>
      </w:pPr>
      <w:r w:rsidRPr="00BD451D">
        <w:rPr>
          <w:color w:val="000000"/>
          <w:sz w:val="28"/>
          <w:szCs w:val="28"/>
          <w:lang w:val="en-US"/>
        </w:rPr>
        <w:t>args: Các đối số truyền cho thủ tục</w:t>
      </w:r>
    </w:p>
    <w:p w14:paraId="22C3AF8F" w14:textId="77777777" w:rsidR="00BD451D" w:rsidRPr="00BD451D" w:rsidRDefault="00BD451D" w:rsidP="008F596D">
      <w:pPr>
        <w:rPr>
          <w:sz w:val="28"/>
          <w:szCs w:val="28"/>
          <w:lang w:val="en-US"/>
        </w:rPr>
      </w:pPr>
      <w:r w:rsidRPr="00BD451D">
        <w:rPr>
          <w:color w:val="000000"/>
          <w:sz w:val="28"/>
          <w:szCs w:val="28"/>
          <w:lang w:val="en-US"/>
        </w:rPr>
        <w:t>Sau khi gọi fork thành công thì tiến trình sẽ có 2 luồng chạy độc lập. Luồng T0 gọi fork sẽ thực thi tại lệnh ngay sau fork, luồng T1 được tạo ra sẽ thực thi ở lệnh đầu tiên của thủ tục và các đối số sẽ nằm trong Stack.</w:t>
      </w:r>
    </w:p>
    <w:p w14:paraId="4832CC07" w14:textId="77777777" w:rsidR="00BD451D" w:rsidRPr="00BD451D" w:rsidRDefault="00BD451D" w:rsidP="008F596D">
      <w:pPr>
        <w:rPr>
          <w:sz w:val="28"/>
          <w:szCs w:val="28"/>
          <w:lang w:val="en-US"/>
        </w:rPr>
      </w:pPr>
      <w:r w:rsidRPr="00BD451D">
        <w:rPr>
          <w:color w:val="000000"/>
          <w:sz w:val="28"/>
          <w:szCs w:val="28"/>
          <w:lang w:val="en-US"/>
        </w:rPr>
        <w:t>Khi T1 kết thúc, nó sẽ lưu kết quả trả về vào một địa chỉ mà tất cả các luồng khác đều truy xuất được, và tiếp tục chúng ta cần 1 cơ chế để thông báo là T1 đã hoàn tất việc thực thi.</w:t>
      </w:r>
    </w:p>
    <w:p w14:paraId="5FCA0288" w14:textId="77777777" w:rsidR="00BD451D" w:rsidRPr="00BD451D" w:rsidRDefault="00BD451D" w:rsidP="008F596D">
      <w:pPr>
        <w:rPr>
          <w:sz w:val="28"/>
          <w:szCs w:val="28"/>
          <w:lang w:val="en-US"/>
        </w:rPr>
      </w:pPr>
      <w:r w:rsidRPr="00BD451D">
        <w:rPr>
          <w:color w:val="000000"/>
          <w:sz w:val="28"/>
          <w:szCs w:val="28"/>
          <w:lang w:val="en-US"/>
        </w:rPr>
        <w:t>Birrell đề xuất hàm join() được sử dụng bởi luồng gọi fork(). Khi T0 gọi join() với đối số là ID của T1 thì T0 sẽ chờ cho đến khi T1 hoàn tất và hàm join() sẽ trả về kết quả tính toán của T1 cho T0.</w:t>
      </w:r>
    </w:p>
    <w:p w14:paraId="63CFFB03" w14:textId="77777777" w:rsidR="00BD451D" w:rsidRPr="00BD451D" w:rsidRDefault="00BD451D" w:rsidP="008F596D">
      <w:pPr>
        <w:jc w:val="left"/>
        <w:rPr>
          <w:sz w:val="28"/>
          <w:szCs w:val="28"/>
          <w:lang w:val="en-US"/>
        </w:rPr>
      </w:pPr>
    </w:p>
    <w:p w14:paraId="3CDD999A" w14:textId="45AB66C2" w:rsidR="00BD451D" w:rsidRPr="008F596D" w:rsidRDefault="00BD451D" w:rsidP="006F0954">
      <w:pPr>
        <w:pStyle w:val="Heading2"/>
      </w:pPr>
      <w:bookmarkStart w:id="41" w:name="_Toc91160655"/>
      <w:r w:rsidRPr="008F596D">
        <w:lastRenderedPageBreak/>
        <w:t>Ví dụ tạo luồng</w:t>
      </w:r>
      <w:bookmarkEnd w:id="41"/>
    </w:p>
    <w:p w14:paraId="5B92063A" w14:textId="77777777" w:rsidR="006D72AD" w:rsidRPr="008F596D" w:rsidRDefault="006D72AD" w:rsidP="008F596D">
      <w:pPr>
        <w:pStyle w:val="BodyText"/>
        <w:rPr>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BD451D" w:rsidRPr="00BD451D" w14:paraId="00E79F9A"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A77EC" w14:textId="77777777" w:rsidR="00BD451D" w:rsidRPr="00BD451D" w:rsidRDefault="00BD451D" w:rsidP="008F596D">
            <w:pPr>
              <w:jc w:val="left"/>
              <w:rPr>
                <w:sz w:val="28"/>
                <w:szCs w:val="28"/>
                <w:lang w:val="en-US"/>
              </w:rPr>
            </w:pPr>
            <w:r w:rsidRPr="00BD451D">
              <w:rPr>
                <w:color w:val="000000"/>
                <w:sz w:val="28"/>
                <w:szCs w:val="28"/>
                <w:lang w:val="en-US"/>
              </w:rPr>
              <w:t>Thread thead1;</w:t>
            </w:r>
          </w:p>
          <w:p w14:paraId="55B75D71" w14:textId="77777777" w:rsidR="00BD451D" w:rsidRPr="00BD451D" w:rsidRDefault="00BD451D" w:rsidP="008F596D">
            <w:pPr>
              <w:jc w:val="left"/>
              <w:rPr>
                <w:sz w:val="28"/>
                <w:szCs w:val="28"/>
                <w:lang w:val="en-US"/>
              </w:rPr>
            </w:pPr>
            <w:r w:rsidRPr="00BD451D">
              <w:rPr>
                <w:color w:val="000000"/>
                <w:sz w:val="28"/>
                <w:szCs w:val="28"/>
                <w:lang w:val="en-US"/>
              </w:rPr>
              <w:t>Shared_list list;</w:t>
            </w:r>
          </w:p>
          <w:p w14:paraId="7688A78B" w14:textId="77777777" w:rsidR="00BD451D" w:rsidRPr="00BD451D" w:rsidRDefault="00BD451D" w:rsidP="008F596D">
            <w:pPr>
              <w:jc w:val="left"/>
              <w:rPr>
                <w:sz w:val="28"/>
                <w:szCs w:val="28"/>
                <w:lang w:val="en-US"/>
              </w:rPr>
            </w:pPr>
            <w:r w:rsidRPr="00BD451D">
              <w:rPr>
                <w:color w:val="000000"/>
                <w:sz w:val="28"/>
                <w:szCs w:val="28"/>
                <w:lang w:val="en-US"/>
              </w:rPr>
              <w:t>thread1 = fork(safe_insert, 4);</w:t>
            </w:r>
          </w:p>
          <w:p w14:paraId="7390641F" w14:textId="77777777" w:rsidR="00BD451D" w:rsidRPr="00BD451D" w:rsidRDefault="00BD451D" w:rsidP="008F596D">
            <w:pPr>
              <w:jc w:val="left"/>
              <w:rPr>
                <w:sz w:val="28"/>
                <w:szCs w:val="28"/>
                <w:lang w:val="en-US"/>
              </w:rPr>
            </w:pPr>
            <w:r w:rsidRPr="00BD451D">
              <w:rPr>
                <w:color w:val="000000"/>
                <w:sz w:val="28"/>
                <w:szCs w:val="28"/>
                <w:lang w:val="en-US"/>
              </w:rPr>
              <w:t>safe_insert(6);</w:t>
            </w:r>
          </w:p>
          <w:p w14:paraId="055DF75F" w14:textId="77777777" w:rsidR="00BD451D" w:rsidRPr="00BD451D" w:rsidRDefault="00BD451D" w:rsidP="008F596D">
            <w:pPr>
              <w:jc w:val="left"/>
              <w:rPr>
                <w:sz w:val="28"/>
                <w:szCs w:val="28"/>
                <w:lang w:val="en-US"/>
              </w:rPr>
            </w:pPr>
            <w:r w:rsidRPr="00BD451D">
              <w:rPr>
                <w:color w:val="000000"/>
                <w:sz w:val="28"/>
                <w:szCs w:val="28"/>
                <w:lang w:val="en-US"/>
              </w:rPr>
              <w:t>join(thread1); // tùy chọn</w:t>
            </w:r>
          </w:p>
        </w:tc>
      </w:tr>
    </w:tbl>
    <w:p w14:paraId="50E2913D" w14:textId="77777777" w:rsidR="00BD451D" w:rsidRPr="00BD451D" w:rsidRDefault="00BD451D" w:rsidP="008F596D">
      <w:pPr>
        <w:jc w:val="left"/>
        <w:rPr>
          <w:sz w:val="28"/>
          <w:szCs w:val="28"/>
          <w:lang w:val="en-US"/>
        </w:rPr>
      </w:pPr>
    </w:p>
    <w:p w14:paraId="1EEAB724" w14:textId="77777777" w:rsidR="00BD451D" w:rsidRPr="00BD451D" w:rsidRDefault="00BD451D" w:rsidP="008F596D">
      <w:pPr>
        <w:rPr>
          <w:sz w:val="28"/>
          <w:szCs w:val="28"/>
          <w:lang w:val="en-US"/>
        </w:rPr>
      </w:pPr>
      <w:r w:rsidRPr="00BD451D">
        <w:rPr>
          <w:color w:val="000000"/>
          <w:sz w:val="28"/>
          <w:szCs w:val="28"/>
          <w:lang w:val="en-US"/>
        </w:rPr>
        <w:t>Giả sử chương trình trên được nạp vào Bộ nhớ chính và trở thành thread0. Thread0 gọi fork() để tạo 1 luồng mới tên là thread1 và thread1 sẽ thực thi hàm safe_insert(4). Ngay sau đó cả thread0 và thread1 thực thi đồng thời, trong khi thread0 thực thi hàm safe_insert(6) thì thread1 thực thi safe_insert(4), vì cả 2 cùng chia sẻ list nên sẽ không dự đoán được thread0 hay thread1 chèn giá trị vào list trước. Việc thread0 gọi join(thread1) để đảm bảo thread0 chỉ kết thúc khi thread1 đã kết thúc, tất nhiên việc này là không cần thiết trong ví dụ này vì thread1 và thread0 không liên lạc với nhau.</w:t>
      </w:r>
    </w:p>
    <w:p w14:paraId="2D80A730" w14:textId="77777777" w:rsidR="00BD451D" w:rsidRPr="00BD451D" w:rsidRDefault="00BD451D" w:rsidP="008F596D">
      <w:pPr>
        <w:rPr>
          <w:sz w:val="28"/>
          <w:szCs w:val="28"/>
          <w:lang w:val="en-US"/>
        </w:rPr>
      </w:pPr>
      <w:r w:rsidRPr="00BD451D">
        <w:rPr>
          <w:color w:val="000000"/>
          <w:sz w:val="28"/>
          <w:szCs w:val="28"/>
          <w:lang w:val="en-US"/>
        </w:rPr>
        <w:t>Chúng ta có thể cải tiến chương trình trên để ép cho thread1 thực hiện trước thread0 bằng cách gọi join(thread1) trước khi thread0 gọi hàm safe_insert().</w:t>
      </w:r>
    </w:p>
    <w:p w14:paraId="3B9A9E60" w14:textId="77777777" w:rsidR="00BD451D" w:rsidRPr="00BD451D" w:rsidRDefault="00BD451D" w:rsidP="008F596D">
      <w:pPr>
        <w:jc w:val="left"/>
        <w:rPr>
          <w:sz w:val="28"/>
          <w:szCs w:val="28"/>
          <w:lang w:val="en-US"/>
        </w:rPr>
      </w:pPr>
    </w:p>
    <w:p w14:paraId="35BA9CB9" w14:textId="0C05D28A" w:rsidR="00BD451D" w:rsidRPr="008F596D" w:rsidRDefault="00BD451D" w:rsidP="006F0954">
      <w:pPr>
        <w:pStyle w:val="Heading2"/>
      </w:pPr>
      <w:bookmarkStart w:id="42" w:name="_Toc91160656"/>
      <w:r w:rsidRPr="008F596D">
        <w:t>Lập trình luồng trong Linux với thư viện PThread trong C</w:t>
      </w:r>
      <w:bookmarkEnd w:id="42"/>
    </w:p>
    <w:p w14:paraId="566AA816" w14:textId="77777777" w:rsidR="006D72AD" w:rsidRPr="008F596D" w:rsidRDefault="006D72AD" w:rsidP="008F596D">
      <w:pPr>
        <w:pStyle w:val="BodyText"/>
        <w:rPr>
          <w:lang w:val="en-US"/>
        </w:rPr>
      </w:pPr>
    </w:p>
    <w:p w14:paraId="531B227F" w14:textId="77777777" w:rsidR="00BD451D" w:rsidRPr="00BD451D" w:rsidRDefault="00BD451D" w:rsidP="008F596D">
      <w:pPr>
        <w:rPr>
          <w:sz w:val="28"/>
          <w:szCs w:val="28"/>
          <w:lang w:val="en-US"/>
        </w:rPr>
      </w:pPr>
      <w:r w:rsidRPr="00BD451D">
        <w:rPr>
          <w:color w:val="000000"/>
          <w:sz w:val="28"/>
          <w:szCs w:val="28"/>
          <w:lang w:val="en-US"/>
        </w:rPr>
        <w:t>Thư viện PThread hỗ trợ việc lập trình với luồng bằng C trên Linux như sau:</w:t>
      </w:r>
    </w:p>
    <w:p w14:paraId="5307524E" w14:textId="77777777" w:rsidR="00BD451D" w:rsidRPr="00BD451D" w:rsidRDefault="00BD451D" w:rsidP="00D2625D">
      <w:pPr>
        <w:numPr>
          <w:ilvl w:val="0"/>
          <w:numId w:val="54"/>
        </w:numPr>
        <w:textAlignment w:val="baseline"/>
        <w:rPr>
          <w:color w:val="000000"/>
          <w:sz w:val="28"/>
          <w:szCs w:val="28"/>
          <w:lang w:val="en-US"/>
        </w:rPr>
      </w:pPr>
      <w:r w:rsidRPr="00BD451D">
        <w:rPr>
          <w:color w:val="000000"/>
          <w:sz w:val="28"/>
          <w:szCs w:val="28"/>
          <w:lang w:val="en-US"/>
        </w:rPr>
        <w:t>Cấu trúc dữ liệu pthread_t. pthread_t chứa ID, trạng thái thực thi và các thông tin khác liên quan đến luồng.</w:t>
      </w:r>
    </w:p>
    <w:p w14:paraId="5AED50F4" w14:textId="77777777" w:rsidR="00BD451D" w:rsidRPr="00BD451D" w:rsidRDefault="00BD451D" w:rsidP="00D2625D">
      <w:pPr>
        <w:numPr>
          <w:ilvl w:val="0"/>
          <w:numId w:val="54"/>
        </w:numPr>
        <w:textAlignment w:val="baseline"/>
        <w:rPr>
          <w:color w:val="000000"/>
          <w:sz w:val="28"/>
          <w:szCs w:val="28"/>
          <w:lang w:val="en-US"/>
        </w:rPr>
      </w:pPr>
      <w:r w:rsidRPr="00BD451D">
        <w:rPr>
          <w:color w:val="000000"/>
          <w:sz w:val="28"/>
          <w:szCs w:val="28"/>
          <w:lang w:val="en-US"/>
        </w:rPr>
        <w:t>Tạo luồng bằng hàm pthred_create(pthread_t *thread, pthread_attr_t *attr, void * (*start_routine)(void *), void *arg), trong đó:</w:t>
      </w:r>
    </w:p>
    <w:p w14:paraId="5D477994" w14:textId="77777777" w:rsidR="00BD451D" w:rsidRPr="00BD451D" w:rsidRDefault="00BD451D" w:rsidP="00D2625D">
      <w:pPr>
        <w:numPr>
          <w:ilvl w:val="1"/>
          <w:numId w:val="54"/>
        </w:numPr>
        <w:textAlignment w:val="baseline"/>
        <w:rPr>
          <w:color w:val="000000"/>
          <w:sz w:val="28"/>
          <w:szCs w:val="28"/>
          <w:lang w:val="en-US"/>
        </w:rPr>
      </w:pPr>
      <w:r w:rsidRPr="00BD451D">
        <w:rPr>
          <w:color w:val="000000"/>
          <w:sz w:val="28"/>
          <w:szCs w:val="28"/>
          <w:lang w:val="en-US"/>
        </w:rPr>
        <w:t>pthread_t *thread: Định danh luồng</w:t>
      </w:r>
    </w:p>
    <w:p w14:paraId="1A1013E9" w14:textId="77777777" w:rsidR="00BD451D" w:rsidRPr="00BD451D" w:rsidRDefault="00BD451D" w:rsidP="00D2625D">
      <w:pPr>
        <w:numPr>
          <w:ilvl w:val="1"/>
          <w:numId w:val="54"/>
        </w:numPr>
        <w:textAlignment w:val="baseline"/>
        <w:rPr>
          <w:color w:val="000000"/>
          <w:sz w:val="28"/>
          <w:szCs w:val="28"/>
          <w:lang w:val="en-US"/>
        </w:rPr>
      </w:pPr>
      <w:r w:rsidRPr="00BD451D">
        <w:rPr>
          <w:color w:val="000000"/>
          <w:sz w:val="28"/>
          <w:szCs w:val="28"/>
          <w:lang w:val="en-US"/>
        </w:rPr>
        <w:t>pthread_attr_t *attr: Thuộc tính luồng</w:t>
      </w:r>
    </w:p>
    <w:p w14:paraId="75D88FC2" w14:textId="77777777" w:rsidR="00BD451D" w:rsidRPr="00BD451D" w:rsidRDefault="00BD451D" w:rsidP="00D2625D">
      <w:pPr>
        <w:numPr>
          <w:ilvl w:val="1"/>
          <w:numId w:val="54"/>
        </w:numPr>
        <w:textAlignment w:val="baseline"/>
        <w:rPr>
          <w:color w:val="000000"/>
          <w:sz w:val="28"/>
          <w:szCs w:val="28"/>
          <w:lang w:val="en-US"/>
        </w:rPr>
      </w:pPr>
      <w:r w:rsidRPr="00BD451D">
        <w:rPr>
          <w:color w:val="000000"/>
          <w:sz w:val="28"/>
          <w:szCs w:val="28"/>
          <w:lang w:val="en-US"/>
        </w:rPr>
        <w:t>void * (*start_routine)(void *): Thủ tục mà luồng sẽ thực thi</w:t>
      </w:r>
    </w:p>
    <w:p w14:paraId="100FF593" w14:textId="77777777" w:rsidR="00BD451D" w:rsidRPr="00BD451D" w:rsidRDefault="00BD451D" w:rsidP="00D2625D">
      <w:pPr>
        <w:numPr>
          <w:ilvl w:val="1"/>
          <w:numId w:val="54"/>
        </w:numPr>
        <w:textAlignment w:val="baseline"/>
        <w:rPr>
          <w:color w:val="000000"/>
          <w:sz w:val="28"/>
          <w:szCs w:val="28"/>
          <w:lang w:val="en-US"/>
        </w:rPr>
      </w:pPr>
      <w:r w:rsidRPr="00BD451D">
        <w:rPr>
          <w:color w:val="000000"/>
          <w:sz w:val="28"/>
          <w:szCs w:val="28"/>
          <w:lang w:val="en-US"/>
        </w:rPr>
        <w:t>void *arg: Đối số cho thủ tục</w:t>
      </w:r>
    </w:p>
    <w:p w14:paraId="4F4CB1B0" w14:textId="10CF2911" w:rsidR="00BD451D" w:rsidRPr="00BD451D" w:rsidRDefault="00BD451D" w:rsidP="00D2625D">
      <w:pPr>
        <w:numPr>
          <w:ilvl w:val="0"/>
          <w:numId w:val="54"/>
        </w:numPr>
        <w:textAlignment w:val="baseline"/>
        <w:rPr>
          <w:color w:val="000000"/>
          <w:sz w:val="28"/>
          <w:szCs w:val="28"/>
          <w:lang w:val="en-US"/>
        </w:rPr>
      </w:pPr>
      <w:r w:rsidRPr="00BD451D">
        <w:rPr>
          <w:color w:val="000000"/>
          <w:sz w:val="28"/>
          <w:szCs w:val="28"/>
          <w:lang w:val="en-US"/>
        </w:rPr>
        <w:lastRenderedPageBreak/>
        <w:t>Chờ luồng khác kết thúc bằng hàm pthread_join(pthread_t thread, void **status), trong đó:</w:t>
      </w:r>
    </w:p>
    <w:p w14:paraId="4C4989FF" w14:textId="0C3695E8" w:rsidR="00BD451D" w:rsidRPr="00BD451D" w:rsidRDefault="00BD451D" w:rsidP="00D2625D">
      <w:pPr>
        <w:numPr>
          <w:ilvl w:val="1"/>
          <w:numId w:val="54"/>
        </w:numPr>
        <w:textAlignment w:val="baseline"/>
        <w:rPr>
          <w:color w:val="000000"/>
          <w:sz w:val="28"/>
          <w:szCs w:val="28"/>
          <w:lang w:val="en-US"/>
        </w:rPr>
      </w:pPr>
      <w:r w:rsidRPr="00BD451D">
        <w:rPr>
          <w:color w:val="000000"/>
          <w:sz w:val="28"/>
          <w:szCs w:val="28"/>
          <w:lang w:val="en-US"/>
        </w:rPr>
        <w:t>pthread_t thread: Định danh luồng</w:t>
      </w:r>
    </w:p>
    <w:p w14:paraId="3C3FEC68" w14:textId="77777777" w:rsidR="00BD451D" w:rsidRPr="00BD451D" w:rsidRDefault="00BD451D" w:rsidP="00D2625D">
      <w:pPr>
        <w:numPr>
          <w:ilvl w:val="1"/>
          <w:numId w:val="54"/>
        </w:numPr>
        <w:textAlignment w:val="baseline"/>
        <w:rPr>
          <w:color w:val="000000"/>
          <w:sz w:val="28"/>
          <w:szCs w:val="28"/>
          <w:lang w:val="en-US"/>
        </w:rPr>
      </w:pPr>
      <w:r w:rsidRPr="00BD451D">
        <w:rPr>
          <w:color w:val="000000"/>
          <w:sz w:val="28"/>
          <w:szCs w:val="28"/>
          <w:lang w:val="en-US"/>
        </w:rPr>
        <w:t>void **status: Kết quả trả về</w:t>
      </w:r>
    </w:p>
    <w:p w14:paraId="7B5D136A" w14:textId="77777777" w:rsidR="00BD451D" w:rsidRPr="00BD451D" w:rsidRDefault="00BD451D" w:rsidP="008F596D">
      <w:pPr>
        <w:rPr>
          <w:sz w:val="28"/>
          <w:szCs w:val="28"/>
          <w:lang w:val="en-US"/>
        </w:rPr>
      </w:pPr>
      <w:r w:rsidRPr="00BD451D">
        <w:rPr>
          <w:color w:val="000000"/>
          <w:sz w:val="28"/>
          <w:szCs w:val="28"/>
          <w:lang w:val="en-US"/>
        </w:rPr>
        <w:t>So sánh giữa đề xuất của Birrell và thư viện PThread:</w:t>
      </w:r>
    </w:p>
    <w:tbl>
      <w:tblPr>
        <w:tblW w:w="0" w:type="auto"/>
        <w:tblCellMar>
          <w:top w:w="15" w:type="dxa"/>
          <w:left w:w="15" w:type="dxa"/>
          <w:bottom w:w="15" w:type="dxa"/>
          <w:right w:w="15" w:type="dxa"/>
        </w:tblCellMar>
        <w:tblLook w:val="04A0" w:firstRow="1" w:lastRow="0" w:firstColumn="1" w:lastColumn="0" w:noHBand="0" w:noVBand="1"/>
      </w:tblPr>
      <w:tblGrid>
        <w:gridCol w:w="2057"/>
        <w:gridCol w:w="1874"/>
        <w:gridCol w:w="5118"/>
      </w:tblGrid>
      <w:tr w:rsidR="00BD451D" w:rsidRPr="00BD451D" w14:paraId="10A8925D"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ECE35"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9951A" w14:textId="77777777" w:rsidR="00BD451D" w:rsidRPr="00BD451D" w:rsidRDefault="00BD451D" w:rsidP="008F596D">
            <w:pPr>
              <w:jc w:val="left"/>
              <w:rPr>
                <w:sz w:val="28"/>
                <w:szCs w:val="28"/>
                <w:lang w:val="en-US"/>
              </w:rPr>
            </w:pPr>
            <w:r w:rsidRPr="00BD451D">
              <w:rPr>
                <w:color w:val="000000"/>
                <w:sz w:val="28"/>
                <w:szCs w:val="28"/>
                <w:lang w:val="en-US"/>
              </w:rPr>
              <w:t>Birrell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9FC15" w14:textId="77777777" w:rsidR="00BD451D" w:rsidRPr="00BD451D" w:rsidRDefault="00BD451D" w:rsidP="008F596D">
            <w:pPr>
              <w:jc w:val="left"/>
              <w:rPr>
                <w:sz w:val="28"/>
                <w:szCs w:val="28"/>
                <w:lang w:val="en-US"/>
              </w:rPr>
            </w:pPr>
            <w:r w:rsidRPr="00BD451D">
              <w:rPr>
                <w:color w:val="000000"/>
                <w:sz w:val="28"/>
                <w:szCs w:val="28"/>
                <w:lang w:val="en-US"/>
              </w:rPr>
              <w:t>Thư viện PThread</w:t>
            </w:r>
          </w:p>
        </w:tc>
      </w:tr>
      <w:tr w:rsidR="00BD451D" w:rsidRPr="00BD451D" w14:paraId="56D8D99D"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3C05E" w14:textId="77777777" w:rsidR="00BD451D" w:rsidRPr="00BD451D" w:rsidRDefault="00BD451D" w:rsidP="008F596D">
            <w:pPr>
              <w:jc w:val="left"/>
              <w:rPr>
                <w:sz w:val="28"/>
                <w:szCs w:val="28"/>
                <w:lang w:val="en-US"/>
              </w:rPr>
            </w:pPr>
            <w:r w:rsidRPr="00BD451D">
              <w:rPr>
                <w:color w:val="000000"/>
                <w:sz w:val="28"/>
                <w:szCs w:val="28"/>
                <w:lang w:val="en-US"/>
              </w:rPr>
              <w:t>Cấu trúc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7B408" w14:textId="77777777" w:rsidR="00BD451D" w:rsidRPr="00BD451D" w:rsidRDefault="00BD451D" w:rsidP="008F596D">
            <w:pPr>
              <w:jc w:val="left"/>
              <w:rPr>
                <w:sz w:val="28"/>
                <w:szCs w:val="28"/>
                <w:lang w:val="en-US"/>
              </w:rPr>
            </w:pPr>
            <w:r w:rsidRPr="00BD451D">
              <w:rPr>
                <w:color w:val="000000"/>
                <w:sz w:val="28"/>
                <w:szCs w:val="28"/>
                <w:lang w:val="en-US"/>
              </w:rPr>
              <w:t>thread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2879A" w14:textId="77777777" w:rsidR="00BD451D" w:rsidRPr="00BD451D" w:rsidRDefault="00BD451D" w:rsidP="008F596D">
            <w:pPr>
              <w:jc w:val="left"/>
              <w:rPr>
                <w:sz w:val="28"/>
                <w:szCs w:val="28"/>
                <w:lang w:val="en-US"/>
              </w:rPr>
            </w:pPr>
            <w:r w:rsidRPr="00BD451D">
              <w:rPr>
                <w:color w:val="000000"/>
                <w:sz w:val="28"/>
                <w:szCs w:val="28"/>
                <w:lang w:val="en-US"/>
              </w:rPr>
              <w:t>pthread_t aThread;</w:t>
            </w:r>
          </w:p>
        </w:tc>
      </w:tr>
      <w:tr w:rsidR="00BD451D" w:rsidRPr="00BD451D" w14:paraId="0A899CE3"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13E7D" w14:textId="77777777" w:rsidR="00BD451D" w:rsidRPr="00BD451D" w:rsidRDefault="00BD451D" w:rsidP="008F596D">
            <w:pPr>
              <w:jc w:val="left"/>
              <w:rPr>
                <w:sz w:val="28"/>
                <w:szCs w:val="28"/>
                <w:lang w:val="en-US"/>
              </w:rPr>
            </w:pPr>
            <w:r w:rsidRPr="00BD451D">
              <w:rPr>
                <w:color w:val="000000"/>
                <w:sz w:val="28"/>
                <w:szCs w:val="28"/>
                <w:lang w:val="en-US"/>
              </w:rPr>
              <w:t>Tạo luồng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7352D" w14:textId="77777777" w:rsidR="00BD451D" w:rsidRPr="00BD451D" w:rsidRDefault="00BD451D" w:rsidP="008F596D">
            <w:pPr>
              <w:jc w:val="left"/>
              <w:rPr>
                <w:sz w:val="28"/>
                <w:szCs w:val="28"/>
                <w:lang w:val="en-US"/>
              </w:rPr>
            </w:pPr>
            <w:r w:rsidRPr="00BD451D">
              <w:rPr>
                <w:color w:val="000000"/>
                <w:sz w:val="28"/>
                <w:szCs w:val="28"/>
                <w:lang w:val="en-US"/>
              </w:rPr>
              <w:t>fork(proc, args)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FCB2D" w14:textId="77777777" w:rsidR="00BD451D" w:rsidRPr="00BD451D" w:rsidRDefault="00BD451D" w:rsidP="008F596D">
            <w:pPr>
              <w:jc w:val="left"/>
              <w:rPr>
                <w:sz w:val="28"/>
                <w:szCs w:val="28"/>
                <w:lang w:val="en-US"/>
              </w:rPr>
            </w:pPr>
            <w:r w:rsidRPr="00BD451D">
              <w:rPr>
                <w:color w:val="000000"/>
                <w:sz w:val="28"/>
                <w:szCs w:val="28"/>
                <w:lang w:val="en-US"/>
              </w:rPr>
              <w:t>int pthread_create(pthread_t *thread,</w:t>
            </w:r>
          </w:p>
          <w:p w14:paraId="63D2504B" w14:textId="77777777" w:rsidR="00BD451D" w:rsidRPr="00BD451D" w:rsidRDefault="00BD451D" w:rsidP="008F596D">
            <w:pPr>
              <w:jc w:val="left"/>
              <w:rPr>
                <w:sz w:val="28"/>
                <w:szCs w:val="28"/>
                <w:lang w:val="en-US"/>
              </w:rPr>
            </w:pPr>
            <w:r w:rsidRPr="00BD451D">
              <w:rPr>
                <w:color w:val="000000"/>
                <w:sz w:val="28"/>
                <w:szCs w:val="28"/>
                <w:lang w:val="en-US"/>
              </w:rPr>
              <w:t>pthread_attr_t *attr,</w:t>
            </w:r>
          </w:p>
          <w:p w14:paraId="165F2A03" w14:textId="77777777" w:rsidR="00BD451D" w:rsidRPr="00BD451D" w:rsidRDefault="00BD451D" w:rsidP="008F596D">
            <w:pPr>
              <w:jc w:val="left"/>
              <w:rPr>
                <w:sz w:val="28"/>
                <w:szCs w:val="28"/>
                <w:lang w:val="en-US"/>
              </w:rPr>
            </w:pPr>
            <w:r w:rsidRPr="00BD451D">
              <w:rPr>
                <w:color w:val="000000"/>
                <w:sz w:val="28"/>
                <w:szCs w:val="28"/>
                <w:lang w:val="en-US"/>
              </w:rPr>
              <w:t>void * (*start_routine)(void *),</w:t>
            </w:r>
          </w:p>
          <w:p w14:paraId="5BDB639E" w14:textId="77777777" w:rsidR="00BD451D" w:rsidRPr="00BD451D" w:rsidRDefault="00BD451D" w:rsidP="008F596D">
            <w:pPr>
              <w:jc w:val="left"/>
              <w:rPr>
                <w:sz w:val="28"/>
                <w:szCs w:val="28"/>
                <w:lang w:val="en-US"/>
              </w:rPr>
            </w:pPr>
            <w:r w:rsidRPr="00BD451D">
              <w:rPr>
                <w:color w:val="000000"/>
                <w:sz w:val="28"/>
                <w:szCs w:val="28"/>
                <w:lang w:val="en-US"/>
              </w:rPr>
              <w:t>void *arg);</w:t>
            </w:r>
          </w:p>
        </w:tc>
      </w:tr>
      <w:tr w:rsidR="00BD451D" w:rsidRPr="00BD451D" w14:paraId="4176FF6B"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466F0" w14:textId="77777777" w:rsidR="00BD451D" w:rsidRPr="00BD451D" w:rsidRDefault="00BD451D" w:rsidP="008F596D">
            <w:pPr>
              <w:jc w:val="left"/>
              <w:rPr>
                <w:sz w:val="28"/>
                <w:szCs w:val="28"/>
                <w:lang w:val="en-US"/>
              </w:rPr>
            </w:pPr>
            <w:r w:rsidRPr="00BD451D">
              <w:rPr>
                <w:color w:val="000000"/>
                <w:sz w:val="28"/>
                <w:szCs w:val="28"/>
                <w:lang w:val="en-US"/>
              </w:rPr>
              <w:t>Chờ luồng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DE10D" w14:textId="77777777" w:rsidR="00BD451D" w:rsidRPr="00BD451D" w:rsidRDefault="00BD451D" w:rsidP="008F596D">
            <w:pPr>
              <w:jc w:val="left"/>
              <w:rPr>
                <w:sz w:val="28"/>
                <w:szCs w:val="28"/>
                <w:lang w:val="en-US"/>
              </w:rPr>
            </w:pPr>
            <w:r w:rsidRPr="00BD451D">
              <w:rPr>
                <w:color w:val="000000"/>
                <w:sz w:val="28"/>
                <w:szCs w:val="28"/>
                <w:lang w:val="en-US"/>
              </w:rPr>
              <w:t>join(thread)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F7DBA" w14:textId="25218E0B" w:rsidR="00BD451D" w:rsidRPr="00BD451D" w:rsidRDefault="00BD451D" w:rsidP="008F596D">
            <w:pPr>
              <w:jc w:val="left"/>
              <w:rPr>
                <w:sz w:val="28"/>
                <w:szCs w:val="28"/>
                <w:lang w:val="en-US"/>
              </w:rPr>
            </w:pPr>
            <w:r w:rsidRPr="00BD451D">
              <w:rPr>
                <w:color w:val="000000"/>
                <w:sz w:val="28"/>
                <w:szCs w:val="28"/>
                <w:lang w:val="en-US"/>
              </w:rPr>
              <w:t>int pthread_join(pthread_t thread, void **status)</w:t>
            </w:r>
          </w:p>
        </w:tc>
      </w:tr>
    </w:tbl>
    <w:p w14:paraId="0D318437" w14:textId="77777777" w:rsidR="00BD451D" w:rsidRPr="00BD451D" w:rsidRDefault="00BD451D" w:rsidP="008F596D">
      <w:pPr>
        <w:jc w:val="left"/>
        <w:rPr>
          <w:sz w:val="28"/>
          <w:szCs w:val="28"/>
          <w:lang w:val="en-US"/>
        </w:rPr>
      </w:pPr>
    </w:p>
    <w:p w14:paraId="3FA9EB60" w14:textId="77777777" w:rsidR="00BD451D" w:rsidRPr="00BD451D" w:rsidRDefault="00BD451D" w:rsidP="008F596D">
      <w:pPr>
        <w:rPr>
          <w:sz w:val="28"/>
          <w:szCs w:val="28"/>
          <w:lang w:val="en-US"/>
        </w:rPr>
      </w:pPr>
      <w:r w:rsidRPr="00BD451D">
        <w:rPr>
          <w:color w:val="000000"/>
          <w:sz w:val="28"/>
          <w:szCs w:val="28"/>
          <w:lang w:val="en-US"/>
        </w:rPr>
        <w:t>Có 2 sự khác biệt giữa thư viện PThread và đề xuất của Birrell khác nhau ở 2 điểm:</w:t>
      </w:r>
    </w:p>
    <w:p w14:paraId="74B7A0F5" w14:textId="77777777" w:rsidR="00BD451D" w:rsidRPr="00BD451D" w:rsidRDefault="00BD451D" w:rsidP="00D2625D">
      <w:pPr>
        <w:numPr>
          <w:ilvl w:val="0"/>
          <w:numId w:val="55"/>
        </w:numPr>
        <w:textAlignment w:val="baseline"/>
        <w:rPr>
          <w:color w:val="000000"/>
          <w:sz w:val="28"/>
          <w:szCs w:val="28"/>
          <w:lang w:val="en-US"/>
        </w:rPr>
      </w:pPr>
      <w:r w:rsidRPr="00BD451D">
        <w:rPr>
          <w:color w:val="000000"/>
          <w:sz w:val="28"/>
          <w:szCs w:val="28"/>
          <w:lang w:val="en-US"/>
        </w:rPr>
        <w:t>PThread có thể thiết lập thuộc tính cho luồng</w:t>
      </w:r>
    </w:p>
    <w:p w14:paraId="43A6C419" w14:textId="77777777" w:rsidR="00BD451D" w:rsidRPr="00BD451D" w:rsidRDefault="00BD451D" w:rsidP="00D2625D">
      <w:pPr>
        <w:numPr>
          <w:ilvl w:val="0"/>
          <w:numId w:val="55"/>
        </w:numPr>
        <w:textAlignment w:val="baseline"/>
        <w:rPr>
          <w:color w:val="000000"/>
          <w:sz w:val="28"/>
          <w:szCs w:val="28"/>
          <w:lang w:val="en-US"/>
        </w:rPr>
      </w:pPr>
      <w:r w:rsidRPr="00BD451D">
        <w:rPr>
          <w:color w:val="000000"/>
          <w:sz w:val="28"/>
          <w:szCs w:val="28"/>
          <w:lang w:val="en-US"/>
        </w:rPr>
        <w:t>Ngoài việc chờ luồng kết thúc thì pthread_join() còn theo dõi trạng thái kết thúc và giải phóng tài nguyên đã cấp cho luồng.</w:t>
      </w:r>
    </w:p>
    <w:p w14:paraId="6FBDDEE7" w14:textId="77777777" w:rsidR="00BD451D" w:rsidRPr="00BD451D" w:rsidRDefault="00BD451D" w:rsidP="008F596D">
      <w:pPr>
        <w:rPr>
          <w:sz w:val="28"/>
          <w:szCs w:val="28"/>
          <w:lang w:val="en-US"/>
        </w:rPr>
      </w:pPr>
      <w:r w:rsidRPr="00BD451D">
        <w:rPr>
          <w:color w:val="000000"/>
          <w:sz w:val="28"/>
          <w:szCs w:val="28"/>
          <w:lang w:val="en-US"/>
        </w:rPr>
        <w:t>Thuộc tính luồng cho phép chúng ta xác định thuộc tính cho luồng, tiêu biểu là những thuộc tính sau:</w:t>
      </w:r>
    </w:p>
    <w:p w14:paraId="621D2C5E" w14:textId="77777777" w:rsidR="00BD451D" w:rsidRPr="00BD451D" w:rsidRDefault="00BD451D" w:rsidP="00D2625D">
      <w:pPr>
        <w:numPr>
          <w:ilvl w:val="0"/>
          <w:numId w:val="56"/>
        </w:numPr>
        <w:textAlignment w:val="baseline"/>
        <w:rPr>
          <w:color w:val="000000"/>
          <w:sz w:val="28"/>
          <w:szCs w:val="28"/>
          <w:lang w:val="en-US"/>
        </w:rPr>
      </w:pPr>
      <w:r w:rsidRPr="00BD451D">
        <w:rPr>
          <w:color w:val="000000"/>
          <w:sz w:val="28"/>
          <w:szCs w:val="28"/>
          <w:lang w:val="en-US"/>
        </w:rPr>
        <w:t>Kích thước và địa chỉ Stack</w:t>
      </w:r>
    </w:p>
    <w:p w14:paraId="143BF415" w14:textId="77777777" w:rsidR="00BD451D" w:rsidRPr="00BD451D" w:rsidRDefault="00BD451D" w:rsidP="00D2625D">
      <w:pPr>
        <w:numPr>
          <w:ilvl w:val="0"/>
          <w:numId w:val="56"/>
        </w:numPr>
        <w:textAlignment w:val="baseline"/>
        <w:rPr>
          <w:color w:val="000000"/>
          <w:sz w:val="28"/>
          <w:szCs w:val="28"/>
          <w:lang w:val="en-US"/>
        </w:rPr>
      </w:pPr>
      <w:r w:rsidRPr="00BD451D">
        <w:rPr>
          <w:color w:val="000000"/>
          <w:sz w:val="28"/>
          <w:szCs w:val="28"/>
          <w:lang w:val="en-US"/>
        </w:rPr>
        <w:t>Chính sách và thông số lập lịch CPU</w:t>
      </w:r>
    </w:p>
    <w:p w14:paraId="5B0F8C9D" w14:textId="77777777" w:rsidR="00BD451D" w:rsidRPr="00BD451D" w:rsidRDefault="00BD451D" w:rsidP="00D2625D">
      <w:pPr>
        <w:numPr>
          <w:ilvl w:val="0"/>
          <w:numId w:val="56"/>
        </w:numPr>
        <w:textAlignment w:val="baseline"/>
        <w:rPr>
          <w:color w:val="000000"/>
          <w:sz w:val="28"/>
          <w:szCs w:val="28"/>
          <w:lang w:val="en-US"/>
        </w:rPr>
      </w:pPr>
      <w:r w:rsidRPr="00BD451D">
        <w:rPr>
          <w:color w:val="000000"/>
          <w:sz w:val="28"/>
          <w:szCs w:val="28"/>
          <w:lang w:val="en-US"/>
        </w:rPr>
        <w:t>Phạm vi của luồng mức hệ thống hay mức tiến trình</w:t>
      </w:r>
    </w:p>
    <w:p w14:paraId="7E924BB5" w14:textId="77777777" w:rsidR="00BD451D" w:rsidRPr="00BD451D" w:rsidRDefault="00BD451D" w:rsidP="00D2625D">
      <w:pPr>
        <w:numPr>
          <w:ilvl w:val="0"/>
          <w:numId w:val="56"/>
        </w:numPr>
        <w:textAlignment w:val="baseline"/>
        <w:rPr>
          <w:color w:val="000000"/>
          <w:sz w:val="28"/>
          <w:szCs w:val="28"/>
          <w:lang w:val="en-US"/>
        </w:rPr>
      </w:pPr>
      <w:r w:rsidRPr="00BD451D">
        <w:rPr>
          <w:color w:val="000000"/>
          <w:sz w:val="28"/>
          <w:szCs w:val="28"/>
          <w:lang w:val="en-US"/>
        </w:rPr>
        <w:t>Độ ưu tiên</w:t>
      </w:r>
    </w:p>
    <w:p w14:paraId="4D6F5571" w14:textId="77777777" w:rsidR="00BD451D" w:rsidRPr="00BD451D" w:rsidRDefault="00BD451D" w:rsidP="00D2625D">
      <w:pPr>
        <w:numPr>
          <w:ilvl w:val="0"/>
          <w:numId w:val="56"/>
        </w:numPr>
        <w:textAlignment w:val="baseline"/>
        <w:rPr>
          <w:color w:val="000000"/>
          <w:sz w:val="28"/>
          <w:szCs w:val="28"/>
          <w:lang w:val="en-US"/>
        </w:rPr>
      </w:pPr>
      <w:r w:rsidRPr="00BD451D">
        <w:rPr>
          <w:color w:val="000000"/>
          <w:sz w:val="28"/>
          <w:szCs w:val="28"/>
          <w:lang w:val="en-US"/>
        </w:rPr>
        <w:t>Sự kế thừa chính sách lập lịch CPU từ luồng cha</w:t>
      </w:r>
    </w:p>
    <w:p w14:paraId="432D9F1A" w14:textId="77777777" w:rsidR="00BD451D" w:rsidRPr="00BD451D" w:rsidRDefault="00BD451D" w:rsidP="00D2625D">
      <w:pPr>
        <w:numPr>
          <w:ilvl w:val="0"/>
          <w:numId w:val="56"/>
        </w:numPr>
        <w:textAlignment w:val="baseline"/>
        <w:rPr>
          <w:color w:val="000000"/>
          <w:sz w:val="28"/>
          <w:szCs w:val="28"/>
          <w:lang w:val="en-US"/>
        </w:rPr>
      </w:pPr>
      <w:r w:rsidRPr="00BD451D">
        <w:rPr>
          <w:color w:val="000000"/>
          <w:sz w:val="28"/>
          <w:szCs w:val="28"/>
          <w:lang w:val="en-US"/>
        </w:rPr>
        <w:t>Quản lý theo dõi và thu hồi tài nguyên</w:t>
      </w:r>
    </w:p>
    <w:p w14:paraId="483D741F" w14:textId="77777777" w:rsidR="00BD451D" w:rsidRPr="00BD451D" w:rsidRDefault="00BD451D" w:rsidP="008F596D">
      <w:pPr>
        <w:rPr>
          <w:sz w:val="28"/>
          <w:szCs w:val="28"/>
          <w:lang w:val="en-US"/>
        </w:rPr>
      </w:pPr>
      <w:r w:rsidRPr="00BD451D">
        <w:rPr>
          <w:color w:val="000000"/>
          <w:sz w:val="28"/>
          <w:szCs w:val="28"/>
          <w:lang w:val="en-US"/>
        </w:rPr>
        <w:lastRenderedPageBreak/>
        <w:t>Nếu truyền NULL vào thuộc tính luồng thì luồng mới được tạo sẽ sử dụng thuộc tính mặc định. Có nhiều API hỗ trợ cho việc thiết lập các thuộc tính, các API này đều theo định dạng sau:</w:t>
      </w:r>
    </w:p>
    <w:p w14:paraId="789CB4A1" w14:textId="77777777" w:rsidR="00BD451D" w:rsidRPr="00BD451D" w:rsidRDefault="00BD451D" w:rsidP="008F596D">
      <w:pPr>
        <w:jc w:val="center"/>
        <w:rPr>
          <w:sz w:val="28"/>
          <w:szCs w:val="28"/>
          <w:lang w:val="en-US"/>
        </w:rPr>
      </w:pPr>
      <w:r w:rsidRPr="00BD451D">
        <w:rPr>
          <w:color w:val="000000"/>
          <w:sz w:val="28"/>
          <w:szCs w:val="28"/>
          <w:lang w:val="en-US"/>
        </w:rPr>
        <w:t>pthread_attr_{get/set}_{attributes}</w:t>
      </w:r>
    </w:p>
    <w:p w14:paraId="2ECA8FDB" w14:textId="77777777" w:rsidR="00BD451D" w:rsidRPr="00BD451D" w:rsidRDefault="00BD451D" w:rsidP="008F596D">
      <w:pPr>
        <w:jc w:val="left"/>
        <w:rPr>
          <w:sz w:val="28"/>
          <w:szCs w:val="28"/>
          <w:lang w:val="en-US"/>
        </w:rPr>
      </w:pPr>
      <w:r w:rsidRPr="00BD451D">
        <w:rPr>
          <w:color w:val="000000"/>
          <w:sz w:val="28"/>
          <w:szCs w:val="28"/>
          <w:lang w:val="en-US"/>
        </w:rPr>
        <w:t>Ví dụ thiết lập thuộc tính khởi tạo cho luồng: pthread_attr_set_init(pthread_attr_t *attr)</w:t>
      </w:r>
    </w:p>
    <w:p w14:paraId="2BFD98B4" w14:textId="77777777" w:rsidR="00BD451D" w:rsidRPr="00BD451D" w:rsidRDefault="00BD451D" w:rsidP="008F596D">
      <w:pPr>
        <w:jc w:val="left"/>
        <w:rPr>
          <w:sz w:val="28"/>
          <w:szCs w:val="28"/>
          <w:lang w:val="en-US"/>
        </w:rPr>
      </w:pPr>
      <w:r w:rsidRPr="00BD451D">
        <w:rPr>
          <w:color w:val="000000"/>
          <w:sz w:val="28"/>
          <w:szCs w:val="28"/>
          <w:lang w:val="en-US"/>
        </w:rPr>
        <w:t>Ví dụ hủy bỏ thiết lập thuộc tính cho luồng: pthread_attr_destroy(pthread_attr_t *attr)</w:t>
      </w:r>
    </w:p>
    <w:p w14:paraId="3AD80A8E" w14:textId="77777777" w:rsidR="00BD451D" w:rsidRPr="00BD451D" w:rsidRDefault="00BD451D" w:rsidP="008F596D">
      <w:pPr>
        <w:jc w:val="left"/>
        <w:rPr>
          <w:sz w:val="28"/>
          <w:szCs w:val="28"/>
          <w:lang w:val="en-US"/>
        </w:rPr>
      </w:pPr>
    </w:p>
    <w:p w14:paraId="0D19C946" w14:textId="54BF376C" w:rsidR="00BD451D" w:rsidRPr="008F596D" w:rsidRDefault="00BD451D" w:rsidP="006F0954">
      <w:pPr>
        <w:pStyle w:val="Heading2"/>
      </w:pPr>
      <w:bookmarkStart w:id="43" w:name="_Toc91160657"/>
      <w:r w:rsidRPr="008F596D">
        <w:t>Quản lý theo dõi và thu hồi tài nguyên</w:t>
      </w:r>
      <w:bookmarkEnd w:id="43"/>
    </w:p>
    <w:p w14:paraId="46BE057F" w14:textId="77777777" w:rsidR="006D72AD" w:rsidRPr="008F596D" w:rsidRDefault="006D72AD" w:rsidP="008F596D">
      <w:pPr>
        <w:pStyle w:val="BodyText"/>
        <w:rPr>
          <w:lang w:val="en-US"/>
        </w:rPr>
      </w:pPr>
    </w:p>
    <w:p w14:paraId="314B342F" w14:textId="77777777" w:rsidR="00BD451D" w:rsidRPr="00BD451D" w:rsidRDefault="00BD451D" w:rsidP="008F596D">
      <w:pPr>
        <w:rPr>
          <w:sz w:val="28"/>
          <w:szCs w:val="28"/>
          <w:lang w:val="en-US"/>
        </w:rPr>
      </w:pPr>
      <w:r w:rsidRPr="00BD451D">
        <w:rPr>
          <w:color w:val="000000"/>
          <w:sz w:val="28"/>
          <w:szCs w:val="28"/>
          <w:lang w:val="en-US"/>
        </w:rPr>
        <w:t>Theo  mặc định, các luồng được tạo mới sẽ được Hệ điều hành theo dõi trạng thái kết thúc và thu hồi tài nguyên thông qua pthread_join(), nghĩa là luồng cha không nên kết thúc trước khi luồng con hoàn thành và trả về kết quả cho luồng cha.</w:t>
      </w:r>
    </w:p>
    <w:p w14:paraId="2D1DB9EE" w14:textId="77777777" w:rsidR="00BD451D" w:rsidRPr="00BD451D" w:rsidRDefault="00BD451D" w:rsidP="008F596D">
      <w:pPr>
        <w:rPr>
          <w:sz w:val="28"/>
          <w:szCs w:val="28"/>
          <w:lang w:val="en-US"/>
        </w:rPr>
      </w:pPr>
      <w:r w:rsidRPr="00BD451D">
        <w:rPr>
          <w:color w:val="000000"/>
          <w:sz w:val="28"/>
          <w:szCs w:val="28"/>
          <w:lang w:val="en-US"/>
        </w:rPr>
        <w:t>Nếu không sử dụng pthread_join() và luồng cha kết thúc trước luồng con thì luồng con có thể trở thành một luồng thây ma (zombie thread) vì luồng con có thể đã hoàn thành hoặc đã chết:</w:t>
      </w:r>
    </w:p>
    <w:p w14:paraId="6872A48B" w14:textId="77777777" w:rsidR="00BD451D" w:rsidRPr="00BD451D" w:rsidRDefault="00BD451D" w:rsidP="00D2625D">
      <w:pPr>
        <w:numPr>
          <w:ilvl w:val="0"/>
          <w:numId w:val="57"/>
        </w:numPr>
        <w:textAlignment w:val="baseline"/>
        <w:rPr>
          <w:color w:val="000000"/>
          <w:sz w:val="28"/>
          <w:szCs w:val="28"/>
          <w:lang w:val="en-US"/>
        </w:rPr>
      </w:pPr>
      <w:r w:rsidRPr="00BD451D">
        <w:rPr>
          <w:color w:val="000000"/>
          <w:sz w:val="28"/>
          <w:szCs w:val="28"/>
          <w:lang w:val="en-US"/>
        </w:rPr>
        <w:t>Nếu luồng con đã hoàn thành thì tài nguyên cấp cho nó chưa được giải phóng vì luồng cha chưa gọi pthread_join() để giải phóng tài nguyên. </w:t>
      </w:r>
    </w:p>
    <w:p w14:paraId="111F5479" w14:textId="77777777" w:rsidR="00BD451D" w:rsidRPr="00BD451D" w:rsidRDefault="00BD451D" w:rsidP="00D2625D">
      <w:pPr>
        <w:numPr>
          <w:ilvl w:val="0"/>
          <w:numId w:val="57"/>
        </w:numPr>
        <w:textAlignment w:val="baseline"/>
        <w:rPr>
          <w:color w:val="000000"/>
          <w:sz w:val="28"/>
          <w:szCs w:val="28"/>
          <w:lang w:val="en-US"/>
        </w:rPr>
      </w:pPr>
      <w:r w:rsidRPr="00BD451D">
        <w:rPr>
          <w:color w:val="000000"/>
          <w:sz w:val="28"/>
          <w:szCs w:val="28"/>
          <w:lang w:val="en-US"/>
        </w:rPr>
        <w:t>Do luồng cha kết thúc nên tài nguyên đã cấp phát cho luồng cha bị thu hồi (các luồng cha con chia sẻ không gian địa chỉ), thông tin còn lại cho luồng con chỉ là ID và trạng thái của nó.</w:t>
      </w:r>
    </w:p>
    <w:p w14:paraId="79F84F9D" w14:textId="77777777" w:rsidR="00BD451D" w:rsidRPr="00BD451D" w:rsidRDefault="00BD451D" w:rsidP="008F596D">
      <w:pPr>
        <w:rPr>
          <w:sz w:val="28"/>
          <w:szCs w:val="28"/>
          <w:lang w:val="en-US"/>
        </w:rPr>
      </w:pPr>
      <w:r w:rsidRPr="00BD451D">
        <w:rPr>
          <w:color w:val="000000"/>
          <w:sz w:val="28"/>
          <w:szCs w:val="28"/>
          <w:lang w:val="en-US"/>
        </w:rPr>
        <w:t>Trong cả trong 2 trường hợp thì luồng con được xem như đã kết thúc (đã chết) nhưng vẫn phải duy trì ID và trạng thái trong hệ thống hoặc chưa giải phóng được tài nguyên nên được gọi là thây ma.</w:t>
      </w:r>
    </w:p>
    <w:p w14:paraId="461339F0" w14:textId="77777777" w:rsidR="00BD451D" w:rsidRPr="00BD451D" w:rsidRDefault="00BD451D" w:rsidP="008F596D">
      <w:pPr>
        <w:rPr>
          <w:sz w:val="28"/>
          <w:szCs w:val="28"/>
          <w:lang w:val="en-US"/>
        </w:rPr>
      </w:pPr>
      <w:r w:rsidRPr="00BD451D">
        <w:rPr>
          <w:color w:val="000000"/>
          <w:sz w:val="28"/>
          <w:szCs w:val="28"/>
          <w:lang w:val="en-US"/>
        </w:rPr>
        <w:t>Nếu muốn Hệ điều hành tự động thu hồi tài nguyên khi luồng con kết thúc thì phải thay đổi thuộc tính joinable của luồng con thành tách biệt bằng cách gọi như sau</w:t>
      </w:r>
    </w:p>
    <w:p w14:paraId="6AA2886C" w14:textId="77777777" w:rsidR="00BD451D" w:rsidRPr="00BD451D" w:rsidRDefault="00BD451D" w:rsidP="008F596D">
      <w:pPr>
        <w:rPr>
          <w:sz w:val="28"/>
          <w:szCs w:val="28"/>
          <w:lang w:val="en-US"/>
        </w:rPr>
      </w:pPr>
      <w:r w:rsidRPr="00BD451D">
        <w:rPr>
          <w:color w:val="000000"/>
          <w:sz w:val="28"/>
          <w:szCs w:val="28"/>
          <w:lang w:val="en-US"/>
        </w:rPr>
        <w:t>pthread_attr_setdetachstate(&amp;attr, PTHREAD_CREATE_DETACHED);</w:t>
      </w:r>
    </w:p>
    <w:p w14:paraId="78588813" w14:textId="77777777" w:rsidR="00BD451D" w:rsidRPr="00BD451D" w:rsidRDefault="00BD451D" w:rsidP="008F596D">
      <w:pPr>
        <w:rPr>
          <w:sz w:val="28"/>
          <w:szCs w:val="28"/>
          <w:lang w:val="en-US"/>
        </w:rPr>
      </w:pPr>
      <w:r w:rsidRPr="00BD451D">
        <w:rPr>
          <w:color w:val="000000"/>
          <w:sz w:val="28"/>
          <w:szCs w:val="28"/>
          <w:lang w:val="en-US"/>
        </w:rPr>
        <w:lastRenderedPageBreak/>
        <w:t>Khi luồng con tách biệt với luồng cha thì luồng cha sẽ không thể sử dụng pthread_join() và luồng con phải dùng pthread_exit() để tự kết thúc và Hệ điều hành sẽ tự động thu hồi tài nguyên.</w:t>
      </w:r>
    </w:p>
    <w:p w14:paraId="77692FDE" w14:textId="77777777" w:rsidR="00BD451D" w:rsidRPr="00BD451D" w:rsidRDefault="00BD451D" w:rsidP="008F596D">
      <w:pPr>
        <w:rPr>
          <w:sz w:val="28"/>
          <w:szCs w:val="28"/>
          <w:lang w:val="en-US"/>
        </w:rPr>
      </w:pPr>
      <w:r w:rsidRPr="00BD451D">
        <w:rPr>
          <w:color w:val="000000"/>
          <w:sz w:val="28"/>
          <w:szCs w:val="28"/>
          <w:lang w:val="en-US"/>
        </w:rPr>
        <w:t>Để thay đổi thuộc tính cho luồng con thì trước tiên phải khai báo và khởi tạo thuộc tính như sau:</w:t>
      </w:r>
    </w:p>
    <w:p w14:paraId="195E584E" w14:textId="77777777" w:rsidR="00BD451D" w:rsidRPr="00BD451D" w:rsidRDefault="00BD451D" w:rsidP="008F596D">
      <w:pPr>
        <w:jc w:val="left"/>
        <w:rPr>
          <w:sz w:val="28"/>
          <w:szCs w:val="28"/>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BD451D" w:rsidRPr="00BD451D" w14:paraId="2C658DF7"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E572A" w14:textId="77777777" w:rsidR="00BD451D" w:rsidRPr="00BD451D" w:rsidRDefault="00BD451D" w:rsidP="008F596D">
            <w:pPr>
              <w:jc w:val="left"/>
              <w:rPr>
                <w:sz w:val="28"/>
                <w:szCs w:val="28"/>
                <w:lang w:val="en-US"/>
              </w:rPr>
            </w:pPr>
            <w:r w:rsidRPr="00BD451D">
              <w:rPr>
                <w:color w:val="000000"/>
                <w:sz w:val="28"/>
                <w:szCs w:val="28"/>
                <w:lang w:val="en-US"/>
              </w:rPr>
              <w:t>pthread_attr_t attr;</w:t>
            </w:r>
          </w:p>
          <w:p w14:paraId="4B12D441" w14:textId="77777777" w:rsidR="00BD451D" w:rsidRPr="00BD451D" w:rsidRDefault="00BD451D" w:rsidP="008F596D">
            <w:pPr>
              <w:jc w:val="left"/>
              <w:rPr>
                <w:sz w:val="28"/>
                <w:szCs w:val="28"/>
                <w:lang w:val="en-US"/>
              </w:rPr>
            </w:pPr>
            <w:r w:rsidRPr="00BD451D">
              <w:rPr>
                <w:color w:val="000000"/>
                <w:sz w:val="28"/>
                <w:szCs w:val="28"/>
                <w:lang w:val="en-US"/>
              </w:rPr>
              <w:t>pthread_attr_init(&amp;attr);</w:t>
            </w:r>
          </w:p>
        </w:tc>
      </w:tr>
    </w:tbl>
    <w:p w14:paraId="4F041A17" w14:textId="77777777" w:rsidR="00BD451D" w:rsidRPr="00BD451D" w:rsidRDefault="00BD451D" w:rsidP="008F596D">
      <w:pPr>
        <w:jc w:val="left"/>
        <w:rPr>
          <w:sz w:val="28"/>
          <w:szCs w:val="28"/>
          <w:lang w:val="en-US"/>
        </w:rPr>
      </w:pPr>
    </w:p>
    <w:p w14:paraId="6B69CAA1" w14:textId="77777777" w:rsidR="00BD451D" w:rsidRPr="00BD451D" w:rsidRDefault="00BD451D" w:rsidP="008F596D">
      <w:pPr>
        <w:rPr>
          <w:sz w:val="28"/>
          <w:szCs w:val="28"/>
          <w:lang w:val="en-US"/>
        </w:rPr>
      </w:pPr>
      <w:r w:rsidRPr="00BD451D">
        <w:rPr>
          <w:color w:val="000000"/>
          <w:sz w:val="28"/>
          <w:szCs w:val="28"/>
          <w:lang w:val="en-US"/>
        </w:rPr>
        <w:t>Cho dù thay đổi thuộc tính joinable của luồng con thành tách biệt thì luồng con vẫn có thể trở thành thây ma nếu luồng cha kết thúc trước.</w:t>
      </w:r>
    </w:p>
    <w:p w14:paraId="548F805E" w14:textId="77777777" w:rsidR="00BD451D" w:rsidRPr="00BD451D" w:rsidRDefault="00BD451D" w:rsidP="008F596D">
      <w:pPr>
        <w:jc w:val="left"/>
        <w:rPr>
          <w:sz w:val="28"/>
          <w:szCs w:val="28"/>
          <w:lang w:val="en-US"/>
        </w:rPr>
      </w:pPr>
    </w:p>
    <w:p w14:paraId="203C75FC" w14:textId="26E95A3A" w:rsidR="00BD451D" w:rsidRPr="008F596D" w:rsidRDefault="00BD451D" w:rsidP="006F0954">
      <w:pPr>
        <w:pStyle w:val="Heading2"/>
      </w:pPr>
      <w:bookmarkStart w:id="44" w:name="_Toc91160658"/>
      <w:r w:rsidRPr="008F596D">
        <w:t>Biên dịch chương trình với thư viện P</w:t>
      </w:r>
      <w:r w:rsidR="006D72AD" w:rsidRPr="008F596D">
        <w:t>t</w:t>
      </w:r>
      <w:r w:rsidRPr="008F596D">
        <w:t>hread</w:t>
      </w:r>
      <w:bookmarkEnd w:id="44"/>
    </w:p>
    <w:p w14:paraId="426EA2B7" w14:textId="77777777" w:rsidR="006D72AD" w:rsidRPr="008F596D" w:rsidRDefault="006D72AD" w:rsidP="008F596D">
      <w:pPr>
        <w:pStyle w:val="BodyText"/>
        <w:rPr>
          <w:lang w:val="en-US"/>
        </w:rPr>
      </w:pPr>
    </w:p>
    <w:p w14:paraId="4A87043C" w14:textId="77777777" w:rsidR="00BD451D" w:rsidRPr="00BD451D" w:rsidRDefault="00BD451D" w:rsidP="008F596D">
      <w:pPr>
        <w:rPr>
          <w:sz w:val="28"/>
          <w:szCs w:val="28"/>
          <w:lang w:val="en-US"/>
        </w:rPr>
      </w:pPr>
      <w:r w:rsidRPr="00BD451D">
        <w:rPr>
          <w:color w:val="000000"/>
          <w:sz w:val="28"/>
          <w:szCs w:val="28"/>
          <w:lang w:val="en-US"/>
        </w:rPr>
        <w:t>Để sử dụng thư viện PThread, chúng ta phải khai báo thư viện bằng cách sau:</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BD451D" w:rsidRPr="00BD451D" w14:paraId="603923C3"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5AC6" w14:textId="77777777" w:rsidR="00BD451D" w:rsidRPr="00BD451D" w:rsidRDefault="00BD451D" w:rsidP="008F596D">
            <w:pPr>
              <w:jc w:val="left"/>
              <w:rPr>
                <w:sz w:val="28"/>
                <w:szCs w:val="28"/>
                <w:lang w:val="en-US"/>
              </w:rPr>
            </w:pPr>
            <w:r w:rsidRPr="00BD451D">
              <w:rPr>
                <w:color w:val="000000"/>
                <w:sz w:val="28"/>
                <w:szCs w:val="28"/>
                <w:lang w:val="en-US"/>
              </w:rPr>
              <w:t>#include &lt;pthread.h&gt;</w:t>
            </w:r>
          </w:p>
        </w:tc>
      </w:tr>
    </w:tbl>
    <w:p w14:paraId="0B1DD4C6" w14:textId="77777777" w:rsidR="00BD451D" w:rsidRPr="00BD451D" w:rsidRDefault="00BD451D" w:rsidP="008F596D">
      <w:pPr>
        <w:jc w:val="left"/>
        <w:rPr>
          <w:sz w:val="28"/>
          <w:szCs w:val="28"/>
          <w:lang w:val="en-US"/>
        </w:rPr>
      </w:pPr>
    </w:p>
    <w:p w14:paraId="127856BF" w14:textId="77777777" w:rsidR="00BD451D" w:rsidRPr="00BD451D" w:rsidRDefault="00BD451D" w:rsidP="008F596D">
      <w:pPr>
        <w:jc w:val="left"/>
        <w:rPr>
          <w:sz w:val="28"/>
          <w:szCs w:val="28"/>
          <w:lang w:val="en-US"/>
        </w:rPr>
      </w:pPr>
      <w:r w:rsidRPr="00BD451D">
        <w:rPr>
          <w:color w:val="000000"/>
          <w:sz w:val="28"/>
          <w:szCs w:val="28"/>
          <w:lang w:val="en-US"/>
        </w:rPr>
        <w:t>Khi biên dịch, phải sử dụng cờ pthread như sau (giả sử chương trình nằm trong main.c):</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BD451D" w:rsidRPr="00BD451D" w14:paraId="1DDA7A03"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49450" w14:textId="77777777" w:rsidR="00BD451D" w:rsidRPr="00BD451D" w:rsidRDefault="00BD451D" w:rsidP="008F596D">
            <w:pPr>
              <w:jc w:val="left"/>
              <w:rPr>
                <w:sz w:val="28"/>
                <w:szCs w:val="28"/>
                <w:lang w:val="en-US"/>
              </w:rPr>
            </w:pPr>
            <w:r w:rsidRPr="00BD451D">
              <w:rPr>
                <w:color w:val="000000"/>
                <w:sz w:val="28"/>
                <w:szCs w:val="28"/>
                <w:lang w:val="en-US"/>
              </w:rPr>
              <w:t>gcc -pthread main.c</w:t>
            </w:r>
          </w:p>
        </w:tc>
      </w:tr>
    </w:tbl>
    <w:p w14:paraId="61877A5D" w14:textId="77777777" w:rsidR="00BD451D" w:rsidRPr="00BD451D" w:rsidRDefault="00BD451D" w:rsidP="008F596D">
      <w:pPr>
        <w:jc w:val="left"/>
        <w:rPr>
          <w:sz w:val="28"/>
          <w:szCs w:val="28"/>
          <w:lang w:val="en-US"/>
        </w:rPr>
      </w:pPr>
      <w:r w:rsidRPr="00BD451D">
        <w:rPr>
          <w:color w:val="000000"/>
          <w:sz w:val="28"/>
          <w:szCs w:val="28"/>
          <w:lang w:val="en-US"/>
        </w:rPr>
        <w:t> </w:t>
      </w:r>
    </w:p>
    <w:p w14:paraId="256E213F" w14:textId="77777777" w:rsidR="00BD451D" w:rsidRPr="00BD451D" w:rsidRDefault="00BD451D" w:rsidP="008F596D">
      <w:pPr>
        <w:rPr>
          <w:sz w:val="28"/>
          <w:szCs w:val="28"/>
          <w:lang w:val="en-US"/>
        </w:rPr>
      </w:pPr>
      <w:r w:rsidRPr="00BD451D">
        <w:rPr>
          <w:color w:val="000000"/>
          <w:sz w:val="28"/>
          <w:szCs w:val="28"/>
          <w:lang w:val="en-US"/>
        </w:rPr>
        <w:t>Để chương trình dễ gỡ lỗi thì chúng ta nên kiểm tra giá trị trả về của các hàm tạo luồng, khởi tạo thuộc tính, … hầu hết chúng đều có kiểu trả về là int.</w:t>
      </w:r>
    </w:p>
    <w:p w14:paraId="0CFE311A" w14:textId="77777777" w:rsidR="00BD451D" w:rsidRPr="00BD451D" w:rsidRDefault="00BD451D" w:rsidP="008F596D">
      <w:pPr>
        <w:jc w:val="left"/>
        <w:rPr>
          <w:sz w:val="28"/>
          <w:szCs w:val="28"/>
          <w:lang w:val="en-US"/>
        </w:rPr>
      </w:pPr>
    </w:p>
    <w:p w14:paraId="0EAE634D" w14:textId="61371E1D" w:rsidR="00BD451D" w:rsidRPr="008F596D" w:rsidRDefault="00BD451D" w:rsidP="006F0954">
      <w:pPr>
        <w:pStyle w:val="Heading2"/>
      </w:pPr>
      <w:bookmarkStart w:id="45" w:name="_Toc91160659"/>
      <w:r w:rsidRPr="008F596D">
        <w:t>Mutex</w:t>
      </w:r>
      <w:bookmarkEnd w:id="45"/>
    </w:p>
    <w:p w14:paraId="1A8B1D79" w14:textId="77777777" w:rsidR="006D72AD" w:rsidRPr="008F596D" w:rsidRDefault="006D72AD" w:rsidP="008F596D">
      <w:pPr>
        <w:pStyle w:val="BodyText"/>
        <w:rPr>
          <w:lang w:val="en-US"/>
        </w:rPr>
      </w:pPr>
    </w:p>
    <w:p w14:paraId="532444EF" w14:textId="77777777" w:rsidR="00BD451D" w:rsidRPr="00BD451D" w:rsidRDefault="00BD451D" w:rsidP="008F596D">
      <w:pPr>
        <w:rPr>
          <w:sz w:val="28"/>
          <w:szCs w:val="28"/>
          <w:lang w:val="en-US"/>
        </w:rPr>
      </w:pPr>
      <w:r w:rsidRPr="00BD451D">
        <w:rPr>
          <w:color w:val="000000"/>
          <w:sz w:val="28"/>
          <w:szCs w:val="28"/>
          <w:lang w:val="en-US"/>
        </w:rPr>
        <w:lastRenderedPageBreak/>
        <w:t>Khi luồng cha và luồng con cùng cập nhật 1 danh sách được chia sẻ giữa luồng cha và luồng con thì chúng ta không thể biết được luồng cha hay luồng con thực thi trước. Để giải quyết vấn đề này, Hệ điều hành hỗ trợ cấu trúc dữ liệu mutex.</w:t>
      </w:r>
    </w:p>
    <w:p w14:paraId="31755500" w14:textId="77777777" w:rsidR="00BD451D" w:rsidRPr="00BD451D" w:rsidRDefault="00BD451D" w:rsidP="008F596D">
      <w:pPr>
        <w:rPr>
          <w:sz w:val="28"/>
          <w:szCs w:val="28"/>
          <w:lang w:val="en-US"/>
        </w:rPr>
      </w:pPr>
      <w:r w:rsidRPr="00BD451D">
        <w:rPr>
          <w:color w:val="000000"/>
          <w:sz w:val="28"/>
          <w:szCs w:val="28"/>
          <w:lang w:val="en-US"/>
        </w:rPr>
        <w:t>Mutex giống như 1 ổ khóa dùng để truy xuất dữ liệu, nếu một luồng khóa mutex thì nó được độc quyền truy xuất đến dữ liệu chia sẻ, các luồng còn lại sẽ không thể khóa mutex nữa. Những luồng không mở khóa được mutex sẽ phải chờ cho đến khi luồng khóa mutex mở khóa. Vì thế cấu trúc dữ liệu mutex phải chứa tối thiểu các thông tin sau:</w:t>
      </w:r>
    </w:p>
    <w:p w14:paraId="7D4AA21C" w14:textId="77777777" w:rsidR="00BD451D" w:rsidRPr="00BD451D" w:rsidRDefault="00BD451D" w:rsidP="00D2625D">
      <w:pPr>
        <w:numPr>
          <w:ilvl w:val="0"/>
          <w:numId w:val="58"/>
        </w:numPr>
        <w:jc w:val="left"/>
        <w:textAlignment w:val="baseline"/>
        <w:rPr>
          <w:color w:val="000000"/>
          <w:sz w:val="28"/>
          <w:szCs w:val="28"/>
          <w:lang w:val="en-US"/>
        </w:rPr>
      </w:pPr>
      <w:r w:rsidRPr="00BD451D">
        <w:rPr>
          <w:color w:val="000000"/>
          <w:sz w:val="28"/>
          <w:szCs w:val="28"/>
          <w:lang w:val="en-US"/>
        </w:rPr>
        <w:t>Trạng thái của mutex: Đã bị khóa hay chưa?</w:t>
      </w:r>
    </w:p>
    <w:p w14:paraId="333A0675" w14:textId="77777777" w:rsidR="00BD451D" w:rsidRPr="00BD451D" w:rsidRDefault="00BD451D" w:rsidP="00D2625D">
      <w:pPr>
        <w:numPr>
          <w:ilvl w:val="0"/>
          <w:numId w:val="58"/>
        </w:numPr>
        <w:jc w:val="left"/>
        <w:textAlignment w:val="baseline"/>
        <w:rPr>
          <w:color w:val="000000"/>
          <w:sz w:val="28"/>
          <w:szCs w:val="28"/>
          <w:lang w:val="en-US"/>
        </w:rPr>
      </w:pPr>
      <w:r w:rsidRPr="00BD451D">
        <w:rPr>
          <w:color w:val="000000"/>
          <w:sz w:val="28"/>
          <w:szCs w:val="28"/>
          <w:lang w:val="en-US"/>
        </w:rPr>
        <w:t>Luồng sở hữu: Luồng thực hiện khóa mutex thành công</w:t>
      </w:r>
    </w:p>
    <w:p w14:paraId="54167AC3" w14:textId="77777777" w:rsidR="00BD451D" w:rsidRPr="00BD451D" w:rsidRDefault="00BD451D" w:rsidP="00D2625D">
      <w:pPr>
        <w:numPr>
          <w:ilvl w:val="0"/>
          <w:numId w:val="58"/>
        </w:numPr>
        <w:jc w:val="left"/>
        <w:textAlignment w:val="baseline"/>
        <w:rPr>
          <w:color w:val="000000"/>
          <w:sz w:val="28"/>
          <w:szCs w:val="28"/>
          <w:lang w:val="en-US"/>
        </w:rPr>
      </w:pPr>
      <w:r w:rsidRPr="00BD451D">
        <w:rPr>
          <w:color w:val="000000"/>
          <w:sz w:val="28"/>
          <w:szCs w:val="28"/>
          <w:lang w:val="en-US"/>
        </w:rPr>
        <w:t>Luồng bị chờ: Danh sách luồng thực hiện khóa mutex thất bại</w:t>
      </w:r>
    </w:p>
    <w:p w14:paraId="7D7076E2" w14:textId="77777777" w:rsidR="00BD451D" w:rsidRPr="00BD451D" w:rsidRDefault="00BD451D" w:rsidP="008F596D">
      <w:pPr>
        <w:rPr>
          <w:sz w:val="28"/>
          <w:szCs w:val="28"/>
          <w:lang w:val="en-US"/>
        </w:rPr>
      </w:pPr>
      <w:r w:rsidRPr="00BD451D">
        <w:rPr>
          <w:color w:val="000000"/>
          <w:sz w:val="28"/>
          <w:szCs w:val="28"/>
          <w:lang w:val="en-US"/>
        </w:rPr>
        <w:t>Chuỗi lệnh được bảo vệ bởi mutex (chuỗi lệnh thực hiện truy xuất đến biến chia sẻ) được gọi là miền găng (Critical Section), theo đó quy trình khi truy xuất tới biến chia sẻ bao gồm 3 bước:</w:t>
      </w:r>
    </w:p>
    <w:p w14:paraId="5E8DB974" w14:textId="77777777" w:rsidR="00BD451D" w:rsidRPr="00BD451D" w:rsidRDefault="00BD451D" w:rsidP="00D2625D">
      <w:pPr>
        <w:numPr>
          <w:ilvl w:val="0"/>
          <w:numId w:val="59"/>
        </w:numPr>
        <w:textAlignment w:val="baseline"/>
        <w:rPr>
          <w:color w:val="000000"/>
          <w:sz w:val="28"/>
          <w:szCs w:val="28"/>
          <w:lang w:val="en-US"/>
        </w:rPr>
      </w:pPr>
      <w:r w:rsidRPr="00BD451D">
        <w:rPr>
          <w:color w:val="000000"/>
          <w:sz w:val="28"/>
          <w:szCs w:val="28"/>
          <w:lang w:val="en-US"/>
        </w:rPr>
        <w:t>Khóa mutex</w:t>
      </w:r>
    </w:p>
    <w:p w14:paraId="7E1092FE" w14:textId="77777777" w:rsidR="00BD451D" w:rsidRPr="00BD451D" w:rsidRDefault="00BD451D" w:rsidP="00D2625D">
      <w:pPr>
        <w:numPr>
          <w:ilvl w:val="0"/>
          <w:numId w:val="59"/>
        </w:numPr>
        <w:textAlignment w:val="baseline"/>
        <w:rPr>
          <w:color w:val="000000"/>
          <w:sz w:val="28"/>
          <w:szCs w:val="28"/>
          <w:lang w:val="en-US"/>
        </w:rPr>
      </w:pPr>
      <w:r w:rsidRPr="00BD451D">
        <w:rPr>
          <w:color w:val="000000"/>
          <w:sz w:val="28"/>
          <w:szCs w:val="28"/>
          <w:lang w:val="en-US"/>
        </w:rPr>
        <w:t>Vào miền găng</w:t>
      </w:r>
    </w:p>
    <w:p w14:paraId="5CE42424" w14:textId="77777777" w:rsidR="00BD451D" w:rsidRPr="00BD451D" w:rsidRDefault="00BD451D" w:rsidP="00D2625D">
      <w:pPr>
        <w:numPr>
          <w:ilvl w:val="0"/>
          <w:numId w:val="59"/>
        </w:numPr>
        <w:textAlignment w:val="baseline"/>
        <w:rPr>
          <w:color w:val="000000"/>
          <w:sz w:val="28"/>
          <w:szCs w:val="28"/>
          <w:lang w:val="en-US"/>
        </w:rPr>
      </w:pPr>
      <w:r w:rsidRPr="00BD451D">
        <w:rPr>
          <w:color w:val="000000"/>
          <w:sz w:val="28"/>
          <w:szCs w:val="28"/>
          <w:lang w:val="en-US"/>
        </w:rPr>
        <w:t>Mở khóa mutex</w:t>
      </w:r>
    </w:p>
    <w:p w14:paraId="374B5B4F" w14:textId="77777777" w:rsidR="00BD451D" w:rsidRPr="00BD451D" w:rsidRDefault="00BD451D" w:rsidP="008F596D">
      <w:pPr>
        <w:jc w:val="left"/>
        <w:rPr>
          <w:sz w:val="28"/>
          <w:szCs w:val="28"/>
          <w:lang w:val="en-US"/>
        </w:rPr>
      </w:pPr>
    </w:p>
    <w:p w14:paraId="60FAC48F" w14:textId="65F663C0" w:rsidR="00BD451D" w:rsidRPr="008F596D" w:rsidRDefault="00BD451D" w:rsidP="006F0954">
      <w:pPr>
        <w:pStyle w:val="Heading2"/>
      </w:pPr>
      <w:bookmarkStart w:id="46" w:name="_Toc91160660"/>
      <w:r w:rsidRPr="008F596D">
        <w:t>Ví dụ sử dụng mutex</w:t>
      </w:r>
      <w:bookmarkEnd w:id="46"/>
    </w:p>
    <w:p w14:paraId="385DB0D1" w14:textId="77777777" w:rsidR="006D72AD" w:rsidRPr="008F596D" w:rsidRDefault="006D72AD" w:rsidP="008F596D">
      <w:pPr>
        <w:pStyle w:val="BodyText"/>
        <w:rPr>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BD451D" w:rsidRPr="00BD451D" w14:paraId="2AA3CEAB"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37A25" w14:textId="77777777" w:rsidR="00BD451D" w:rsidRPr="00BD451D" w:rsidRDefault="00BD451D" w:rsidP="008F596D">
            <w:pPr>
              <w:jc w:val="left"/>
              <w:rPr>
                <w:sz w:val="28"/>
                <w:szCs w:val="28"/>
                <w:lang w:val="en-US"/>
              </w:rPr>
            </w:pPr>
            <w:r w:rsidRPr="00BD451D">
              <w:rPr>
                <w:color w:val="000000"/>
                <w:sz w:val="28"/>
                <w:szCs w:val="28"/>
                <w:lang w:val="en-US"/>
              </w:rPr>
              <w:t>list&lt;int&gt; my_list;                // Khai báo danh sách</w:t>
            </w:r>
          </w:p>
          <w:p w14:paraId="108188E7" w14:textId="77777777" w:rsidR="00BD451D" w:rsidRPr="00BD451D" w:rsidRDefault="00BD451D" w:rsidP="008F596D">
            <w:pPr>
              <w:jc w:val="left"/>
              <w:rPr>
                <w:sz w:val="28"/>
                <w:szCs w:val="28"/>
                <w:lang w:val="en-US"/>
              </w:rPr>
            </w:pPr>
            <w:r w:rsidRPr="00BD451D">
              <w:rPr>
                <w:color w:val="000000"/>
                <w:sz w:val="28"/>
                <w:szCs w:val="28"/>
                <w:lang w:val="en-US"/>
              </w:rPr>
              <w:t>Mutex m;                          // Khai báo mutex</w:t>
            </w:r>
          </w:p>
          <w:p w14:paraId="546DC6E1" w14:textId="77777777" w:rsidR="00BD451D" w:rsidRPr="00BD451D" w:rsidRDefault="00BD451D" w:rsidP="008F596D">
            <w:pPr>
              <w:jc w:val="left"/>
              <w:rPr>
                <w:sz w:val="28"/>
                <w:szCs w:val="28"/>
                <w:lang w:val="en-US"/>
              </w:rPr>
            </w:pPr>
            <w:r w:rsidRPr="00BD451D">
              <w:rPr>
                <w:color w:val="000000"/>
                <w:sz w:val="28"/>
                <w:szCs w:val="28"/>
                <w:lang w:val="en-US"/>
              </w:rPr>
              <w:t>void safe_insert(int i) {</w:t>
            </w:r>
          </w:p>
          <w:p w14:paraId="12739216" w14:textId="77777777" w:rsidR="00BD451D" w:rsidRPr="00BD451D" w:rsidRDefault="00BD451D" w:rsidP="008F596D">
            <w:pPr>
              <w:jc w:val="left"/>
              <w:rPr>
                <w:sz w:val="28"/>
                <w:szCs w:val="28"/>
                <w:lang w:val="en-US"/>
              </w:rPr>
            </w:pPr>
            <w:r w:rsidRPr="00BD451D">
              <w:rPr>
                <w:color w:val="000000"/>
                <w:sz w:val="28"/>
                <w:szCs w:val="28"/>
                <w:lang w:val="en-US"/>
              </w:rPr>
              <w:t>    Lock(m) {                      // Khóa mutex</w:t>
            </w:r>
          </w:p>
          <w:p w14:paraId="76B8227E" w14:textId="77777777" w:rsidR="00BD451D" w:rsidRPr="00BD451D" w:rsidRDefault="00BD451D" w:rsidP="008F596D">
            <w:pPr>
              <w:jc w:val="left"/>
              <w:rPr>
                <w:sz w:val="28"/>
                <w:szCs w:val="28"/>
                <w:lang w:val="en-US"/>
              </w:rPr>
            </w:pPr>
            <w:r w:rsidRPr="00BD451D">
              <w:rPr>
                <w:color w:val="000000"/>
                <w:sz w:val="28"/>
                <w:szCs w:val="28"/>
                <w:lang w:val="en-US"/>
              </w:rPr>
              <w:t>        my_list.insert(i);        // Miền găng</w:t>
            </w:r>
          </w:p>
          <w:p w14:paraId="11102713" w14:textId="77777777" w:rsidR="00BD451D" w:rsidRPr="00BD451D" w:rsidRDefault="00BD451D" w:rsidP="008F596D">
            <w:pPr>
              <w:jc w:val="left"/>
              <w:rPr>
                <w:sz w:val="28"/>
                <w:szCs w:val="28"/>
                <w:lang w:val="en-US"/>
              </w:rPr>
            </w:pPr>
            <w:r w:rsidRPr="00BD451D">
              <w:rPr>
                <w:color w:val="000000"/>
                <w:sz w:val="28"/>
                <w:szCs w:val="28"/>
                <w:lang w:val="en-US"/>
              </w:rPr>
              <w:t>    }                                  // Mở khóa mutex</w:t>
            </w:r>
          </w:p>
          <w:p w14:paraId="33B7BB93" w14:textId="77777777" w:rsidR="00BD451D" w:rsidRPr="00BD451D" w:rsidRDefault="00BD451D" w:rsidP="008F596D">
            <w:pPr>
              <w:jc w:val="left"/>
              <w:rPr>
                <w:sz w:val="28"/>
                <w:szCs w:val="28"/>
                <w:lang w:val="en-US"/>
              </w:rPr>
            </w:pPr>
            <w:r w:rsidRPr="00BD451D">
              <w:rPr>
                <w:color w:val="000000"/>
                <w:sz w:val="28"/>
                <w:szCs w:val="28"/>
                <w:lang w:val="en-US"/>
              </w:rPr>
              <w:t>}</w:t>
            </w:r>
          </w:p>
        </w:tc>
      </w:tr>
    </w:tbl>
    <w:p w14:paraId="693C4EE9" w14:textId="77777777" w:rsidR="00BD451D" w:rsidRPr="00BD451D" w:rsidRDefault="00BD451D" w:rsidP="008F596D">
      <w:pPr>
        <w:jc w:val="left"/>
        <w:rPr>
          <w:sz w:val="28"/>
          <w:szCs w:val="28"/>
          <w:lang w:val="en-US"/>
        </w:rPr>
      </w:pPr>
    </w:p>
    <w:p w14:paraId="49AC23D9" w14:textId="77777777" w:rsidR="00BD451D" w:rsidRPr="00BD451D" w:rsidRDefault="00BD451D" w:rsidP="008F596D">
      <w:pPr>
        <w:rPr>
          <w:sz w:val="28"/>
          <w:szCs w:val="28"/>
          <w:lang w:val="en-US"/>
        </w:rPr>
      </w:pPr>
      <w:r w:rsidRPr="00BD451D">
        <w:rPr>
          <w:color w:val="000000"/>
          <w:sz w:val="28"/>
          <w:szCs w:val="28"/>
          <w:lang w:val="en-US"/>
        </w:rPr>
        <w:t>Giả sử luồng T0 thực hiện safe_insert(6) và T1 thực hiện safe_insert(4).</w:t>
      </w:r>
    </w:p>
    <w:p w14:paraId="6BE8288D" w14:textId="2BAF53DE"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lastRenderedPageBreak/>
        <w:drawing>
          <wp:inline distT="0" distB="0" distL="0" distR="0" wp14:anchorId="1AA3776E" wp14:editId="19995DC7">
            <wp:extent cx="4324350" cy="2476500"/>
            <wp:effectExtent l="0" t="0" r="0" b="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4350" cy="2476500"/>
                    </a:xfrm>
                    <a:prstGeom prst="rect">
                      <a:avLst/>
                    </a:prstGeom>
                    <a:noFill/>
                    <a:ln>
                      <a:noFill/>
                    </a:ln>
                  </pic:spPr>
                </pic:pic>
              </a:graphicData>
            </a:graphic>
          </wp:inline>
        </w:drawing>
      </w:r>
    </w:p>
    <w:p w14:paraId="44689891" w14:textId="77777777" w:rsidR="00BD451D" w:rsidRPr="00BD451D" w:rsidRDefault="00BD451D" w:rsidP="008F596D">
      <w:pPr>
        <w:rPr>
          <w:sz w:val="28"/>
          <w:szCs w:val="28"/>
          <w:lang w:val="en-US"/>
        </w:rPr>
      </w:pPr>
      <w:r w:rsidRPr="00BD451D">
        <w:rPr>
          <w:color w:val="000000"/>
          <w:sz w:val="28"/>
          <w:szCs w:val="28"/>
          <w:lang w:val="en-US"/>
        </w:rPr>
        <w:t>Tiếp tục giả sử T0 thực thi trước, T0 sẽ khóa mutex và chèn giá trị 6 và danh sách, cùng lúc đó T1 tiến hành khóa mutex nhưng thất bại và sẽ bị chuyển qua trạng thái chờ. Khi T0 kết thúc việc chèn và mở khóa thì T1 sẽ khóa mutex và thực hiện thao tác chèn.</w:t>
      </w:r>
    </w:p>
    <w:p w14:paraId="7BB1C984" w14:textId="77777777" w:rsidR="00BD451D" w:rsidRPr="00BD451D" w:rsidRDefault="00BD451D" w:rsidP="008F596D">
      <w:pPr>
        <w:jc w:val="left"/>
        <w:rPr>
          <w:sz w:val="28"/>
          <w:szCs w:val="28"/>
          <w:lang w:val="en-US"/>
        </w:rPr>
      </w:pPr>
    </w:p>
    <w:p w14:paraId="6E8CBACC" w14:textId="7D550343" w:rsidR="00BD451D" w:rsidRPr="008F596D" w:rsidRDefault="00BD451D" w:rsidP="006F0954">
      <w:pPr>
        <w:pStyle w:val="Heading2"/>
      </w:pPr>
      <w:bookmarkStart w:id="47" w:name="_Toc91160661"/>
      <w:r w:rsidRPr="008F596D">
        <w:t>Biến điều kiện</w:t>
      </w:r>
      <w:bookmarkEnd w:id="47"/>
    </w:p>
    <w:p w14:paraId="416B0A2A" w14:textId="77777777" w:rsidR="006D72AD" w:rsidRPr="008F596D" w:rsidRDefault="006D72AD" w:rsidP="008F596D">
      <w:pPr>
        <w:pStyle w:val="BodyText"/>
        <w:rPr>
          <w:lang w:val="en-US"/>
        </w:rPr>
      </w:pPr>
    </w:p>
    <w:p w14:paraId="27E7090A" w14:textId="77777777" w:rsidR="00BD451D" w:rsidRPr="00BD451D" w:rsidRDefault="00BD451D" w:rsidP="008F596D">
      <w:pPr>
        <w:rPr>
          <w:sz w:val="28"/>
          <w:szCs w:val="28"/>
          <w:lang w:val="en-US"/>
        </w:rPr>
      </w:pPr>
      <w:r w:rsidRPr="00BD451D">
        <w:rPr>
          <w:color w:val="000000"/>
          <w:sz w:val="28"/>
          <w:szCs w:val="28"/>
          <w:lang w:val="en-US"/>
        </w:rPr>
        <w:t>Mutex là một thao tác nhị phân với 2 trạng thái khóa và mở khóa, nghĩa là chỉ cần khóa được mutex thì có thể thao tác trên miền găng. Trong một số trường hợp phức tạp hơn, chúng ta chỉ thực thi miền găng khi thỏa mãn 1 điều kiện nào đó.</w:t>
      </w:r>
    </w:p>
    <w:p w14:paraId="655291E2" w14:textId="77777777" w:rsidR="00BD451D" w:rsidRPr="00BD451D" w:rsidRDefault="00BD451D" w:rsidP="008F596D">
      <w:pPr>
        <w:rPr>
          <w:sz w:val="28"/>
          <w:szCs w:val="28"/>
          <w:lang w:val="en-US"/>
        </w:rPr>
      </w:pPr>
      <w:r w:rsidRPr="00BD451D">
        <w:rPr>
          <w:color w:val="000000"/>
          <w:sz w:val="28"/>
          <w:szCs w:val="28"/>
          <w:lang w:val="en-US"/>
        </w:rPr>
        <w:t>Giả sử chúng ta có 1 luồng có chức năng chèn giá trị vào 1 danh sách chia sẻ (Producer) và có 1 luồng khác có chức năng lấy toàn bộ giá trị ra khỏi danh sách chia sẻ đó khi danh sách chia sẻ đã đầy (Consumer), khi đó chúng ta có thể lập trình cho 2 luồng này như sau:</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BD451D" w:rsidRPr="00BD451D" w14:paraId="0C1688B2"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36F5B" w14:textId="77777777" w:rsidR="00BD451D" w:rsidRPr="00BD451D" w:rsidRDefault="00BD451D" w:rsidP="008F596D">
            <w:pPr>
              <w:jc w:val="left"/>
              <w:rPr>
                <w:sz w:val="28"/>
                <w:szCs w:val="28"/>
                <w:lang w:val="en-US"/>
              </w:rPr>
            </w:pPr>
            <w:r w:rsidRPr="00BD451D">
              <w:rPr>
                <w:color w:val="000000"/>
                <w:sz w:val="28"/>
                <w:szCs w:val="28"/>
                <w:lang w:val="en-US"/>
              </w:rPr>
              <w:t>// Producer</w:t>
            </w:r>
          </w:p>
          <w:p w14:paraId="1DC3D140" w14:textId="77777777" w:rsidR="00BD451D" w:rsidRPr="00BD451D" w:rsidRDefault="00BD451D" w:rsidP="008F596D">
            <w:pPr>
              <w:jc w:val="left"/>
              <w:rPr>
                <w:sz w:val="28"/>
                <w:szCs w:val="28"/>
                <w:lang w:val="en-US"/>
              </w:rPr>
            </w:pPr>
            <w:r w:rsidRPr="00BD451D">
              <w:rPr>
                <w:color w:val="000000"/>
                <w:sz w:val="28"/>
                <w:szCs w:val="28"/>
                <w:lang w:val="en-US"/>
              </w:rPr>
              <w:t>lock(m) {</w:t>
            </w:r>
          </w:p>
          <w:p w14:paraId="7C3F39E5" w14:textId="77777777" w:rsidR="00BD451D" w:rsidRPr="00BD451D" w:rsidRDefault="00BD451D" w:rsidP="008F596D">
            <w:pPr>
              <w:jc w:val="left"/>
              <w:rPr>
                <w:sz w:val="28"/>
                <w:szCs w:val="28"/>
                <w:lang w:val="en-US"/>
              </w:rPr>
            </w:pPr>
            <w:r w:rsidRPr="00BD451D">
              <w:rPr>
                <w:color w:val="000000"/>
                <w:sz w:val="28"/>
                <w:szCs w:val="28"/>
                <w:lang w:val="en-US"/>
              </w:rPr>
              <w:t>    my_list.insert(my_thread_id);</w:t>
            </w:r>
          </w:p>
          <w:p w14:paraId="209D087E" w14:textId="77777777" w:rsidR="00BD451D" w:rsidRPr="00BD451D" w:rsidRDefault="00BD451D" w:rsidP="008F596D">
            <w:pPr>
              <w:jc w:val="left"/>
              <w:rPr>
                <w:sz w:val="28"/>
                <w:szCs w:val="28"/>
                <w:lang w:val="en-US"/>
              </w:rPr>
            </w:pPr>
            <w:r w:rsidRPr="00BD451D">
              <w:rPr>
                <w:color w:val="000000"/>
                <w:sz w:val="28"/>
                <w:szCs w:val="28"/>
                <w:lang w:val="en-US"/>
              </w:rPr>
              <w:t>}</w:t>
            </w:r>
          </w:p>
          <w:p w14:paraId="435B9ED1" w14:textId="77777777" w:rsidR="00BD451D" w:rsidRPr="00BD451D" w:rsidRDefault="00BD451D" w:rsidP="008F596D">
            <w:pPr>
              <w:jc w:val="left"/>
              <w:rPr>
                <w:sz w:val="28"/>
                <w:szCs w:val="28"/>
                <w:lang w:val="en-US"/>
              </w:rPr>
            </w:pPr>
          </w:p>
          <w:p w14:paraId="2CE897FC" w14:textId="77777777" w:rsidR="00BD451D" w:rsidRPr="00BD451D" w:rsidRDefault="00BD451D" w:rsidP="008F596D">
            <w:pPr>
              <w:jc w:val="left"/>
              <w:rPr>
                <w:sz w:val="28"/>
                <w:szCs w:val="28"/>
                <w:lang w:val="en-US"/>
              </w:rPr>
            </w:pPr>
            <w:r w:rsidRPr="00BD451D">
              <w:rPr>
                <w:color w:val="000000"/>
                <w:sz w:val="28"/>
                <w:szCs w:val="28"/>
                <w:lang w:val="en-US"/>
              </w:rPr>
              <w:t>// Consumer</w:t>
            </w:r>
          </w:p>
          <w:p w14:paraId="721B7323" w14:textId="77777777" w:rsidR="00BD451D" w:rsidRPr="00BD451D" w:rsidRDefault="00BD451D" w:rsidP="008F596D">
            <w:pPr>
              <w:jc w:val="left"/>
              <w:rPr>
                <w:sz w:val="28"/>
                <w:szCs w:val="28"/>
                <w:lang w:val="en-US"/>
              </w:rPr>
            </w:pPr>
            <w:r w:rsidRPr="00BD451D">
              <w:rPr>
                <w:color w:val="000000"/>
                <w:sz w:val="28"/>
                <w:szCs w:val="28"/>
                <w:lang w:val="en-US"/>
              </w:rPr>
              <w:t>lock(m) {</w:t>
            </w:r>
          </w:p>
          <w:p w14:paraId="221D08B1" w14:textId="77777777" w:rsidR="00BD451D" w:rsidRPr="00BD451D" w:rsidRDefault="00BD451D" w:rsidP="008F596D">
            <w:pPr>
              <w:jc w:val="left"/>
              <w:rPr>
                <w:sz w:val="28"/>
                <w:szCs w:val="28"/>
                <w:lang w:val="en-US"/>
              </w:rPr>
            </w:pPr>
            <w:r w:rsidRPr="00BD451D">
              <w:rPr>
                <w:color w:val="000000"/>
                <w:sz w:val="28"/>
                <w:szCs w:val="28"/>
                <w:lang w:val="en-US"/>
              </w:rPr>
              <w:lastRenderedPageBreak/>
              <w:t>    if(my_list.full())</w:t>
            </w:r>
          </w:p>
          <w:p w14:paraId="4EE33542" w14:textId="77777777" w:rsidR="00BD451D" w:rsidRPr="00BD451D" w:rsidRDefault="00BD451D" w:rsidP="008F596D">
            <w:pPr>
              <w:jc w:val="left"/>
              <w:rPr>
                <w:sz w:val="28"/>
                <w:szCs w:val="28"/>
                <w:lang w:val="en-US"/>
              </w:rPr>
            </w:pPr>
            <w:r w:rsidRPr="00BD451D">
              <w:rPr>
                <w:color w:val="000000"/>
                <w:sz w:val="28"/>
                <w:szCs w:val="28"/>
                <w:lang w:val="en-US"/>
              </w:rPr>
              <w:t>        my_list.print_and_remove_all();</w:t>
            </w:r>
          </w:p>
          <w:p w14:paraId="7D7EFF56" w14:textId="77777777" w:rsidR="00BD451D" w:rsidRPr="00BD451D" w:rsidRDefault="00BD451D" w:rsidP="008F596D">
            <w:pPr>
              <w:jc w:val="left"/>
              <w:rPr>
                <w:sz w:val="28"/>
                <w:szCs w:val="28"/>
                <w:lang w:val="en-US"/>
              </w:rPr>
            </w:pPr>
            <w:r w:rsidRPr="00BD451D">
              <w:rPr>
                <w:color w:val="000000"/>
                <w:sz w:val="28"/>
                <w:szCs w:val="28"/>
                <w:lang w:val="en-US"/>
              </w:rPr>
              <w:t>}</w:t>
            </w:r>
          </w:p>
        </w:tc>
      </w:tr>
    </w:tbl>
    <w:p w14:paraId="5786D148" w14:textId="77777777" w:rsidR="00BD451D" w:rsidRPr="00BD451D" w:rsidRDefault="00BD451D" w:rsidP="008F596D">
      <w:pPr>
        <w:jc w:val="left"/>
        <w:rPr>
          <w:sz w:val="28"/>
          <w:szCs w:val="28"/>
          <w:lang w:val="en-US"/>
        </w:rPr>
      </w:pPr>
    </w:p>
    <w:p w14:paraId="6A178EF8" w14:textId="77777777" w:rsidR="00BD451D" w:rsidRPr="00BD451D" w:rsidRDefault="00BD451D" w:rsidP="008F596D">
      <w:pPr>
        <w:rPr>
          <w:sz w:val="28"/>
          <w:szCs w:val="28"/>
          <w:lang w:val="en-US"/>
        </w:rPr>
      </w:pPr>
      <w:r w:rsidRPr="00BD451D">
        <w:rPr>
          <w:color w:val="000000"/>
          <w:sz w:val="28"/>
          <w:szCs w:val="28"/>
          <w:lang w:val="en-US"/>
        </w:rPr>
        <w:t>Với cách lập trình trên thì có thể nhận thấy là Consumer nếu khóa được mutex thì chưa chắc đã đã thực hiện được miền găng vì không biết danh sách chia sẻ đầy lúc nào, do đó có thể nó sẽ phải liên tục khóa mutex, vào miền găng kiểm tra điều kiện rồi mở khóa mutex cho đến khi điều kiện được thỏa mãn, việc này gây lãng phí tài nguyên vô cùng lớn.</w:t>
      </w:r>
    </w:p>
    <w:p w14:paraId="24D4BBCD" w14:textId="77777777" w:rsidR="00BD451D" w:rsidRPr="00BD451D" w:rsidRDefault="00BD451D" w:rsidP="008F596D">
      <w:pPr>
        <w:jc w:val="left"/>
        <w:rPr>
          <w:sz w:val="28"/>
          <w:szCs w:val="28"/>
          <w:lang w:val="en-US"/>
        </w:rPr>
      </w:pPr>
    </w:p>
    <w:p w14:paraId="10357D0B" w14:textId="77777777" w:rsidR="00BD451D" w:rsidRPr="00BD451D" w:rsidRDefault="00BD451D" w:rsidP="008F596D">
      <w:pPr>
        <w:rPr>
          <w:sz w:val="28"/>
          <w:szCs w:val="28"/>
          <w:lang w:val="en-US"/>
        </w:rPr>
      </w:pPr>
      <w:r w:rsidRPr="00BD451D">
        <w:rPr>
          <w:color w:val="000000"/>
          <w:sz w:val="28"/>
          <w:szCs w:val="28"/>
          <w:lang w:val="en-US"/>
        </w:rPr>
        <w:t>Chúng ta có thể giảm sự lãng phí tài nguyên bằng cách kết hợp mutex với 1 biến điều kiện list_full để Producer báo cho Consumer khi nào danh sách chia sẻ đã đầy, trong khi đó Consumer có thể chờ cho đến khi nhận được thông báo từ Producer để tiếp tục thực thi. Với việc thêm 1 biến điều kiện, chúng ta có thể chỉnh sửa lại mã nguồn cho 2 luồng như sau:</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BD451D" w:rsidRPr="00BD451D" w14:paraId="4F970839"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AD31A" w14:textId="77777777" w:rsidR="00BD451D" w:rsidRPr="00BD451D" w:rsidRDefault="00BD451D" w:rsidP="008F596D">
            <w:pPr>
              <w:jc w:val="left"/>
              <w:rPr>
                <w:sz w:val="28"/>
                <w:szCs w:val="28"/>
                <w:lang w:val="en-US"/>
              </w:rPr>
            </w:pPr>
            <w:r w:rsidRPr="00BD451D">
              <w:rPr>
                <w:color w:val="000000"/>
                <w:sz w:val="28"/>
                <w:szCs w:val="28"/>
                <w:lang w:val="en-US"/>
              </w:rPr>
              <w:t>// Producer</w:t>
            </w:r>
          </w:p>
          <w:p w14:paraId="0D5190EC" w14:textId="77777777" w:rsidR="00BD451D" w:rsidRPr="00BD451D" w:rsidRDefault="00BD451D" w:rsidP="008F596D">
            <w:pPr>
              <w:jc w:val="left"/>
              <w:rPr>
                <w:sz w:val="28"/>
                <w:szCs w:val="28"/>
                <w:lang w:val="en-US"/>
              </w:rPr>
            </w:pPr>
            <w:r w:rsidRPr="00BD451D">
              <w:rPr>
                <w:color w:val="000000"/>
                <w:sz w:val="28"/>
                <w:szCs w:val="28"/>
                <w:lang w:val="en-US"/>
              </w:rPr>
              <w:t>lock(m) {</w:t>
            </w:r>
          </w:p>
          <w:p w14:paraId="0D31669C" w14:textId="77777777" w:rsidR="00BD451D" w:rsidRPr="00BD451D" w:rsidRDefault="00BD451D" w:rsidP="008F596D">
            <w:pPr>
              <w:jc w:val="left"/>
              <w:rPr>
                <w:sz w:val="28"/>
                <w:szCs w:val="28"/>
                <w:lang w:val="en-US"/>
              </w:rPr>
            </w:pPr>
            <w:r w:rsidRPr="00BD451D">
              <w:rPr>
                <w:color w:val="000000"/>
                <w:sz w:val="28"/>
                <w:szCs w:val="28"/>
                <w:lang w:val="en-US"/>
              </w:rPr>
              <w:t>    my_list.insert(my_thread_id);</w:t>
            </w:r>
          </w:p>
          <w:p w14:paraId="3B3A1CFA" w14:textId="77777777" w:rsidR="00BD451D" w:rsidRPr="00BD451D" w:rsidRDefault="00BD451D" w:rsidP="008F596D">
            <w:pPr>
              <w:jc w:val="left"/>
              <w:rPr>
                <w:sz w:val="28"/>
                <w:szCs w:val="28"/>
                <w:lang w:val="en-US"/>
              </w:rPr>
            </w:pPr>
            <w:r w:rsidRPr="00BD451D">
              <w:rPr>
                <w:color w:val="000000"/>
                <w:sz w:val="28"/>
                <w:szCs w:val="28"/>
                <w:lang w:val="en-US"/>
              </w:rPr>
              <w:t>    if (my_list.full()) {                      // Nếu danh sách đầy thì báo cho</w:t>
            </w:r>
          </w:p>
          <w:p w14:paraId="3F768666" w14:textId="77777777" w:rsidR="00BD451D" w:rsidRPr="00BD451D" w:rsidRDefault="00BD451D" w:rsidP="008F596D">
            <w:pPr>
              <w:jc w:val="left"/>
              <w:rPr>
                <w:sz w:val="28"/>
                <w:szCs w:val="28"/>
                <w:lang w:val="en-US"/>
              </w:rPr>
            </w:pPr>
            <w:r w:rsidRPr="00BD451D">
              <w:rPr>
                <w:color w:val="000000"/>
                <w:sz w:val="28"/>
                <w:szCs w:val="28"/>
                <w:lang w:val="en-US"/>
              </w:rPr>
              <w:t>        signal(list_full);                    // ... Consumer chuyển qua thực thi                    </w:t>
            </w:r>
          </w:p>
          <w:p w14:paraId="410EE041" w14:textId="77777777" w:rsidR="00BD451D" w:rsidRPr="00BD451D" w:rsidRDefault="00BD451D" w:rsidP="008F596D">
            <w:pPr>
              <w:jc w:val="left"/>
              <w:rPr>
                <w:sz w:val="28"/>
                <w:szCs w:val="28"/>
                <w:lang w:val="en-US"/>
              </w:rPr>
            </w:pPr>
            <w:r w:rsidRPr="00BD451D">
              <w:rPr>
                <w:color w:val="000000"/>
                <w:sz w:val="28"/>
                <w:szCs w:val="28"/>
                <w:lang w:val="en-US"/>
              </w:rPr>
              <w:t>    }</w:t>
            </w:r>
          </w:p>
          <w:p w14:paraId="72BDF859" w14:textId="77777777" w:rsidR="00BD451D" w:rsidRPr="00BD451D" w:rsidRDefault="00BD451D" w:rsidP="008F596D">
            <w:pPr>
              <w:jc w:val="left"/>
              <w:rPr>
                <w:sz w:val="28"/>
                <w:szCs w:val="28"/>
                <w:lang w:val="en-US"/>
              </w:rPr>
            </w:pPr>
            <w:r w:rsidRPr="00BD451D">
              <w:rPr>
                <w:color w:val="000000"/>
                <w:sz w:val="28"/>
                <w:szCs w:val="28"/>
                <w:lang w:val="en-US"/>
              </w:rPr>
              <w:t>}</w:t>
            </w:r>
          </w:p>
          <w:p w14:paraId="7CED6D42" w14:textId="77777777" w:rsidR="00BD451D" w:rsidRPr="00BD451D" w:rsidRDefault="00BD451D" w:rsidP="008F596D">
            <w:pPr>
              <w:jc w:val="left"/>
              <w:rPr>
                <w:sz w:val="28"/>
                <w:szCs w:val="28"/>
                <w:lang w:val="en-US"/>
              </w:rPr>
            </w:pPr>
          </w:p>
          <w:p w14:paraId="3B8571CA" w14:textId="77777777" w:rsidR="00BD451D" w:rsidRPr="00BD451D" w:rsidRDefault="00BD451D" w:rsidP="008F596D">
            <w:pPr>
              <w:jc w:val="left"/>
              <w:rPr>
                <w:sz w:val="28"/>
                <w:szCs w:val="28"/>
                <w:lang w:val="en-US"/>
              </w:rPr>
            </w:pPr>
            <w:r w:rsidRPr="00BD451D">
              <w:rPr>
                <w:color w:val="000000"/>
                <w:sz w:val="28"/>
                <w:szCs w:val="28"/>
                <w:lang w:val="en-US"/>
              </w:rPr>
              <w:t>// Consumer</w:t>
            </w:r>
          </w:p>
          <w:p w14:paraId="096B331E" w14:textId="77777777" w:rsidR="00BD451D" w:rsidRPr="00BD451D" w:rsidRDefault="00BD451D" w:rsidP="008F596D">
            <w:pPr>
              <w:jc w:val="left"/>
              <w:rPr>
                <w:sz w:val="28"/>
                <w:szCs w:val="28"/>
                <w:lang w:val="en-US"/>
              </w:rPr>
            </w:pPr>
            <w:r w:rsidRPr="00BD451D">
              <w:rPr>
                <w:color w:val="000000"/>
                <w:sz w:val="28"/>
                <w:szCs w:val="28"/>
                <w:lang w:val="en-US"/>
              </w:rPr>
              <w:t>lock(m) {</w:t>
            </w:r>
          </w:p>
          <w:p w14:paraId="7094CC7A" w14:textId="77777777" w:rsidR="00BD451D" w:rsidRPr="00BD451D" w:rsidRDefault="00BD451D" w:rsidP="008F596D">
            <w:pPr>
              <w:jc w:val="left"/>
              <w:rPr>
                <w:sz w:val="28"/>
                <w:szCs w:val="28"/>
                <w:lang w:val="en-US"/>
              </w:rPr>
            </w:pPr>
            <w:r w:rsidRPr="00BD451D">
              <w:rPr>
                <w:color w:val="000000"/>
                <w:sz w:val="28"/>
                <w:szCs w:val="28"/>
                <w:lang w:val="en-US"/>
              </w:rPr>
              <w:t>    while(!my_list.full()) {                  // Nếu danh sách chưa đầy thì Consumer </w:t>
            </w:r>
          </w:p>
          <w:p w14:paraId="17756892" w14:textId="77777777" w:rsidR="00BD451D" w:rsidRPr="00BD451D" w:rsidRDefault="00BD451D" w:rsidP="008F596D">
            <w:pPr>
              <w:jc w:val="left"/>
              <w:rPr>
                <w:sz w:val="28"/>
                <w:szCs w:val="28"/>
                <w:lang w:val="en-US"/>
              </w:rPr>
            </w:pPr>
            <w:r w:rsidRPr="00BD451D">
              <w:rPr>
                <w:color w:val="000000"/>
                <w:sz w:val="28"/>
                <w:szCs w:val="28"/>
                <w:lang w:val="en-US"/>
              </w:rPr>
              <w:t>        wait(m, list_full);                    // … phải chuyển qua trạng thái chờ</w:t>
            </w:r>
          </w:p>
          <w:p w14:paraId="0E397372" w14:textId="77777777" w:rsidR="00BD451D" w:rsidRPr="00BD451D" w:rsidRDefault="00BD451D" w:rsidP="008F596D">
            <w:pPr>
              <w:jc w:val="left"/>
              <w:rPr>
                <w:sz w:val="28"/>
                <w:szCs w:val="28"/>
                <w:lang w:val="en-US"/>
              </w:rPr>
            </w:pPr>
            <w:r w:rsidRPr="00BD451D">
              <w:rPr>
                <w:color w:val="000000"/>
                <w:sz w:val="28"/>
                <w:szCs w:val="28"/>
                <w:lang w:val="en-US"/>
              </w:rPr>
              <w:lastRenderedPageBreak/>
              <w:t>    }</w:t>
            </w:r>
          </w:p>
          <w:p w14:paraId="4D0E9E0D" w14:textId="77777777" w:rsidR="00BD451D" w:rsidRPr="00BD451D" w:rsidRDefault="00BD451D" w:rsidP="008F596D">
            <w:pPr>
              <w:jc w:val="left"/>
              <w:rPr>
                <w:sz w:val="28"/>
                <w:szCs w:val="28"/>
                <w:lang w:val="en-US"/>
              </w:rPr>
            </w:pPr>
            <w:r w:rsidRPr="00BD451D">
              <w:rPr>
                <w:color w:val="000000"/>
                <w:sz w:val="28"/>
                <w:szCs w:val="28"/>
                <w:lang w:val="en-US"/>
              </w:rPr>
              <w:t>    my_list.print_and_remove_all();</w:t>
            </w:r>
          </w:p>
          <w:p w14:paraId="44D2370F" w14:textId="77777777" w:rsidR="00BD451D" w:rsidRPr="00BD451D" w:rsidRDefault="00BD451D" w:rsidP="008F596D">
            <w:pPr>
              <w:jc w:val="left"/>
              <w:rPr>
                <w:sz w:val="28"/>
                <w:szCs w:val="28"/>
                <w:lang w:val="en-US"/>
              </w:rPr>
            </w:pPr>
            <w:r w:rsidRPr="00BD451D">
              <w:rPr>
                <w:color w:val="000000"/>
                <w:sz w:val="28"/>
                <w:szCs w:val="28"/>
                <w:lang w:val="en-US"/>
              </w:rPr>
              <w:t>}</w:t>
            </w:r>
          </w:p>
        </w:tc>
      </w:tr>
    </w:tbl>
    <w:p w14:paraId="70236160" w14:textId="77777777" w:rsidR="00BD451D" w:rsidRPr="00BD451D" w:rsidRDefault="00BD451D" w:rsidP="008F596D">
      <w:pPr>
        <w:jc w:val="left"/>
        <w:rPr>
          <w:sz w:val="28"/>
          <w:szCs w:val="28"/>
          <w:lang w:val="en-US"/>
        </w:rPr>
      </w:pPr>
    </w:p>
    <w:p w14:paraId="185B8495" w14:textId="77777777" w:rsidR="00BD451D" w:rsidRPr="00BD451D" w:rsidRDefault="00BD451D" w:rsidP="008F596D">
      <w:pPr>
        <w:rPr>
          <w:sz w:val="28"/>
          <w:szCs w:val="28"/>
          <w:lang w:val="en-US"/>
        </w:rPr>
      </w:pPr>
      <w:r w:rsidRPr="00BD451D">
        <w:rPr>
          <w:color w:val="000000"/>
          <w:sz w:val="28"/>
          <w:szCs w:val="28"/>
          <w:lang w:val="en-US"/>
        </w:rPr>
        <w:t>Với mã nguồn trên, khi một luồng chuyển qua trạng thái chờ thì trước đó nó phải mở khóa mutex để luồng khác truy xuất miền găng cho dù nó chưa thực hiện xong miền găng. Mặt khác, khi chuyển từ trạng thái chờ sang trạng thái thực thi (giả sử bỏ qua trạng thái sẵn sàng) thì luồng phải thực hiện khóa mutex thành công, vì thế việc sử dụng biến điều kiện phải có sự trợ giúp từ Hệ điều hành để lần lượt thực hiện các thao tác mở khóa mutex, chuyển luồng qua trạng thái chờ, mở lại khóa mutex khi điều kiện thỏa thông qua hàm wait().</w:t>
      </w:r>
    </w:p>
    <w:p w14:paraId="09FA0067" w14:textId="77777777" w:rsidR="00BD451D" w:rsidRPr="00BD451D" w:rsidRDefault="00BD451D" w:rsidP="008F596D">
      <w:pPr>
        <w:jc w:val="left"/>
        <w:rPr>
          <w:sz w:val="28"/>
          <w:szCs w:val="28"/>
          <w:lang w:val="en-US"/>
        </w:rPr>
      </w:pPr>
    </w:p>
    <w:p w14:paraId="56EE32B4" w14:textId="4271CB98" w:rsidR="00BD451D" w:rsidRPr="008F596D" w:rsidRDefault="00BD451D" w:rsidP="006F0954">
      <w:pPr>
        <w:pStyle w:val="Heading2"/>
      </w:pPr>
      <w:bookmarkStart w:id="48" w:name="_Toc91160662"/>
      <w:r w:rsidRPr="008F596D">
        <w:t>API cho biến điều kiện theo đề xuất của Birrell</w:t>
      </w:r>
      <w:bookmarkEnd w:id="48"/>
    </w:p>
    <w:p w14:paraId="229C53FF" w14:textId="77777777" w:rsidR="006D72AD" w:rsidRPr="008F596D" w:rsidRDefault="006D72AD" w:rsidP="008F596D">
      <w:pPr>
        <w:pStyle w:val="BodyText"/>
        <w:rPr>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6843"/>
        <w:gridCol w:w="2183"/>
      </w:tblGrid>
      <w:tr w:rsidR="00BD451D" w:rsidRPr="00BD451D" w14:paraId="4ABBECDB"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C0194" w14:textId="77777777" w:rsidR="00BD451D" w:rsidRPr="00BD451D" w:rsidRDefault="00BD451D" w:rsidP="008F596D">
            <w:pPr>
              <w:jc w:val="left"/>
              <w:rPr>
                <w:sz w:val="28"/>
                <w:szCs w:val="28"/>
                <w:lang w:val="en-US"/>
              </w:rPr>
            </w:pPr>
            <w:r w:rsidRPr="00BD451D">
              <w:rPr>
                <w:color w:val="000000"/>
                <w:sz w:val="28"/>
                <w:szCs w:val="28"/>
                <w:lang w:val="en-US"/>
              </w:rPr>
              <w:t>Mở khóa mutex và khóa lại mutex khi điều kiện xảy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54A9B" w14:textId="77777777" w:rsidR="00BD451D" w:rsidRPr="00BD451D" w:rsidRDefault="00BD451D" w:rsidP="008F596D">
            <w:pPr>
              <w:jc w:val="left"/>
              <w:rPr>
                <w:sz w:val="28"/>
                <w:szCs w:val="28"/>
                <w:lang w:val="en-US"/>
              </w:rPr>
            </w:pPr>
            <w:r w:rsidRPr="00BD451D">
              <w:rPr>
                <w:color w:val="000000"/>
                <w:sz w:val="28"/>
                <w:szCs w:val="28"/>
                <w:lang w:val="en-US"/>
              </w:rPr>
              <w:t>wait(mutex,cond)</w:t>
            </w:r>
          </w:p>
        </w:tc>
      </w:tr>
      <w:tr w:rsidR="00BD451D" w:rsidRPr="00BD451D" w14:paraId="3481E133"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A7184" w14:textId="77777777" w:rsidR="00BD451D" w:rsidRPr="00BD451D" w:rsidRDefault="00BD451D" w:rsidP="008F596D">
            <w:pPr>
              <w:jc w:val="left"/>
              <w:rPr>
                <w:sz w:val="28"/>
                <w:szCs w:val="28"/>
                <w:lang w:val="en-US"/>
              </w:rPr>
            </w:pPr>
            <w:r w:rsidRPr="00BD451D">
              <w:rPr>
                <w:color w:val="000000"/>
                <w:sz w:val="28"/>
                <w:szCs w:val="28"/>
                <w:lang w:val="en-US"/>
              </w:rPr>
              <w:t>Báo và đánh thức cho 1 luồng đang chờ rằng điều kiện đã xảy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19445" w14:textId="77777777" w:rsidR="00BD451D" w:rsidRPr="00BD451D" w:rsidRDefault="00BD451D" w:rsidP="008F596D">
            <w:pPr>
              <w:jc w:val="left"/>
              <w:rPr>
                <w:sz w:val="28"/>
                <w:szCs w:val="28"/>
                <w:lang w:val="en-US"/>
              </w:rPr>
            </w:pPr>
            <w:r w:rsidRPr="00BD451D">
              <w:rPr>
                <w:color w:val="000000"/>
                <w:sz w:val="28"/>
                <w:szCs w:val="28"/>
                <w:lang w:val="en-US"/>
              </w:rPr>
              <w:t>signal(cond)</w:t>
            </w:r>
          </w:p>
        </w:tc>
      </w:tr>
      <w:tr w:rsidR="00BD451D" w:rsidRPr="00BD451D" w14:paraId="3BDDDEF4"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93BF6" w14:textId="77777777" w:rsidR="00BD451D" w:rsidRPr="00BD451D" w:rsidRDefault="00BD451D" w:rsidP="008F596D">
            <w:pPr>
              <w:jc w:val="left"/>
              <w:rPr>
                <w:sz w:val="28"/>
                <w:szCs w:val="28"/>
                <w:lang w:val="en-US"/>
              </w:rPr>
            </w:pPr>
            <w:r w:rsidRPr="00BD451D">
              <w:rPr>
                <w:color w:val="000000"/>
                <w:sz w:val="28"/>
                <w:szCs w:val="28"/>
                <w:lang w:val="en-US"/>
              </w:rPr>
              <w:t>Báo và đánh thức cho tất cả luồng đang chờ rằng điều kiện đã xảy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E55C8" w14:textId="77777777" w:rsidR="00BD451D" w:rsidRPr="00BD451D" w:rsidRDefault="00BD451D" w:rsidP="008F596D">
            <w:pPr>
              <w:jc w:val="left"/>
              <w:rPr>
                <w:sz w:val="28"/>
                <w:szCs w:val="28"/>
                <w:lang w:val="en-US"/>
              </w:rPr>
            </w:pPr>
            <w:r w:rsidRPr="00BD451D">
              <w:rPr>
                <w:color w:val="000000"/>
                <w:sz w:val="28"/>
                <w:szCs w:val="28"/>
                <w:lang w:val="en-US"/>
              </w:rPr>
              <w:t>broadcast(cond)</w:t>
            </w:r>
          </w:p>
        </w:tc>
      </w:tr>
      <w:tr w:rsidR="00BD451D" w:rsidRPr="00BD451D" w14:paraId="02961494"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F15E0" w14:textId="77777777" w:rsidR="00BD451D" w:rsidRPr="00BD451D" w:rsidRDefault="00BD451D" w:rsidP="008F596D">
            <w:pPr>
              <w:jc w:val="left"/>
              <w:rPr>
                <w:sz w:val="28"/>
                <w:szCs w:val="28"/>
                <w:lang w:val="en-US"/>
              </w:rPr>
            </w:pPr>
            <w:r w:rsidRPr="00BD451D">
              <w:rPr>
                <w:color w:val="000000"/>
                <w:sz w:val="28"/>
                <w:szCs w:val="28"/>
                <w:lang w:val="en-US"/>
              </w:rPr>
              <w:t>Quản lý các luồng đang chờ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7070B" w14:textId="77777777" w:rsidR="00BD451D" w:rsidRPr="00BD451D" w:rsidRDefault="00BD451D" w:rsidP="008F596D">
            <w:pPr>
              <w:jc w:val="left"/>
              <w:rPr>
                <w:sz w:val="28"/>
                <w:szCs w:val="28"/>
                <w:lang w:val="en-US"/>
              </w:rPr>
            </w:pPr>
            <w:r w:rsidRPr="00BD451D">
              <w:rPr>
                <w:color w:val="000000"/>
                <w:sz w:val="28"/>
                <w:szCs w:val="28"/>
                <w:lang w:val="en-US"/>
              </w:rPr>
              <w:t>mutex</w:t>
            </w:r>
          </w:p>
        </w:tc>
      </w:tr>
    </w:tbl>
    <w:p w14:paraId="52A0349A" w14:textId="77777777" w:rsidR="00BD451D" w:rsidRPr="00BD451D" w:rsidRDefault="00BD451D" w:rsidP="008F596D">
      <w:pPr>
        <w:jc w:val="left"/>
        <w:rPr>
          <w:sz w:val="28"/>
          <w:szCs w:val="28"/>
          <w:lang w:val="en-US"/>
        </w:rPr>
      </w:pPr>
    </w:p>
    <w:p w14:paraId="670ED2AF" w14:textId="624F25F1" w:rsidR="00BD451D" w:rsidRPr="008F596D" w:rsidRDefault="00BD451D" w:rsidP="006F0954">
      <w:pPr>
        <w:pStyle w:val="Heading2"/>
      </w:pPr>
      <w:bookmarkStart w:id="49" w:name="_Toc91160663"/>
      <w:r w:rsidRPr="008F596D">
        <w:t>Bài toán Readers-Writer</w:t>
      </w:r>
      <w:bookmarkEnd w:id="49"/>
    </w:p>
    <w:p w14:paraId="116F7342" w14:textId="77777777" w:rsidR="006D72AD" w:rsidRPr="008F596D" w:rsidRDefault="006D72AD" w:rsidP="008F596D">
      <w:pPr>
        <w:pStyle w:val="BodyText"/>
        <w:rPr>
          <w:lang w:val="en-US"/>
        </w:rPr>
      </w:pPr>
    </w:p>
    <w:p w14:paraId="3EB57325" w14:textId="77777777" w:rsidR="00BD451D" w:rsidRPr="00BD451D" w:rsidRDefault="00BD451D" w:rsidP="008F596D">
      <w:pPr>
        <w:rPr>
          <w:sz w:val="28"/>
          <w:szCs w:val="28"/>
          <w:lang w:val="en-US"/>
        </w:rPr>
      </w:pPr>
      <w:r w:rsidRPr="00BD451D">
        <w:rPr>
          <w:color w:val="000000"/>
          <w:sz w:val="28"/>
          <w:szCs w:val="28"/>
          <w:lang w:val="en-US"/>
        </w:rPr>
        <w:t>Khác với bài toán Producer-Consumer khi mà chỉ có 1 luồng ghi và 1 luồng đọc, bài toán Readers-Writer đề cập đến việc nhiều Readers có thể truy xuất tới miền găng cùng một lúc nhưng chỉ có một Writer có quyền truy xuất tới miền găng.</w:t>
      </w:r>
    </w:p>
    <w:p w14:paraId="520F17AD" w14:textId="77777777" w:rsidR="00BD451D" w:rsidRPr="00BD451D" w:rsidRDefault="00BD451D" w:rsidP="008F596D">
      <w:pPr>
        <w:rPr>
          <w:sz w:val="28"/>
          <w:szCs w:val="28"/>
          <w:lang w:val="en-US"/>
        </w:rPr>
      </w:pPr>
      <w:r w:rsidRPr="00BD451D">
        <w:rPr>
          <w:color w:val="000000"/>
          <w:sz w:val="28"/>
          <w:szCs w:val="28"/>
          <w:lang w:val="en-US"/>
        </w:rPr>
        <w:t xml:space="preserve">Nếu chúng ta sử dụng mutex cho tài nguyên thì có thể đảm bảo được tại 1 thời điểm chỉ có duy nhất 1 Writer truy xuất miền găng nhưng không đảm bảo được </w:t>
      </w:r>
      <w:r w:rsidRPr="00BD451D">
        <w:rPr>
          <w:color w:val="000000"/>
          <w:sz w:val="28"/>
          <w:szCs w:val="28"/>
          <w:lang w:val="en-US"/>
        </w:rPr>
        <w:lastRenderedPageBreak/>
        <w:t>nhiều Reader có thể truy xuất miền găng, đây là nhược điểm rất lớn vì chưa tổng quát trong nhiều trường hợp thực tế, rõ ràng là các Reader không làm thay đổi tài nguyên nên về lý thuyết thì số lượng Reader cùng truy xuất tài nguyên là không giới hạn.</w:t>
      </w:r>
    </w:p>
    <w:p w14:paraId="280C1B65" w14:textId="77777777" w:rsidR="00BD451D" w:rsidRPr="00BD451D" w:rsidRDefault="00BD451D" w:rsidP="008F596D">
      <w:pPr>
        <w:rPr>
          <w:sz w:val="28"/>
          <w:szCs w:val="28"/>
          <w:lang w:val="en-US"/>
        </w:rPr>
      </w:pPr>
      <w:r w:rsidRPr="00BD451D">
        <w:rPr>
          <w:color w:val="000000"/>
          <w:sz w:val="28"/>
          <w:szCs w:val="28"/>
          <w:lang w:val="en-US"/>
        </w:rPr>
        <w:t>Một cách tiếp cận khác là việc khóa và mở khóa mutex sẽ nằm riêng biệt với việc truy xuất tài nguyên:</w:t>
      </w:r>
    </w:p>
    <w:p w14:paraId="7383B978" w14:textId="77777777" w:rsidR="00BD451D" w:rsidRPr="00BD451D" w:rsidRDefault="00BD451D" w:rsidP="00D2625D">
      <w:pPr>
        <w:numPr>
          <w:ilvl w:val="0"/>
          <w:numId w:val="60"/>
        </w:numPr>
        <w:textAlignment w:val="baseline"/>
        <w:rPr>
          <w:color w:val="000000"/>
          <w:sz w:val="28"/>
          <w:szCs w:val="28"/>
          <w:lang w:val="en-US"/>
        </w:rPr>
      </w:pPr>
      <w:r w:rsidRPr="00BD451D">
        <w:rPr>
          <w:color w:val="000000"/>
          <w:sz w:val="28"/>
          <w:szCs w:val="28"/>
          <w:lang w:val="en-US"/>
        </w:rPr>
        <w:t>Vào miền găng: Khóa mutex và kiểm tra điều kiện, nếu điều kiện chưa thỏa thì phải mở khóa mutex và luồng phải chờ để được đánh thức.</w:t>
      </w:r>
    </w:p>
    <w:p w14:paraId="1F6F313F" w14:textId="77777777" w:rsidR="00BD451D" w:rsidRPr="00BD451D" w:rsidRDefault="00BD451D" w:rsidP="00D2625D">
      <w:pPr>
        <w:numPr>
          <w:ilvl w:val="0"/>
          <w:numId w:val="60"/>
        </w:numPr>
        <w:textAlignment w:val="baseline"/>
        <w:rPr>
          <w:color w:val="000000"/>
          <w:sz w:val="28"/>
          <w:szCs w:val="28"/>
          <w:lang w:val="en-US"/>
        </w:rPr>
      </w:pPr>
      <w:r w:rsidRPr="00BD451D">
        <w:rPr>
          <w:color w:val="000000"/>
          <w:sz w:val="28"/>
          <w:szCs w:val="28"/>
          <w:lang w:val="en-US"/>
        </w:rPr>
        <w:t>Thực hiện miền găng.</w:t>
      </w:r>
    </w:p>
    <w:p w14:paraId="07C11315" w14:textId="77777777" w:rsidR="00BD451D" w:rsidRPr="00BD451D" w:rsidRDefault="00BD451D" w:rsidP="00D2625D">
      <w:pPr>
        <w:numPr>
          <w:ilvl w:val="0"/>
          <w:numId w:val="60"/>
        </w:numPr>
        <w:textAlignment w:val="baseline"/>
        <w:rPr>
          <w:color w:val="000000"/>
          <w:sz w:val="28"/>
          <w:szCs w:val="28"/>
          <w:lang w:val="en-US"/>
        </w:rPr>
      </w:pPr>
      <w:r w:rsidRPr="00BD451D">
        <w:rPr>
          <w:color w:val="000000"/>
          <w:sz w:val="28"/>
          <w:szCs w:val="28"/>
          <w:lang w:val="en-US"/>
        </w:rPr>
        <w:t>Ra khỏi miền găng: Khóa mutex và kiểm tra điều kiện, nếu điều kiện thỏa thì đánh thức các luồng đang chờ, cuối cùng mở khóa mutex.</w:t>
      </w:r>
    </w:p>
    <w:p w14:paraId="1505D443" w14:textId="77777777" w:rsidR="00BD451D" w:rsidRPr="00BD451D" w:rsidRDefault="00BD451D" w:rsidP="008F596D">
      <w:pPr>
        <w:rPr>
          <w:sz w:val="28"/>
          <w:szCs w:val="28"/>
          <w:lang w:val="en-US"/>
        </w:rPr>
      </w:pPr>
      <w:r w:rsidRPr="00BD451D">
        <w:rPr>
          <w:color w:val="000000"/>
          <w:sz w:val="28"/>
          <w:szCs w:val="28"/>
          <w:lang w:val="en-US"/>
        </w:rPr>
        <w:t>Với cách tiếp cận này, chúng ta có thể cho phép nhiều Reader vào miền găng khi điều kiện được thỏa mãn mà không bị giới hạn chỉ 1 Reader được vào miền găng như ban đầu.</w:t>
      </w:r>
    </w:p>
    <w:p w14:paraId="1BACDAB2" w14:textId="77777777" w:rsidR="00BD451D" w:rsidRPr="00BD451D" w:rsidRDefault="00BD451D" w:rsidP="008F596D">
      <w:pPr>
        <w:rPr>
          <w:sz w:val="28"/>
          <w:szCs w:val="28"/>
          <w:lang w:val="en-US"/>
        </w:rPr>
      </w:pPr>
      <w:r w:rsidRPr="00BD451D">
        <w:rPr>
          <w:color w:val="000000"/>
          <w:sz w:val="28"/>
          <w:szCs w:val="28"/>
          <w:lang w:val="en-US"/>
        </w:rPr>
        <w:t>Nếu chúng ta kết hợp mutex và biến điều kiện thì có thể tồn tại những điều kiện sau:</w:t>
      </w:r>
    </w:p>
    <w:p w14:paraId="514E95A9" w14:textId="77777777" w:rsidR="00BD451D" w:rsidRPr="00BD451D" w:rsidRDefault="00BD451D" w:rsidP="00D2625D">
      <w:pPr>
        <w:numPr>
          <w:ilvl w:val="0"/>
          <w:numId w:val="61"/>
        </w:numPr>
        <w:textAlignment w:val="baseline"/>
        <w:rPr>
          <w:color w:val="000000"/>
          <w:sz w:val="28"/>
          <w:szCs w:val="28"/>
          <w:lang w:val="en-US"/>
        </w:rPr>
      </w:pPr>
      <w:r w:rsidRPr="00BD451D">
        <w:rPr>
          <w:color w:val="000000"/>
          <w:sz w:val="28"/>
          <w:szCs w:val="28"/>
          <w:lang w:val="en-US"/>
        </w:rPr>
        <w:t>Không có Reader và Writer nào truy xuất miền găng: Tài nguyên sẵn sàng cho việc đọc/ghi, read_counter = 0, write_counter = 0.</w:t>
      </w:r>
    </w:p>
    <w:p w14:paraId="4ED05AAC" w14:textId="77777777" w:rsidR="00BD451D" w:rsidRPr="00BD451D" w:rsidRDefault="00BD451D" w:rsidP="00D2625D">
      <w:pPr>
        <w:numPr>
          <w:ilvl w:val="0"/>
          <w:numId w:val="61"/>
        </w:numPr>
        <w:textAlignment w:val="baseline"/>
        <w:rPr>
          <w:color w:val="000000"/>
          <w:sz w:val="28"/>
          <w:szCs w:val="28"/>
          <w:lang w:val="en-US"/>
        </w:rPr>
      </w:pPr>
      <w:r w:rsidRPr="00BD451D">
        <w:rPr>
          <w:color w:val="000000"/>
          <w:sz w:val="28"/>
          <w:szCs w:val="28"/>
          <w:lang w:val="en-US"/>
        </w:rPr>
        <w:t>Tồn tại ít nhất 1 Reader truy xuất miền găng, không có Writer nào truy xuất miền găng: Tài nguyên sẵn sàng cho việc đọc, read_counter &gt; 0, write_counter = 0</w:t>
      </w:r>
    </w:p>
    <w:p w14:paraId="2A335001" w14:textId="77777777" w:rsidR="00BD451D" w:rsidRPr="00BD451D" w:rsidRDefault="00BD451D" w:rsidP="00D2625D">
      <w:pPr>
        <w:numPr>
          <w:ilvl w:val="0"/>
          <w:numId w:val="61"/>
        </w:numPr>
        <w:textAlignment w:val="baseline"/>
        <w:rPr>
          <w:color w:val="000000"/>
          <w:sz w:val="28"/>
          <w:szCs w:val="28"/>
          <w:lang w:val="en-US"/>
        </w:rPr>
      </w:pPr>
      <w:r w:rsidRPr="00BD451D">
        <w:rPr>
          <w:color w:val="000000"/>
          <w:sz w:val="28"/>
          <w:szCs w:val="28"/>
          <w:lang w:val="en-US"/>
        </w:rPr>
        <w:t>Có duy nhất 1 Writer truy xuất miền găng: Tài nguyên không thể sử dụng cho việc đọc/ghi, read_counter = 0, write_counter = 1.</w:t>
      </w:r>
    </w:p>
    <w:p w14:paraId="0D90EFD6" w14:textId="77777777" w:rsidR="00BD451D" w:rsidRPr="00BD451D" w:rsidRDefault="00BD451D" w:rsidP="008F596D">
      <w:pPr>
        <w:rPr>
          <w:sz w:val="28"/>
          <w:szCs w:val="28"/>
          <w:lang w:val="en-US"/>
        </w:rPr>
      </w:pPr>
      <w:r w:rsidRPr="00BD451D">
        <w:rPr>
          <w:color w:val="000000"/>
          <w:sz w:val="28"/>
          <w:szCs w:val="28"/>
          <w:lang w:val="en-US"/>
        </w:rPr>
        <w:t>Tương ứng với những điều kiện trên, chúng ta có thể biểu diễn theo 3 trạng thái tài nguyên như sau:</w:t>
      </w:r>
    </w:p>
    <w:p w14:paraId="0C4DA46F" w14:textId="77777777" w:rsidR="00BD451D" w:rsidRPr="00BD451D" w:rsidRDefault="00BD451D" w:rsidP="00D2625D">
      <w:pPr>
        <w:numPr>
          <w:ilvl w:val="0"/>
          <w:numId w:val="62"/>
        </w:numPr>
        <w:textAlignment w:val="baseline"/>
        <w:rPr>
          <w:color w:val="000000"/>
          <w:sz w:val="28"/>
          <w:szCs w:val="28"/>
          <w:lang w:val="en-US"/>
        </w:rPr>
      </w:pPr>
      <w:r w:rsidRPr="00BD451D">
        <w:rPr>
          <w:color w:val="000000"/>
          <w:sz w:val="28"/>
          <w:szCs w:val="28"/>
          <w:lang w:val="en-US"/>
        </w:rPr>
        <w:t>Tự do: Resource_counter = read_counter + write_counter = 0</w:t>
      </w:r>
    </w:p>
    <w:p w14:paraId="19A9F8F0" w14:textId="77777777" w:rsidR="00BD451D" w:rsidRPr="00BD451D" w:rsidRDefault="00BD451D" w:rsidP="00D2625D">
      <w:pPr>
        <w:numPr>
          <w:ilvl w:val="0"/>
          <w:numId w:val="62"/>
        </w:numPr>
        <w:textAlignment w:val="baseline"/>
        <w:rPr>
          <w:color w:val="000000"/>
          <w:sz w:val="28"/>
          <w:szCs w:val="28"/>
          <w:lang w:val="en-US"/>
        </w:rPr>
      </w:pPr>
      <w:r w:rsidRPr="00BD451D">
        <w:rPr>
          <w:color w:val="000000"/>
          <w:sz w:val="28"/>
          <w:szCs w:val="28"/>
          <w:lang w:val="en-US"/>
        </w:rPr>
        <w:t>Đọc: Resource_counter = read_counter, resource_counter &gt; 0</w:t>
      </w:r>
    </w:p>
    <w:p w14:paraId="28BFD506" w14:textId="77777777" w:rsidR="00BD451D" w:rsidRPr="00BD451D" w:rsidRDefault="00BD451D" w:rsidP="00D2625D">
      <w:pPr>
        <w:numPr>
          <w:ilvl w:val="0"/>
          <w:numId w:val="62"/>
        </w:numPr>
        <w:textAlignment w:val="baseline"/>
        <w:rPr>
          <w:color w:val="000000"/>
          <w:sz w:val="28"/>
          <w:szCs w:val="28"/>
          <w:lang w:val="en-US"/>
        </w:rPr>
      </w:pPr>
      <w:r w:rsidRPr="00BD451D">
        <w:rPr>
          <w:color w:val="000000"/>
          <w:sz w:val="28"/>
          <w:szCs w:val="28"/>
          <w:lang w:val="en-US"/>
        </w:rPr>
        <w:t>Ghi: Resource_counter = -1</w:t>
      </w:r>
    </w:p>
    <w:p w14:paraId="625C05BE" w14:textId="77777777" w:rsidR="00BD451D" w:rsidRPr="00BD451D" w:rsidRDefault="00BD451D" w:rsidP="008F596D">
      <w:pPr>
        <w:rPr>
          <w:sz w:val="28"/>
          <w:szCs w:val="28"/>
          <w:lang w:val="en-US"/>
        </w:rPr>
      </w:pPr>
      <w:r w:rsidRPr="00BD451D">
        <w:rPr>
          <w:color w:val="000000"/>
          <w:sz w:val="28"/>
          <w:szCs w:val="28"/>
          <w:lang w:val="en-US"/>
        </w:rPr>
        <w:t xml:space="preserve">Lý do cho trạng thái ghi thì resource_counter = -1 vì để truy xuất ghi thì trước đó tài nguyên phải sẵn sàng ở trạng thái tự do, nghĩa là resource_counter = 0, bên </w:t>
      </w:r>
      <w:r w:rsidRPr="00BD451D">
        <w:rPr>
          <w:color w:val="000000"/>
          <w:sz w:val="28"/>
          <w:szCs w:val="28"/>
          <w:lang w:val="en-US"/>
        </w:rPr>
        <w:lastRenderedPageBreak/>
        <w:t>cạnh đó chúng ta sử dụng giá trị &gt;0 để biểu diễn cho trạng thái đọc (mỗi lần truy xuất đọc sẽ khiến resource_counter tăng lên 1) nên chúng ta chỉ còn &lt;0 để biểu diễn trạng thái ghi (mỗi lần truy xuất ghi sẽ khiến resource_coutner giảm đi 1), nhưng 1 điều đặc biệt là chúng ta chỉ được tồn tại 1 truy xuất ghi duy nhất nên resource_counter = -1.</w:t>
      </w:r>
    </w:p>
    <w:p w14:paraId="7F553D8F" w14:textId="77777777" w:rsidR="00BD451D" w:rsidRPr="00BD451D" w:rsidRDefault="00BD451D" w:rsidP="008F596D">
      <w:pPr>
        <w:rPr>
          <w:sz w:val="28"/>
          <w:szCs w:val="28"/>
          <w:lang w:val="en-US"/>
        </w:rPr>
      </w:pPr>
      <w:r w:rsidRPr="00BD451D">
        <w:rPr>
          <w:color w:val="000000"/>
          <w:sz w:val="28"/>
          <w:szCs w:val="28"/>
          <w:lang w:val="en-US"/>
        </w:rPr>
        <w:t>Theo đó, chúng ta cần 2 biến điều kiện:</w:t>
      </w:r>
    </w:p>
    <w:p w14:paraId="04279A9A" w14:textId="77777777" w:rsidR="00BD451D" w:rsidRPr="00BD451D" w:rsidRDefault="00BD451D" w:rsidP="00D2625D">
      <w:pPr>
        <w:numPr>
          <w:ilvl w:val="0"/>
          <w:numId w:val="63"/>
        </w:numPr>
        <w:textAlignment w:val="baseline"/>
        <w:rPr>
          <w:color w:val="000000"/>
          <w:sz w:val="28"/>
          <w:szCs w:val="28"/>
          <w:lang w:val="en-US"/>
        </w:rPr>
      </w:pPr>
      <w:r w:rsidRPr="00BD451D">
        <w:rPr>
          <w:color w:val="000000"/>
          <w:sz w:val="28"/>
          <w:szCs w:val="28"/>
          <w:lang w:val="en-US"/>
        </w:rPr>
        <w:t>read_phase: Đánh thức các Reader đang chờ để thực thi</w:t>
      </w:r>
    </w:p>
    <w:p w14:paraId="7E62BEF6" w14:textId="77777777" w:rsidR="00BD451D" w:rsidRPr="00BD451D" w:rsidRDefault="00BD451D" w:rsidP="00D2625D">
      <w:pPr>
        <w:numPr>
          <w:ilvl w:val="0"/>
          <w:numId w:val="63"/>
        </w:numPr>
        <w:textAlignment w:val="baseline"/>
        <w:rPr>
          <w:color w:val="000000"/>
          <w:sz w:val="28"/>
          <w:szCs w:val="28"/>
          <w:lang w:val="en-US"/>
        </w:rPr>
      </w:pPr>
      <w:r w:rsidRPr="00BD451D">
        <w:rPr>
          <w:color w:val="000000"/>
          <w:sz w:val="28"/>
          <w:szCs w:val="28"/>
          <w:lang w:val="en-US"/>
        </w:rPr>
        <w:t>write_phase: Đánh thức 1 Writer đang chờ để thực thi</w:t>
      </w:r>
    </w:p>
    <w:p w14:paraId="2D44EC56" w14:textId="77777777" w:rsidR="00BD451D" w:rsidRPr="00BD451D" w:rsidRDefault="00BD451D" w:rsidP="008F596D">
      <w:pPr>
        <w:rPr>
          <w:sz w:val="28"/>
          <w:szCs w:val="28"/>
          <w:lang w:val="en-US"/>
        </w:rPr>
      </w:pPr>
      <w:r w:rsidRPr="00BD451D">
        <w:rPr>
          <w:color w:val="000000"/>
          <w:sz w:val="28"/>
          <w:szCs w:val="28"/>
          <w:lang w:val="en-US"/>
        </w:rPr>
        <w:t>Đối với các Reader, nếu resource_counter = -1 thì chúng phải chờ cho đến khi read_phase xảy ra, khi read_phase xảy ra thì thực hiện tăng resource_counter, mở khóa mutex và tiến hành việc đọc tài nguyên. Khi việc đọc hoàn tất thì nó sẽ khóa mutex, giảm resource_counter và đánh thức Writer nếu không còn Reader nào truy xuất đọc, cuối cùng mở khóa mutex. Chúng ta có thể lập trình cho các Reader như sau:</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BD451D" w:rsidRPr="00BD451D" w14:paraId="2F97FF96"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B7A94" w14:textId="77777777" w:rsidR="00BD451D" w:rsidRPr="00BD451D" w:rsidRDefault="00BD451D" w:rsidP="008F596D">
            <w:pPr>
              <w:jc w:val="left"/>
              <w:rPr>
                <w:sz w:val="28"/>
                <w:szCs w:val="28"/>
                <w:lang w:val="en-US"/>
              </w:rPr>
            </w:pPr>
            <w:r w:rsidRPr="00BD451D">
              <w:rPr>
                <w:color w:val="000000"/>
                <w:sz w:val="28"/>
                <w:szCs w:val="28"/>
                <w:lang w:val="en-US"/>
              </w:rPr>
              <w:t>// Reader</w:t>
            </w:r>
          </w:p>
          <w:p w14:paraId="470A69B7" w14:textId="77777777" w:rsidR="00BD451D" w:rsidRPr="00BD451D" w:rsidRDefault="00BD451D" w:rsidP="008F596D">
            <w:pPr>
              <w:jc w:val="left"/>
              <w:rPr>
                <w:sz w:val="28"/>
                <w:szCs w:val="28"/>
                <w:lang w:val="en-US"/>
              </w:rPr>
            </w:pPr>
            <w:r w:rsidRPr="00BD451D">
              <w:rPr>
                <w:color w:val="000000"/>
                <w:sz w:val="28"/>
                <w:szCs w:val="28"/>
                <w:lang w:val="en-US"/>
              </w:rPr>
              <w:t>Lock(counter_mutex) {</w:t>
            </w:r>
          </w:p>
          <w:p w14:paraId="7586652C" w14:textId="77777777" w:rsidR="00BD451D" w:rsidRPr="00BD451D" w:rsidRDefault="00BD451D" w:rsidP="008F596D">
            <w:pPr>
              <w:jc w:val="left"/>
              <w:rPr>
                <w:sz w:val="28"/>
                <w:szCs w:val="28"/>
                <w:lang w:val="en-US"/>
              </w:rPr>
            </w:pPr>
            <w:r w:rsidRPr="00BD451D">
              <w:rPr>
                <w:color w:val="000000"/>
                <w:sz w:val="28"/>
                <w:szCs w:val="28"/>
                <w:lang w:val="en-US"/>
              </w:rPr>
              <w:t>    while (resource_counter == -1) {</w:t>
            </w:r>
          </w:p>
          <w:p w14:paraId="3FE44511" w14:textId="77777777" w:rsidR="00BD451D" w:rsidRPr="00BD451D" w:rsidRDefault="00BD451D" w:rsidP="008F596D">
            <w:pPr>
              <w:jc w:val="left"/>
              <w:rPr>
                <w:sz w:val="28"/>
                <w:szCs w:val="28"/>
                <w:lang w:val="en-US"/>
              </w:rPr>
            </w:pPr>
            <w:r w:rsidRPr="00BD451D">
              <w:rPr>
                <w:color w:val="000000"/>
                <w:sz w:val="28"/>
                <w:szCs w:val="28"/>
                <w:lang w:val="en-US"/>
              </w:rPr>
              <w:t>        Wait(counter_mutex, read_phase);</w:t>
            </w:r>
          </w:p>
          <w:p w14:paraId="333A6F39" w14:textId="77777777" w:rsidR="00BD451D" w:rsidRPr="00BD451D" w:rsidRDefault="00BD451D" w:rsidP="008F596D">
            <w:pPr>
              <w:jc w:val="left"/>
              <w:rPr>
                <w:sz w:val="28"/>
                <w:szCs w:val="28"/>
                <w:lang w:val="en-US"/>
              </w:rPr>
            </w:pPr>
            <w:r w:rsidRPr="00BD451D">
              <w:rPr>
                <w:color w:val="000000"/>
                <w:sz w:val="28"/>
                <w:szCs w:val="28"/>
                <w:lang w:val="en-US"/>
              </w:rPr>
              <w:t>    }</w:t>
            </w:r>
          </w:p>
          <w:p w14:paraId="63C9B393" w14:textId="77777777" w:rsidR="00BD451D" w:rsidRPr="00BD451D" w:rsidRDefault="00BD451D" w:rsidP="008F596D">
            <w:pPr>
              <w:jc w:val="left"/>
              <w:rPr>
                <w:sz w:val="28"/>
                <w:szCs w:val="28"/>
                <w:lang w:val="en-US"/>
              </w:rPr>
            </w:pPr>
            <w:r w:rsidRPr="00BD451D">
              <w:rPr>
                <w:color w:val="000000"/>
                <w:sz w:val="28"/>
                <w:szCs w:val="28"/>
                <w:lang w:val="en-US"/>
              </w:rPr>
              <w:t>    resource_counter++;</w:t>
            </w:r>
          </w:p>
          <w:p w14:paraId="4BFAEE63" w14:textId="77777777" w:rsidR="00BD451D" w:rsidRPr="00BD451D" w:rsidRDefault="00BD451D" w:rsidP="008F596D">
            <w:pPr>
              <w:jc w:val="left"/>
              <w:rPr>
                <w:sz w:val="28"/>
                <w:szCs w:val="28"/>
                <w:lang w:val="en-US"/>
              </w:rPr>
            </w:pPr>
            <w:r w:rsidRPr="00BD451D">
              <w:rPr>
                <w:color w:val="000000"/>
                <w:sz w:val="28"/>
                <w:szCs w:val="28"/>
                <w:lang w:val="en-US"/>
              </w:rPr>
              <w:t>}</w:t>
            </w:r>
          </w:p>
          <w:p w14:paraId="74981996" w14:textId="77777777" w:rsidR="00BD451D" w:rsidRPr="00BD451D" w:rsidRDefault="00BD451D" w:rsidP="008F596D">
            <w:pPr>
              <w:jc w:val="left"/>
              <w:rPr>
                <w:sz w:val="28"/>
                <w:szCs w:val="28"/>
                <w:lang w:val="en-US"/>
              </w:rPr>
            </w:pPr>
          </w:p>
          <w:p w14:paraId="0A1A9697" w14:textId="77777777" w:rsidR="00BD451D" w:rsidRPr="00BD451D" w:rsidRDefault="00BD451D" w:rsidP="008F596D">
            <w:pPr>
              <w:jc w:val="left"/>
              <w:rPr>
                <w:sz w:val="28"/>
                <w:szCs w:val="28"/>
                <w:lang w:val="en-US"/>
              </w:rPr>
            </w:pPr>
            <w:r w:rsidRPr="00BD451D">
              <w:rPr>
                <w:color w:val="000000"/>
                <w:sz w:val="28"/>
                <w:szCs w:val="28"/>
                <w:lang w:val="en-US"/>
              </w:rPr>
              <w:t>// Logic to read data</w:t>
            </w:r>
          </w:p>
          <w:p w14:paraId="390FE583" w14:textId="77777777" w:rsidR="00BD451D" w:rsidRPr="00BD451D" w:rsidRDefault="00BD451D" w:rsidP="008F596D">
            <w:pPr>
              <w:jc w:val="left"/>
              <w:rPr>
                <w:sz w:val="28"/>
                <w:szCs w:val="28"/>
                <w:lang w:val="en-US"/>
              </w:rPr>
            </w:pPr>
          </w:p>
          <w:p w14:paraId="31E4B772" w14:textId="77777777" w:rsidR="00BD451D" w:rsidRPr="00BD451D" w:rsidRDefault="00BD451D" w:rsidP="008F596D">
            <w:pPr>
              <w:jc w:val="left"/>
              <w:rPr>
                <w:sz w:val="28"/>
                <w:szCs w:val="28"/>
                <w:lang w:val="en-US"/>
              </w:rPr>
            </w:pPr>
            <w:r w:rsidRPr="00BD451D">
              <w:rPr>
                <w:color w:val="000000"/>
                <w:sz w:val="28"/>
                <w:szCs w:val="28"/>
                <w:lang w:val="en-US"/>
              </w:rPr>
              <w:t>Lock(counter_mutex) {</w:t>
            </w:r>
          </w:p>
          <w:p w14:paraId="2E5E56A0" w14:textId="77777777" w:rsidR="00BD451D" w:rsidRPr="00BD451D" w:rsidRDefault="00BD451D" w:rsidP="008F596D">
            <w:pPr>
              <w:jc w:val="left"/>
              <w:rPr>
                <w:sz w:val="28"/>
                <w:szCs w:val="28"/>
                <w:lang w:val="en-US"/>
              </w:rPr>
            </w:pPr>
            <w:r w:rsidRPr="00BD451D">
              <w:rPr>
                <w:color w:val="000000"/>
                <w:sz w:val="28"/>
                <w:szCs w:val="28"/>
                <w:lang w:val="en-US"/>
              </w:rPr>
              <w:t>    resource_counter--;</w:t>
            </w:r>
          </w:p>
          <w:p w14:paraId="742DF32A" w14:textId="77777777" w:rsidR="00BD451D" w:rsidRPr="00BD451D" w:rsidRDefault="00BD451D" w:rsidP="008F596D">
            <w:pPr>
              <w:jc w:val="left"/>
              <w:rPr>
                <w:sz w:val="28"/>
                <w:szCs w:val="28"/>
                <w:lang w:val="en-US"/>
              </w:rPr>
            </w:pPr>
            <w:r w:rsidRPr="00BD451D">
              <w:rPr>
                <w:color w:val="000000"/>
                <w:sz w:val="28"/>
                <w:szCs w:val="28"/>
                <w:lang w:val="en-US"/>
              </w:rPr>
              <w:t>    if (resource_counter == 0) {</w:t>
            </w:r>
          </w:p>
          <w:p w14:paraId="21D6978F" w14:textId="77777777" w:rsidR="00BD451D" w:rsidRPr="00BD451D" w:rsidRDefault="00BD451D" w:rsidP="008F596D">
            <w:pPr>
              <w:jc w:val="left"/>
              <w:rPr>
                <w:sz w:val="28"/>
                <w:szCs w:val="28"/>
                <w:lang w:val="en-US"/>
              </w:rPr>
            </w:pPr>
            <w:r w:rsidRPr="00BD451D">
              <w:rPr>
                <w:color w:val="000000"/>
                <w:sz w:val="28"/>
                <w:szCs w:val="28"/>
                <w:lang w:val="en-US"/>
              </w:rPr>
              <w:t>        Signal(write_phase);</w:t>
            </w:r>
          </w:p>
          <w:p w14:paraId="408101D2" w14:textId="77777777" w:rsidR="00BD451D" w:rsidRPr="00BD451D" w:rsidRDefault="00BD451D" w:rsidP="008F596D">
            <w:pPr>
              <w:jc w:val="left"/>
              <w:rPr>
                <w:sz w:val="28"/>
                <w:szCs w:val="28"/>
                <w:lang w:val="en-US"/>
              </w:rPr>
            </w:pPr>
            <w:r w:rsidRPr="00BD451D">
              <w:rPr>
                <w:color w:val="000000"/>
                <w:sz w:val="28"/>
                <w:szCs w:val="28"/>
                <w:lang w:val="en-US"/>
              </w:rPr>
              <w:t>    }</w:t>
            </w:r>
          </w:p>
          <w:p w14:paraId="302FA9F6" w14:textId="77777777" w:rsidR="00BD451D" w:rsidRPr="00BD451D" w:rsidRDefault="00BD451D" w:rsidP="008F596D">
            <w:pPr>
              <w:jc w:val="left"/>
              <w:rPr>
                <w:sz w:val="28"/>
                <w:szCs w:val="28"/>
                <w:lang w:val="en-US"/>
              </w:rPr>
            </w:pPr>
            <w:r w:rsidRPr="00BD451D">
              <w:rPr>
                <w:color w:val="000000"/>
                <w:sz w:val="28"/>
                <w:szCs w:val="28"/>
                <w:lang w:val="en-US"/>
              </w:rPr>
              <w:lastRenderedPageBreak/>
              <w:t>}</w:t>
            </w:r>
          </w:p>
        </w:tc>
      </w:tr>
    </w:tbl>
    <w:p w14:paraId="7534E053" w14:textId="77777777" w:rsidR="00BD451D" w:rsidRPr="00BD451D" w:rsidRDefault="00BD451D" w:rsidP="008F596D">
      <w:pPr>
        <w:jc w:val="left"/>
        <w:rPr>
          <w:sz w:val="28"/>
          <w:szCs w:val="28"/>
          <w:lang w:val="en-US"/>
        </w:rPr>
      </w:pPr>
    </w:p>
    <w:p w14:paraId="088ED142" w14:textId="77777777" w:rsidR="00BD451D" w:rsidRPr="00BD451D" w:rsidRDefault="00BD451D" w:rsidP="008F596D">
      <w:pPr>
        <w:rPr>
          <w:sz w:val="28"/>
          <w:szCs w:val="28"/>
          <w:lang w:val="en-US"/>
        </w:rPr>
      </w:pPr>
      <w:r w:rsidRPr="00BD451D">
        <w:rPr>
          <w:color w:val="000000"/>
          <w:sz w:val="28"/>
          <w:szCs w:val="28"/>
          <w:lang w:val="en-US"/>
        </w:rPr>
        <w:t>Đối với Writer, nếu resource_counter != 0 thì nó phải chờ write_phase xảy ra, khi write_phase xảy ra nó sẽ thiết lập resource_counter = -1, mở khóa mutex, sau đó thực hiện ghi dữ liệu. Khi hoàn tất việc ghi, nó sẽ tiếp tục khóa mutex, thiết lập resource_counter = 0, sau đó đánh thức các Reader và Writer đang chờ, cuối cùng mở khóa mutex.</w:t>
      </w:r>
    </w:p>
    <w:p w14:paraId="69FE8340" w14:textId="77777777" w:rsidR="00BD451D" w:rsidRPr="00BD451D" w:rsidRDefault="00BD451D" w:rsidP="008F596D">
      <w:pPr>
        <w:jc w:val="left"/>
        <w:rPr>
          <w:sz w:val="28"/>
          <w:szCs w:val="28"/>
          <w:lang w:val="en-US"/>
        </w:rPr>
      </w:pPr>
    </w:p>
    <w:p w14:paraId="63FE29E1" w14:textId="7BA5633F" w:rsidR="00BD451D" w:rsidRPr="008F596D" w:rsidRDefault="00BD451D" w:rsidP="006F0954">
      <w:pPr>
        <w:pStyle w:val="Heading2"/>
      </w:pPr>
      <w:bookmarkStart w:id="50" w:name="_Toc91160664"/>
      <w:r w:rsidRPr="008F596D">
        <w:t>Tắc nghẽn (Deadlock)</w:t>
      </w:r>
      <w:bookmarkEnd w:id="50"/>
    </w:p>
    <w:p w14:paraId="12DD518A" w14:textId="77777777" w:rsidR="006D72AD" w:rsidRPr="008F596D" w:rsidRDefault="006D72AD" w:rsidP="008F596D">
      <w:pPr>
        <w:pStyle w:val="BodyText"/>
        <w:rPr>
          <w:lang w:val="en-US"/>
        </w:rPr>
      </w:pPr>
    </w:p>
    <w:p w14:paraId="289991B4" w14:textId="77777777" w:rsidR="00BD451D" w:rsidRPr="00BD451D" w:rsidRDefault="00BD451D" w:rsidP="008F596D">
      <w:pPr>
        <w:rPr>
          <w:sz w:val="28"/>
          <w:szCs w:val="28"/>
          <w:lang w:val="en-US"/>
        </w:rPr>
      </w:pPr>
      <w:r w:rsidRPr="00BD451D">
        <w:rPr>
          <w:color w:val="000000"/>
          <w:sz w:val="28"/>
          <w:szCs w:val="28"/>
          <w:lang w:val="en-US"/>
        </w:rPr>
        <w:t>Một trong những vấn đề đáng sợ nhất của đa luồng là tắc nghẽn (deadlock), đây là tình huống 2 hay nhiều luồng đang chờ luồng khác hoàn thành nhưng những luồng này không bao giờ hoàn thành bởi vì chúng đang chờ lẫn nhau. Khi tắc nghẽn xảy ra thì toàn bộ luồng sẽ rơi vào trạng thái chờ và không có luồng nào thực thi.</w:t>
      </w:r>
    </w:p>
    <w:p w14:paraId="26776EA0" w14:textId="77777777" w:rsidR="00BD451D" w:rsidRPr="00BD451D" w:rsidRDefault="00BD451D" w:rsidP="008F596D">
      <w:pPr>
        <w:rPr>
          <w:sz w:val="28"/>
          <w:szCs w:val="28"/>
          <w:lang w:val="en-US"/>
        </w:rPr>
      </w:pPr>
      <w:r w:rsidRPr="00BD451D">
        <w:rPr>
          <w:color w:val="000000"/>
          <w:sz w:val="28"/>
          <w:szCs w:val="28"/>
          <w:lang w:val="en-US"/>
        </w:rPr>
        <w:t>Ví dụ có 2 công nhân và 1 máy hàn cùng dây nối. Để hoàn thành công việc thì công nhân phải sử dụng máy hàn và dây nối để làm việc. Nếu cả 2 công nhân cùng làm việc, công nhân thứ nhất lấy máy hàn trước và chờ lấy dây nối, công nhân thứ 2 lấy nối trước và chờ lấy máy hàn. Cả 2 công nhân đều không nhường nhau nên giữ hoài thứ mình đang có, do đó cả 2 công nhân đều không thể làm việc.</w:t>
      </w:r>
    </w:p>
    <w:p w14:paraId="4EDBA77F" w14:textId="77777777" w:rsidR="00BD451D" w:rsidRPr="00BD451D" w:rsidRDefault="00BD451D" w:rsidP="008F596D">
      <w:pPr>
        <w:jc w:val="left"/>
        <w:rPr>
          <w:sz w:val="28"/>
          <w:szCs w:val="28"/>
          <w:lang w:val="en-US"/>
        </w:rPr>
      </w:pPr>
    </w:p>
    <w:p w14:paraId="5BB595E4" w14:textId="77777777" w:rsidR="00BD451D" w:rsidRPr="00BD451D" w:rsidRDefault="00BD451D" w:rsidP="008F596D">
      <w:pPr>
        <w:rPr>
          <w:sz w:val="28"/>
          <w:szCs w:val="28"/>
          <w:lang w:val="en-US"/>
        </w:rPr>
      </w:pPr>
      <w:r w:rsidRPr="00BD451D">
        <w:rPr>
          <w:color w:val="000000"/>
          <w:sz w:val="28"/>
          <w:szCs w:val="28"/>
          <w:lang w:val="en-US"/>
        </w:rPr>
        <w:t>Đồ thị chờ đợi (wait graph) làm một phương pháp biểu diễn sự nắm giữ và yêu cầu tài nguyên của các luồng.</w:t>
      </w:r>
    </w:p>
    <w:p w14:paraId="6044351A" w14:textId="0B360942"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0C297408" wp14:editId="6F25763E">
            <wp:extent cx="1971675" cy="1971675"/>
            <wp:effectExtent l="0" t="0" r="0" b="9525"/>
            <wp:docPr id="107" name="Picture 107" descr="A picture containing text, pool ball, gauge,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 pool ball, gauge, vector graphic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71675" cy="1971675"/>
                    </a:xfrm>
                    <a:prstGeom prst="rect">
                      <a:avLst/>
                    </a:prstGeom>
                    <a:noFill/>
                    <a:ln>
                      <a:noFill/>
                    </a:ln>
                  </pic:spPr>
                </pic:pic>
              </a:graphicData>
            </a:graphic>
          </wp:inline>
        </w:drawing>
      </w:r>
    </w:p>
    <w:p w14:paraId="33B60827" w14:textId="77777777" w:rsidR="00BD451D" w:rsidRPr="00BD451D" w:rsidRDefault="00BD451D" w:rsidP="008F596D">
      <w:pPr>
        <w:rPr>
          <w:sz w:val="28"/>
          <w:szCs w:val="28"/>
          <w:lang w:val="en-US"/>
        </w:rPr>
      </w:pPr>
      <w:r w:rsidRPr="00BD451D">
        <w:rPr>
          <w:color w:val="000000"/>
          <w:sz w:val="28"/>
          <w:szCs w:val="28"/>
          <w:lang w:val="en-US"/>
        </w:rPr>
        <w:lastRenderedPageBreak/>
        <w:t>Trong đồ thị chờ đợi trên:</w:t>
      </w:r>
    </w:p>
    <w:p w14:paraId="6963949C" w14:textId="77777777" w:rsidR="00BD451D" w:rsidRPr="00BD451D" w:rsidRDefault="00BD451D" w:rsidP="00D2625D">
      <w:pPr>
        <w:numPr>
          <w:ilvl w:val="0"/>
          <w:numId w:val="64"/>
        </w:numPr>
        <w:textAlignment w:val="baseline"/>
        <w:rPr>
          <w:color w:val="000000"/>
          <w:sz w:val="28"/>
          <w:szCs w:val="28"/>
          <w:lang w:val="en-US"/>
        </w:rPr>
      </w:pPr>
      <w:r w:rsidRPr="00BD451D">
        <w:rPr>
          <w:color w:val="000000"/>
          <w:sz w:val="28"/>
          <w:szCs w:val="28"/>
          <w:lang w:val="en-US"/>
        </w:rPr>
        <w:t>T0 không giữ tài nguyên nào và đang yêu cầu tài nguyên đang giữ bởi T3</w:t>
      </w:r>
    </w:p>
    <w:p w14:paraId="2C4919B6" w14:textId="77777777" w:rsidR="00BD451D" w:rsidRPr="00BD451D" w:rsidRDefault="00BD451D" w:rsidP="00D2625D">
      <w:pPr>
        <w:numPr>
          <w:ilvl w:val="0"/>
          <w:numId w:val="64"/>
        </w:numPr>
        <w:textAlignment w:val="baseline"/>
        <w:rPr>
          <w:color w:val="000000"/>
          <w:sz w:val="28"/>
          <w:szCs w:val="28"/>
          <w:lang w:val="en-US"/>
        </w:rPr>
      </w:pPr>
      <w:r w:rsidRPr="00BD451D">
        <w:rPr>
          <w:color w:val="000000"/>
          <w:sz w:val="28"/>
          <w:szCs w:val="28"/>
          <w:lang w:val="en-US"/>
        </w:rPr>
        <w:t>T1 đang giữ tài nguyên mà T3 cần và đang yêu cầu tài nguyên đang giữ bởi T2</w:t>
      </w:r>
    </w:p>
    <w:p w14:paraId="0B6C2A52" w14:textId="77777777" w:rsidR="00BD451D" w:rsidRPr="00BD451D" w:rsidRDefault="00BD451D" w:rsidP="00D2625D">
      <w:pPr>
        <w:numPr>
          <w:ilvl w:val="0"/>
          <w:numId w:val="64"/>
        </w:numPr>
        <w:textAlignment w:val="baseline"/>
        <w:rPr>
          <w:color w:val="000000"/>
          <w:sz w:val="28"/>
          <w:szCs w:val="28"/>
          <w:lang w:val="en-US"/>
        </w:rPr>
      </w:pPr>
      <w:r w:rsidRPr="00BD451D">
        <w:rPr>
          <w:color w:val="000000"/>
          <w:sz w:val="28"/>
          <w:szCs w:val="28"/>
          <w:lang w:val="en-US"/>
        </w:rPr>
        <w:t>T2 đang giữ tài nguyên mà T1 cần và đang yêu cầu tài nguyên đang giữ bởi T3</w:t>
      </w:r>
    </w:p>
    <w:p w14:paraId="4FA03F0A" w14:textId="77777777" w:rsidR="00BD451D" w:rsidRPr="00BD451D" w:rsidRDefault="00BD451D" w:rsidP="00D2625D">
      <w:pPr>
        <w:numPr>
          <w:ilvl w:val="0"/>
          <w:numId w:val="64"/>
        </w:numPr>
        <w:textAlignment w:val="baseline"/>
        <w:rPr>
          <w:color w:val="000000"/>
          <w:sz w:val="28"/>
          <w:szCs w:val="28"/>
          <w:lang w:val="en-US"/>
        </w:rPr>
      </w:pPr>
      <w:r w:rsidRPr="00BD451D">
        <w:rPr>
          <w:color w:val="000000"/>
          <w:sz w:val="28"/>
          <w:szCs w:val="28"/>
          <w:lang w:val="en-US"/>
        </w:rPr>
        <w:t>T3 đang giữ tài nguyên mà T0 và T2 cần, và đang yêu cầu tài nguyên đang giữ bởi T1</w:t>
      </w:r>
    </w:p>
    <w:p w14:paraId="519F45C3" w14:textId="77777777" w:rsidR="00BD451D" w:rsidRPr="00BD451D" w:rsidRDefault="00BD451D" w:rsidP="00D2625D">
      <w:pPr>
        <w:numPr>
          <w:ilvl w:val="0"/>
          <w:numId w:val="64"/>
        </w:numPr>
        <w:textAlignment w:val="baseline"/>
        <w:rPr>
          <w:color w:val="000000"/>
          <w:sz w:val="28"/>
          <w:szCs w:val="28"/>
          <w:lang w:val="en-US"/>
        </w:rPr>
      </w:pPr>
      <w:r w:rsidRPr="00BD451D">
        <w:rPr>
          <w:color w:val="000000"/>
          <w:sz w:val="28"/>
          <w:szCs w:val="28"/>
          <w:lang w:val="en-US"/>
        </w:rPr>
        <w:t>Tồn tại 1 chu trình giữa T1, T2, T3, ngầm định là sẽ có tắc nghẽn xảy ra</w:t>
      </w:r>
    </w:p>
    <w:p w14:paraId="66442F97" w14:textId="77777777" w:rsidR="00BD451D" w:rsidRPr="00BD451D" w:rsidRDefault="00BD451D" w:rsidP="008F596D">
      <w:pPr>
        <w:rPr>
          <w:sz w:val="28"/>
          <w:szCs w:val="28"/>
          <w:lang w:val="en-US"/>
        </w:rPr>
      </w:pPr>
      <w:r w:rsidRPr="00BD451D">
        <w:rPr>
          <w:color w:val="000000"/>
          <w:sz w:val="28"/>
          <w:szCs w:val="28"/>
          <w:lang w:val="en-US"/>
        </w:rPr>
        <w:t>Có 3 cách xử lý tắc nghẽn:</w:t>
      </w:r>
    </w:p>
    <w:p w14:paraId="60E2A751" w14:textId="77777777" w:rsidR="00BD451D" w:rsidRPr="00BD451D" w:rsidRDefault="00BD451D" w:rsidP="00D2625D">
      <w:pPr>
        <w:numPr>
          <w:ilvl w:val="0"/>
          <w:numId w:val="65"/>
        </w:numPr>
        <w:textAlignment w:val="baseline"/>
        <w:rPr>
          <w:color w:val="000000"/>
          <w:sz w:val="28"/>
          <w:szCs w:val="28"/>
          <w:lang w:val="en-US"/>
        </w:rPr>
      </w:pPr>
      <w:r w:rsidRPr="00BD451D">
        <w:rPr>
          <w:color w:val="000000"/>
          <w:sz w:val="28"/>
          <w:szCs w:val="28"/>
          <w:lang w:val="en-US"/>
        </w:rPr>
        <w:t>Phát hiện tắc nghẽn và tiến hành khôi phục hệ thống: Khi tắc nghẽn xảy ra, tiến hành phân tích hiện trạng và quay lại thực thi.</w:t>
      </w:r>
    </w:p>
    <w:p w14:paraId="7239CB1B" w14:textId="77777777" w:rsidR="00BD451D" w:rsidRPr="00BD451D" w:rsidRDefault="00BD451D" w:rsidP="00D2625D">
      <w:pPr>
        <w:numPr>
          <w:ilvl w:val="0"/>
          <w:numId w:val="65"/>
        </w:numPr>
        <w:textAlignment w:val="baseline"/>
        <w:rPr>
          <w:color w:val="000000"/>
          <w:sz w:val="28"/>
          <w:szCs w:val="28"/>
          <w:lang w:val="en-US"/>
        </w:rPr>
      </w:pPr>
      <w:r w:rsidRPr="00BD451D">
        <w:rPr>
          <w:color w:val="000000"/>
          <w:sz w:val="28"/>
          <w:szCs w:val="28"/>
          <w:lang w:val="en-US"/>
        </w:rPr>
        <w:t>Tránh tắc nghẽn xảy ra: Mỗi khi 1 luồng yêu cầu khóa mutex thì chúng ta phải kiểm tra xem có tồn tại chu trình trong đồ thị chờ đợi hay không, nếu tồn tại thì chúng ta phải trì hoãn việc luồng khóa mutex. Trong thực tế, trước khi 1 luồng yêu cầu tài nguyên thì nó phải giải phóng 1 số tài nguyên mà nó đang giữ.</w:t>
      </w:r>
    </w:p>
    <w:p w14:paraId="2E31AE3D" w14:textId="77777777" w:rsidR="00BD451D" w:rsidRPr="00BD451D" w:rsidRDefault="00BD451D" w:rsidP="00D2625D">
      <w:pPr>
        <w:numPr>
          <w:ilvl w:val="0"/>
          <w:numId w:val="65"/>
        </w:numPr>
        <w:textAlignment w:val="baseline"/>
        <w:rPr>
          <w:color w:val="000000"/>
          <w:sz w:val="28"/>
          <w:szCs w:val="28"/>
          <w:lang w:val="en-US"/>
        </w:rPr>
      </w:pPr>
      <w:r w:rsidRPr="00BD451D">
        <w:rPr>
          <w:color w:val="000000"/>
          <w:sz w:val="28"/>
          <w:szCs w:val="28"/>
          <w:lang w:val="en-US"/>
        </w:rPr>
        <w:t>Không quan tâm đến tắc nghẽn: Nếu tắc nghẽn xảy ra thì chỉ cần khởi động lại hệ thống.</w:t>
      </w:r>
    </w:p>
    <w:p w14:paraId="42F6357F" w14:textId="77777777" w:rsidR="00BD451D" w:rsidRPr="00BD451D" w:rsidRDefault="00BD451D" w:rsidP="008F596D">
      <w:pPr>
        <w:jc w:val="left"/>
        <w:rPr>
          <w:sz w:val="28"/>
          <w:szCs w:val="28"/>
          <w:lang w:val="en-US"/>
        </w:rPr>
      </w:pPr>
    </w:p>
    <w:p w14:paraId="7A6F3315" w14:textId="4F8DD31B" w:rsidR="00BD451D" w:rsidRPr="008F596D" w:rsidRDefault="00BD451D" w:rsidP="006F0954">
      <w:pPr>
        <w:pStyle w:val="Heading2"/>
      </w:pPr>
      <w:bookmarkStart w:id="51" w:name="_Toc91160665"/>
      <w:r w:rsidRPr="008F596D">
        <w:t>Luồng mức Kernel và mức người dùng</w:t>
      </w:r>
      <w:bookmarkEnd w:id="51"/>
    </w:p>
    <w:p w14:paraId="0EE88096" w14:textId="77777777" w:rsidR="006D72AD" w:rsidRPr="008F596D" w:rsidRDefault="006D72AD" w:rsidP="008F596D">
      <w:pPr>
        <w:pStyle w:val="BodyText"/>
        <w:rPr>
          <w:lang w:val="en-US"/>
        </w:rPr>
      </w:pPr>
    </w:p>
    <w:p w14:paraId="1707A6B1" w14:textId="77777777" w:rsidR="00BD451D" w:rsidRPr="00BD451D" w:rsidRDefault="00BD451D" w:rsidP="008F596D">
      <w:pPr>
        <w:rPr>
          <w:sz w:val="28"/>
          <w:szCs w:val="28"/>
          <w:lang w:val="en-US"/>
        </w:rPr>
      </w:pPr>
      <w:r w:rsidRPr="00BD451D">
        <w:rPr>
          <w:color w:val="000000"/>
          <w:sz w:val="28"/>
          <w:szCs w:val="28"/>
          <w:lang w:val="en-US"/>
        </w:rPr>
        <w:t>Các luồng mức kernel chỉ được thấy bởi kernel và được quản lý bởi các thành phần mức kernel chẳng hạn như Bộ lập lịch mức kernel. Ngoài việc thi thi các ngữ cảnh của kernel thì có thể được dùng để hỗ thực thi các tiến trình người dùng, chẳng hạn như thực thi các luồng mức người dùng.</w:t>
      </w:r>
    </w:p>
    <w:p w14:paraId="1B9283BC" w14:textId="74806562"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lastRenderedPageBreak/>
        <w:drawing>
          <wp:inline distT="0" distB="0" distL="0" distR="0" wp14:anchorId="2D550BCF" wp14:editId="05A3B5C1">
            <wp:extent cx="5438775" cy="3467100"/>
            <wp:effectExtent l="0" t="0" r="9525" b="0"/>
            <wp:docPr id="106" name="Picture 10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alenda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8775" cy="3467100"/>
                    </a:xfrm>
                    <a:prstGeom prst="rect">
                      <a:avLst/>
                    </a:prstGeom>
                    <a:noFill/>
                    <a:ln>
                      <a:noFill/>
                    </a:ln>
                  </pic:spPr>
                </pic:pic>
              </a:graphicData>
            </a:graphic>
          </wp:inline>
        </w:drawing>
      </w:r>
    </w:p>
    <w:p w14:paraId="5ED475F2" w14:textId="77777777" w:rsidR="00BD451D" w:rsidRPr="00BD451D" w:rsidRDefault="00BD451D" w:rsidP="008F596D">
      <w:pPr>
        <w:rPr>
          <w:sz w:val="28"/>
          <w:szCs w:val="28"/>
          <w:lang w:val="en-US"/>
        </w:rPr>
      </w:pPr>
      <w:r w:rsidRPr="00BD451D">
        <w:rPr>
          <w:color w:val="000000"/>
          <w:sz w:val="28"/>
          <w:szCs w:val="28"/>
          <w:lang w:val="en-US"/>
        </w:rPr>
        <w:t>Ở mức người dùng, các luồng của 1 tiến trình chính là các luồng mức người dùng. Để thực thi tiến trình mức người dùng, nó phải được thực thi 1 luồng mức kernel, việc yêu cầu sử dụng luồng mức kernel được gọi là Lời gọi Hệ thống (System Call). Và sau đó, Bộ lập lịch CPU phải lập lịch các luồng mức kernel để sử dụng CPU.</w:t>
      </w:r>
    </w:p>
    <w:p w14:paraId="17BDBD07" w14:textId="77777777" w:rsidR="00BD451D" w:rsidRPr="00BD451D" w:rsidRDefault="00BD451D" w:rsidP="008F596D">
      <w:pPr>
        <w:jc w:val="left"/>
        <w:rPr>
          <w:sz w:val="28"/>
          <w:szCs w:val="28"/>
          <w:lang w:val="en-US"/>
        </w:rPr>
      </w:pPr>
    </w:p>
    <w:p w14:paraId="65096F89" w14:textId="0899C2CD" w:rsidR="00BD451D" w:rsidRPr="008F596D" w:rsidRDefault="00BD451D" w:rsidP="006F0954">
      <w:pPr>
        <w:pStyle w:val="Heading2"/>
      </w:pPr>
      <w:bookmarkStart w:id="52" w:name="_Toc91160666"/>
      <w:r w:rsidRPr="008F596D">
        <w:t>Các mô hình đa luồng</w:t>
      </w:r>
      <w:bookmarkEnd w:id="52"/>
    </w:p>
    <w:p w14:paraId="0DD2F0D1" w14:textId="77777777" w:rsidR="006D72AD" w:rsidRPr="008F596D" w:rsidRDefault="006D72AD" w:rsidP="008F596D">
      <w:pPr>
        <w:pStyle w:val="BodyText"/>
        <w:rPr>
          <w:lang w:val="en-US"/>
        </w:rPr>
      </w:pPr>
    </w:p>
    <w:p w14:paraId="3608CB3D" w14:textId="77777777" w:rsidR="00BD451D" w:rsidRPr="00BD451D" w:rsidRDefault="00BD451D" w:rsidP="008F596D">
      <w:pPr>
        <w:rPr>
          <w:sz w:val="28"/>
          <w:szCs w:val="28"/>
          <w:lang w:val="en-US"/>
        </w:rPr>
      </w:pPr>
      <w:r w:rsidRPr="00BD451D">
        <w:rPr>
          <w:color w:val="000000"/>
          <w:sz w:val="28"/>
          <w:szCs w:val="28"/>
          <w:lang w:val="en-US"/>
        </w:rPr>
        <w:t>Có 3 mô hình đa luồng:</w:t>
      </w:r>
    </w:p>
    <w:p w14:paraId="0A69AF4A" w14:textId="77777777" w:rsidR="00BD451D" w:rsidRPr="00BD451D" w:rsidRDefault="00BD451D" w:rsidP="00D2625D">
      <w:pPr>
        <w:numPr>
          <w:ilvl w:val="0"/>
          <w:numId w:val="66"/>
        </w:numPr>
        <w:textAlignment w:val="baseline"/>
        <w:rPr>
          <w:color w:val="000000"/>
          <w:sz w:val="28"/>
          <w:szCs w:val="28"/>
          <w:lang w:val="en-US"/>
        </w:rPr>
      </w:pPr>
      <w:r w:rsidRPr="00BD451D">
        <w:rPr>
          <w:color w:val="000000"/>
          <w:sz w:val="28"/>
          <w:szCs w:val="28"/>
          <w:lang w:val="en-US"/>
        </w:rPr>
        <w:t>One-to-One: Mỗi luồng cấp người dùng sẽ có 1 luồng cấp kernel liên kết với nó. Với mô hình này, Hệ điều hành có thể thấy được toàn bộ luồng cấp người dùng và hiểu về nhu cầu đồng bộ, lập lịch, chặn, … Nhưng số lượng luồng mức kernel thì có hạn nên chi phí sẽ rất lớn và không linh hoạt nếu chạy chương trình người dùng trên 1 Hệ điều hành khác.</w:t>
      </w:r>
    </w:p>
    <w:p w14:paraId="13767257" w14:textId="4EF2F379" w:rsidR="00BD451D" w:rsidRPr="00BD451D" w:rsidRDefault="00BD451D" w:rsidP="008F596D">
      <w:pPr>
        <w:ind w:left="720"/>
        <w:jc w:val="center"/>
        <w:rPr>
          <w:sz w:val="28"/>
          <w:szCs w:val="28"/>
          <w:lang w:val="en-US"/>
        </w:rPr>
      </w:pPr>
      <w:r w:rsidRPr="008F596D">
        <w:rPr>
          <w:noProof/>
          <w:color w:val="000000"/>
          <w:sz w:val="28"/>
          <w:szCs w:val="28"/>
          <w:bdr w:val="none" w:sz="0" w:space="0" w:color="auto" w:frame="1"/>
          <w:lang w:val="en-US"/>
        </w:rPr>
        <w:lastRenderedPageBreak/>
        <w:drawing>
          <wp:inline distT="0" distB="0" distL="0" distR="0" wp14:anchorId="32B2C0D1" wp14:editId="13696FCE">
            <wp:extent cx="4619625" cy="2943225"/>
            <wp:effectExtent l="0" t="0" r="9525" b="9525"/>
            <wp:docPr id="105" name="Picture 105"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alendar&#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9625" cy="2943225"/>
                    </a:xfrm>
                    <a:prstGeom prst="rect">
                      <a:avLst/>
                    </a:prstGeom>
                    <a:noFill/>
                    <a:ln>
                      <a:noFill/>
                    </a:ln>
                  </pic:spPr>
                </pic:pic>
              </a:graphicData>
            </a:graphic>
          </wp:inline>
        </w:drawing>
      </w:r>
    </w:p>
    <w:p w14:paraId="420D3FE2" w14:textId="77777777" w:rsidR="00BD451D" w:rsidRPr="00BD451D" w:rsidRDefault="00BD451D" w:rsidP="00D2625D">
      <w:pPr>
        <w:numPr>
          <w:ilvl w:val="0"/>
          <w:numId w:val="67"/>
        </w:numPr>
        <w:textAlignment w:val="baseline"/>
        <w:rPr>
          <w:color w:val="000000"/>
          <w:sz w:val="28"/>
          <w:szCs w:val="28"/>
          <w:lang w:val="en-US"/>
        </w:rPr>
      </w:pPr>
      <w:r w:rsidRPr="00BD451D">
        <w:rPr>
          <w:color w:val="000000"/>
          <w:sz w:val="28"/>
          <w:szCs w:val="28"/>
          <w:lang w:val="en-US"/>
        </w:rPr>
        <w:t>Many-to-One: Toàn bộ luồng của cùng 1 tiến trình mức người dùng được ánh xạ tới 1 luồng mức kernel duy nhất. Với mô hình này có tính linh hoạt rất cao vì không đòi hỏi nhiều luồng mức kernel. Nhưng ngược lại, Hệ điều hành sẽ không hiểu về nhu cầu thực sự của chương trình ứng dụng và tất cả các luồng mức người dùng sẽ bị chuyển sang trạng thái chờ nếu có 1 luồng mức người dùng đang yêu cầu nhập/xuất.</w:t>
      </w:r>
    </w:p>
    <w:p w14:paraId="1158977F" w14:textId="378FFC49" w:rsidR="00BD451D" w:rsidRPr="00BD451D" w:rsidRDefault="00BD451D" w:rsidP="008F596D">
      <w:pPr>
        <w:ind w:left="720"/>
        <w:jc w:val="center"/>
        <w:rPr>
          <w:sz w:val="28"/>
          <w:szCs w:val="28"/>
          <w:lang w:val="en-US"/>
        </w:rPr>
      </w:pPr>
      <w:r w:rsidRPr="008F596D">
        <w:rPr>
          <w:noProof/>
          <w:color w:val="000000"/>
          <w:sz w:val="28"/>
          <w:szCs w:val="28"/>
          <w:bdr w:val="none" w:sz="0" w:space="0" w:color="auto" w:frame="1"/>
          <w:lang w:val="en-US"/>
        </w:rPr>
        <w:drawing>
          <wp:inline distT="0" distB="0" distL="0" distR="0" wp14:anchorId="0E9BE9BF" wp14:editId="2B109E27">
            <wp:extent cx="4676775" cy="2952750"/>
            <wp:effectExtent l="0" t="0" r="9525" b="0"/>
            <wp:docPr id="104" name="Picture 104"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alendar&#10;&#10;Description automatically generated with low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6775" cy="2952750"/>
                    </a:xfrm>
                    <a:prstGeom prst="rect">
                      <a:avLst/>
                    </a:prstGeom>
                    <a:noFill/>
                    <a:ln>
                      <a:noFill/>
                    </a:ln>
                  </pic:spPr>
                </pic:pic>
              </a:graphicData>
            </a:graphic>
          </wp:inline>
        </w:drawing>
      </w:r>
    </w:p>
    <w:p w14:paraId="0EB8A72D" w14:textId="77777777" w:rsidR="00BD451D" w:rsidRPr="00BD451D" w:rsidRDefault="00BD451D" w:rsidP="00D2625D">
      <w:pPr>
        <w:numPr>
          <w:ilvl w:val="0"/>
          <w:numId w:val="68"/>
        </w:numPr>
        <w:textAlignment w:val="baseline"/>
        <w:rPr>
          <w:color w:val="000000"/>
          <w:sz w:val="28"/>
          <w:szCs w:val="28"/>
          <w:lang w:val="en-US"/>
        </w:rPr>
      </w:pPr>
      <w:r w:rsidRPr="00BD451D">
        <w:rPr>
          <w:color w:val="000000"/>
          <w:sz w:val="28"/>
          <w:szCs w:val="28"/>
          <w:lang w:val="en-US"/>
        </w:rPr>
        <w:t xml:space="preserve">Many-to-Many: Một số luồng của cùng 1 tiến trình được ánh xạ tới 1 luồng mức kernel như mô hình Many-to-One, một luồng khác cùng tiến trình trên lại được ánh xạ tới 1 luồng mức kernel khác như mô hình One-to-One. Mô hình này tận dụng ưu điểm của 2 mô hình trên, nhưng đổi lại sẽ cần phải </w:t>
      </w:r>
      <w:r w:rsidRPr="00BD451D">
        <w:rPr>
          <w:color w:val="000000"/>
          <w:sz w:val="28"/>
          <w:szCs w:val="28"/>
          <w:lang w:val="en-US"/>
        </w:rPr>
        <w:lastRenderedPageBreak/>
        <w:t>điều phối giữa Bộ quản lý luồng mức người dùng và Bộ quản lý luồng mức kernel.</w:t>
      </w:r>
    </w:p>
    <w:p w14:paraId="5CF21A20" w14:textId="1CAD365E" w:rsidR="00BD451D" w:rsidRPr="00BD451D" w:rsidRDefault="00BD451D" w:rsidP="008F596D">
      <w:pPr>
        <w:ind w:left="720"/>
        <w:jc w:val="center"/>
        <w:rPr>
          <w:sz w:val="28"/>
          <w:szCs w:val="28"/>
          <w:lang w:val="en-US"/>
        </w:rPr>
      </w:pPr>
      <w:r w:rsidRPr="008F596D">
        <w:rPr>
          <w:noProof/>
          <w:color w:val="000000"/>
          <w:sz w:val="28"/>
          <w:szCs w:val="28"/>
          <w:bdr w:val="none" w:sz="0" w:space="0" w:color="auto" w:frame="1"/>
          <w:lang w:val="en-US"/>
        </w:rPr>
        <w:drawing>
          <wp:inline distT="0" distB="0" distL="0" distR="0" wp14:anchorId="0E62F35F" wp14:editId="7E805797">
            <wp:extent cx="4772025" cy="2981325"/>
            <wp:effectExtent l="0" t="0" r="9525" b="9525"/>
            <wp:docPr id="103" name="Picture 10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calenda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2025" cy="2981325"/>
                    </a:xfrm>
                    <a:prstGeom prst="rect">
                      <a:avLst/>
                    </a:prstGeom>
                    <a:noFill/>
                    <a:ln>
                      <a:noFill/>
                    </a:ln>
                  </pic:spPr>
                </pic:pic>
              </a:graphicData>
            </a:graphic>
          </wp:inline>
        </w:drawing>
      </w:r>
    </w:p>
    <w:p w14:paraId="4EE120FB" w14:textId="77777777" w:rsidR="00BD451D" w:rsidRPr="00BD451D" w:rsidRDefault="00BD451D" w:rsidP="008F596D">
      <w:pPr>
        <w:jc w:val="left"/>
        <w:rPr>
          <w:sz w:val="28"/>
          <w:szCs w:val="28"/>
          <w:lang w:val="en-US"/>
        </w:rPr>
      </w:pPr>
    </w:p>
    <w:p w14:paraId="2DBB117B" w14:textId="706D3A32" w:rsidR="00BD451D" w:rsidRPr="008F596D" w:rsidRDefault="00BD451D" w:rsidP="006F0954">
      <w:pPr>
        <w:pStyle w:val="Heading2"/>
      </w:pPr>
      <w:bookmarkStart w:id="53" w:name="_Toc91160667"/>
      <w:r w:rsidRPr="008F596D">
        <w:t>Phạm vi của đa luồng</w:t>
      </w:r>
      <w:bookmarkEnd w:id="53"/>
      <w:r w:rsidRPr="008F596D">
        <w:t> </w:t>
      </w:r>
    </w:p>
    <w:p w14:paraId="295E79D1" w14:textId="77777777" w:rsidR="006D72AD" w:rsidRPr="008F596D" w:rsidRDefault="006D72AD" w:rsidP="008F596D">
      <w:pPr>
        <w:pStyle w:val="BodyText"/>
        <w:rPr>
          <w:lang w:val="en-US"/>
        </w:rPr>
      </w:pPr>
    </w:p>
    <w:p w14:paraId="7C9A5C6B" w14:textId="77777777" w:rsidR="00BD451D" w:rsidRPr="00BD451D" w:rsidRDefault="00BD451D" w:rsidP="008F596D">
      <w:pPr>
        <w:rPr>
          <w:sz w:val="28"/>
          <w:szCs w:val="28"/>
          <w:lang w:val="en-US"/>
        </w:rPr>
      </w:pPr>
      <w:r w:rsidRPr="00BD451D">
        <w:rPr>
          <w:color w:val="000000"/>
          <w:sz w:val="28"/>
          <w:szCs w:val="28"/>
          <w:lang w:val="en-US"/>
        </w:rPr>
        <w:t>Các luồng mức người dùng có phạm vi chỉ trong 1 tiến trình chứa chúng (phạm vi tiến trình). Các luồng mức kernel có phạm vi trong toàn hệ thống (phạm vi hệ thống).</w:t>
      </w:r>
    </w:p>
    <w:p w14:paraId="48D872AD" w14:textId="27A45D9E"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051F32B8" wp14:editId="61EEF7C6">
            <wp:extent cx="4476750" cy="2847975"/>
            <wp:effectExtent l="0" t="0" r="0" b="9525"/>
            <wp:docPr id="102" name="Picture 10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calenda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6750" cy="2847975"/>
                    </a:xfrm>
                    <a:prstGeom prst="rect">
                      <a:avLst/>
                    </a:prstGeom>
                    <a:noFill/>
                    <a:ln>
                      <a:noFill/>
                    </a:ln>
                  </pic:spPr>
                </pic:pic>
              </a:graphicData>
            </a:graphic>
          </wp:inline>
        </w:drawing>
      </w:r>
    </w:p>
    <w:p w14:paraId="32B42FCA" w14:textId="77777777" w:rsidR="00BD451D" w:rsidRPr="00BD451D" w:rsidRDefault="00BD451D" w:rsidP="008F596D">
      <w:pPr>
        <w:rPr>
          <w:sz w:val="28"/>
          <w:szCs w:val="28"/>
          <w:lang w:val="en-US"/>
        </w:rPr>
      </w:pPr>
      <w:r w:rsidRPr="00BD451D">
        <w:rPr>
          <w:color w:val="000000"/>
          <w:sz w:val="28"/>
          <w:szCs w:val="28"/>
          <w:lang w:val="en-US"/>
        </w:rPr>
        <w:t xml:space="preserve">Ví dụ webserver có 6 luồng cùng chung phạm vi tiến trình webserver, database có 3 luồng cùng chung phạm vi tiến trình database. Hệ điều hành không biết mỗi </w:t>
      </w:r>
      <w:r w:rsidRPr="00BD451D">
        <w:rPr>
          <w:color w:val="000000"/>
          <w:sz w:val="28"/>
          <w:szCs w:val="28"/>
          <w:lang w:val="en-US"/>
        </w:rPr>
        <w:lastRenderedPageBreak/>
        <w:t>tiến trình có bao nhiêu luồng vì thế sẽ cấp 2 luồng mức kernel cho webserver, cấp 2 luồng mức kernel cho database, điều này dẫn đến mỗi luồng trong webserver chỉ sử dụng một nửa thời gian CPU so với mỗi luồng trong database. Nhưng nếu 6 luồng của webserver và 3 luồng của database đều có phạm vi hệ thống thì Hệ điều hành sẽ đảm bảo tất cả các luồng đều có thời gian CPU như nhau.</w:t>
      </w:r>
    </w:p>
    <w:p w14:paraId="459A2329" w14:textId="06D5A7EE" w:rsidR="00BD451D" w:rsidRPr="008F596D" w:rsidRDefault="006D72AD" w:rsidP="009A4B66">
      <w:pPr>
        <w:pStyle w:val="Heading1"/>
      </w:pPr>
      <w:bookmarkStart w:id="54" w:name="_Toc91160668"/>
      <w:r w:rsidRPr="008F596D">
        <w:lastRenderedPageBreak/>
        <w:t>HIỆU NĂNG CỦA TIẾN TRÌNH ĐA LUỒNG</w:t>
      </w:r>
      <w:bookmarkEnd w:id="54"/>
    </w:p>
    <w:p w14:paraId="4543C060" w14:textId="77777777" w:rsidR="00BD451D" w:rsidRPr="00BD451D" w:rsidRDefault="00BD451D" w:rsidP="008F596D">
      <w:pPr>
        <w:jc w:val="left"/>
        <w:rPr>
          <w:sz w:val="28"/>
          <w:szCs w:val="28"/>
          <w:lang w:val="en-US"/>
        </w:rPr>
      </w:pPr>
    </w:p>
    <w:p w14:paraId="5337EC9B" w14:textId="77777777" w:rsidR="00BD451D" w:rsidRPr="008F596D" w:rsidRDefault="00BD451D" w:rsidP="006F0954">
      <w:pPr>
        <w:pStyle w:val="Heading2"/>
      </w:pPr>
      <w:bookmarkStart w:id="55" w:name="_Toc91160669"/>
      <w:r w:rsidRPr="008F596D">
        <w:t>Các mẫu đa luồng</w:t>
      </w:r>
      <w:bookmarkEnd w:id="55"/>
    </w:p>
    <w:p w14:paraId="237CC5F6" w14:textId="77777777" w:rsidR="00BD451D" w:rsidRPr="00BD451D" w:rsidRDefault="00BD451D" w:rsidP="008F596D">
      <w:pPr>
        <w:rPr>
          <w:sz w:val="28"/>
          <w:szCs w:val="28"/>
          <w:lang w:val="en-US"/>
        </w:rPr>
      </w:pPr>
      <w:r w:rsidRPr="00BD451D">
        <w:rPr>
          <w:color w:val="000000"/>
          <w:sz w:val="28"/>
          <w:szCs w:val="28"/>
          <w:lang w:val="en-US"/>
        </w:rPr>
        <w:t>Xem xét công việc tại 1 cửa hàng đồ chơi, từ lúc nhận đơn hàng đến lúc giao hàng sẽ gồm những bước sau:</w:t>
      </w:r>
    </w:p>
    <w:p w14:paraId="04C32512" w14:textId="77777777" w:rsidR="00BD451D" w:rsidRPr="00BD451D" w:rsidRDefault="00BD451D" w:rsidP="00D2625D">
      <w:pPr>
        <w:numPr>
          <w:ilvl w:val="0"/>
          <w:numId w:val="69"/>
        </w:numPr>
        <w:textAlignment w:val="baseline"/>
        <w:rPr>
          <w:color w:val="000000"/>
          <w:sz w:val="28"/>
          <w:szCs w:val="28"/>
          <w:lang w:val="en-US"/>
        </w:rPr>
      </w:pPr>
      <w:r w:rsidRPr="00BD451D">
        <w:rPr>
          <w:color w:val="000000"/>
          <w:sz w:val="28"/>
          <w:szCs w:val="28"/>
          <w:lang w:val="en-US"/>
        </w:rPr>
        <w:t>Nhận đơn hàng</w:t>
      </w:r>
    </w:p>
    <w:p w14:paraId="4D71C794" w14:textId="77777777" w:rsidR="00BD451D" w:rsidRPr="00BD451D" w:rsidRDefault="00BD451D" w:rsidP="00D2625D">
      <w:pPr>
        <w:numPr>
          <w:ilvl w:val="0"/>
          <w:numId w:val="69"/>
        </w:numPr>
        <w:textAlignment w:val="baseline"/>
        <w:rPr>
          <w:color w:val="000000"/>
          <w:sz w:val="28"/>
          <w:szCs w:val="28"/>
          <w:lang w:val="en-US"/>
        </w:rPr>
      </w:pPr>
      <w:r w:rsidRPr="00BD451D">
        <w:rPr>
          <w:color w:val="000000"/>
          <w:sz w:val="28"/>
          <w:szCs w:val="28"/>
          <w:lang w:val="en-US"/>
        </w:rPr>
        <w:t>Phân tích đơn hàng</w:t>
      </w:r>
    </w:p>
    <w:p w14:paraId="210260C5" w14:textId="77777777" w:rsidR="00BD451D" w:rsidRPr="00BD451D" w:rsidRDefault="00BD451D" w:rsidP="00D2625D">
      <w:pPr>
        <w:numPr>
          <w:ilvl w:val="0"/>
          <w:numId w:val="69"/>
        </w:numPr>
        <w:textAlignment w:val="baseline"/>
        <w:rPr>
          <w:color w:val="000000"/>
          <w:sz w:val="28"/>
          <w:szCs w:val="28"/>
          <w:lang w:val="en-US"/>
        </w:rPr>
      </w:pPr>
      <w:r w:rsidRPr="00BD451D">
        <w:rPr>
          <w:color w:val="000000"/>
          <w:sz w:val="28"/>
          <w:szCs w:val="28"/>
          <w:lang w:val="en-US"/>
        </w:rPr>
        <w:t>Cắt gỗ</w:t>
      </w:r>
    </w:p>
    <w:p w14:paraId="73471D89" w14:textId="77777777" w:rsidR="00BD451D" w:rsidRPr="00BD451D" w:rsidRDefault="00BD451D" w:rsidP="00D2625D">
      <w:pPr>
        <w:numPr>
          <w:ilvl w:val="0"/>
          <w:numId w:val="69"/>
        </w:numPr>
        <w:textAlignment w:val="baseline"/>
        <w:rPr>
          <w:color w:val="000000"/>
          <w:sz w:val="28"/>
          <w:szCs w:val="28"/>
          <w:lang w:val="en-US"/>
        </w:rPr>
      </w:pPr>
      <w:r w:rsidRPr="00BD451D">
        <w:rPr>
          <w:color w:val="000000"/>
          <w:sz w:val="28"/>
          <w:szCs w:val="28"/>
          <w:lang w:val="en-US"/>
        </w:rPr>
        <w:t>Sơn và trang trí</w:t>
      </w:r>
    </w:p>
    <w:p w14:paraId="0A4504E9" w14:textId="77777777" w:rsidR="00BD451D" w:rsidRPr="00BD451D" w:rsidRDefault="00BD451D" w:rsidP="00D2625D">
      <w:pPr>
        <w:numPr>
          <w:ilvl w:val="0"/>
          <w:numId w:val="69"/>
        </w:numPr>
        <w:textAlignment w:val="baseline"/>
        <w:rPr>
          <w:color w:val="000000"/>
          <w:sz w:val="28"/>
          <w:szCs w:val="28"/>
          <w:lang w:val="en-US"/>
        </w:rPr>
      </w:pPr>
      <w:r w:rsidRPr="00BD451D">
        <w:rPr>
          <w:color w:val="000000"/>
          <w:sz w:val="28"/>
          <w:szCs w:val="28"/>
          <w:lang w:val="en-US"/>
        </w:rPr>
        <w:t>Lắp ráp</w:t>
      </w:r>
    </w:p>
    <w:p w14:paraId="14DA271A" w14:textId="77777777" w:rsidR="00BD451D" w:rsidRPr="00BD451D" w:rsidRDefault="00BD451D" w:rsidP="00D2625D">
      <w:pPr>
        <w:numPr>
          <w:ilvl w:val="0"/>
          <w:numId w:val="69"/>
        </w:numPr>
        <w:textAlignment w:val="baseline"/>
        <w:rPr>
          <w:color w:val="000000"/>
          <w:sz w:val="28"/>
          <w:szCs w:val="28"/>
          <w:lang w:val="en-US"/>
        </w:rPr>
      </w:pPr>
      <w:r w:rsidRPr="00BD451D">
        <w:rPr>
          <w:color w:val="000000"/>
          <w:sz w:val="28"/>
          <w:szCs w:val="28"/>
          <w:lang w:val="en-US"/>
        </w:rPr>
        <w:t>Giao hàng</w:t>
      </w:r>
    </w:p>
    <w:p w14:paraId="101ADCBA" w14:textId="77777777" w:rsidR="00BD451D" w:rsidRPr="00BD451D" w:rsidRDefault="00BD451D" w:rsidP="008F596D">
      <w:pPr>
        <w:jc w:val="left"/>
        <w:rPr>
          <w:sz w:val="28"/>
          <w:szCs w:val="28"/>
          <w:lang w:val="en-US"/>
        </w:rPr>
      </w:pPr>
    </w:p>
    <w:p w14:paraId="71927B99" w14:textId="77777777" w:rsidR="00BD451D" w:rsidRPr="008F596D" w:rsidRDefault="00BD451D" w:rsidP="006F0954">
      <w:pPr>
        <w:pStyle w:val="Heading2"/>
      </w:pPr>
      <w:bookmarkStart w:id="56" w:name="_Toc91160670"/>
      <w:r w:rsidRPr="008F596D">
        <w:t>Mẫu Boss-Workers</w:t>
      </w:r>
      <w:bookmarkEnd w:id="56"/>
    </w:p>
    <w:p w14:paraId="1B9C86FC" w14:textId="77777777" w:rsidR="00BD451D" w:rsidRPr="00BD451D" w:rsidRDefault="00BD451D" w:rsidP="008F596D">
      <w:pPr>
        <w:rPr>
          <w:sz w:val="28"/>
          <w:szCs w:val="28"/>
          <w:lang w:val="en-US"/>
        </w:rPr>
      </w:pPr>
      <w:r w:rsidRPr="00BD451D">
        <w:rPr>
          <w:color w:val="000000"/>
          <w:sz w:val="28"/>
          <w:szCs w:val="28"/>
          <w:lang w:val="en-US"/>
        </w:rPr>
        <w:t>Có 1 luồng Boss và nhiều luồng Worker cùng làm việc. Luồng Boss có trách nhiệm phân chia công việc tới các luồng Worker. Các luồng Worker có trách nhiệm hoàn thành công việc được giao.</w:t>
      </w:r>
    </w:p>
    <w:p w14:paraId="5EF32253" w14:textId="7F492016"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18E980F5" wp14:editId="6D415AE6">
            <wp:extent cx="3305175" cy="3105150"/>
            <wp:effectExtent l="0" t="0" r="9525" b="0"/>
            <wp:docPr id="101" name="Picture 101"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rrow&#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05175" cy="3105150"/>
                    </a:xfrm>
                    <a:prstGeom prst="rect">
                      <a:avLst/>
                    </a:prstGeom>
                    <a:noFill/>
                    <a:ln>
                      <a:noFill/>
                    </a:ln>
                  </pic:spPr>
                </pic:pic>
              </a:graphicData>
            </a:graphic>
          </wp:inline>
        </w:drawing>
      </w:r>
    </w:p>
    <w:p w14:paraId="3078AD82" w14:textId="77777777" w:rsidR="00BD451D" w:rsidRPr="00BD451D" w:rsidRDefault="00BD451D" w:rsidP="008F596D">
      <w:pPr>
        <w:rPr>
          <w:sz w:val="28"/>
          <w:szCs w:val="28"/>
          <w:lang w:val="en-US"/>
        </w:rPr>
      </w:pPr>
      <w:r w:rsidRPr="00BD451D">
        <w:rPr>
          <w:color w:val="000000"/>
          <w:sz w:val="28"/>
          <w:szCs w:val="28"/>
          <w:lang w:val="en-US"/>
        </w:rPr>
        <w:t xml:space="preserve">Áp dụng cho công việc tại cửa hàng đồ chơi thì luồng Boss sẽ thực hiện công việc số 1, các luồng Worker sẽ thực hiện các công việc từ số 2 đến 6. Rõ ràng là luồng Boss phải phân công công việc tới từng Worker, dẫn đến hiệu quả công việc sẽ nằm ở việc luồng Boss có phân công công việc tới từng Worker hiệu quả hay </w:t>
      </w:r>
      <w:r w:rsidRPr="00BD451D">
        <w:rPr>
          <w:color w:val="000000"/>
          <w:sz w:val="28"/>
          <w:szCs w:val="28"/>
          <w:lang w:val="en-US"/>
        </w:rPr>
        <w:lastRenderedPageBreak/>
        <w:t>không, hay có thể nói là thông lượng của hệ thống sẽ bị giới hạn bởi hiệu suất của luồng Boss. Theo đó, thông lượng của hệ thống được tính bằng tỉ lệ nghịch với thời gian của luồng Boss cần để phân công mỗi công việc.</w:t>
      </w:r>
    </w:p>
    <w:p w14:paraId="20A52886" w14:textId="77777777" w:rsidR="00BD451D" w:rsidRPr="00BD451D" w:rsidRDefault="00BD451D" w:rsidP="008F596D">
      <w:pPr>
        <w:rPr>
          <w:sz w:val="28"/>
          <w:szCs w:val="28"/>
          <w:lang w:val="en-US"/>
        </w:rPr>
      </w:pPr>
      <w:r w:rsidRPr="00BD451D">
        <w:rPr>
          <w:color w:val="000000"/>
          <w:sz w:val="28"/>
          <w:szCs w:val="28"/>
          <w:lang w:val="en-US"/>
        </w:rPr>
        <w:t>Để phân công công việc, luồng Boss phải biết luồng Worker nào đang rảnh, phân công công việc cho luồng Worker đó và chờ Worker đó phản hồi việc đồng ý nhận công việc hay không.</w:t>
      </w:r>
    </w:p>
    <w:p w14:paraId="7B105D6A" w14:textId="77777777" w:rsidR="00BD451D" w:rsidRPr="00BD451D" w:rsidRDefault="00BD451D" w:rsidP="008F596D">
      <w:pPr>
        <w:rPr>
          <w:sz w:val="28"/>
          <w:szCs w:val="28"/>
          <w:lang w:val="en-US"/>
        </w:rPr>
      </w:pPr>
      <w:r w:rsidRPr="00BD451D">
        <w:rPr>
          <w:color w:val="000000"/>
          <w:sz w:val="28"/>
          <w:szCs w:val="28"/>
          <w:lang w:val="en-US"/>
        </w:rPr>
        <w:t>Ưu điểm của Boss-Workers:</w:t>
      </w:r>
    </w:p>
    <w:p w14:paraId="3DDCA950" w14:textId="77777777" w:rsidR="00BD451D" w:rsidRPr="00BD451D" w:rsidRDefault="00BD451D" w:rsidP="00D2625D">
      <w:pPr>
        <w:numPr>
          <w:ilvl w:val="0"/>
          <w:numId w:val="70"/>
        </w:numPr>
        <w:textAlignment w:val="baseline"/>
        <w:rPr>
          <w:color w:val="000000"/>
          <w:sz w:val="28"/>
          <w:szCs w:val="28"/>
          <w:lang w:val="en-US"/>
        </w:rPr>
      </w:pPr>
      <w:r w:rsidRPr="00BD451D">
        <w:rPr>
          <w:color w:val="000000"/>
          <w:sz w:val="28"/>
          <w:szCs w:val="28"/>
          <w:lang w:val="en-US"/>
        </w:rPr>
        <w:t>Các luồng Worker không cần phải đồng bộ hóa</w:t>
      </w:r>
    </w:p>
    <w:p w14:paraId="55583B00" w14:textId="77777777" w:rsidR="00BD451D" w:rsidRPr="00BD451D" w:rsidRDefault="00BD451D" w:rsidP="008F596D">
      <w:pPr>
        <w:rPr>
          <w:sz w:val="28"/>
          <w:szCs w:val="28"/>
          <w:lang w:val="en-US"/>
        </w:rPr>
      </w:pPr>
      <w:r w:rsidRPr="00BD451D">
        <w:rPr>
          <w:color w:val="000000"/>
          <w:sz w:val="28"/>
          <w:szCs w:val="28"/>
          <w:lang w:val="en-US"/>
        </w:rPr>
        <w:t>Nhược điểm của Boss-Worker:</w:t>
      </w:r>
    </w:p>
    <w:p w14:paraId="34DC6025" w14:textId="77777777" w:rsidR="00BD451D" w:rsidRPr="00BD451D" w:rsidRDefault="00BD451D" w:rsidP="00D2625D">
      <w:pPr>
        <w:numPr>
          <w:ilvl w:val="0"/>
          <w:numId w:val="71"/>
        </w:numPr>
        <w:textAlignment w:val="baseline"/>
        <w:rPr>
          <w:color w:val="000000"/>
          <w:sz w:val="28"/>
          <w:szCs w:val="28"/>
          <w:lang w:val="en-US"/>
        </w:rPr>
      </w:pPr>
      <w:r w:rsidRPr="00BD451D">
        <w:rPr>
          <w:color w:val="000000"/>
          <w:sz w:val="28"/>
          <w:szCs w:val="28"/>
          <w:lang w:val="en-US"/>
        </w:rPr>
        <w:t>Luồng Boss phải theo dõi luồng Worker nào đang rảnh / đang làm việc</w:t>
      </w:r>
    </w:p>
    <w:p w14:paraId="05612990" w14:textId="77777777" w:rsidR="00BD451D" w:rsidRPr="00BD451D" w:rsidRDefault="00BD451D" w:rsidP="00D2625D">
      <w:pPr>
        <w:numPr>
          <w:ilvl w:val="0"/>
          <w:numId w:val="71"/>
        </w:numPr>
        <w:textAlignment w:val="baseline"/>
        <w:rPr>
          <w:color w:val="000000"/>
          <w:sz w:val="28"/>
          <w:szCs w:val="28"/>
          <w:lang w:val="en-US"/>
        </w:rPr>
      </w:pPr>
      <w:r w:rsidRPr="00BD451D">
        <w:rPr>
          <w:color w:val="000000"/>
          <w:sz w:val="28"/>
          <w:szCs w:val="28"/>
          <w:lang w:val="en-US"/>
        </w:rPr>
        <w:t>Hiệu suất bị giới hạn bởi sự hiệu quả của luồng Boss</w:t>
      </w:r>
    </w:p>
    <w:p w14:paraId="7B841CAD" w14:textId="77777777" w:rsidR="00BD451D" w:rsidRPr="00BD451D" w:rsidRDefault="00BD451D" w:rsidP="008F596D">
      <w:pPr>
        <w:jc w:val="left"/>
        <w:rPr>
          <w:sz w:val="28"/>
          <w:szCs w:val="28"/>
          <w:lang w:val="en-US"/>
        </w:rPr>
      </w:pPr>
    </w:p>
    <w:p w14:paraId="164D0EDD" w14:textId="77777777" w:rsidR="00BD451D" w:rsidRPr="00BD451D" w:rsidRDefault="00BD451D" w:rsidP="008F596D">
      <w:pPr>
        <w:rPr>
          <w:sz w:val="28"/>
          <w:szCs w:val="28"/>
          <w:lang w:val="en-US"/>
        </w:rPr>
      </w:pPr>
      <w:r w:rsidRPr="00BD451D">
        <w:rPr>
          <w:color w:val="000000"/>
          <w:sz w:val="28"/>
          <w:szCs w:val="28"/>
          <w:lang w:val="en-US"/>
        </w:rPr>
        <w:t>Có thể sử dụng 1 hướng tiếp cận khác là sử dụng hàng đợi công việc. Luồng Boss ghi công việc vào hàng đợi, các luồng Worker lần lượt lấy từng công việc ra để thực hiện.</w:t>
      </w:r>
    </w:p>
    <w:p w14:paraId="253FEB0F" w14:textId="4EF426D5"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5104EEC0" wp14:editId="253720DB">
            <wp:extent cx="3619500" cy="2914650"/>
            <wp:effectExtent l="0" t="0" r="0" b="0"/>
            <wp:docPr id="100" name="Picture 100" descr="Shap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hape, arrow&#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19500" cy="2914650"/>
                    </a:xfrm>
                    <a:prstGeom prst="rect">
                      <a:avLst/>
                    </a:prstGeom>
                    <a:noFill/>
                    <a:ln>
                      <a:noFill/>
                    </a:ln>
                  </pic:spPr>
                </pic:pic>
              </a:graphicData>
            </a:graphic>
          </wp:inline>
        </w:drawing>
      </w:r>
    </w:p>
    <w:p w14:paraId="20296FD3" w14:textId="77777777" w:rsidR="00BD451D" w:rsidRPr="00BD451D" w:rsidRDefault="00BD451D" w:rsidP="008F596D">
      <w:pPr>
        <w:rPr>
          <w:sz w:val="28"/>
          <w:szCs w:val="28"/>
          <w:lang w:val="en-US"/>
        </w:rPr>
      </w:pPr>
      <w:r w:rsidRPr="00BD451D">
        <w:rPr>
          <w:color w:val="000000"/>
          <w:sz w:val="28"/>
          <w:szCs w:val="28"/>
          <w:lang w:val="en-US"/>
        </w:rPr>
        <w:t>Cách tiếp cận này giúp luồng Boss không phải theo dõi luồng Worker nào đang rảnh và cũng không cần chờ luồng Worker phản hồi đồng ý hay không. Nhưng đổi lại thì cần phải đồng bộ hóa giữa các luồng Worker vì hàng đợi công việc là tài nguyên chia sẻ giữa chúng và luồng Boss.</w:t>
      </w:r>
    </w:p>
    <w:p w14:paraId="70B3AF2A" w14:textId="77777777" w:rsidR="00BD451D" w:rsidRPr="00BD451D" w:rsidRDefault="00BD451D" w:rsidP="008F596D">
      <w:pPr>
        <w:jc w:val="left"/>
        <w:rPr>
          <w:sz w:val="28"/>
          <w:szCs w:val="28"/>
          <w:lang w:val="en-US"/>
        </w:rPr>
      </w:pPr>
    </w:p>
    <w:p w14:paraId="3853E355" w14:textId="0915A09B" w:rsidR="00BD451D" w:rsidRPr="008F596D" w:rsidRDefault="00BD451D" w:rsidP="006F0954">
      <w:pPr>
        <w:pStyle w:val="Heading2"/>
      </w:pPr>
      <w:bookmarkStart w:id="57" w:name="_Toc91160671"/>
      <w:r w:rsidRPr="008F596D">
        <w:lastRenderedPageBreak/>
        <w:t>Mẫu pipeline</w:t>
      </w:r>
      <w:bookmarkEnd w:id="57"/>
    </w:p>
    <w:p w14:paraId="1DBF0804" w14:textId="77777777" w:rsidR="006D72AD" w:rsidRPr="008F596D" w:rsidRDefault="006D72AD" w:rsidP="008F596D">
      <w:pPr>
        <w:pStyle w:val="BodyText"/>
        <w:rPr>
          <w:lang w:val="en-US"/>
        </w:rPr>
      </w:pPr>
    </w:p>
    <w:p w14:paraId="0544FE23" w14:textId="77777777" w:rsidR="00BD451D" w:rsidRPr="00BD451D" w:rsidRDefault="00BD451D" w:rsidP="008F596D">
      <w:pPr>
        <w:rPr>
          <w:sz w:val="28"/>
          <w:szCs w:val="28"/>
          <w:lang w:val="en-US"/>
        </w:rPr>
      </w:pPr>
      <w:r w:rsidRPr="00BD451D">
        <w:rPr>
          <w:color w:val="000000"/>
          <w:sz w:val="28"/>
          <w:szCs w:val="28"/>
          <w:lang w:val="en-US"/>
        </w:rPr>
        <w:t>Toàn bộ công việc được chia thành các công việc nhỏ, mỗi công việc nhỏ là 1 giai đoạn, mỗi giai đoạn được gán cho 1 công việc.</w:t>
      </w:r>
    </w:p>
    <w:p w14:paraId="42D6386A" w14:textId="66476B1B"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45481AFC" wp14:editId="7129A90E">
            <wp:extent cx="3829050" cy="3400425"/>
            <wp:effectExtent l="0" t="0" r="0" b="9525"/>
            <wp:docPr id="99" name="Picture 9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ic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29050" cy="3400425"/>
                    </a:xfrm>
                    <a:prstGeom prst="rect">
                      <a:avLst/>
                    </a:prstGeom>
                    <a:noFill/>
                    <a:ln>
                      <a:noFill/>
                    </a:ln>
                  </pic:spPr>
                </pic:pic>
              </a:graphicData>
            </a:graphic>
          </wp:inline>
        </w:drawing>
      </w:r>
    </w:p>
    <w:p w14:paraId="2F3F2116" w14:textId="77777777" w:rsidR="00BD451D" w:rsidRPr="00BD451D" w:rsidRDefault="00BD451D" w:rsidP="008F596D">
      <w:pPr>
        <w:rPr>
          <w:sz w:val="28"/>
          <w:szCs w:val="28"/>
          <w:lang w:val="en-US"/>
        </w:rPr>
      </w:pPr>
      <w:r w:rsidRPr="00BD451D">
        <w:rPr>
          <w:color w:val="000000"/>
          <w:sz w:val="28"/>
          <w:szCs w:val="28"/>
          <w:lang w:val="en-US"/>
        </w:rPr>
        <w:t>Áp dụng cho công việc tại cửa hàng đồ chơi, có 6 bước nên chúng ta cần 6 luồng, mỗi bước sẽ được gán cho 1 luồng. Có vẻ sẽ chỉ cần 1 luồng thực thi vì 6 bước được thực thi theo 6 giai đoạn lần lượt, nhưng nếu có 6 đơn hàng thì sao? Luồng T0 sẽ nhận đơn hàng đầu tiên, xử lý xong rồi chuyển qua cho luồng T1 phân tích đơn hàng, sau đó sẽ nhận đơn hàng mới, T1 phân tích đơn hàng xong rồi chuyển qua luồng T2 cắt gỗ, sau đó sẽ phân tích đơn hàng mới, …. Cứ như thế thì tại 1 thời điểm, tối đa có thể thực hiện 6 đơn hàng cùng một lúc. Có thể minh họa việc thực thi theo bảng sau, trong đó A-F là các đơn hàng, A.1 là bước 1 của đơn hàng A, tx là thời điểm:</w:t>
      </w:r>
    </w:p>
    <w:tbl>
      <w:tblPr>
        <w:tblW w:w="9026" w:type="dxa"/>
        <w:tblCellMar>
          <w:top w:w="15" w:type="dxa"/>
          <w:left w:w="15" w:type="dxa"/>
          <w:bottom w:w="15" w:type="dxa"/>
          <w:right w:w="15" w:type="dxa"/>
        </w:tblCellMar>
        <w:tblLook w:val="04A0" w:firstRow="1" w:lastRow="0" w:firstColumn="1" w:lastColumn="0" w:noHBand="0" w:noVBand="1"/>
      </w:tblPr>
      <w:tblGrid>
        <w:gridCol w:w="627"/>
        <w:gridCol w:w="253"/>
        <w:gridCol w:w="750"/>
        <w:gridCol w:w="749"/>
        <w:gridCol w:w="749"/>
        <w:gridCol w:w="749"/>
        <w:gridCol w:w="749"/>
        <w:gridCol w:w="749"/>
        <w:gridCol w:w="749"/>
        <w:gridCol w:w="749"/>
        <w:gridCol w:w="749"/>
        <w:gridCol w:w="712"/>
        <w:gridCol w:w="692"/>
      </w:tblGrid>
      <w:tr w:rsidR="00BD451D" w:rsidRPr="00BD451D" w14:paraId="0CB1CBC3"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51605"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A8D2B"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66BCF" w14:textId="77777777" w:rsidR="00BD451D" w:rsidRPr="00BD451D" w:rsidRDefault="00BD451D" w:rsidP="008F596D">
            <w:pPr>
              <w:jc w:val="left"/>
              <w:rPr>
                <w:sz w:val="28"/>
                <w:szCs w:val="28"/>
                <w:lang w:val="en-US"/>
              </w:rPr>
            </w:pPr>
            <w:r w:rsidRPr="00BD451D">
              <w:rPr>
                <w:color w:val="000000"/>
                <w:sz w:val="28"/>
                <w:szCs w:val="28"/>
                <w:lang w:val="en-US"/>
              </w:rPr>
              <w:t>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2BF17" w14:textId="77777777" w:rsidR="00BD451D" w:rsidRPr="00BD451D" w:rsidRDefault="00BD451D" w:rsidP="008F596D">
            <w:pPr>
              <w:jc w:val="left"/>
              <w:rPr>
                <w:sz w:val="28"/>
                <w:szCs w:val="28"/>
                <w:lang w:val="en-US"/>
              </w:rPr>
            </w:pPr>
            <w:r w:rsidRPr="00BD451D">
              <w:rPr>
                <w:color w:val="000000"/>
                <w:sz w:val="28"/>
                <w:szCs w:val="28"/>
                <w:lang w:val="en-US"/>
              </w:rPr>
              <w:t>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9957E" w14:textId="77777777" w:rsidR="00BD451D" w:rsidRPr="00BD451D" w:rsidRDefault="00BD451D" w:rsidP="008F596D">
            <w:pPr>
              <w:jc w:val="left"/>
              <w:rPr>
                <w:sz w:val="28"/>
                <w:szCs w:val="28"/>
                <w:lang w:val="en-US"/>
              </w:rPr>
            </w:pPr>
            <w:r w:rsidRPr="00BD451D">
              <w:rPr>
                <w:color w:val="000000"/>
                <w:sz w:val="28"/>
                <w:szCs w:val="28"/>
                <w:lang w:val="en-US"/>
              </w:rPr>
              <w:t>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EF32" w14:textId="77777777" w:rsidR="00BD451D" w:rsidRPr="00BD451D" w:rsidRDefault="00BD451D" w:rsidP="008F596D">
            <w:pPr>
              <w:jc w:val="left"/>
              <w:rPr>
                <w:sz w:val="28"/>
                <w:szCs w:val="28"/>
                <w:lang w:val="en-US"/>
              </w:rPr>
            </w:pPr>
            <w:r w:rsidRPr="00BD451D">
              <w:rPr>
                <w:color w:val="000000"/>
                <w:sz w:val="28"/>
                <w:szCs w:val="28"/>
                <w:lang w:val="en-US"/>
              </w:rPr>
              <w:t>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D24B5" w14:textId="77777777" w:rsidR="00BD451D" w:rsidRPr="00BD451D" w:rsidRDefault="00BD451D" w:rsidP="008F596D">
            <w:pPr>
              <w:jc w:val="left"/>
              <w:rPr>
                <w:sz w:val="28"/>
                <w:szCs w:val="28"/>
                <w:lang w:val="en-US"/>
              </w:rPr>
            </w:pPr>
            <w:r w:rsidRPr="00BD451D">
              <w:rPr>
                <w:color w:val="000000"/>
                <w:sz w:val="28"/>
                <w:szCs w:val="28"/>
                <w:lang w:val="en-US"/>
              </w:rPr>
              <w:t>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621E6" w14:textId="77777777" w:rsidR="00BD451D" w:rsidRPr="00BD451D" w:rsidRDefault="00BD451D" w:rsidP="008F596D">
            <w:pPr>
              <w:jc w:val="left"/>
              <w:rPr>
                <w:sz w:val="28"/>
                <w:szCs w:val="28"/>
                <w:lang w:val="en-US"/>
              </w:rPr>
            </w:pPr>
            <w:r w:rsidRPr="00BD451D">
              <w:rPr>
                <w:color w:val="000000"/>
                <w:sz w:val="28"/>
                <w:szCs w:val="28"/>
                <w:lang w:val="en-US"/>
              </w:rPr>
              <w:t>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F4EFE" w14:textId="77777777" w:rsidR="00BD451D" w:rsidRPr="00BD451D" w:rsidRDefault="00BD451D" w:rsidP="008F596D">
            <w:pPr>
              <w:jc w:val="left"/>
              <w:rPr>
                <w:sz w:val="28"/>
                <w:szCs w:val="28"/>
                <w:lang w:val="en-US"/>
              </w:rPr>
            </w:pPr>
            <w:r w:rsidRPr="00BD451D">
              <w:rPr>
                <w:color w:val="000000"/>
                <w:sz w:val="28"/>
                <w:szCs w:val="28"/>
                <w:lang w:val="en-US"/>
              </w:rPr>
              <w:t>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64954" w14:textId="77777777" w:rsidR="00BD451D" w:rsidRPr="00BD451D" w:rsidRDefault="00BD451D" w:rsidP="008F596D">
            <w:pPr>
              <w:jc w:val="left"/>
              <w:rPr>
                <w:sz w:val="28"/>
                <w:szCs w:val="28"/>
                <w:lang w:val="en-US"/>
              </w:rPr>
            </w:pPr>
            <w:r w:rsidRPr="00BD451D">
              <w:rPr>
                <w:color w:val="000000"/>
                <w:sz w:val="28"/>
                <w:szCs w:val="28"/>
                <w:lang w:val="en-US"/>
              </w:rPr>
              <w:t>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FA4D" w14:textId="77777777" w:rsidR="00BD451D" w:rsidRPr="00BD451D" w:rsidRDefault="00BD451D" w:rsidP="008F596D">
            <w:pPr>
              <w:jc w:val="left"/>
              <w:rPr>
                <w:sz w:val="28"/>
                <w:szCs w:val="28"/>
                <w:lang w:val="en-US"/>
              </w:rPr>
            </w:pPr>
            <w:r w:rsidRPr="00BD451D">
              <w:rPr>
                <w:color w:val="000000"/>
                <w:sz w:val="28"/>
                <w:szCs w:val="28"/>
                <w:lang w:val="en-US"/>
              </w:rPr>
              <w:t>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A2D32" w14:textId="77777777" w:rsidR="00BD451D" w:rsidRPr="00BD451D" w:rsidRDefault="00BD451D" w:rsidP="008F596D">
            <w:pPr>
              <w:jc w:val="left"/>
              <w:rPr>
                <w:sz w:val="28"/>
                <w:szCs w:val="28"/>
                <w:lang w:val="en-US"/>
              </w:rPr>
            </w:pPr>
            <w:r w:rsidRPr="00BD451D">
              <w:rPr>
                <w:color w:val="000000"/>
                <w:sz w:val="28"/>
                <w:szCs w:val="28"/>
                <w:lang w:val="en-US"/>
              </w:rPr>
              <w:t>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4AD1B" w14:textId="77777777" w:rsidR="00BD451D" w:rsidRPr="00BD451D" w:rsidRDefault="00BD451D" w:rsidP="008F596D">
            <w:pPr>
              <w:jc w:val="left"/>
              <w:rPr>
                <w:sz w:val="28"/>
                <w:szCs w:val="28"/>
                <w:lang w:val="en-US"/>
              </w:rPr>
            </w:pPr>
            <w:r w:rsidRPr="00BD451D">
              <w:rPr>
                <w:color w:val="000000"/>
                <w:sz w:val="28"/>
                <w:szCs w:val="28"/>
                <w:lang w:val="en-US"/>
              </w:rPr>
              <w:t>t10</w:t>
            </w:r>
          </w:p>
        </w:tc>
      </w:tr>
      <w:tr w:rsidR="00BD451D" w:rsidRPr="00BD451D" w14:paraId="184753A4"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2C159" w14:textId="77777777" w:rsidR="00BD451D" w:rsidRPr="00BD451D" w:rsidRDefault="00BD451D" w:rsidP="008F596D">
            <w:pPr>
              <w:jc w:val="left"/>
              <w:rPr>
                <w:sz w:val="28"/>
                <w:szCs w:val="28"/>
                <w:lang w:val="en-US"/>
              </w:rPr>
            </w:pPr>
            <w:r w:rsidRPr="00BD451D">
              <w:rPr>
                <w:color w:val="000000"/>
                <w:sz w:val="28"/>
                <w:szCs w:val="28"/>
                <w:lang w:val="en-US"/>
              </w:rPr>
              <w:t>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02E13"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47854" w14:textId="77777777" w:rsidR="00BD451D" w:rsidRPr="00BD451D" w:rsidRDefault="00BD451D" w:rsidP="008F596D">
            <w:pPr>
              <w:jc w:val="left"/>
              <w:rPr>
                <w:sz w:val="28"/>
                <w:szCs w:val="28"/>
                <w:lang w:val="en-US"/>
              </w:rPr>
            </w:pPr>
            <w:r w:rsidRPr="00BD451D">
              <w:rPr>
                <w:color w:val="000000"/>
                <w:sz w:val="28"/>
                <w:szCs w:val="28"/>
                <w:lang w:val="en-US"/>
              </w:rPr>
              <w:t>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8F7CC" w14:textId="77777777" w:rsidR="00BD451D" w:rsidRPr="00BD451D" w:rsidRDefault="00BD451D" w:rsidP="008F596D">
            <w:pPr>
              <w:jc w:val="left"/>
              <w:rPr>
                <w:sz w:val="28"/>
                <w:szCs w:val="28"/>
                <w:lang w:val="en-US"/>
              </w:rPr>
            </w:pPr>
            <w:r w:rsidRPr="00BD451D">
              <w:rPr>
                <w:color w:val="000000"/>
                <w:sz w:val="28"/>
                <w:szCs w:val="28"/>
                <w:lang w:val="en-US"/>
              </w:rPr>
              <w:t>A.2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7194F" w14:textId="77777777" w:rsidR="00BD451D" w:rsidRPr="00BD451D" w:rsidRDefault="00BD451D" w:rsidP="008F596D">
            <w:pPr>
              <w:jc w:val="left"/>
              <w:rPr>
                <w:sz w:val="28"/>
                <w:szCs w:val="28"/>
                <w:lang w:val="en-US"/>
              </w:rPr>
            </w:pPr>
            <w:r w:rsidRPr="00BD451D">
              <w:rPr>
                <w:color w:val="000000"/>
                <w:sz w:val="28"/>
                <w:szCs w:val="28"/>
                <w:lang w:val="en-US"/>
              </w:rPr>
              <w:t>A.3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2E17C" w14:textId="77777777" w:rsidR="00BD451D" w:rsidRPr="00BD451D" w:rsidRDefault="00BD451D" w:rsidP="008F596D">
            <w:pPr>
              <w:jc w:val="left"/>
              <w:rPr>
                <w:sz w:val="28"/>
                <w:szCs w:val="28"/>
                <w:lang w:val="en-US"/>
              </w:rPr>
            </w:pPr>
            <w:r w:rsidRPr="00BD451D">
              <w:rPr>
                <w:color w:val="000000"/>
                <w:sz w:val="28"/>
                <w:szCs w:val="28"/>
                <w:lang w:val="en-US"/>
              </w:rPr>
              <w:t>A.4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4090" w14:textId="77777777" w:rsidR="00BD451D" w:rsidRPr="00BD451D" w:rsidRDefault="00BD451D" w:rsidP="008F596D">
            <w:pPr>
              <w:jc w:val="left"/>
              <w:rPr>
                <w:sz w:val="28"/>
                <w:szCs w:val="28"/>
                <w:lang w:val="en-US"/>
              </w:rPr>
            </w:pPr>
            <w:r w:rsidRPr="00BD451D">
              <w:rPr>
                <w:color w:val="000000"/>
                <w:sz w:val="28"/>
                <w:szCs w:val="28"/>
                <w:lang w:val="en-US"/>
              </w:rPr>
              <w:t>A.5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6D171" w14:textId="77777777" w:rsidR="00BD451D" w:rsidRPr="00BD451D" w:rsidRDefault="00BD451D" w:rsidP="008F596D">
            <w:pPr>
              <w:jc w:val="left"/>
              <w:rPr>
                <w:sz w:val="28"/>
                <w:szCs w:val="28"/>
                <w:lang w:val="en-US"/>
              </w:rPr>
            </w:pPr>
            <w:r w:rsidRPr="00BD451D">
              <w:rPr>
                <w:color w:val="000000"/>
                <w:sz w:val="28"/>
                <w:szCs w:val="28"/>
                <w:lang w:val="en-US"/>
              </w:rPr>
              <w:t>A.6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DC315"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1A6D0"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95D84"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576C8"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AAACD" w14:textId="77777777" w:rsidR="00BD451D" w:rsidRPr="00BD451D" w:rsidRDefault="00BD451D" w:rsidP="008F596D">
            <w:pPr>
              <w:jc w:val="left"/>
              <w:rPr>
                <w:sz w:val="28"/>
                <w:szCs w:val="28"/>
                <w:lang w:val="en-US"/>
              </w:rPr>
            </w:pPr>
          </w:p>
        </w:tc>
      </w:tr>
      <w:tr w:rsidR="00BD451D" w:rsidRPr="00BD451D" w14:paraId="359E26E5"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073E7" w14:textId="77777777" w:rsidR="00BD451D" w:rsidRPr="00BD451D" w:rsidRDefault="00BD451D" w:rsidP="008F596D">
            <w:pPr>
              <w:jc w:val="left"/>
              <w:rPr>
                <w:sz w:val="28"/>
                <w:szCs w:val="28"/>
                <w:lang w:val="en-US"/>
              </w:rPr>
            </w:pPr>
            <w:r w:rsidRPr="00BD451D">
              <w:rPr>
                <w:color w:val="000000"/>
                <w:sz w:val="28"/>
                <w:szCs w:val="28"/>
                <w:lang w:val="en-US"/>
              </w:rPr>
              <w:t>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B16AC"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18F57"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4C1B1" w14:textId="77777777" w:rsidR="00BD451D" w:rsidRPr="00BD451D" w:rsidRDefault="00BD451D" w:rsidP="008F596D">
            <w:pPr>
              <w:jc w:val="left"/>
              <w:rPr>
                <w:sz w:val="28"/>
                <w:szCs w:val="28"/>
                <w:lang w:val="en-US"/>
              </w:rPr>
            </w:pPr>
            <w:r w:rsidRPr="00BD451D">
              <w:rPr>
                <w:color w:val="000000"/>
                <w:sz w:val="28"/>
                <w:szCs w:val="28"/>
                <w:lang w:val="en-US"/>
              </w:rPr>
              <w:t>B.1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768E9" w14:textId="77777777" w:rsidR="00BD451D" w:rsidRPr="00BD451D" w:rsidRDefault="00BD451D" w:rsidP="008F596D">
            <w:pPr>
              <w:jc w:val="left"/>
              <w:rPr>
                <w:sz w:val="28"/>
                <w:szCs w:val="28"/>
                <w:lang w:val="en-US"/>
              </w:rPr>
            </w:pPr>
            <w:r w:rsidRPr="00BD451D">
              <w:rPr>
                <w:color w:val="000000"/>
                <w:sz w:val="28"/>
                <w:szCs w:val="28"/>
                <w:lang w:val="en-US"/>
              </w:rPr>
              <w:t>B.2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082AB" w14:textId="77777777" w:rsidR="00BD451D" w:rsidRPr="00BD451D" w:rsidRDefault="00BD451D" w:rsidP="008F596D">
            <w:pPr>
              <w:jc w:val="left"/>
              <w:rPr>
                <w:sz w:val="28"/>
                <w:szCs w:val="28"/>
                <w:lang w:val="en-US"/>
              </w:rPr>
            </w:pPr>
            <w:r w:rsidRPr="00BD451D">
              <w:rPr>
                <w:color w:val="000000"/>
                <w:sz w:val="28"/>
                <w:szCs w:val="28"/>
                <w:lang w:val="en-US"/>
              </w:rPr>
              <w:t>B.3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1B3A9" w14:textId="77777777" w:rsidR="00BD451D" w:rsidRPr="00BD451D" w:rsidRDefault="00BD451D" w:rsidP="008F596D">
            <w:pPr>
              <w:jc w:val="left"/>
              <w:rPr>
                <w:sz w:val="28"/>
                <w:szCs w:val="28"/>
                <w:lang w:val="en-US"/>
              </w:rPr>
            </w:pPr>
            <w:r w:rsidRPr="00BD451D">
              <w:rPr>
                <w:color w:val="000000"/>
                <w:sz w:val="28"/>
                <w:szCs w:val="28"/>
                <w:lang w:val="en-US"/>
              </w:rPr>
              <w:t>B.4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6368F" w14:textId="77777777" w:rsidR="00BD451D" w:rsidRPr="00BD451D" w:rsidRDefault="00BD451D" w:rsidP="008F596D">
            <w:pPr>
              <w:jc w:val="left"/>
              <w:rPr>
                <w:sz w:val="28"/>
                <w:szCs w:val="28"/>
                <w:lang w:val="en-US"/>
              </w:rPr>
            </w:pPr>
            <w:r w:rsidRPr="00BD451D">
              <w:rPr>
                <w:color w:val="000000"/>
                <w:sz w:val="28"/>
                <w:szCs w:val="28"/>
                <w:lang w:val="en-US"/>
              </w:rPr>
              <w:t>B.5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7CF76" w14:textId="77777777" w:rsidR="00BD451D" w:rsidRPr="00BD451D" w:rsidRDefault="00BD451D" w:rsidP="008F596D">
            <w:pPr>
              <w:jc w:val="left"/>
              <w:rPr>
                <w:sz w:val="28"/>
                <w:szCs w:val="28"/>
                <w:lang w:val="en-US"/>
              </w:rPr>
            </w:pPr>
            <w:r w:rsidRPr="00BD451D">
              <w:rPr>
                <w:color w:val="000000"/>
                <w:sz w:val="28"/>
                <w:szCs w:val="28"/>
                <w:lang w:val="en-US"/>
              </w:rPr>
              <w:t>B.6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EAE97"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CD710"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32C20"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07AA7" w14:textId="77777777" w:rsidR="00BD451D" w:rsidRPr="00BD451D" w:rsidRDefault="00BD451D" w:rsidP="008F596D">
            <w:pPr>
              <w:jc w:val="left"/>
              <w:rPr>
                <w:sz w:val="28"/>
                <w:szCs w:val="28"/>
                <w:lang w:val="en-US"/>
              </w:rPr>
            </w:pPr>
          </w:p>
        </w:tc>
      </w:tr>
      <w:tr w:rsidR="00BD451D" w:rsidRPr="00BD451D" w14:paraId="4076044B"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701F3" w14:textId="77777777" w:rsidR="00BD451D" w:rsidRPr="00BD451D" w:rsidRDefault="00BD451D" w:rsidP="008F596D">
            <w:pPr>
              <w:jc w:val="left"/>
              <w:rPr>
                <w:sz w:val="28"/>
                <w:szCs w:val="28"/>
                <w:lang w:val="en-US"/>
              </w:rPr>
            </w:pPr>
            <w:r w:rsidRPr="00BD451D">
              <w:rPr>
                <w:color w:val="000000"/>
                <w:sz w:val="28"/>
                <w:szCs w:val="28"/>
                <w:lang w:val="en-US"/>
              </w:rPr>
              <w:lastRenderedPageBreak/>
              <w:t>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28A31"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C3524"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FA0E3"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BF337" w14:textId="77777777" w:rsidR="00BD451D" w:rsidRPr="00BD451D" w:rsidRDefault="00BD451D" w:rsidP="008F596D">
            <w:pPr>
              <w:jc w:val="left"/>
              <w:rPr>
                <w:sz w:val="28"/>
                <w:szCs w:val="28"/>
                <w:lang w:val="en-US"/>
              </w:rPr>
            </w:pPr>
            <w:r w:rsidRPr="00BD451D">
              <w:rPr>
                <w:color w:val="000000"/>
                <w:sz w:val="28"/>
                <w:szCs w:val="28"/>
                <w:lang w:val="en-US"/>
              </w:rPr>
              <w:t>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E5B27" w14:textId="77777777" w:rsidR="00BD451D" w:rsidRPr="00BD451D" w:rsidRDefault="00BD451D" w:rsidP="008F596D">
            <w:pPr>
              <w:jc w:val="left"/>
              <w:rPr>
                <w:sz w:val="28"/>
                <w:szCs w:val="28"/>
                <w:lang w:val="en-US"/>
              </w:rPr>
            </w:pPr>
            <w:r w:rsidRPr="00BD451D">
              <w:rPr>
                <w:color w:val="000000"/>
                <w:sz w:val="28"/>
                <w:szCs w:val="28"/>
                <w:lang w:val="en-US"/>
              </w:rPr>
              <w:t>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B964C" w14:textId="77777777" w:rsidR="00BD451D" w:rsidRPr="00BD451D" w:rsidRDefault="00BD451D" w:rsidP="008F596D">
            <w:pPr>
              <w:jc w:val="left"/>
              <w:rPr>
                <w:sz w:val="28"/>
                <w:szCs w:val="28"/>
                <w:lang w:val="en-US"/>
              </w:rPr>
            </w:pPr>
            <w:r w:rsidRPr="00BD451D">
              <w:rPr>
                <w:color w:val="000000"/>
                <w:sz w:val="28"/>
                <w:szCs w:val="28"/>
                <w:lang w:val="en-US"/>
              </w:rPr>
              <w:t>C.3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1C51D" w14:textId="77777777" w:rsidR="00BD451D" w:rsidRPr="00BD451D" w:rsidRDefault="00BD451D" w:rsidP="008F596D">
            <w:pPr>
              <w:jc w:val="left"/>
              <w:rPr>
                <w:sz w:val="28"/>
                <w:szCs w:val="28"/>
                <w:lang w:val="en-US"/>
              </w:rPr>
            </w:pPr>
            <w:r w:rsidRPr="00BD451D">
              <w:rPr>
                <w:color w:val="000000"/>
                <w:sz w:val="28"/>
                <w:szCs w:val="28"/>
                <w:lang w:val="en-US"/>
              </w:rPr>
              <w:t>C.4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3CBC4" w14:textId="77777777" w:rsidR="00BD451D" w:rsidRPr="00BD451D" w:rsidRDefault="00BD451D" w:rsidP="008F596D">
            <w:pPr>
              <w:jc w:val="left"/>
              <w:rPr>
                <w:sz w:val="28"/>
                <w:szCs w:val="28"/>
                <w:lang w:val="en-US"/>
              </w:rPr>
            </w:pPr>
            <w:r w:rsidRPr="00BD451D">
              <w:rPr>
                <w:color w:val="000000"/>
                <w:sz w:val="28"/>
                <w:szCs w:val="28"/>
                <w:lang w:val="en-US"/>
              </w:rPr>
              <w:t>C.5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CFD0F" w14:textId="77777777" w:rsidR="00BD451D" w:rsidRPr="00BD451D" w:rsidRDefault="00BD451D" w:rsidP="008F596D">
            <w:pPr>
              <w:jc w:val="left"/>
              <w:rPr>
                <w:sz w:val="28"/>
                <w:szCs w:val="28"/>
                <w:lang w:val="en-US"/>
              </w:rPr>
            </w:pPr>
            <w:r w:rsidRPr="00BD451D">
              <w:rPr>
                <w:color w:val="000000"/>
                <w:sz w:val="28"/>
                <w:szCs w:val="28"/>
                <w:lang w:val="en-US"/>
              </w:rPr>
              <w:t>C.6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52701"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62342"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38946" w14:textId="77777777" w:rsidR="00BD451D" w:rsidRPr="00BD451D" w:rsidRDefault="00BD451D" w:rsidP="008F596D">
            <w:pPr>
              <w:jc w:val="left"/>
              <w:rPr>
                <w:sz w:val="28"/>
                <w:szCs w:val="28"/>
                <w:lang w:val="en-US"/>
              </w:rPr>
            </w:pPr>
          </w:p>
        </w:tc>
      </w:tr>
      <w:tr w:rsidR="00BD451D" w:rsidRPr="00BD451D" w14:paraId="6FC7C256"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F7E20" w14:textId="77777777" w:rsidR="00BD451D" w:rsidRPr="00BD451D" w:rsidRDefault="00BD451D" w:rsidP="008F596D">
            <w:pPr>
              <w:jc w:val="left"/>
              <w:rPr>
                <w:sz w:val="28"/>
                <w:szCs w:val="28"/>
                <w:lang w:val="en-US"/>
              </w:rPr>
            </w:pPr>
            <w:r w:rsidRPr="00BD451D">
              <w:rPr>
                <w:color w:val="000000"/>
                <w:sz w:val="28"/>
                <w:szCs w:val="28"/>
                <w:lang w:val="en-US"/>
              </w:rPr>
              <w:t>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6530A"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C7010"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EFF4"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92AD4"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CA98F" w14:textId="77777777" w:rsidR="00BD451D" w:rsidRPr="00BD451D" w:rsidRDefault="00BD451D" w:rsidP="008F596D">
            <w:pPr>
              <w:jc w:val="left"/>
              <w:rPr>
                <w:sz w:val="28"/>
                <w:szCs w:val="28"/>
                <w:lang w:val="en-US"/>
              </w:rPr>
            </w:pPr>
            <w:r w:rsidRPr="00BD451D">
              <w:rPr>
                <w:color w:val="000000"/>
                <w:sz w:val="28"/>
                <w:szCs w:val="28"/>
                <w:lang w:val="en-US"/>
              </w:rPr>
              <w:t>D.1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1A2AC" w14:textId="77777777" w:rsidR="00BD451D" w:rsidRPr="00BD451D" w:rsidRDefault="00BD451D" w:rsidP="008F596D">
            <w:pPr>
              <w:jc w:val="left"/>
              <w:rPr>
                <w:sz w:val="28"/>
                <w:szCs w:val="28"/>
                <w:lang w:val="en-US"/>
              </w:rPr>
            </w:pPr>
            <w:r w:rsidRPr="00BD451D">
              <w:rPr>
                <w:color w:val="000000"/>
                <w:sz w:val="28"/>
                <w:szCs w:val="28"/>
                <w:lang w:val="en-US"/>
              </w:rPr>
              <w:t>D.2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A8483" w14:textId="77777777" w:rsidR="00BD451D" w:rsidRPr="00BD451D" w:rsidRDefault="00BD451D" w:rsidP="008F596D">
            <w:pPr>
              <w:jc w:val="left"/>
              <w:rPr>
                <w:sz w:val="28"/>
                <w:szCs w:val="28"/>
                <w:lang w:val="en-US"/>
              </w:rPr>
            </w:pPr>
            <w:r w:rsidRPr="00BD451D">
              <w:rPr>
                <w:color w:val="000000"/>
                <w:sz w:val="28"/>
                <w:szCs w:val="28"/>
                <w:lang w:val="en-US"/>
              </w:rPr>
              <w:t>D.3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A8250" w14:textId="77777777" w:rsidR="00BD451D" w:rsidRPr="00BD451D" w:rsidRDefault="00BD451D" w:rsidP="008F596D">
            <w:pPr>
              <w:jc w:val="left"/>
              <w:rPr>
                <w:sz w:val="28"/>
                <w:szCs w:val="28"/>
                <w:lang w:val="en-US"/>
              </w:rPr>
            </w:pPr>
            <w:r w:rsidRPr="00BD451D">
              <w:rPr>
                <w:color w:val="000000"/>
                <w:sz w:val="28"/>
                <w:szCs w:val="28"/>
                <w:lang w:val="en-US"/>
              </w:rPr>
              <w:t>D.4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6000C" w14:textId="77777777" w:rsidR="00BD451D" w:rsidRPr="00BD451D" w:rsidRDefault="00BD451D" w:rsidP="008F596D">
            <w:pPr>
              <w:jc w:val="left"/>
              <w:rPr>
                <w:sz w:val="28"/>
                <w:szCs w:val="28"/>
                <w:lang w:val="en-US"/>
              </w:rPr>
            </w:pPr>
            <w:r w:rsidRPr="00BD451D">
              <w:rPr>
                <w:color w:val="000000"/>
                <w:sz w:val="28"/>
                <w:szCs w:val="28"/>
                <w:lang w:val="en-US"/>
              </w:rPr>
              <w:t>D.5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C7CB0" w14:textId="77777777" w:rsidR="00BD451D" w:rsidRPr="00BD451D" w:rsidRDefault="00BD451D" w:rsidP="008F596D">
            <w:pPr>
              <w:jc w:val="left"/>
              <w:rPr>
                <w:sz w:val="28"/>
                <w:szCs w:val="28"/>
                <w:lang w:val="en-US"/>
              </w:rPr>
            </w:pPr>
            <w:r w:rsidRPr="00BD451D">
              <w:rPr>
                <w:color w:val="000000"/>
                <w:sz w:val="28"/>
                <w:szCs w:val="28"/>
                <w:lang w:val="en-US"/>
              </w:rPr>
              <w:t>D.6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84BD8"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28A7E" w14:textId="77777777" w:rsidR="00BD451D" w:rsidRPr="00BD451D" w:rsidRDefault="00BD451D" w:rsidP="008F596D">
            <w:pPr>
              <w:jc w:val="left"/>
              <w:rPr>
                <w:sz w:val="28"/>
                <w:szCs w:val="28"/>
                <w:lang w:val="en-US"/>
              </w:rPr>
            </w:pPr>
          </w:p>
        </w:tc>
      </w:tr>
      <w:tr w:rsidR="00BD451D" w:rsidRPr="00BD451D" w14:paraId="29C156D2"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750C8" w14:textId="77777777" w:rsidR="00BD451D" w:rsidRPr="00BD451D" w:rsidRDefault="00BD451D" w:rsidP="008F596D">
            <w:pPr>
              <w:jc w:val="left"/>
              <w:rPr>
                <w:sz w:val="28"/>
                <w:szCs w:val="28"/>
                <w:lang w:val="en-US"/>
              </w:rPr>
            </w:pPr>
            <w:r w:rsidRPr="00BD451D">
              <w:rPr>
                <w:color w:val="000000"/>
                <w:sz w:val="28"/>
                <w:szCs w:val="28"/>
                <w:lang w:val="en-US"/>
              </w:rPr>
              <w:t>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2E618"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1ED99"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50056"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AE9E4"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B930A"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4BDD9" w14:textId="77777777" w:rsidR="00BD451D" w:rsidRPr="00BD451D" w:rsidRDefault="00BD451D" w:rsidP="008F596D">
            <w:pPr>
              <w:jc w:val="left"/>
              <w:rPr>
                <w:sz w:val="28"/>
                <w:szCs w:val="28"/>
                <w:lang w:val="en-US"/>
              </w:rPr>
            </w:pPr>
            <w:r w:rsidRPr="00BD451D">
              <w:rPr>
                <w:color w:val="000000"/>
                <w:sz w:val="28"/>
                <w:szCs w:val="28"/>
                <w:lang w:val="en-US"/>
              </w:rPr>
              <w:t>E.1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1828" w14:textId="77777777" w:rsidR="00BD451D" w:rsidRPr="00BD451D" w:rsidRDefault="00BD451D" w:rsidP="008F596D">
            <w:pPr>
              <w:jc w:val="left"/>
              <w:rPr>
                <w:sz w:val="28"/>
                <w:szCs w:val="28"/>
                <w:lang w:val="en-US"/>
              </w:rPr>
            </w:pPr>
            <w:r w:rsidRPr="00BD451D">
              <w:rPr>
                <w:color w:val="000000"/>
                <w:sz w:val="28"/>
                <w:szCs w:val="28"/>
                <w:lang w:val="en-US"/>
              </w:rPr>
              <w:t>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F86C8" w14:textId="77777777" w:rsidR="00BD451D" w:rsidRPr="00BD451D" w:rsidRDefault="00BD451D" w:rsidP="008F596D">
            <w:pPr>
              <w:jc w:val="left"/>
              <w:rPr>
                <w:sz w:val="28"/>
                <w:szCs w:val="28"/>
                <w:lang w:val="en-US"/>
              </w:rPr>
            </w:pPr>
            <w:r w:rsidRPr="00BD451D">
              <w:rPr>
                <w:color w:val="000000"/>
                <w:sz w:val="28"/>
                <w:szCs w:val="28"/>
                <w:lang w:val="en-US"/>
              </w:rPr>
              <w:t>E.3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26EBC" w14:textId="77777777" w:rsidR="00BD451D" w:rsidRPr="00BD451D" w:rsidRDefault="00BD451D" w:rsidP="008F596D">
            <w:pPr>
              <w:jc w:val="left"/>
              <w:rPr>
                <w:sz w:val="28"/>
                <w:szCs w:val="28"/>
                <w:lang w:val="en-US"/>
              </w:rPr>
            </w:pPr>
            <w:r w:rsidRPr="00BD451D">
              <w:rPr>
                <w:color w:val="000000"/>
                <w:sz w:val="28"/>
                <w:szCs w:val="28"/>
                <w:lang w:val="en-US"/>
              </w:rPr>
              <w:t>E.4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F1876" w14:textId="77777777" w:rsidR="00BD451D" w:rsidRPr="00BD451D" w:rsidRDefault="00BD451D" w:rsidP="008F596D">
            <w:pPr>
              <w:jc w:val="left"/>
              <w:rPr>
                <w:sz w:val="28"/>
                <w:szCs w:val="28"/>
                <w:lang w:val="en-US"/>
              </w:rPr>
            </w:pPr>
            <w:r w:rsidRPr="00BD451D">
              <w:rPr>
                <w:color w:val="000000"/>
                <w:sz w:val="28"/>
                <w:szCs w:val="28"/>
                <w:lang w:val="en-US"/>
              </w:rPr>
              <w:t>E.5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A2B94" w14:textId="77777777" w:rsidR="00BD451D" w:rsidRPr="00BD451D" w:rsidRDefault="00BD451D" w:rsidP="008F596D">
            <w:pPr>
              <w:jc w:val="left"/>
              <w:rPr>
                <w:sz w:val="28"/>
                <w:szCs w:val="28"/>
                <w:lang w:val="en-US"/>
              </w:rPr>
            </w:pPr>
            <w:r w:rsidRPr="00BD451D">
              <w:rPr>
                <w:color w:val="000000"/>
                <w:sz w:val="28"/>
                <w:szCs w:val="28"/>
                <w:lang w:val="en-US"/>
              </w:rPr>
              <w:t>E.6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695E6" w14:textId="77777777" w:rsidR="00BD451D" w:rsidRPr="00BD451D" w:rsidRDefault="00BD451D" w:rsidP="008F596D">
            <w:pPr>
              <w:jc w:val="left"/>
              <w:rPr>
                <w:sz w:val="28"/>
                <w:szCs w:val="28"/>
                <w:lang w:val="en-US"/>
              </w:rPr>
            </w:pPr>
          </w:p>
        </w:tc>
      </w:tr>
      <w:tr w:rsidR="00BD451D" w:rsidRPr="00BD451D" w14:paraId="0CCC8BEC"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C8DF4" w14:textId="77777777" w:rsidR="00BD451D" w:rsidRPr="00BD451D" w:rsidRDefault="00BD451D" w:rsidP="008F596D">
            <w:pPr>
              <w:jc w:val="left"/>
              <w:rPr>
                <w:sz w:val="28"/>
                <w:szCs w:val="28"/>
                <w:lang w:val="en-US"/>
              </w:rPr>
            </w:pPr>
            <w:r w:rsidRPr="00BD451D">
              <w:rPr>
                <w:color w:val="000000"/>
                <w:sz w:val="28"/>
                <w:szCs w:val="28"/>
                <w:lang w:val="en-US"/>
              </w:rPr>
              <w:t>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EB769"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F1508"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69E3B"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144D4"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A5B8B"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6DE3A" w14:textId="77777777" w:rsidR="00BD451D" w:rsidRPr="00BD451D" w:rsidRDefault="00BD451D" w:rsidP="008F596D">
            <w:pPr>
              <w:jc w:val="left"/>
              <w:rPr>
                <w:sz w:val="28"/>
                <w:szCs w:val="2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8454B" w14:textId="77777777" w:rsidR="00BD451D" w:rsidRPr="00BD451D" w:rsidRDefault="00BD451D" w:rsidP="008F596D">
            <w:pPr>
              <w:jc w:val="left"/>
              <w:rPr>
                <w:sz w:val="28"/>
                <w:szCs w:val="28"/>
                <w:lang w:val="en-US"/>
              </w:rPr>
            </w:pPr>
            <w:r w:rsidRPr="00BD451D">
              <w:rPr>
                <w:color w:val="000000"/>
                <w:sz w:val="28"/>
                <w:szCs w:val="28"/>
                <w:lang w:val="en-US"/>
              </w:rPr>
              <w:t>F.1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0938" w14:textId="77777777" w:rsidR="00BD451D" w:rsidRPr="00BD451D" w:rsidRDefault="00BD451D" w:rsidP="008F596D">
            <w:pPr>
              <w:jc w:val="left"/>
              <w:rPr>
                <w:sz w:val="28"/>
                <w:szCs w:val="28"/>
                <w:lang w:val="en-US"/>
              </w:rPr>
            </w:pPr>
            <w:r w:rsidRPr="00BD451D">
              <w:rPr>
                <w:color w:val="000000"/>
                <w:sz w:val="28"/>
                <w:szCs w:val="28"/>
                <w:lang w:val="en-US"/>
              </w:rPr>
              <w:t>F.2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95AF3" w14:textId="77777777" w:rsidR="00BD451D" w:rsidRPr="00BD451D" w:rsidRDefault="00BD451D" w:rsidP="008F596D">
            <w:pPr>
              <w:jc w:val="left"/>
              <w:rPr>
                <w:sz w:val="28"/>
                <w:szCs w:val="28"/>
                <w:lang w:val="en-US"/>
              </w:rPr>
            </w:pPr>
            <w:r w:rsidRPr="00BD451D">
              <w:rPr>
                <w:color w:val="000000"/>
                <w:sz w:val="28"/>
                <w:szCs w:val="28"/>
                <w:lang w:val="en-US"/>
              </w:rPr>
              <w:t>F.3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2D931" w14:textId="77777777" w:rsidR="00BD451D" w:rsidRPr="00BD451D" w:rsidRDefault="00BD451D" w:rsidP="008F596D">
            <w:pPr>
              <w:jc w:val="left"/>
              <w:rPr>
                <w:sz w:val="28"/>
                <w:szCs w:val="28"/>
                <w:lang w:val="en-US"/>
              </w:rPr>
            </w:pPr>
            <w:r w:rsidRPr="00BD451D">
              <w:rPr>
                <w:color w:val="000000"/>
                <w:sz w:val="28"/>
                <w:szCs w:val="28"/>
                <w:lang w:val="en-US"/>
              </w:rPr>
              <w:t>F.4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207E" w14:textId="77777777" w:rsidR="00BD451D" w:rsidRPr="00BD451D" w:rsidRDefault="00BD451D" w:rsidP="008F596D">
            <w:pPr>
              <w:jc w:val="left"/>
              <w:rPr>
                <w:sz w:val="28"/>
                <w:szCs w:val="28"/>
                <w:lang w:val="en-US"/>
              </w:rPr>
            </w:pPr>
            <w:r w:rsidRPr="00BD451D">
              <w:rPr>
                <w:color w:val="000000"/>
                <w:sz w:val="28"/>
                <w:szCs w:val="28"/>
                <w:lang w:val="en-US"/>
              </w:rPr>
              <w:t>F.5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246A1" w14:textId="77777777" w:rsidR="00BD451D" w:rsidRPr="00BD451D" w:rsidRDefault="00BD451D" w:rsidP="008F596D">
            <w:pPr>
              <w:jc w:val="left"/>
              <w:rPr>
                <w:sz w:val="28"/>
                <w:szCs w:val="28"/>
                <w:lang w:val="en-US"/>
              </w:rPr>
            </w:pPr>
            <w:r w:rsidRPr="00BD451D">
              <w:rPr>
                <w:color w:val="000000"/>
                <w:sz w:val="28"/>
                <w:szCs w:val="28"/>
                <w:lang w:val="en-US"/>
              </w:rPr>
              <w:t>F.6</w:t>
            </w:r>
          </w:p>
        </w:tc>
      </w:tr>
    </w:tbl>
    <w:p w14:paraId="1E2092E9" w14:textId="77777777" w:rsidR="00BD451D" w:rsidRPr="00BD451D" w:rsidRDefault="00BD451D" w:rsidP="008F596D">
      <w:pPr>
        <w:jc w:val="left"/>
        <w:rPr>
          <w:sz w:val="28"/>
          <w:szCs w:val="28"/>
          <w:lang w:val="en-US"/>
        </w:rPr>
      </w:pPr>
    </w:p>
    <w:p w14:paraId="62B0B4A2" w14:textId="77777777" w:rsidR="00BD451D" w:rsidRPr="00BD451D" w:rsidRDefault="00BD451D" w:rsidP="008F596D">
      <w:pPr>
        <w:rPr>
          <w:sz w:val="28"/>
          <w:szCs w:val="28"/>
          <w:lang w:val="en-US"/>
        </w:rPr>
      </w:pPr>
      <w:r w:rsidRPr="00BD451D">
        <w:rPr>
          <w:color w:val="000000"/>
          <w:sz w:val="28"/>
          <w:szCs w:val="28"/>
          <w:lang w:val="en-US"/>
        </w:rPr>
        <w:t>Có thể thấy, thông lượng của hệ thống sẽ phụ thuộc vào công việc tốn thời gian nhất, để cải thiện thông thượng, chúng ta có thể gán công việc tiêu tốn thời gian này cho nhiều luồng để giảm thời gian thực thi.</w:t>
      </w:r>
    </w:p>
    <w:p w14:paraId="300E8956" w14:textId="77777777" w:rsidR="00BD451D" w:rsidRPr="00BD451D" w:rsidRDefault="00BD451D" w:rsidP="00D2625D">
      <w:pPr>
        <w:numPr>
          <w:ilvl w:val="0"/>
          <w:numId w:val="72"/>
        </w:numPr>
        <w:textAlignment w:val="baseline"/>
        <w:rPr>
          <w:color w:val="000000"/>
          <w:sz w:val="28"/>
          <w:szCs w:val="28"/>
          <w:lang w:val="en-US"/>
        </w:rPr>
      </w:pPr>
      <w:r w:rsidRPr="00BD451D">
        <w:rPr>
          <w:color w:val="000000"/>
          <w:sz w:val="28"/>
          <w:szCs w:val="28"/>
          <w:lang w:val="en-US"/>
        </w:rPr>
        <w:t>Ưu điểm của Pipeline: Mỗi luồng có thể được chuyên biệt hóa giúp cải thiện hiệu suất</w:t>
      </w:r>
    </w:p>
    <w:p w14:paraId="38B783F5" w14:textId="77777777" w:rsidR="00BD451D" w:rsidRPr="00BD451D" w:rsidRDefault="00BD451D" w:rsidP="00D2625D">
      <w:pPr>
        <w:numPr>
          <w:ilvl w:val="0"/>
          <w:numId w:val="72"/>
        </w:numPr>
        <w:textAlignment w:val="baseline"/>
        <w:rPr>
          <w:color w:val="000000"/>
          <w:sz w:val="28"/>
          <w:szCs w:val="28"/>
          <w:lang w:val="en-US"/>
        </w:rPr>
      </w:pPr>
      <w:r w:rsidRPr="00BD451D">
        <w:rPr>
          <w:color w:val="000000"/>
          <w:sz w:val="28"/>
          <w:szCs w:val="28"/>
          <w:lang w:val="en-US"/>
        </w:rPr>
        <w:t>Nhược điểm của Pipeline: Tốn chi phí cân bằng tải và đồng bộ hóa giữa các luồng</w:t>
      </w:r>
    </w:p>
    <w:p w14:paraId="734E0E11" w14:textId="77777777" w:rsidR="00BD451D" w:rsidRPr="00BD451D" w:rsidRDefault="00BD451D" w:rsidP="008F596D">
      <w:pPr>
        <w:jc w:val="left"/>
        <w:rPr>
          <w:sz w:val="28"/>
          <w:szCs w:val="28"/>
          <w:lang w:val="en-US"/>
        </w:rPr>
      </w:pPr>
    </w:p>
    <w:p w14:paraId="147E87A2" w14:textId="44A353A6" w:rsidR="00BD451D" w:rsidRPr="008F596D" w:rsidRDefault="00BD451D" w:rsidP="006F0954">
      <w:pPr>
        <w:pStyle w:val="Heading2"/>
      </w:pPr>
      <w:bookmarkStart w:id="58" w:name="_Toc91160672"/>
      <w:r w:rsidRPr="008F596D">
        <w:t>So sánh hiệu năng của các mô hình</w:t>
      </w:r>
      <w:bookmarkEnd w:id="58"/>
    </w:p>
    <w:p w14:paraId="48CCEB1C" w14:textId="77777777" w:rsidR="006D72AD" w:rsidRPr="008F596D" w:rsidRDefault="006D72AD" w:rsidP="008F596D">
      <w:pPr>
        <w:pStyle w:val="BodyText"/>
        <w:rPr>
          <w:lang w:val="en-US"/>
        </w:rPr>
      </w:pPr>
    </w:p>
    <w:p w14:paraId="5526033A" w14:textId="77777777" w:rsidR="00BD451D" w:rsidRPr="00BD451D" w:rsidRDefault="00BD451D" w:rsidP="008F596D">
      <w:pPr>
        <w:rPr>
          <w:sz w:val="28"/>
          <w:szCs w:val="28"/>
          <w:lang w:val="en-US"/>
        </w:rPr>
      </w:pPr>
      <w:r w:rsidRPr="00BD451D">
        <w:rPr>
          <w:color w:val="000000"/>
          <w:sz w:val="28"/>
          <w:szCs w:val="28"/>
          <w:lang w:val="en-US"/>
        </w:rPr>
        <w:t>Chúng ta cùng so sánh hiệu năng dựa trên thời gian thực thi của mẫu Boss-Workers và mẫu Pipeline với cùng 11 đơn hàng đồ chơi và 6 luồng. Giả sử 1 luồng worker trong mẫu Boss-Workers sẽ thực hiện 1 đơn hàng trong vòng 120ms và mỗi giai đoạn của mẫu Pipeline sẽ thực hiện trong 20ms, khi đó thời hoàn thành 11 đơn hàng là:</w:t>
      </w:r>
    </w:p>
    <w:p w14:paraId="2E56BCCF" w14:textId="77777777" w:rsidR="00BD451D" w:rsidRPr="00BD451D" w:rsidRDefault="00BD451D" w:rsidP="00D2625D">
      <w:pPr>
        <w:numPr>
          <w:ilvl w:val="0"/>
          <w:numId w:val="73"/>
        </w:numPr>
        <w:textAlignment w:val="baseline"/>
        <w:rPr>
          <w:color w:val="000000"/>
          <w:sz w:val="28"/>
          <w:szCs w:val="28"/>
          <w:lang w:val="en-US"/>
        </w:rPr>
      </w:pPr>
      <w:r w:rsidRPr="00BD451D">
        <w:rPr>
          <w:color w:val="000000"/>
          <w:sz w:val="28"/>
          <w:szCs w:val="28"/>
          <w:lang w:val="en-US"/>
        </w:rPr>
        <w:t>Mẫu Boss-Workers: 120 x [11/5] = 120 x 3 = 360ms</w:t>
      </w:r>
    </w:p>
    <w:p w14:paraId="50962AE3" w14:textId="77777777" w:rsidR="00BD451D" w:rsidRPr="00BD451D" w:rsidRDefault="00BD451D" w:rsidP="00D2625D">
      <w:pPr>
        <w:numPr>
          <w:ilvl w:val="0"/>
          <w:numId w:val="73"/>
        </w:numPr>
        <w:textAlignment w:val="baseline"/>
        <w:rPr>
          <w:color w:val="000000"/>
          <w:sz w:val="28"/>
          <w:szCs w:val="28"/>
          <w:lang w:val="en-US"/>
        </w:rPr>
      </w:pPr>
      <w:r w:rsidRPr="00BD451D">
        <w:rPr>
          <w:color w:val="000000"/>
          <w:sz w:val="28"/>
          <w:szCs w:val="28"/>
          <w:lang w:val="en-US"/>
        </w:rPr>
        <w:t>Mẫu pipeline: 120 + (10 x 20) = 120 + 200 = 320ms</w:t>
      </w:r>
    </w:p>
    <w:p w14:paraId="2BF83091" w14:textId="77777777" w:rsidR="00BD451D" w:rsidRPr="00BD451D" w:rsidRDefault="00BD451D" w:rsidP="008F596D">
      <w:pPr>
        <w:rPr>
          <w:sz w:val="28"/>
          <w:szCs w:val="28"/>
          <w:lang w:val="en-US"/>
        </w:rPr>
      </w:pPr>
      <w:r w:rsidRPr="00BD451D">
        <w:rPr>
          <w:color w:val="000000"/>
          <w:sz w:val="28"/>
          <w:szCs w:val="28"/>
          <w:lang w:val="en-US"/>
        </w:rPr>
        <w:t>Bây giờ chúng ta so sánh 2 mẫu dựa trên thời gian trung bình cần để hoàn thành 1 đơn hàng đồ chơi:</w:t>
      </w:r>
    </w:p>
    <w:p w14:paraId="6B6BE5F1" w14:textId="77777777" w:rsidR="00BD451D" w:rsidRPr="00BD451D" w:rsidRDefault="00BD451D" w:rsidP="00D2625D">
      <w:pPr>
        <w:numPr>
          <w:ilvl w:val="0"/>
          <w:numId w:val="74"/>
        </w:numPr>
        <w:textAlignment w:val="baseline"/>
        <w:rPr>
          <w:color w:val="000000"/>
          <w:sz w:val="28"/>
          <w:szCs w:val="28"/>
          <w:lang w:val="en-US"/>
        </w:rPr>
      </w:pPr>
      <w:r w:rsidRPr="00BD451D">
        <w:rPr>
          <w:color w:val="000000"/>
          <w:sz w:val="28"/>
          <w:szCs w:val="28"/>
          <w:lang w:val="en-US"/>
        </w:rPr>
        <w:t>Mẫu Boss-Workers: {(5 x 120) + (5 x 240) + 1 x 360}/11 = 196ms</w:t>
      </w:r>
    </w:p>
    <w:p w14:paraId="25614264" w14:textId="77777777" w:rsidR="00BD451D" w:rsidRPr="00BD451D" w:rsidRDefault="00BD451D" w:rsidP="00D2625D">
      <w:pPr>
        <w:numPr>
          <w:ilvl w:val="0"/>
          <w:numId w:val="74"/>
        </w:numPr>
        <w:textAlignment w:val="baseline"/>
        <w:rPr>
          <w:color w:val="000000"/>
          <w:sz w:val="28"/>
          <w:szCs w:val="28"/>
          <w:lang w:val="en-US"/>
        </w:rPr>
      </w:pPr>
      <w:r w:rsidRPr="00BD451D">
        <w:rPr>
          <w:color w:val="000000"/>
          <w:sz w:val="28"/>
          <w:szCs w:val="28"/>
          <w:lang w:val="en-US"/>
        </w:rPr>
        <w:t>Mẫu pipeline: {120 + 140 + 160 + … + 320}/11 = 220ms</w:t>
      </w:r>
    </w:p>
    <w:p w14:paraId="1F3CC947" w14:textId="77777777" w:rsidR="00BD451D" w:rsidRPr="00BD451D" w:rsidRDefault="00BD451D" w:rsidP="008F596D">
      <w:pPr>
        <w:rPr>
          <w:sz w:val="28"/>
          <w:szCs w:val="28"/>
          <w:lang w:val="en-US"/>
        </w:rPr>
      </w:pPr>
      <w:r w:rsidRPr="00BD451D">
        <w:rPr>
          <w:color w:val="000000"/>
          <w:sz w:val="28"/>
          <w:szCs w:val="28"/>
          <w:lang w:val="en-US"/>
        </w:rPr>
        <w:t xml:space="preserve">Như vậy, với 11 đơn hàng và 6 luồng, nếu muốn thời gian thực thi ngắn hơn thì chúng ta sẽ chọn mẫu pipeline, nhưng nếu muốn thỏa mãn khách hàng thì chúng </w:t>
      </w:r>
      <w:r w:rsidRPr="00BD451D">
        <w:rPr>
          <w:color w:val="000000"/>
          <w:sz w:val="28"/>
          <w:szCs w:val="28"/>
          <w:lang w:val="en-US"/>
        </w:rPr>
        <w:lastRenderedPageBreak/>
        <w:t>ta nên chọn mẫu Boss-Workers vì khách hàng sẽ chờ ngắn hơn. Với số lượng đơn hàng và số lượng luồng khác thì kết luận có thể sẽ khác.</w:t>
      </w:r>
    </w:p>
    <w:p w14:paraId="7A025F30" w14:textId="77777777" w:rsidR="00BD451D" w:rsidRPr="00BD451D" w:rsidRDefault="00BD451D" w:rsidP="008F596D">
      <w:pPr>
        <w:jc w:val="left"/>
        <w:rPr>
          <w:sz w:val="28"/>
          <w:szCs w:val="28"/>
          <w:lang w:val="en-US"/>
        </w:rPr>
      </w:pPr>
    </w:p>
    <w:p w14:paraId="480AAFB2" w14:textId="786468E9" w:rsidR="00BD451D" w:rsidRPr="008F596D" w:rsidRDefault="00BD451D" w:rsidP="006F0954">
      <w:pPr>
        <w:pStyle w:val="Heading2"/>
      </w:pPr>
      <w:bookmarkStart w:id="59" w:name="_Toc91160673"/>
      <w:r w:rsidRPr="008F596D">
        <w:t>Giới thiệu về thước đo hiệu năng</w:t>
      </w:r>
      <w:bookmarkEnd w:id="59"/>
    </w:p>
    <w:p w14:paraId="3F19A762" w14:textId="77777777" w:rsidR="006D72AD" w:rsidRPr="008F596D" w:rsidRDefault="006D72AD" w:rsidP="008F596D">
      <w:pPr>
        <w:pStyle w:val="BodyText"/>
        <w:rPr>
          <w:lang w:val="en-US"/>
        </w:rPr>
      </w:pPr>
    </w:p>
    <w:p w14:paraId="5D0311DC" w14:textId="77777777" w:rsidR="00BD451D" w:rsidRPr="00BD451D" w:rsidRDefault="00BD451D" w:rsidP="008F596D">
      <w:pPr>
        <w:rPr>
          <w:sz w:val="28"/>
          <w:szCs w:val="28"/>
          <w:lang w:val="en-US"/>
        </w:rPr>
      </w:pPr>
      <w:r w:rsidRPr="00BD451D">
        <w:rPr>
          <w:color w:val="000000"/>
          <w:sz w:val="28"/>
          <w:szCs w:val="28"/>
          <w:lang w:val="en-US"/>
        </w:rPr>
        <w:t>Thước đo nên được biểu diễn bằng các giá trị để chúng ta có thể đo và định lượng. Theo định nghĩa của Webster thì thước đo là một tiêu chuẩn đo lường.</w:t>
      </w:r>
    </w:p>
    <w:p w14:paraId="59D108BA" w14:textId="77777777" w:rsidR="00BD451D" w:rsidRPr="00BD451D" w:rsidRDefault="00BD451D" w:rsidP="008F596D">
      <w:pPr>
        <w:rPr>
          <w:sz w:val="28"/>
          <w:szCs w:val="28"/>
          <w:lang w:val="en-US"/>
        </w:rPr>
      </w:pPr>
      <w:r w:rsidRPr="00BD451D">
        <w:rPr>
          <w:color w:val="000000"/>
          <w:sz w:val="28"/>
          <w:szCs w:val="28"/>
          <w:lang w:val="en-US"/>
        </w:rPr>
        <w:t>Thước đo cho phép chúng ta định lượng thuộc tính của một hệ thống, từ đó chúng ta có thể đánh giá hành vi của hệ thống hoặc ít nhất là để so sánh với các hệ thống khác.</w:t>
      </w:r>
    </w:p>
    <w:p w14:paraId="43489F50" w14:textId="77777777" w:rsidR="00BD451D" w:rsidRPr="00BD451D" w:rsidRDefault="00BD451D" w:rsidP="008F596D">
      <w:pPr>
        <w:jc w:val="left"/>
        <w:rPr>
          <w:sz w:val="28"/>
          <w:szCs w:val="28"/>
          <w:lang w:val="en-US"/>
        </w:rPr>
      </w:pPr>
    </w:p>
    <w:p w14:paraId="54148E70" w14:textId="56373471" w:rsidR="00BD451D" w:rsidRPr="008F596D" w:rsidRDefault="00BD451D" w:rsidP="006F0954">
      <w:pPr>
        <w:pStyle w:val="Heading2"/>
      </w:pPr>
      <w:bookmarkStart w:id="60" w:name="_Toc91160674"/>
      <w:r w:rsidRPr="008F596D">
        <w:t>Thước đo hiệu năng</w:t>
      </w:r>
      <w:bookmarkEnd w:id="60"/>
    </w:p>
    <w:p w14:paraId="1EE3A4BA" w14:textId="77777777" w:rsidR="006D72AD" w:rsidRPr="008F596D" w:rsidRDefault="006D72AD" w:rsidP="008F596D">
      <w:pPr>
        <w:pStyle w:val="BodyText"/>
        <w:rPr>
          <w:lang w:val="en-US"/>
        </w:rPr>
      </w:pPr>
    </w:p>
    <w:p w14:paraId="33A93861" w14:textId="77777777" w:rsidR="00BD451D" w:rsidRPr="00BD451D" w:rsidRDefault="00BD451D" w:rsidP="008F596D">
      <w:pPr>
        <w:rPr>
          <w:sz w:val="28"/>
          <w:szCs w:val="28"/>
          <w:lang w:val="en-US"/>
        </w:rPr>
      </w:pPr>
      <w:r w:rsidRPr="00BD451D">
        <w:rPr>
          <w:color w:val="000000"/>
          <w:sz w:val="28"/>
          <w:szCs w:val="28"/>
          <w:lang w:val="en-US"/>
        </w:rPr>
        <w:t>Có nhiều thước đo hữu dụng nên được cân nhắc:</w:t>
      </w:r>
    </w:p>
    <w:p w14:paraId="7DE4A4F8" w14:textId="77777777" w:rsidR="00BD451D" w:rsidRPr="00BD451D" w:rsidRDefault="00BD451D" w:rsidP="00D2625D">
      <w:pPr>
        <w:numPr>
          <w:ilvl w:val="0"/>
          <w:numId w:val="75"/>
        </w:numPr>
        <w:textAlignment w:val="baseline"/>
        <w:rPr>
          <w:color w:val="000000"/>
          <w:sz w:val="28"/>
          <w:szCs w:val="28"/>
          <w:lang w:val="en-US"/>
        </w:rPr>
      </w:pPr>
      <w:r w:rsidRPr="00BD451D">
        <w:rPr>
          <w:color w:val="000000"/>
          <w:sz w:val="28"/>
          <w:szCs w:val="28"/>
          <w:lang w:val="en-US"/>
        </w:rPr>
        <w:t>Thời gian thực thi (execution time): Thời gian hoàn thành</w:t>
      </w:r>
    </w:p>
    <w:p w14:paraId="4799C617" w14:textId="77777777" w:rsidR="00BD451D" w:rsidRPr="00BD451D" w:rsidRDefault="00BD451D" w:rsidP="00D2625D">
      <w:pPr>
        <w:numPr>
          <w:ilvl w:val="0"/>
          <w:numId w:val="75"/>
        </w:numPr>
        <w:textAlignment w:val="baseline"/>
        <w:rPr>
          <w:color w:val="000000"/>
          <w:sz w:val="28"/>
          <w:szCs w:val="28"/>
          <w:lang w:val="en-US"/>
        </w:rPr>
      </w:pPr>
      <w:r w:rsidRPr="00BD451D">
        <w:rPr>
          <w:color w:val="000000"/>
          <w:sz w:val="28"/>
          <w:szCs w:val="28"/>
          <w:lang w:val="en-US"/>
        </w:rPr>
        <w:t>Thời gian đáp ứng (response time): Thời gian được bắt đầu thực thi</w:t>
      </w:r>
    </w:p>
    <w:p w14:paraId="71512DE7" w14:textId="77777777" w:rsidR="00BD451D" w:rsidRPr="00BD451D" w:rsidRDefault="00BD451D" w:rsidP="00D2625D">
      <w:pPr>
        <w:numPr>
          <w:ilvl w:val="0"/>
          <w:numId w:val="75"/>
        </w:numPr>
        <w:textAlignment w:val="baseline"/>
        <w:rPr>
          <w:color w:val="000000"/>
          <w:sz w:val="28"/>
          <w:szCs w:val="28"/>
          <w:lang w:val="en-US"/>
        </w:rPr>
      </w:pPr>
      <w:r w:rsidRPr="00BD451D">
        <w:rPr>
          <w:color w:val="000000"/>
          <w:sz w:val="28"/>
          <w:szCs w:val="28"/>
          <w:lang w:val="en-US"/>
        </w:rPr>
        <w:t>Thông lượng (throughput): Thông lượng giúp chúng ta đánh giá tính hữu dụng và cho biết số lượng tác vụ, tiến trình, công việc có thể hoàn thành trong 1 đơn vị thời gian.</w:t>
      </w:r>
    </w:p>
    <w:p w14:paraId="525AF70B" w14:textId="77777777" w:rsidR="00BD451D" w:rsidRPr="00BD451D" w:rsidRDefault="00BD451D" w:rsidP="00D2625D">
      <w:pPr>
        <w:numPr>
          <w:ilvl w:val="0"/>
          <w:numId w:val="75"/>
        </w:numPr>
        <w:textAlignment w:val="baseline"/>
        <w:rPr>
          <w:color w:val="000000"/>
          <w:sz w:val="28"/>
          <w:szCs w:val="28"/>
          <w:lang w:val="en-US"/>
        </w:rPr>
      </w:pPr>
      <w:r w:rsidRPr="00BD451D">
        <w:rPr>
          <w:color w:val="000000"/>
          <w:sz w:val="28"/>
          <w:szCs w:val="28"/>
          <w:lang w:val="en-US"/>
        </w:rPr>
        <w:t>Sử dụng CPU (CPU utilization): thời gian sử dụng CPU</w:t>
      </w:r>
    </w:p>
    <w:p w14:paraId="06C45237" w14:textId="77777777" w:rsidR="00BD451D" w:rsidRPr="00BD451D" w:rsidRDefault="00BD451D" w:rsidP="00D2625D">
      <w:pPr>
        <w:numPr>
          <w:ilvl w:val="0"/>
          <w:numId w:val="75"/>
        </w:numPr>
        <w:textAlignment w:val="baseline"/>
        <w:rPr>
          <w:color w:val="000000"/>
          <w:sz w:val="28"/>
          <w:szCs w:val="28"/>
          <w:lang w:val="en-US"/>
        </w:rPr>
      </w:pPr>
      <w:r w:rsidRPr="00BD451D">
        <w:rPr>
          <w:color w:val="000000"/>
          <w:sz w:val="28"/>
          <w:szCs w:val="28"/>
          <w:lang w:val="en-US"/>
        </w:rPr>
        <w:t>Thời gian chờ (wait time): Nếu công việc tốn thời gian, càng thực thi sớm thì sẽ sớm biết được vấn đề khiến kết quả sai, vì thế có thể cấu hình lại và thực thi lại nó.</w:t>
      </w:r>
    </w:p>
    <w:p w14:paraId="3492CD11" w14:textId="77777777" w:rsidR="00BD451D" w:rsidRPr="00BD451D" w:rsidRDefault="00BD451D" w:rsidP="00D2625D">
      <w:pPr>
        <w:numPr>
          <w:ilvl w:val="0"/>
          <w:numId w:val="75"/>
        </w:numPr>
        <w:textAlignment w:val="baseline"/>
        <w:rPr>
          <w:color w:val="000000"/>
          <w:sz w:val="28"/>
          <w:szCs w:val="28"/>
          <w:lang w:val="en-US"/>
        </w:rPr>
      </w:pPr>
      <w:r w:rsidRPr="00BD451D">
        <w:rPr>
          <w:color w:val="000000"/>
          <w:sz w:val="28"/>
          <w:szCs w:val="28"/>
          <w:lang w:val="en-US"/>
        </w:rPr>
        <w:t>Hiệu quả nền tảng (platform efficiency): Sự kết hợp giữa việc sử dụng tài nguyên để đạt được thông lượng.</w:t>
      </w:r>
    </w:p>
    <w:p w14:paraId="7ED1CAC8" w14:textId="77777777" w:rsidR="00BD451D" w:rsidRPr="00BD451D" w:rsidRDefault="00BD451D" w:rsidP="00D2625D">
      <w:pPr>
        <w:numPr>
          <w:ilvl w:val="0"/>
          <w:numId w:val="75"/>
        </w:numPr>
        <w:textAlignment w:val="baseline"/>
        <w:rPr>
          <w:color w:val="000000"/>
          <w:sz w:val="28"/>
          <w:szCs w:val="28"/>
          <w:lang w:val="en-US"/>
        </w:rPr>
      </w:pPr>
      <w:r w:rsidRPr="00BD451D">
        <w:rPr>
          <w:color w:val="000000"/>
          <w:sz w:val="28"/>
          <w:szCs w:val="28"/>
          <w:lang w:val="en-US"/>
        </w:rPr>
        <w:t>Hiệu suất / chi phí: Số tiền bỏ ra để đạt được hiệu suất.</w:t>
      </w:r>
    </w:p>
    <w:p w14:paraId="515D510B" w14:textId="77777777" w:rsidR="00BD451D" w:rsidRPr="00BD451D" w:rsidRDefault="00BD451D" w:rsidP="00D2625D">
      <w:pPr>
        <w:numPr>
          <w:ilvl w:val="0"/>
          <w:numId w:val="75"/>
        </w:numPr>
        <w:textAlignment w:val="baseline"/>
        <w:rPr>
          <w:color w:val="000000"/>
          <w:sz w:val="28"/>
          <w:szCs w:val="28"/>
          <w:lang w:val="en-US"/>
        </w:rPr>
      </w:pPr>
      <w:r w:rsidRPr="00BD451D">
        <w:rPr>
          <w:color w:val="000000"/>
          <w:sz w:val="28"/>
          <w:szCs w:val="28"/>
          <w:lang w:val="en-US"/>
        </w:rPr>
        <w:t>Hiệu suất / công suất: Năng lượng tiêu tốn để đạt được hiệu suất.</w:t>
      </w:r>
    </w:p>
    <w:p w14:paraId="03FAEC8A" w14:textId="77777777" w:rsidR="00BD451D" w:rsidRPr="00BD451D" w:rsidRDefault="00BD451D" w:rsidP="00D2625D">
      <w:pPr>
        <w:numPr>
          <w:ilvl w:val="0"/>
          <w:numId w:val="75"/>
        </w:numPr>
        <w:textAlignment w:val="baseline"/>
        <w:rPr>
          <w:color w:val="000000"/>
          <w:sz w:val="28"/>
          <w:szCs w:val="28"/>
          <w:lang w:val="en-US"/>
        </w:rPr>
      </w:pPr>
      <w:r w:rsidRPr="00BD451D">
        <w:rPr>
          <w:color w:val="000000"/>
          <w:sz w:val="28"/>
          <w:szCs w:val="28"/>
          <w:lang w:val="en-US"/>
        </w:rPr>
        <w:t xml:space="preserve">Tỉ lệ vi phạm SLA (Service Level Agreement - Điều khoản mức dịch vụ): Các ứng dụng doanh nghiệp sẽ cung cấp các SLA đặc trưng cho khách hàng </w:t>
      </w:r>
      <w:r w:rsidRPr="00BD451D">
        <w:rPr>
          <w:color w:val="000000"/>
          <w:sz w:val="28"/>
          <w:szCs w:val="28"/>
          <w:lang w:val="en-US"/>
        </w:rPr>
        <w:lastRenderedPageBreak/>
        <w:t>(chẳng hạn như thời gian phản hồi cho 1 yêu cầu từ khách hàng là 3s). Vì thế cần phải thống kê tỉ lệ SLA bị vi phạm</w:t>
      </w:r>
    </w:p>
    <w:p w14:paraId="4C511FEE" w14:textId="77777777" w:rsidR="00BD451D" w:rsidRPr="00BD451D" w:rsidRDefault="00BD451D" w:rsidP="00D2625D">
      <w:pPr>
        <w:numPr>
          <w:ilvl w:val="0"/>
          <w:numId w:val="75"/>
        </w:numPr>
        <w:textAlignment w:val="baseline"/>
        <w:rPr>
          <w:color w:val="000000"/>
          <w:sz w:val="28"/>
          <w:szCs w:val="28"/>
          <w:lang w:val="en-US"/>
        </w:rPr>
      </w:pPr>
      <w:r w:rsidRPr="00BD451D">
        <w:rPr>
          <w:color w:val="000000"/>
          <w:sz w:val="28"/>
          <w:szCs w:val="28"/>
          <w:lang w:val="en-US"/>
        </w:rPr>
        <w:t>Hiệu suất cảm nhận của khách hàng: Cảm nhận của khách hàng về sử dụng dịch vụ.</w:t>
      </w:r>
    </w:p>
    <w:p w14:paraId="5F42D755" w14:textId="77777777" w:rsidR="00BD451D" w:rsidRPr="00BD451D" w:rsidRDefault="00BD451D" w:rsidP="00D2625D">
      <w:pPr>
        <w:numPr>
          <w:ilvl w:val="0"/>
          <w:numId w:val="75"/>
        </w:numPr>
        <w:textAlignment w:val="baseline"/>
        <w:rPr>
          <w:color w:val="000000"/>
          <w:sz w:val="28"/>
          <w:szCs w:val="28"/>
          <w:lang w:val="en-US"/>
        </w:rPr>
      </w:pPr>
      <w:r w:rsidRPr="00BD451D">
        <w:rPr>
          <w:color w:val="000000"/>
          <w:sz w:val="28"/>
          <w:szCs w:val="28"/>
          <w:lang w:val="en-US"/>
        </w:rPr>
        <w:t>Hiệu suất tổng hợp: Hiệu suất tổng hợp của nhiều tác vụ</w:t>
      </w:r>
    </w:p>
    <w:p w14:paraId="224BCAF9" w14:textId="77777777" w:rsidR="00BD451D" w:rsidRPr="00BD451D" w:rsidRDefault="00BD451D" w:rsidP="00D2625D">
      <w:pPr>
        <w:numPr>
          <w:ilvl w:val="0"/>
          <w:numId w:val="75"/>
        </w:numPr>
        <w:textAlignment w:val="baseline"/>
        <w:rPr>
          <w:color w:val="000000"/>
          <w:sz w:val="28"/>
          <w:szCs w:val="28"/>
          <w:lang w:val="en-US"/>
        </w:rPr>
      </w:pPr>
      <w:r w:rsidRPr="00BD451D">
        <w:rPr>
          <w:color w:val="000000"/>
          <w:sz w:val="28"/>
          <w:szCs w:val="28"/>
          <w:lang w:val="en-US"/>
        </w:rPr>
        <w:t>Sử dụng tài nguyên trung bình: Thời gian sử dụng các tài nguyên như bộ nhớ, hệ thống tập tin, lưu trữ, …</w:t>
      </w:r>
    </w:p>
    <w:p w14:paraId="50B665EF" w14:textId="77777777" w:rsidR="00BD451D" w:rsidRPr="00BD451D" w:rsidRDefault="00BD451D" w:rsidP="008F596D">
      <w:pPr>
        <w:jc w:val="left"/>
        <w:rPr>
          <w:sz w:val="28"/>
          <w:szCs w:val="28"/>
          <w:lang w:val="en-US"/>
        </w:rPr>
      </w:pPr>
    </w:p>
    <w:p w14:paraId="00715380" w14:textId="1E332699" w:rsidR="00BD451D" w:rsidRPr="008F596D" w:rsidRDefault="00BD451D" w:rsidP="006F0954">
      <w:pPr>
        <w:pStyle w:val="Heading2"/>
      </w:pPr>
      <w:bookmarkStart w:id="61" w:name="_Toc91160675"/>
      <w:r w:rsidRPr="008F596D">
        <w:t>Đa tiến trình và đa luồng</w:t>
      </w:r>
      <w:bookmarkEnd w:id="61"/>
    </w:p>
    <w:p w14:paraId="2B5C89CF" w14:textId="77777777" w:rsidR="006D72AD" w:rsidRPr="008F596D" w:rsidRDefault="006D72AD" w:rsidP="008F596D">
      <w:pPr>
        <w:pStyle w:val="BodyText"/>
        <w:rPr>
          <w:lang w:val="en-US"/>
        </w:rPr>
      </w:pPr>
    </w:p>
    <w:p w14:paraId="169D0887" w14:textId="77777777" w:rsidR="00BD451D" w:rsidRPr="00BD451D" w:rsidRDefault="00BD451D" w:rsidP="008F596D">
      <w:pPr>
        <w:rPr>
          <w:sz w:val="28"/>
          <w:szCs w:val="28"/>
          <w:lang w:val="en-US"/>
        </w:rPr>
      </w:pPr>
      <w:r w:rsidRPr="00BD451D">
        <w:rPr>
          <w:color w:val="000000"/>
          <w:sz w:val="28"/>
          <w:szCs w:val="28"/>
          <w:lang w:val="en-US"/>
        </w:rPr>
        <w:t>Ngoài các ứng dụng đa luồng, một ứng dụng có thể được hiện thực bằng nhiều tiến trình chạy đồng thời.</w:t>
      </w:r>
    </w:p>
    <w:p w14:paraId="215CF145" w14:textId="77777777" w:rsidR="00BD451D" w:rsidRPr="00BD451D" w:rsidRDefault="00BD451D" w:rsidP="008F596D">
      <w:pPr>
        <w:rPr>
          <w:sz w:val="28"/>
          <w:szCs w:val="28"/>
          <w:lang w:val="en-US"/>
        </w:rPr>
      </w:pPr>
      <w:r w:rsidRPr="00BD451D">
        <w:rPr>
          <w:color w:val="000000"/>
          <w:sz w:val="28"/>
          <w:szCs w:val="28"/>
          <w:lang w:val="en-US"/>
        </w:rPr>
        <w:t>Ví dụ trong một máy chủ web có khả năng xử lý đồng thời nhiều yêu cầu của khách hàng. Quá trình giao tiếp giữa khách hàng và máy chủ web gồm 2 bước:</w:t>
      </w:r>
    </w:p>
    <w:p w14:paraId="05A0BB53" w14:textId="77777777" w:rsidR="00BD451D" w:rsidRPr="00BD451D" w:rsidRDefault="00BD451D" w:rsidP="00D2625D">
      <w:pPr>
        <w:numPr>
          <w:ilvl w:val="0"/>
          <w:numId w:val="76"/>
        </w:numPr>
        <w:textAlignment w:val="baseline"/>
        <w:rPr>
          <w:color w:val="000000"/>
          <w:sz w:val="28"/>
          <w:szCs w:val="28"/>
          <w:lang w:val="en-US"/>
        </w:rPr>
      </w:pPr>
      <w:r w:rsidRPr="00BD451D">
        <w:rPr>
          <w:color w:val="000000"/>
          <w:sz w:val="28"/>
          <w:szCs w:val="28"/>
          <w:lang w:val="en-US"/>
        </w:rPr>
        <w:t>Bước 1: Khách hàng (trình duyệt web) gửi yêu cầu</w:t>
      </w:r>
    </w:p>
    <w:p w14:paraId="023F136B" w14:textId="77777777" w:rsidR="00BD451D" w:rsidRPr="00BD451D" w:rsidRDefault="00BD451D" w:rsidP="00D2625D">
      <w:pPr>
        <w:numPr>
          <w:ilvl w:val="0"/>
          <w:numId w:val="76"/>
        </w:numPr>
        <w:textAlignment w:val="baseline"/>
        <w:rPr>
          <w:color w:val="000000"/>
          <w:sz w:val="28"/>
          <w:szCs w:val="28"/>
          <w:lang w:val="en-US"/>
        </w:rPr>
      </w:pPr>
      <w:r w:rsidRPr="00BD451D">
        <w:rPr>
          <w:color w:val="000000"/>
          <w:sz w:val="28"/>
          <w:szCs w:val="28"/>
          <w:lang w:val="en-US"/>
        </w:rPr>
        <w:t>Bước 2: Máy chủ chấp nhận yêu cầu</w:t>
      </w:r>
    </w:p>
    <w:p w14:paraId="48D8AACD" w14:textId="77777777" w:rsidR="00BD451D" w:rsidRPr="00BD451D" w:rsidRDefault="00BD451D" w:rsidP="00D2625D">
      <w:pPr>
        <w:numPr>
          <w:ilvl w:val="0"/>
          <w:numId w:val="76"/>
        </w:numPr>
        <w:textAlignment w:val="baseline"/>
        <w:rPr>
          <w:color w:val="000000"/>
          <w:sz w:val="28"/>
          <w:szCs w:val="28"/>
          <w:lang w:val="en-US"/>
        </w:rPr>
      </w:pPr>
      <w:r w:rsidRPr="00BD451D">
        <w:rPr>
          <w:color w:val="000000"/>
          <w:sz w:val="28"/>
          <w:szCs w:val="28"/>
          <w:lang w:val="en-US"/>
        </w:rPr>
        <w:t>Bước 3: Máy chủ xử lý yêu cầu</w:t>
      </w:r>
    </w:p>
    <w:p w14:paraId="3B1D6224" w14:textId="77777777" w:rsidR="00BD451D" w:rsidRPr="00BD451D" w:rsidRDefault="00BD451D" w:rsidP="00D2625D">
      <w:pPr>
        <w:numPr>
          <w:ilvl w:val="0"/>
          <w:numId w:val="76"/>
        </w:numPr>
        <w:textAlignment w:val="baseline"/>
        <w:rPr>
          <w:color w:val="000000"/>
          <w:sz w:val="28"/>
          <w:szCs w:val="28"/>
          <w:lang w:val="en-US"/>
        </w:rPr>
      </w:pPr>
      <w:r w:rsidRPr="00BD451D">
        <w:rPr>
          <w:color w:val="000000"/>
          <w:sz w:val="28"/>
          <w:szCs w:val="28"/>
          <w:lang w:val="en-US"/>
        </w:rPr>
        <w:t>Bước 4: Máy chủ phản hồi bằng cách gửi đi 1 tập tin</w:t>
      </w:r>
    </w:p>
    <w:p w14:paraId="714AC1D6" w14:textId="77777777" w:rsidR="00BD451D" w:rsidRPr="00BD451D" w:rsidRDefault="00BD451D" w:rsidP="008F596D">
      <w:pPr>
        <w:rPr>
          <w:sz w:val="28"/>
          <w:szCs w:val="28"/>
          <w:lang w:val="en-US"/>
        </w:rPr>
      </w:pPr>
      <w:r w:rsidRPr="00BD451D">
        <w:rPr>
          <w:color w:val="000000"/>
          <w:sz w:val="28"/>
          <w:szCs w:val="28"/>
          <w:lang w:val="en-US"/>
        </w:rPr>
        <w:t>Trong đó, bước xử lý yêu cầu được mô tả chi tiết thành các bước sau:</w:t>
      </w:r>
    </w:p>
    <w:p w14:paraId="5BFB28E0" w14:textId="77777777" w:rsidR="00BD451D" w:rsidRPr="00BD451D" w:rsidRDefault="00BD451D" w:rsidP="00D2625D">
      <w:pPr>
        <w:numPr>
          <w:ilvl w:val="0"/>
          <w:numId w:val="77"/>
        </w:numPr>
        <w:textAlignment w:val="baseline"/>
        <w:rPr>
          <w:color w:val="000000"/>
          <w:sz w:val="28"/>
          <w:szCs w:val="28"/>
          <w:lang w:val="en-US"/>
        </w:rPr>
      </w:pPr>
      <w:r w:rsidRPr="00BD451D">
        <w:rPr>
          <w:color w:val="000000"/>
          <w:sz w:val="28"/>
          <w:szCs w:val="28"/>
          <w:lang w:val="en-US"/>
        </w:rPr>
        <w:t>Chấp nhận kết nối</w:t>
      </w:r>
    </w:p>
    <w:p w14:paraId="4D5BF636" w14:textId="77777777" w:rsidR="00BD451D" w:rsidRPr="00BD451D" w:rsidRDefault="00BD451D" w:rsidP="00D2625D">
      <w:pPr>
        <w:numPr>
          <w:ilvl w:val="0"/>
          <w:numId w:val="77"/>
        </w:numPr>
        <w:textAlignment w:val="baseline"/>
        <w:rPr>
          <w:color w:val="000000"/>
          <w:sz w:val="28"/>
          <w:szCs w:val="28"/>
          <w:lang w:val="en-US"/>
        </w:rPr>
      </w:pPr>
      <w:r w:rsidRPr="00BD451D">
        <w:rPr>
          <w:color w:val="000000"/>
          <w:sz w:val="28"/>
          <w:szCs w:val="28"/>
          <w:lang w:val="en-US"/>
        </w:rPr>
        <w:t>Đọc yêu cầu</w:t>
      </w:r>
    </w:p>
    <w:p w14:paraId="5C01517A" w14:textId="77777777" w:rsidR="00BD451D" w:rsidRPr="00BD451D" w:rsidRDefault="00BD451D" w:rsidP="00D2625D">
      <w:pPr>
        <w:numPr>
          <w:ilvl w:val="0"/>
          <w:numId w:val="77"/>
        </w:numPr>
        <w:textAlignment w:val="baseline"/>
        <w:rPr>
          <w:color w:val="000000"/>
          <w:sz w:val="28"/>
          <w:szCs w:val="28"/>
          <w:lang w:val="en-US"/>
        </w:rPr>
      </w:pPr>
      <w:r w:rsidRPr="00BD451D">
        <w:rPr>
          <w:color w:val="000000"/>
          <w:sz w:val="28"/>
          <w:szCs w:val="28"/>
          <w:lang w:val="en-US"/>
        </w:rPr>
        <w:t>Phân tích yêu cầu</w:t>
      </w:r>
    </w:p>
    <w:p w14:paraId="399FA9AF" w14:textId="77777777" w:rsidR="00BD451D" w:rsidRPr="00BD451D" w:rsidRDefault="00BD451D" w:rsidP="00D2625D">
      <w:pPr>
        <w:numPr>
          <w:ilvl w:val="0"/>
          <w:numId w:val="77"/>
        </w:numPr>
        <w:textAlignment w:val="baseline"/>
        <w:rPr>
          <w:color w:val="000000"/>
          <w:sz w:val="28"/>
          <w:szCs w:val="28"/>
          <w:lang w:val="en-US"/>
        </w:rPr>
      </w:pPr>
      <w:r w:rsidRPr="00BD451D">
        <w:rPr>
          <w:color w:val="000000"/>
          <w:sz w:val="28"/>
          <w:szCs w:val="28"/>
          <w:lang w:val="en-US"/>
        </w:rPr>
        <w:t>Tìm tập tin</w:t>
      </w:r>
    </w:p>
    <w:p w14:paraId="3D3D7BC9" w14:textId="77777777" w:rsidR="00BD451D" w:rsidRPr="00BD451D" w:rsidRDefault="00BD451D" w:rsidP="00D2625D">
      <w:pPr>
        <w:numPr>
          <w:ilvl w:val="0"/>
          <w:numId w:val="77"/>
        </w:numPr>
        <w:textAlignment w:val="baseline"/>
        <w:rPr>
          <w:color w:val="000000"/>
          <w:sz w:val="28"/>
          <w:szCs w:val="28"/>
          <w:lang w:val="en-US"/>
        </w:rPr>
      </w:pPr>
      <w:r w:rsidRPr="00BD451D">
        <w:rPr>
          <w:color w:val="000000"/>
          <w:sz w:val="28"/>
          <w:szCs w:val="28"/>
          <w:lang w:val="en-US"/>
        </w:rPr>
        <w:t>Tính toán header</w:t>
      </w:r>
    </w:p>
    <w:p w14:paraId="7AC2A65B" w14:textId="77777777" w:rsidR="00BD451D" w:rsidRPr="00BD451D" w:rsidRDefault="00BD451D" w:rsidP="00D2625D">
      <w:pPr>
        <w:numPr>
          <w:ilvl w:val="0"/>
          <w:numId w:val="77"/>
        </w:numPr>
        <w:textAlignment w:val="baseline"/>
        <w:rPr>
          <w:color w:val="000000"/>
          <w:sz w:val="28"/>
          <w:szCs w:val="28"/>
          <w:lang w:val="en-US"/>
        </w:rPr>
      </w:pPr>
      <w:r w:rsidRPr="00BD451D">
        <w:rPr>
          <w:color w:val="000000"/>
          <w:sz w:val="28"/>
          <w:szCs w:val="28"/>
          <w:lang w:val="en-US"/>
        </w:rPr>
        <w:t>Gửi header</w:t>
      </w:r>
    </w:p>
    <w:p w14:paraId="1874F72F" w14:textId="77777777" w:rsidR="00BD451D" w:rsidRPr="00BD451D" w:rsidRDefault="00BD451D" w:rsidP="00D2625D">
      <w:pPr>
        <w:numPr>
          <w:ilvl w:val="0"/>
          <w:numId w:val="77"/>
        </w:numPr>
        <w:textAlignment w:val="baseline"/>
        <w:rPr>
          <w:color w:val="000000"/>
          <w:sz w:val="28"/>
          <w:szCs w:val="28"/>
          <w:lang w:val="en-US"/>
        </w:rPr>
      </w:pPr>
      <w:r w:rsidRPr="00BD451D">
        <w:rPr>
          <w:color w:val="000000"/>
          <w:sz w:val="28"/>
          <w:szCs w:val="28"/>
          <w:lang w:val="en-US"/>
        </w:rPr>
        <w:t>Đọc tập tin, gửi dữ liệu</w:t>
      </w:r>
    </w:p>
    <w:p w14:paraId="5A3B7EF2" w14:textId="77777777" w:rsidR="00BD451D" w:rsidRPr="00BD451D" w:rsidRDefault="00BD451D" w:rsidP="008F596D">
      <w:pPr>
        <w:rPr>
          <w:sz w:val="28"/>
          <w:szCs w:val="28"/>
          <w:lang w:val="en-US"/>
        </w:rPr>
      </w:pPr>
      <w:r w:rsidRPr="00BD451D">
        <w:rPr>
          <w:color w:val="000000"/>
          <w:sz w:val="28"/>
          <w:szCs w:val="28"/>
          <w:lang w:val="en-US"/>
        </w:rPr>
        <w:t>Trong một máy chủ web đa tiến trình thì mỗi tiến trình sẽ đảm trách xử lý 1 yêu cầu, chương trình thực thi chỉ đơn giản là sao chép từ tiến trình này qua tiến trình khác.</w:t>
      </w:r>
    </w:p>
    <w:p w14:paraId="3781DE95" w14:textId="4DDD71D9"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lastRenderedPageBreak/>
        <w:drawing>
          <wp:inline distT="0" distB="0" distL="0" distR="0" wp14:anchorId="7A400A36" wp14:editId="0AC1F4EA">
            <wp:extent cx="5095875" cy="4086225"/>
            <wp:effectExtent l="0" t="0" r="9525" b="9525"/>
            <wp:docPr id="98" name="Picture 9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 schematic&#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95875" cy="4086225"/>
                    </a:xfrm>
                    <a:prstGeom prst="rect">
                      <a:avLst/>
                    </a:prstGeom>
                    <a:noFill/>
                    <a:ln>
                      <a:noFill/>
                    </a:ln>
                  </pic:spPr>
                </pic:pic>
              </a:graphicData>
            </a:graphic>
          </wp:inline>
        </w:drawing>
      </w:r>
    </w:p>
    <w:p w14:paraId="0C44DDB6" w14:textId="77777777" w:rsidR="00BD451D" w:rsidRPr="00BD451D" w:rsidRDefault="00BD451D" w:rsidP="008F596D">
      <w:pPr>
        <w:rPr>
          <w:sz w:val="28"/>
          <w:szCs w:val="28"/>
          <w:lang w:val="en-US"/>
        </w:rPr>
      </w:pPr>
      <w:r w:rsidRPr="00BD451D">
        <w:rPr>
          <w:color w:val="000000"/>
          <w:sz w:val="28"/>
          <w:szCs w:val="28"/>
          <w:lang w:val="en-US"/>
        </w:rPr>
        <w:t>Vì thế mô hình này khá đơn giản để lập trình, nhưng sẽ gặp vấn đề về sử dụng bộ nhớ nhiều hơn và tốn chi phí cho việc chuyển ngữ cảnh giữa các tiến trình.</w:t>
      </w:r>
    </w:p>
    <w:p w14:paraId="48FA51F4" w14:textId="77777777" w:rsidR="00BD451D" w:rsidRPr="00BD451D" w:rsidRDefault="00BD451D" w:rsidP="008F596D">
      <w:pPr>
        <w:jc w:val="left"/>
        <w:rPr>
          <w:sz w:val="28"/>
          <w:szCs w:val="28"/>
          <w:lang w:val="en-US"/>
        </w:rPr>
      </w:pPr>
    </w:p>
    <w:p w14:paraId="4626D861" w14:textId="77777777" w:rsidR="00BD451D" w:rsidRPr="00BD451D" w:rsidRDefault="00BD451D" w:rsidP="008F596D">
      <w:pPr>
        <w:rPr>
          <w:sz w:val="28"/>
          <w:szCs w:val="28"/>
          <w:lang w:val="en-US"/>
        </w:rPr>
      </w:pPr>
      <w:r w:rsidRPr="00BD451D">
        <w:rPr>
          <w:color w:val="000000"/>
          <w:sz w:val="28"/>
          <w:szCs w:val="28"/>
          <w:lang w:val="en-US"/>
        </w:rPr>
        <w:t>Trong một máy chủ web đa luồng, chúng ta có nhiều ngữ cảnh thực thi với chung không gian địa chỉ, mỗi luồng sẽ thực thi 1 yêu cầu.</w:t>
      </w:r>
    </w:p>
    <w:p w14:paraId="5B47D9CD" w14:textId="1EE4C79D"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lastRenderedPageBreak/>
        <w:drawing>
          <wp:inline distT="0" distB="0" distL="0" distR="0" wp14:anchorId="05D4C390" wp14:editId="40808E6D">
            <wp:extent cx="3276600" cy="4514850"/>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6600" cy="4514850"/>
                    </a:xfrm>
                    <a:prstGeom prst="rect">
                      <a:avLst/>
                    </a:prstGeom>
                    <a:noFill/>
                    <a:ln>
                      <a:noFill/>
                    </a:ln>
                  </pic:spPr>
                </pic:pic>
              </a:graphicData>
            </a:graphic>
          </wp:inline>
        </w:drawing>
      </w:r>
    </w:p>
    <w:p w14:paraId="6E7B8222" w14:textId="77777777" w:rsidR="00BD451D" w:rsidRPr="00BD451D" w:rsidRDefault="00BD451D" w:rsidP="008F596D">
      <w:pPr>
        <w:rPr>
          <w:sz w:val="28"/>
          <w:szCs w:val="28"/>
          <w:lang w:val="en-US"/>
        </w:rPr>
      </w:pPr>
      <w:r w:rsidRPr="00BD451D">
        <w:rPr>
          <w:color w:val="000000"/>
          <w:sz w:val="28"/>
          <w:szCs w:val="28"/>
          <w:lang w:val="en-US"/>
        </w:rPr>
        <w:t>Mô hình này có chi phí chuyển ngữ cảnh thấp và tốn ít bộ nhớ, nhưng đổi lại việc lập trình sẽ phức tạp hơn vì chúng ta phải đồng bộ khi các luồng muốn truy xuất và cập nhật các tài nguyên chung.</w:t>
      </w:r>
    </w:p>
    <w:p w14:paraId="133C4B70" w14:textId="77777777" w:rsidR="00BD451D" w:rsidRPr="00BD451D" w:rsidRDefault="00BD451D" w:rsidP="008F596D">
      <w:pPr>
        <w:jc w:val="left"/>
        <w:rPr>
          <w:sz w:val="28"/>
          <w:szCs w:val="28"/>
          <w:lang w:val="en-US"/>
        </w:rPr>
      </w:pPr>
    </w:p>
    <w:p w14:paraId="0B26CF8C" w14:textId="181F95F4" w:rsidR="00BD451D" w:rsidRPr="008F596D" w:rsidRDefault="00BD451D" w:rsidP="006F0954">
      <w:pPr>
        <w:pStyle w:val="Heading2"/>
      </w:pPr>
      <w:bookmarkStart w:id="62" w:name="_Toc91160676"/>
      <w:r w:rsidRPr="008F596D">
        <w:t>Mô hình điều khiển hướng sự kiện</w:t>
      </w:r>
      <w:bookmarkEnd w:id="62"/>
    </w:p>
    <w:p w14:paraId="0EC87D9F" w14:textId="77777777" w:rsidR="006D72AD" w:rsidRPr="008F596D" w:rsidRDefault="006D72AD" w:rsidP="008F596D">
      <w:pPr>
        <w:pStyle w:val="BodyText"/>
        <w:rPr>
          <w:lang w:val="en-US"/>
        </w:rPr>
      </w:pPr>
    </w:p>
    <w:p w14:paraId="6AF4E8C0" w14:textId="77777777" w:rsidR="00BD451D" w:rsidRPr="00BD451D" w:rsidRDefault="00BD451D" w:rsidP="008F596D">
      <w:pPr>
        <w:rPr>
          <w:sz w:val="28"/>
          <w:szCs w:val="28"/>
          <w:lang w:val="en-US"/>
        </w:rPr>
      </w:pPr>
      <w:r w:rsidRPr="00BD451D">
        <w:rPr>
          <w:color w:val="000000"/>
          <w:sz w:val="28"/>
          <w:szCs w:val="28"/>
          <w:lang w:val="en-US"/>
        </w:rPr>
        <w:t>Ngoài mô hình đa tiến trình và đa luồng, việc xử lý đồng thời có thể thực hiện theo mô hình điều khiển hướng sự kiện (event-driven model).</w:t>
      </w:r>
    </w:p>
    <w:p w14:paraId="5092051C" w14:textId="77777777" w:rsidR="00BD451D" w:rsidRPr="00BD451D" w:rsidRDefault="00BD451D" w:rsidP="008F596D">
      <w:pPr>
        <w:rPr>
          <w:sz w:val="28"/>
          <w:szCs w:val="28"/>
          <w:lang w:val="en-US"/>
        </w:rPr>
      </w:pPr>
      <w:r w:rsidRPr="00BD451D">
        <w:rPr>
          <w:color w:val="000000"/>
          <w:sz w:val="28"/>
          <w:szCs w:val="28"/>
          <w:lang w:val="en-US"/>
        </w:rPr>
        <w:t>Một ứng dụng điều khiển hướng sự kiện được hiện thực trong 1 không gian địa chỉ duy nhất (nghĩa là chỉ có 1 tiến trình đơn luồng).</w:t>
      </w:r>
    </w:p>
    <w:p w14:paraId="0CDAEAA7" w14:textId="553C6F89"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lastRenderedPageBreak/>
        <w:drawing>
          <wp:inline distT="0" distB="0" distL="0" distR="0" wp14:anchorId="4E5F2E39" wp14:editId="558472FE">
            <wp:extent cx="4781550" cy="1895475"/>
            <wp:effectExtent l="0" t="0" r="0" b="9525"/>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1550" cy="1895475"/>
                    </a:xfrm>
                    <a:prstGeom prst="rect">
                      <a:avLst/>
                    </a:prstGeom>
                    <a:noFill/>
                    <a:ln>
                      <a:noFill/>
                    </a:ln>
                  </pic:spPr>
                </pic:pic>
              </a:graphicData>
            </a:graphic>
          </wp:inline>
        </w:drawing>
      </w:r>
    </w:p>
    <w:p w14:paraId="4568B639" w14:textId="77777777" w:rsidR="00BD451D" w:rsidRPr="00BD451D" w:rsidRDefault="00BD451D" w:rsidP="00074D57">
      <w:pPr>
        <w:rPr>
          <w:sz w:val="28"/>
          <w:szCs w:val="28"/>
          <w:lang w:val="en-US"/>
        </w:rPr>
      </w:pPr>
      <w:r w:rsidRPr="00BD451D">
        <w:rPr>
          <w:color w:val="000000"/>
          <w:sz w:val="28"/>
          <w:szCs w:val="28"/>
          <w:lang w:val="en-US"/>
        </w:rPr>
        <w:t>Thành phần chính của tiến trình là bộ điều phối sự kiện (event dispatcher) có chức năng liên tục tìm kiếm các sự kiện đến và sau đó dựa vào những sự kiện này để gọi một hay nhiều trình xử lý (handler).</w:t>
      </w:r>
    </w:p>
    <w:p w14:paraId="5D239354" w14:textId="77777777" w:rsidR="00BD451D" w:rsidRPr="00BD451D" w:rsidRDefault="00BD451D" w:rsidP="00D2625D">
      <w:pPr>
        <w:numPr>
          <w:ilvl w:val="0"/>
          <w:numId w:val="78"/>
        </w:numPr>
        <w:jc w:val="left"/>
        <w:textAlignment w:val="baseline"/>
        <w:rPr>
          <w:color w:val="000000"/>
          <w:sz w:val="28"/>
          <w:szCs w:val="28"/>
          <w:lang w:val="en-US"/>
        </w:rPr>
      </w:pPr>
      <w:r w:rsidRPr="00BD451D">
        <w:rPr>
          <w:color w:val="000000"/>
          <w:sz w:val="28"/>
          <w:szCs w:val="28"/>
          <w:lang w:val="en-US"/>
        </w:rPr>
        <w:t>Các trình xử lý có thể là: chấp nhận kết nối, đọc yêu cầu, đọc file, … </w:t>
      </w:r>
    </w:p>
    <w:p w14:paraId="38D7E990" w14:textId="77777777" w:rsidR="00BD451D" w:rsidRPr="00BD451D" w:rsidRDefault="00BD451D" w:rsidP="00074D57">
      <w:pPr>
        <w:numPr>
          <w:ilvl w:val="0"/>
          <w:numId w:val="78"/>
        </w:numPr>
        <w:textAlignment w:val="baseline"/>
        <w:rPr>
          <w:color w:val="000000"/>
          <w:sz w:val="28"/>
          <w:szCs w:val="28"/>
          <w:lang w:val="en-US"/>
        </w:rPr>
      </w:pPr>
      <w:r w:rsidRPr="00BD451D">
        <w:rPr>
          <w:color w:val="000000"/>
          <w:sz w:val="28"/>
          <w:szCs w:val="28"/>
          <w:lang w:val="en-US"/>
        </w:rPr>
        <w:t>Các sự kiện có thể là: nhận 1 yêu cầu, hoàn thành việc gửi, hoàn thành việc đọc ổ đĩa, … </w:t>
      </w:r>
    </w:p>
    <w:p w14:paraId="4E28104E" w14:textId="77777777" w:rsidR="00BD451D" w:rsidRPr="00BD451D" w:rsidRDefault="00BD451D" w:rsidP="00074D57">
      <w:pPr>
        <w:numPr>
          <w:ilvl w:val="0"/>
          <w:numId w:val="78"/>
        </w:numPr>
        <w:textAlignment w:val="baseline"/>
        <w:rPr>
          <w:color w:val="000000"/>
          <w:sz w:val="28"/>
          <w:szCs w:val="28"/>
          <w:lang w:val="en-US"/>
        </w:rPr>
      </w:pPr>
      <w:r w:rsidRPr="00BD451D">
        <w:rPr>
          <w:color w:val="000000"/>
          <w:sz w:val="28"/>
          <w:szCs w:val="28"/>
          <w:lang w:val="en-US"/>
        </w:rPr>
        <w:t>Bộ điều phối phải có khả năng chấp nhận bất kỳ sự thông báo nào, sau đó dựa vào những loại thông báo này để gọi trình xử lý thích hợp.</w:t>
      </w:r>
    </w:p>
    <w:p w14:paraId="720655C0" w14:textId="77777777" w:rsidR="00BD451D" w:rsidRPr="00BD451D" w:rsidRDefault="00BD451D" w:rsidP="008F596D">
      <w:pPr>
        <w:rPr>
          <w:sz w:val="28"/>
          <w:szCs w:val="28"/>
          <w:lang w:val="en-US"/>
        </w:rPr>
      </w:pPr>
      <w:r w:rsidRPr="00BD451D">
        <w:rPr>
          <w:color w:val="000000"/>
          <w:sz w:val="28"/>
          <w:szCs w:val="28"/>
          <w:lang w:val="en-US"/>
        </w:rPr>
        <w:t>Các trình xử lý sẽ phải hoàn thành thực thi trước khi trao lại quyền thực thi, nhưng nếu trình xử lý cần thực hiện 1 thao tác chặn (blocking operation) thì nó sẽ thực hiện thao tác chặn này và ngay lập tức nó sẽ trao quyền điều khiển cho bộ điều phối sự kiện.</w:t>
      </w:r>
    </w:p>
    <w:p w14:paraId="7814A9A6" w14:textId="77777777" w:rsidR="00BD451D" w:rsidRPr="00BD451D" w:rsidRDefault="00BD451D" w:rsidP="008F596D">
      <w:pPr>
        <w:jc w:val="left"/>
        <w:rPr>
          <w:sz w:val="28"/>
          <w:szCs w:val="28"/>
          <w:lang w:val="en-US"/>
        </w:rPr>
      </w:pPr>
    </w:p>
    <w:p w14:paraId="4BBD2BBB" w14:textId="3C87F748" w:rsidR="00BD451D" w:rsidRPr="008F596D" w:rsidRDefault="00BD451D" w:rsidP="006F0954">
      <w:pPr>
        <w:pStyle w:val="Heading2"/>
      </w:pPr>
      <w:bookmarkStart w:id="63" w:name="_Toc91160677"/>
      <w:r w:rsidRPr="008F596D">
        <w:t>Xử lý đồng thời trong mô hình điều khiển hướng sự kiện</w:t>
      </w:r>
      <w:bookmarkEnd w:id="63"/>
    </w:p>
    <w:p w14:paraId="472659AD" w14:textId="77777777" w:rsidR="006D72AD" w:rsidRPr="008F596D" w:rsidRDefault="006D72AD" w:rsidP="008F596D">
      <w:pPr>
        <w:pStyle w:val="BodyText"/>
        <w:rPr>
          <w:lang w:val="en-US"/>
        </w:rPr>
      </w:pPr>
    </w:p>
    <w:p w14:paraId="33438A76" w14:textId="77777777" w:rsidR="00BD451D" w:rsidRPr="00BD451D" w:rsidRDefault="00BD451D" w:rsidP="008F596D">
      <w:pPr>
        <w:rPr>
          <w:sz w:val="28"/>
          <w:szCs w:val="28"/>
          <w:lang w:val="en-US"/>
        </w:rPr>
      </w:pPr>
      <w:r w:rsidRPr="00BD451D">
        <w:rPr>
          <w:color w:val="000000"/>
          <w:sz w:val="28"/>
          <w:szCs w:val="28"/>
          <w:lang w:val="en-US"/>
        </w:rPr>
        <w:t>Mô hình điều khiển hướng sự kiện đạt được sự đồng thời bằng cách xen kẽ việc xử lý các yêu cầu trong cùng 1 ngữ cảnh thực thi, nghĩa là một luồng sẽ chuyển đổi việc thực thi của nó cho các yêu cầu khác nhau.</w:t>
      </w:r>
    </w:p>
    <w:p w14:paraId="4123AF6D" w14:textId="77777777" w:rsidR="00BD451D" w:rsidRPr="00BD451D" w:rsidRDefault="00BD451D" w:rsidP="008F596D">
      <w:pPr>
        <w:jc w:val="left"/>
        <w:rPr>
          <w:sz w:val="28"/>
          <w:szCs w:val="28"/>
          <w:lang w:val="en-US"/>
        </w:rPr>
      </w:pPr>
    </w:p>
    <w:p w14:paraId="110DCB48" w14:textId="77777777" w:rsidR="00BD451D" w:rsidRPr="00BD451D" w:rsidRDefault="00BD451D" w:rsidP="008F596D">
      <w:pPr>
        <w:rPr>
          <w:sz w:val="28"/>
          <w:szCs w:val="28"/>
          <w:lang w:val="en-US"/>
        </w:rPr>
      </w:pPr>
      <w:r w:rsidRPr="00BD451D">
        <w:rPr>
          <w:color w:val="000000"/>
          <w:sz w:val="28"/>
          <w:szCs w:val="28"/>
          <w:lang w:val="en-US"/>
        </w:rPr>
        <w:t xml:space="preserve">Giả sử máy khách C1 yêu cầu gửi tới hệ thống. Hệ thống tiếp nhận yêu cầu này và điều phối tới trình xử lý chấp nhận kết nối. Hệ thống đọc và phân tích yêu cầu, sau đó tìm và đọc tệp tin, lúc này C1 phải chờ I/O từ trình xử lý đọc tệp tin. Trong lúc C1 chờ, Có 2 yêu cầu nữa tới là C2 và C3. giả sử C2 được chấp nhận trước và </w:t>
      </w:r>
      <w:r w:rsidRPr="00BD451D">
        <w:rPr>
          <w:color w:val="000000"/>
          <w:sz w:val="28"/>
          <w:szCs w:val="28"/>
          <w:lang w:val="en-US"/>
        </w:rPr>
        <w:lastRenderedPageBreak/>
        <w:t>đang trong quá trình nhận yêu cầu của C2, lúc này hệ thống sẽ chấp nhận kết nối của C3.</w:t>
      </w:r>
    </w:p>
    <w:p w14:paraId="593C4519" w14:textId="77777777" w:rsidR="00BD451D" w:rsidRPr="00BD451D" w:rsidRDefault="00BD451D" w:rsidP="008F596D">
      <w:pPr>
        <w:rPr>
          <w:sz w:val="28"/>
          <w:szCs w:val="28"/>
          <w:lang w:val="en-US"/>
        </w:rPr>
      </w:pPr>
      <w:r w:rsidRPr="00BD451D">
        <w:rPr>
          <w:color w:val="000000"/>
          <w:sz w:val="28"/>
          <w:szCs w:val="28"/>
          <w:lang w:val="en-US"/>
        </w:rPr>
        <w:t>Sau khi C1 thực hiện đọc tệp tin hoàn thành thì C1 sẽ gửi tệp tin mà nó cần gửi, trong lúc C1 chờ thì C2 sẽ được xử lý và đến giai đoạn chờ đọc tệp tin, trong lúc C2 chờ thì C3 đã được chấp nhận kết nối và đang nhận yêu cầu. … Hệ thống sẽ tiếp tục luân phiên thực thi các yêu cầu cho đến khi hoàn thành tất cả yêu cầu trên 1 luồng duy nhất.</w:t>
      </w:r>
    </w:p>
    <w:p w14:paraId="7833B5E8" w14:textId="77777777" w:rsidR="00BD451D" w:rsidRPr="00BD451D" w:rsidRDefault="00BD451D" w:rsidP="008F596D">
      <w:pPr>
        <w:spacing w:after="240"/>
        <w:jc w:val="left"/>
        <w:rPr>
          <w:sz w:val="28"/>
          <w:szCs w:val="28"/>
          <w:lang w:val="en-US"/>
        </w:rPr>
      </w:pPr>
    </w:p>
    <w:p w14:paraId="72D67FB6" w14:textId="254B177E" w:rsidR="00BD451D" w:rsidRPr="008F596D" w:rsidRDefault="00BD451D" w:rsidP="006F0954">
      <w:pPr>
        <w:pStyle w:val="Heading2"/>
      </w:pPr>
      <w:bookmarkStart w:id="64" w:name="_Toc91160678"/>
      <w:r w:rsidRPr="008F596D">
        <w:t>Máy chủ Apache web</w:t>
      </w:r>
      <w:bookmarkEnd w:id="64"/>
    </w:p>
    <w:p w14:paraId="4CD107DA" w14:textId="77777777" w:rsidR="006D72AD" w:rsidRPr="008F596D" w:rsidRDefault="006D72AD" w:rsidP="008F596D">
      <w:pPr>
        <w:pStyle w:val="BodyText"/>
        <w:rPr>
          <w:lang w:val="en-US"/>
        </w:rPr>
      </w:pPr>
    </w:p>
    <w:p w14:paraId="29EE61D4" w14:textId="77777777" w:rsidR="00BD451D" w:rsidRPr="00BD451D" w:rsidRDefault="00BD451D" w:rsidP="00074D57">
      <w:pPr>
        <w:rPr>
          <w:sz w:val="28"/>
          <w:szCs w:val="28"/>
          <w:lang w:val="en-US"/>
        </w:rPr>
      </w:pPr>
      <w:r w:rsidRPr="00BD451D">
        <w:rPr>
          <w:color w:val="000000"/>
          <w:sz w:val="28"/>
          <w:szCs w:val="28"/>
          <w:lang w:val="en-US"/>
        </w:rPr>
        <w:t>Apache có một Apache core chịu trách nhiệm chính về việc xử lý các yêu cầu và viết phản hồi. Mỗi chức năng được đảm trách bởi mỗi mô-đun. Luồng điều khiển thì lại tương tự như mô hình hướng sự kiện, mô-đun ở phía sau sẽ nhận kết quả từ mô-đun phía trước để thực thi.</w:t>
      </w:r>
    </w:p>
    <w:p w14:paraId="392BCD78" w14:textId="2A2ABF3B"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347D226A" wp14:editId="2806DBCB">
            <wp:extent cx="4838700" cy="2400300"/>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38700" cy="2400300"/>
                    </a:xfrm>
                    <a:prstGeom prst="rect">
                      <a:avLst/>
                    </a:prstGeom>
                    <a:noFill/>
                    <a:ln>
                      <a:noFill/>
                    </a:ln>
                  </pic:spPr>
                </pic:pic>
              </a:graphicData>
            </a:graphic>
          </wp:inline>
        </w:drawing>
      </w:r>
    </w:p>
    <w:p w14:paraId="60764B0F" w14:textId="58929339" w:rsidR="00CF7544" w:rsidRDefault="00BD451D" w:rsidP="008F596D">
      <w:pPr>
        <w:rPr>
          <w:color w:val="000000"/>
          <w:sz w:val="28"/>
          <w:szCs w:val="28"/>
          <w:lang w:val="en-US"/>
        </w:rPr>
      </w:pPr>
      <w:r w:rsidRPr="00BD451D">
        <w:rPr>
          <w:color w:val="000000"/>
          <w:sz w:val="28"/>
          <w:szCs w:val="28"/>
          <w:lang w:val="en-US"/>
        </w:rPr>
        <w:t>Apache là sự kết hợp giữa đa tiến trình và đa luồng. Tất cả tiến trình đều là tiến trình đa luồng. Mỗi tiến trình là một tiến trình Boss-Workers với số lượng luồng có thể tùy biến. </w:t>
      </w:r>
    </w:p>
    <w:p w14:paraId="0A26CA0D" w14:textId="77777777" w:rsidR="00CF7544" w:rsidRDefault="00CF7544" w:rsidP="00CF7544">
      <w:pPr>
        <w:pStyle w:val="BodyText"/>
        <w:rPr>
          <w:lang w:val="en-US"/>
        </w:rPr>
      </w:pPr>
      <w:r>
        <w:rPr>
          <w:lang w:val="en-US"/>
        </w:rPr>
        <w:br w:type="page"/>
      </w:r>
    </w:p>
    <w:p w14:paraId="40BAC7DF" w14:textId="02211AC5" w:rsidR="00BD451D" w:rsidRDefault="00BE289F" w:rsidP="009A4B66">
      <w:pPr>
        <w:pStyle w:val="Heading1"/>
      </w:pPr>
      <w:bookmarkStart w:id="65" w:name="_Toc91160679"/>
      <w:r>
        <w:lastRenderedPageBreak/>
        <w:t xml:space="preserve">TRUYỀN THÔNG LIÊN TIẾN </w:t>
      </w:r>
      <w:r w:rsidRPr="00BE289F">
        <w:t>TRÌNH</w:t>
      </w:r>
      <w:r>
        <w:t xml:space="preserve"> VÀ ĐỒNG BỘ HÓA</w:t>
      </w:r>
      <w:bookmarkEnd w:id="65"/>
    </w:p>
    <w:p w14:paraId="3CFAB3BF" w14:textId="1BD39677" w:rsidR="00AF2AC7" w:rsidRPr="00960F1F" w:rsidRDefault="00960F1F" w:rsidP="006F0954">
      <w:pPr>
        <w:pStyle w:val="Heading2"/>
        <w:rPr>
          <w:sz w:val="26"/>
          <w:szCs w:val="26"/>
        </w:rPr>
      </w:pPr>
      <w:bookmarkStart w:id="66" w:name="_Toc91160680"/>
      <w:r>
        <w:t>C</w:t>
      </w:r>
      <w:r w:rsidRPr="000B65F6">
        <w:t>ác cơ chế giao tiếp liên tiến trình</w:t>
      </w:r>
      <w:bookmarkEnd w:id="66"/>
    </w:p>
    <w:p w14:paraId="78CE7A0B" w14:textId="77777777" w:rsidR="00AF2AC7" w:rsidRPr="00960F1F" w:rsidRDefault="00AF2AC7" w:rsidP="00AF2AC7">
      <w:pPr>
        <w:rPr>
          <w:szCs w:val="26"/>
        </w:rPr>
      </w:pPr>
      <w:r w:rsidRPr="00960F1F">
        <w:rPr>
          <w:szCs w:val="26"/>
        </w:rPr>
        <w:t>Để hỗ trợ cho việc giao tiếp giữa các tiến trình, hệ điều hành phải cung cấp các cơ chế giúp điều phối và giao tiếp giữa chúng. Hai cơ chế giao tiếp liên tiến trình chính là truyền thông điệp (message passing) và dựa trên bộ nhớ (memory-based).</w:t>
      </w:r>
    </w:p>
    <w:p w14:paraId="242CDD73" w14:textId="77777777" w:rsidR="00AF2AC7" w:rsidRPr="00960F1F" w:rsidRDefault="00AF2AC7" w:rsidP="00AF2AC7">
      <w:pPr>
        <w:rPr>
          <w:szCs w:val="26"/>
        </w:rPr>
      </w:pPr>
      <w:r w:rsidRPr="00960F1F">
        <w:rPr>
          <w:szCs w:val="26"/>
        </w:rPr>
        <w:t>Trong học liệu này, chúng ta hiểu việc đồng bộ hóa là việc điều phối và giao tiếp giữa các tiến trình hoặc luồng.</w:t>
      </w:r>
    </w:p>
    <w:p w14:paraId="68385C84" w14:textId="77777777" w:rsidR="00AF2AC7" w:rsidRPr="00960F1F" w:rsidRDefault="00AF2AC7" w:rsidP="00AF2AC7">
      <w:pPr>
        <w:rPr>
          <w:szCs w:val="26"/>
        </w:rPr>
      </w:pPr>
      <w:r w:rsidRPr="00960F1F">
        <w:rPr>
          <w:szCs w:val="26"/>
        </w:rPr>
        <w:t>Giao tiếp liên tiến trình (IPC – Inter-Process Communication) đề cập đến một tập hợp các cơ chế mà hệ điều hành phải hỗ trợ để cho phép nhiều tiến trình tương tác với nhau. Điều này bao gồm các cơ chế liên quan đến đồng bộ hóa, phối hợp và giao tiếp.</w:t>
      </w:r>
    </w:p>
    <w:p w14:paraId="554228B1" w14:textId="77777777" w:rsidR="00AF2AC7" w:rsidRPr="00960F1F" w:rsidRDefault="00AF2AC7" w:rsidP="00AF2AC7">
      <w:pPr>
        <w:rPr>
          <w:szCs w:val="26"/>
        </w:rPr>
      </w:pPr>
      <w:r w:rsidRPr="00960F1F">
        <w:rPr>
          <w:szCs w:val="26"/>
        </w:rPr>
        <w:t xml:space="preserve">Các cơ chế IPC được phân loại phổ biến là dựa trên thông điệp (message-based) và dựa trên bộ nhớ (memory-based). Cơ chế IPC dựa trên thông điệp bao gồm socket, đường ống (pipe) và hàng đợi (queue). IPC dựa trên bộ nhớ sử dụng bộ nhớ chia sẻ. </w:t>
      </w:r>
    </w:p>
    <w:p w14:paraId="661FE7FD" w14:textId="77777777" w:rsidR="00AF2AC7" w:rsidRPr="00960F1F" w:rsidRDefault="00AF2AC7" w:rsidP="006F0954">
      <w:pPr>
        <w:pStyle w:val="Heading2"/>
      </w:pPr>
      <w:bookmarkStart w:id="67" w:name="_Toc91160681"/>
      <w:r w:rsidRPr="00960F1F">
        <w:t>IPC dựa trên thông điệp</w:t>
      </w:r>
      <w:bookmarkEnd w:id="67"/>
    </w:p>
    <w:p w14:paraId="7113BF02" w14:textId="77777777" w:rsidR="00AF2AC7" w:rsidRPr="00960F1F" w:rsidRDefault="00AF2AC7" w:rsidP="00AF2AC7">
      <w:pPr>
        <w:rPr>
          <w:szCs w:val="26"/>
        </w:rPr>
      </w:pPr>
      <w:r w:rsidRPr="00960F1F">
        <w:rPr>
          <w:szCs w:val="26"/>
        </w:rPr>
        <w:t>Trong IPC dựa trên thông điệp, các tiến trình tạo ra các thông điệp và sau đó gửi đi hoặc nhận chúng. Hệ điều hành sẽ có trách nhiệm tạo và duy trì kênh truyền (channel) được sử dụng để truyền thông điệp. Về chi tiết, hệ điều hành cung cấp một giao diện cho các tiến trình để chúng có thể gửi thông điệp qua kênh truyền. Các tiến trình gửi thông điệp đến một cổng (port), sau đó nhận thông điệp từ một cổng (port). Kênh truyền có nhiệm vụ chuyển thông điệp từ cổng này sang cổng khác.</w:t>
      </w:r>
    </w:p>
    <w:p w14:paraId="1D93915C" w14:textId="77777777" w:rsidR="00AF2AC7" w:rsidRPr="00960F1F" w:rsidRDefault="00AF2AC7" w:rsidP="00AF2AC7">
      <w:pPr>
        <w:jc w:val="center"/>
        <w:rPr>
          <w:szCs w:val="26"/>
        </w:rPr>
      </w:pPr>
      <w:r w:rsidRPr="00960F1F">
        <w:rPr>
          <w:noProof/>
          <w:szCs w:val="26"/>
        </w:rPr>
        <w:drawing>
          <wp:inline distT="0" distB="0" distL="0" distR="0" wp14:anchorId="32F5FE3F" wp14:editId="22279539">
            <wp:extent cx="6229350" cy="289306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1"/>
                    <a:stretch>
                      <a:fillRect/>
                    </a:stretch>
                  </pic:blipFill>
                  <pic:spPr>
                    <a:xfrm>
                      <a:off x="0" y="0"/>
                      <a:ext cx="6229350" cy="2893060"/>
                    </a:xfrm>
                    <a:prstGeom prst="rect">
                      <a:avLst/>
                    </a:prstGeom>
                  </pic:spPr>
                </pic:pic>
              </a:graphicData>
            </a:graphic>
          </wp:inline>
        </w:drawing>
      </w:r>
    </w:p>
    <w:p w14:paraId="413C43F9" w14:textId="77777777" w:rsidR="00AF2AC7" w:rsidRPr="00960F1F" w:rsidRDefault="00AF2AC7" w:rsidP="00AF2AC7">
      <w:pPr>
        <w:rPr>
          <w:szCs w:val="26"/>
        </w:rPr>
      </w:pPr>
      <w:r w:rsidRPr="00960F1F">
        <w:rPr>
          <w:szCs w:val="26"/>
        </w:rPr>
        <w:t xml:space="preserve">Vì hệ điều hành được yêu cầu để thiết lập giao tiếp và thực hiện từng thao tác IPC, nên mọi thao tác gửi và nhận thông điệp đều cần một lời gọi hệ thống (system call) và một </w:t>
      </w:r>
      <w:r w:rsidRPr="00960F1F">
        <w:rPr>
          <w:szCs w:val="26"/>
        </w:rPr>
        <w:lastRenderedPageBreak/>
        <w:t>bản sao dữ liệu. Khi gửi, dữ liệu phải được sao chép từ không gian địa chỉ của tiến trình gửi vào kênh truyền. Khi nhận, dữ liệu phải được sao chép từ kênh truyền không gian địa chỉ của tiến trình nhận.</w:t>
      </w:r>
    </w:p>
    <w:p w14:paraId="40088139" w14:textId="77777777" w:rsidR="00AF2AC7" w:rsidRPr="00960F1F" w:rsidRDefault="00AF2AC7" w:rsidP="00AF2AC7">
      <w:pPr>
        <w:rPr>
          <w:szCs w:val="26"/>
        </w:rPr>
      </w:pPr>
      <w:r w:rsidRPr="00960F1F">
        <w:rPr>
          <w:szCs w:val="26"/>
        </w:rPr>
        <w:t>Ưu điểm của IPC dựa trên thông điệp là tính đơn giản. Nhân hệ điều hành sẽ đảm nhận tất cả các hoạt động liên quan đến quản lý và đồng bộ hóa kênh. Ngược lại, chi phí giao tiếp liên tiến trình sẽ khá lớn do mỗi lần tương tác cần phải thực hiện gọi hệ thống và sao chép dữ liệu.</w:t>
      </w:r>
    </w:p>
    <w:p w14:paraId="2152326A" w14:textId="77777777" w:rsidR="00AF2AC7" w:rsidRPr="00960F1F" w:rsidRDefault="00AF2AC7" w:rsidP="00AF2AC7">
      <w:pPr>
        <w:rPr>
          <w:szCs w:val="26"/>
        </w:rPr>
      </w:pPr>
      <w:r w:rsidRPr="00960F1F">
        <w:rPr>
          <w:szCs w:val="26"/>
        </w:rPr>
        <w:t>Có một số cách hiện thực IPC dựa trên thông điệp bao gồm:</w:t>
      </w:r>
    </w:p>
    <w:p w14:paraId="6964C3A7" w14:textId="713AE7EA" w:rsidR="00AF2AC7" w:rsidRDefault="00AF2AC7" w:rsidP="009A4B66">
      <w:pPr>
        <w:pStyle w:val="ListParagraph"/>
        <w:numPr>
          <w:ilvl w:val="0"/>
          <w:numId w:val="112"/>
        </w:numPr>
        <w:spacing w:after="160" w:line="259" w:lineRule="auto"/>
        <w:rPr>
          <w:szCs w:val="26"/>
        </w:rPr>
      </w:pPr>
      <w:r w:rsidRPr="00960F1F">
        <w:rPr>
          <w:szCs w:val="26"/>
        </w:rPr>
        <w:t>Đường ống (pipe): được đặc trưng bởi hai điểm (điểm đầu và điểm cuối) vì vậy chỉ có 2 tiến trình có thể giao tiếp qua một đường ốn. Bản chất của việc truyền thông điệp trong đường ống là tiến trình gửi sẽ đẩy 1 dòng byte vào đường ống và tiến trình nhận sẽ đọc dòng byte.</w:t>
      </w:r>
    </w:p>
    <w:p w14:paraId="7BDFE1C2" w14:textId="5A8A8BC3" w:rsidR="00CF7C40" w:rsidRPr="00CF7C40" w:rsidRDefault="00CF7C40" w:rsidP="00CF7C40">
      <w:pPr>
        <w:spacing w:after="160" w:line="259" w:lineRule="auto"/>
        <w:jc w:val="center"/>
        <w:rPr>
          <w:szCs w:val="26"/>
        </w:rPr>
      </w:pPr>
      <w:r>
        <w:rPr>
          <w:noProof/>
        </w:rPr>
        <w:drawing>
          <wp:inline distT="0" distB="0" distL="0" distR="0" wp14:anchorId="13578B71" wp14:editId="5F05FF66">
            <wp:extent cx="3942715" cy="2066643"/>
            <wp:effectExtent l="0" t="0" r="63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t="3017" b="3449"/>
                    <a:stretch/>
                  </pic:blipFill>
                  <pic:spPr bwMode="auto">
                    <a:xfrm>
                      <a:off x="0" y="0"/>
                      <a:ext cx="3952633" cy="2071842"/>
                    </a:xfrm>
                    <a:prstGeom prst="rect">
                      <a:avLst/>
                    </a:prstGeom>
                    <a:noFill/>
                    <a:ln>
                      <a:noFill/>
                    </a:ln>
                    <a:extLst>
                      <a:ext uri="{53640926-AAD7-44D8-BBD7-CCE9431645EC}">
                        <a14:shadowObscured xmlns:a14="http://schemas.microsoft.com/office/drawing/2010/main"/>
                      </a:ext>
                    </a:extLst>
                  </pic:spPr>
                </pic:pic>
              </a:graphicData>
            </a:graphic>
          </wp:inline>
        </w:drawing>
      </w:r>
    </w:p>
    <w:p w14:paraId="59B2D1E1" w14:textId="58DD2A92" w:rsidR="00AF2AC7" w:rsidRDefault="00AF2AC7" w:rsidP="009A4B66">
      <w:pPr>
        <w:pStyle w:val="ListParagraph"/>
        <w:numPr>
          <w:ilvl w:val="0"/>
          <w:numId w:val="112"/>
        </w:numPr>
        <w:spacing w:after="160" w:line="259" w:lineRule="auto"/>
        <w:rPr>
          <w:szCs w:val="26"/>
        </w:rPr>
      </w:pPr>
      <w:r w:rsidRPr="00960F1F">
        <w:rPr>
          <w:szCs w:val="26"/>
        </w:rPr>
        <w:t>Hàng đợi (queue): các thông điệp phải tuân theo một định dạng nhất định, tiến trình gửi thực hiện gửi thông điệp tới hàng đợi, tiến trình nhận thực việc việc đọc thông điệp từ hàng đợi.</w:t>
      </w:r>
    </w:p>
    <w:p w14:paraId="37B714C8" w14:textId="5FC6598D" w:rsidR="00D95D87" w:rsidRPr="00D95D87" w:rsidRDefault="00D95D87" w:rsidP="00D95D87">
      <w:pPr>
        <w:spacing w:after="160" w:line="259" w:lineRule="auto"/>
        <w:jc w:val="center"/>
        <w:rPr>
          <w:szCs w:val="26"/>
        </w:rPr>
      </w:pPr>
      <w:r>
        <w:rPr>
          <w:noProof/>
        </w:rPr>
        <w:drawing>
          <wp:inline distT="0" distB="0" distL="0" distR="0" wp14:anchorId="4633214F" wp14:editId="22863F70">
            <wp:extent cx="3882764" cy="2124075"/>
            <wp:effectExtent l="0" t="0" r="381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t="9888" b="5299"/>
                    <a:stretch/>
                  </pic:blipFill>
                  <pic:spPr bwMode="auto">
                    <a:xfrm>
                      <a:off x="0" y="0"/>
                      <a:ext cx="3888930" cy="2127448"/>
                    </a:xfrm>
                    <a:prstGeom prst="rect">
                      <a:avLst/>
                    </a:prstGeom>
                    <a:noFill/>
                    <a:ln>
                      <a:noFill/>
                    </a:ln>
                    <a:extLst>
                      <a:ext uri="{53640926-AAD7-44D8-BBD7-CCE9431645EC}">
                        <a14:shadowObscured xmlns:a14="http://schemas.microsoft.com/office/drawing/2010/main"/>
                      </a:ext>
                    </a:extLst>
                  </pic:spPr>
                </pic:pic>
              </a:graphicData>
            </a:graphic>
          </wp:inline>
        </w:drawing>
      </w:r>
    </w:p>
    <w:p w14:paraId="3C2A9A60" w14:textId="3958E0EA" w:rsidR="00AF2AC7" w:rsidRDefault="00AF2AC7" w:rsidP="009A4B66">
      <w:pPr>
        <w:pStyle w:val="ListParagraph"/>
        <w:numPr>
          <w:ilvl w:val="0"/>
          <w:numId w:val="112"/>
        </w:numPr>
        <w:spacing w:after="160" w:line="259" w:lineRule="auto"/>
        <w:rPr>
          <w:szCs w:val="26"/>
        </w:rPr>
      </w:pPr>
      <w:r w:rsidRPr="00960F1F">
        <w:rPr>
          <w:szCs w:val="26"/>
        </w:rPr>
        <w:t>Socket: truyền thông trên socket có thể dùng để giao tiếp giữa các máy tính khác nhau.</w:t>
      </w:r>
    </w:p>
    <w:p w14:paraId="21B94874" w14:textId="289121EC" w:rsidR="00797203" w:rsidRPr="00797203" w:rsidRDefault="00797203" w:rsidP="00797203">
      <w:pPr>
        <w:spacing w:after="160" w:line="259" w:lineRule="auto"/>
        <w:jc w:val="center"/>
        <w:rPr>
          <w:szCs w:val="26"/>
        </w:rPr>
      </w:pPr>
      <w:r>
        <w:rPr>
          <w:noProof/>
        </w:rPr>
        <w:lastRenderedPageBreak/>
        <w:drawing>
          <wp:inline distT="0" distB="0" distL="0" distR="0" wp14:anchorId="2789E309" wp14:editId="2CE6746E">
            <wp:extent cx="4200525" cy="1991204"/>
            <wp:effectExtent l="0" t="0" r="0" b="952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t="4893" b="8563"/>
                    <a:stretch/>
                  </pic:blipFill>
                  <pic:spPr bwMode="auto">
                    <a:xfrm>
                      <a:off x="0" y="0"/>
                      <a:ext cx="4217488" cy="1999245"/>
                    </a:xfrm>
                    <a:prstGeom prst="rect">
                      <a:avLst/>
                    </a:prstGeom>
                    <a:noFill/>
                    <a:ln>
                      <a:noFill/>
                    </a:ln>
                    <a:extLst>
                      <a:ext uri="{53640926-AAD7-44D8-BBD7-CCE9431645EC}">
                        <a14:shadowObscured xmlns:a14="http://schemas.microsoft.com/office/drawing/2010/main"/>
                      </a:ext>
                    </a:extLst>
                  </pic:spPr>
                </pic:pic>
              </a:graphicData>
            </a:graphic>
          </wp:inline>
        </w:drawing>
      </w:r>
    </w:p>
    <w:p w14:paraId="49713575" w14:textId="77777777" w:rsidR="00AF2AC7" w:rsidRPr="00960F1F" w:rsidRDefault="00AF2AC7" w:rsidP="006F0954">
      <w:pPr>
        <w:pStyle w:val="Heading2"/>
      </w:pPr>
      <w:bookmarkStart w:id="68" w:name="_Toc91160682"/>
      <w:r w:rsidRPr="00960F1F">
        <w:t>IPC bộ nhớ chia sẻ</w:t>
      </w:r>
      <w:bookmarkEnd w:id="68"/>
    </w:p>
    <w:p w14:paraId="171CA884" w14:textId="77777777" w:rsidR="00AF2AC7" w:rsidRPr="00960F1F" w:rsidRDefault="00AF2AC7" w:rsidP="00AF2AC7">
      <w:pPr>
        <w:rPr>
          <w:szCs w:val="26"/>
        </w:rPr>
      </w:pPr>
      <w:r w:rsidRPr="00960F1F">
        <w:rPr>
          <w:szCs w:val="26"/>
        </w:rPr>
        <w:t>IPC bộ nhớ chia sẻ là một điển hình của IPC dựa trên bộ nhớ. Trong IPC bộ nhớ chia sẻ, các tiến trình dùng chung 1 vùng bộ nhớ, các tiến trình đều có quyền đọc và ghi dữ liệu vào vùng bộ nhớ này. Hệ điều hành sẽ thiết lập bộ nhớ chia sẻ giữa các tiến trình bằng cách ánh xạ các khung trang vật lý (frame) vào không gian địa chỉ ảo của cả 2 tiến trình.</w:t>
      </w:r>
    </w:p>
    <w:p w14:paraId="41798FB8" w14:textId="77777777" w:rsidR="00AF2AC7" w:rsidRPr="00960F1F" w:rsidRDefault="00AF2AC7" w:rsidP="00AF2AC7">
      <w:pPr>
        <w:jc w:val="center"/>
        <w:rPr>
          <w:szCs w:val="26"/>
        </w:rPr>
      </w:pPr>
      <w:r w:rsidRPr="00960F1F">
        <w:rPr>
          <w:noProof/>
          <w:szCs w:val="26"/>
        </w:rPr>
        <w:drawing>
          <wp:inline distT="0" distB="0" distL="0" distR="0" wp14:anchorId="6394797B" wp14:editId="5205525A">
            <wp:extent cx="6229350" cy="34194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5"/>
                    <a:stretch>
                      <a:fillRect/>
                    </a:stretch>
                  </pic:blipFill>
                  <pic:spPr>
                    <a:xfrm>
                      <a:off x="0" y="0"/>
                      <a:ext cx="6229350" cy="3419475"/>
                    </a:xfrm>
                    <a:prstGeom prst="rect">
                      <a:avLst/>
                    </a:prstGeom>
                  </pic:spPr>
                </pic:pic>
              </a:graphicData>
            </a:graphic>
          </wp:inline>
        </w:drawing>
      </w:r>
    </w:p>
    <w:p w14:paraId="6F8B4F6C" w14:textId="77777777" w:rsidR="00AF2AC7" w:rsidRPr="00960F1F" w:rsidRDefault="00AF2AC7" w:rsidP="00AF2AC7">
      <w:pPr>
        <w:rPr>
          <w:szCs w:val="26"/>
        </w:rPr>
      </w:pPr>
      <w:r w:rsidRPr="00960F1F">
        <w:rPr>
          <w:szCs w:val="26"/>
        </w:rPr>
        <w:t>Ưu điểm của hướng tiếp cận này là hệ điều hành chỉ cần thiết lập lúc ban đầu là thực hiện ánh xạ địa chỉ, sau đó thì các tiến trình tự giao tiếp với nhau và không cần hệ điều hành can thiệp. Tuy nhiên, rõ ràng là các tiến trình có thể đọc và ghi vào bộ nhớ chia sẻ đồng thời, vì thế cần phải thực hiện đồng bộ rõ ràng các hoạt động trong bộ nhớ chia sẻ của các tiến trình, khiến cho lập trình viên phải tốn nhiều công sức hơn và ứng dụng sẽ phức tạp hơn.</w:t>
      </w:r>
    </w:p>
    <w:p w14:paraId="4E72CA4F" w14:textId="77777777" w:rsidR="00AF2AC7" w:rsidRPr="00960F1F" w:rsidRDefault="00AF2AC7" w:rsidP="00AF2AC7">
      <w:pPr>
        <w:rPr>
          <w:szCs w:val="26"/>
        </w:rPr>
      </w:pPr>
      <w:r w:rsidRPr="00960F1F">
        <w:rPr>
          <w:szCs w:val="26"/>
        </w:rPr>
        <w:lastRenderedPageBreak/>
        <w:t>Mục tiêu của cả IPC dựa trên thông điệp và dựa trên bộ nhớ là truyền dữ liệu từ không gian địa chỉ của một tiến trình sang không gian địa chỉ của tiến trình khác. Trong IPC dựa trên thông điệp, điều này yêu cầu CPU tham gia vào việc sao chép dữ liệu và các chu kỳ CPU được sử dụng mỗi khi dữ liệu được sao chép tới/từ các cổng (port). Trong IPC dựa trên bộ nhớ, các chu kỳ CPU được sử dụng để ánh xạ bộ nhớ vật lý vào không gian địa chỉ ảo của các tiến trình. CPU cũng có thể tham gia vào việc sao chép dữ liệu vào không gian địa chỉ được chia sẻ, nhưng lưu ý là hệ điều hành không thực hiện việc chuyển ngữ cảnh.</w:t>
      </w:r>
    </w:p>
    <w:p w14:paraId="24C81E14" w14:textId="77777777" w:rsidR="00AF2AC7" w:rsidRPr="00960F1F" w:rsidRDefault="00AF2AC7" w:rsidP="00AF2AC7">
      <w:pPr>
        <w:rPr>
          <w:szCs w:val="26"/>
        </w:rPr>
      </w:pPr>
      <w:r w:rsidRPr="00960F1F">
        <w:rPr>
          <w:szCs w:val="26"/>
        </w:rPr>
        <w:t>Hoạt động ánh xạ bộ nhớ khá tốn kém, nhưng nó chỉ diễn ra một lần và có thể kết thúc khi IPC được thực hiện. Đặc biệt, khi ta cần di chuyển một lượng lớn dữ liệu từ không gian địa chỉ này sang không gian địa chỉ khác, thời gian cần để sao chép dữ liệu trong IPC dựa trên thông điệp sẽ cao hơn chi phí ánh xạ bộ nhớ trong IPC dựa trên bộ nhớ.</w:t>
      </w:r>
    </w:p>
    <w:p w14:paraId="22804EE3" w14:textId="20D8067B" w:rsidR="00AF2AC7" w:rsidRPr="00960F1F" w:rsidRDefault="00AF2AC7" w:rsidP="006F0954">
      <w:pPr>
        <w:pStyle w:val="Heading2"/>
        <w:rPr>
          <w:lang w:val="vi-VN"/>
        </w:rPr>
      </w:pPr>
      <w:bookmarkStart w:id="69" w:name="_Toc91160683"/>
      <w:r w:rsidRPr="00960F1F">
        <w:t xml:space="preserve">POSIX API </w:t>
      </w:r>
      <w:r w:rsidR="00960F1F" w:rsidRPr="00960F1F">
        <w:t>cho cơ chế bộ nhớ</w:t>
      </w:r>
      <w:r w:rsidR="00960F1F" w:rsidRPr="00960F1F">
        <w:rPr>
          <w:lang w:val="vi-VN"/>
        </w:rPr>
        <w:t xml:space="preserve"> chia sẻ</w:t>
      </w:r>
      <w:bookmarkEnd w:id="69"/>
    </w:p>
    <w:p w14:paraId="2F5F1A3B" w14:textId="77777777" w:rsidR="00AF2AC7" w:rsidRPr="00960F1F" w:rsidRDefault="00AF2AC7" w:rsidP="00AF2AC7">
      <w:pPr>
        <w:rPr>
          <w:szCs w:val="26"/>
        </w:rPr>
      </w:pPr>
      <w:r w:rsidRPr="00960F1F">
        <w:rPr>
          <w:szCs w:val="26"/>
        </w:rPr>
        <w:t>Trên Linux, có 2 API phổ biến hỗ trợ cơ chế bộ nhớ chia sẻ là SysV và POSIX. Dù là API nào thì cũng sẽ hỗ trợ tối thiểu các thao tác sau:</w:t>
      </w:r>
    </w:p>
    <w:p w14:paraId="6E7E1303" w14:textId="77777777" w:rsidR="00AF2AC7" w:rsidRPr="00960F1F" w:rsidRDefault="00AF2AC7" w:rsidP="009A4B66">
      <w:pPr>
        <w:pStyle w:val="ListParagraph"/>
        <w:numPr>
          <w:ilvl w:val="0"/>
          <w:numId w:val="112"/>
        </w:numPr>
        <w:spacing w:after="160" w:line="259" w:lineRule="auto"/>
        <w:jc w:val="left"/>
        <w:rPr>
          <w:szCs w:val="26"/>
        </w:rPr>
      </w:pPr>
      <w:r w:rsidRPr="00960F1F">
        <w:rPr>
          <w:szCs w:val="26"/>
        </w:rPr>
        <w:t>Tạo và cấp phát bộ nhớ</w:t>
      </w:r>
    </w:p>
    <w:p w14:paraId="75AC422A" w14:textId="77777777" w:rsidR="00AF2AC7" w:rsidRPr="00960F1F" w:rsidRDefault="00AF2AC7" w:rsidP="009A4B66">
      <w:pPr>
        <w:pStyle w:val="ListParagraph"/>
        <w:numPr>
          <w:ilvl w:val="0"/>
          <w:numId w:val="112"/>
        </w:numPr>
        <w:spacing w:after="160" w:line="259" w:lineRule="auto"/>
        <w:jc w:val="left"/>
        <w:rPr>
          <w:szCs w:val="26"/>
        </w:rPr>
      </w:pPr>
      <w:r w:rsidRPr="00960F1F">
        <w:rPr>
          <w:szCs w:val="26"/>
        </w:rPr>
        <w:t>Ánh xạ địa chỉ ảo của các tiến trình thành địa chỉ vật lý đã cấp phát</w:t>
      </w:r>
    </w:p>
    <w:p w14:paraId="6C732AA2" w14:textId="77777777" w:rsidR="00AF2AC7" w:rsidRPr="00960F1F" w:rsidRDefault="00AF2AC7" w:rsidP="009A4B66">
      <w:pPr>
        <w:pStyle w:val="ListParagraph"/>
        <w:numPr>
          <w:ilvl w:val="0"/>
          <w:numId w:val="112"/>
        </w:numPr>
        <w:spacing w:after="160" w:line="259" w:lineRule="auto"/>
        <w:jc w:val="left"/>
        <w:rPr>
          <w:szCs w:val="26"/>
        </w:rPr>
      </w:pPr>
      <w:r w:rsidRPr="00960F1F">
        <w:rPr>
          <w:szCs w:val="26"/>
        </w:rPr>
        <w:t>Gỡ các ánh xạ không còn hợp lệ</w:t>
      </w:r>
    </w:p>
    <w:p w14:paraId="19377FEA" w14:textId="77777777" w:rsidR="00AF2AC7" w:rsidRPr="00960F1F" w:rsidRDefault="00AF2AC7" w:rsidP="009A4B66">
      <w:pPr>
        <w:pStyle w:val="ListParagraph"/>
        <w:numPr>
          <w:ilvl w:val="0"/>
          <w:numId w:val="112"/>
        </w:numPr>
        <w:spacing w:after="160" w:line="259" w:lineRule="auto"/>
        <w:jc w:val="left"/>
        <w:rPr>
          <w:szCs w:val="26"/>
        </w:rPr>
      </w:pPr>
      <w:r w:rsidRPr="00960F1F">
        <w:rPr>
          <w:szCs w:val="26"/>
        </w:rPr>
        <w:t>Thu hồi bộ nhớ đã cấp phát</w:t>
      </w:r>
    </w:p>
    <w:p w14:paraId="0132FF9D" w14:textId="77777777" w:rsidR="00AF2AC7" w:rsidRPr="00960F1F" w:rsidRDefault="00AF2AC7" w:rsidP="00AF2AC7">
      <w:pPr>
        <w:rPr>
          <w:szCs w:val="26"/>
        </w:rPr>
      </w:pPr>
      <w:r w:rsidRPr="00960F1F">
        <w:rPr>
          <w:szCs w:val="26"/>
        </w:rPr>
        <w:t>Trong bài học này chúng ta cùng tìm hiểu chi tiết về POSIX API cho bộ nhớ chia sẻ.</w:t>
      </w:r>
    </w:p>
    <w:p w14:paraId="1C84E814" w14:textId="77777777" w:rsidR="00AF2AC7" w:rsidRPr="00960F1F" w:rsidRDefault="00AF2AC7" w:rsidP="00AF2AC7">
      <w:pPr>
        <w:rPr>
          <w:szCs w:val="26"/>
        </w:rPr>
      </w:pPr>
      <w:r w:rsidRPr="00960F1F">
        <w:rPr>
          <w:szCs w:val="26"/>
        </w:rPr>
        <w:t xml:space="preserve">POSIX API cho bộ nhớ chia sẻ sử dụng tệp tin </w:t>
      </w:r>
      <w:r w:rsidRPr="00960F1F">
        <w:rPr>
          <w:b/>
          <w:bCs/>
          <w:szCs w:val="26"/>
        </w:rPr>
        <w:t>tmpfs</w:t>
      </w:r>
      <w:r w:rsidRPr="00960F1F">
        <w:rPr>
          <w:szCs w:val="26"/>
        </w:rPr>
        <w:t xml:space="preserve"> để hiện thực. Tệp tin tmpfs không phải tệp tin thực sự trong máy tính mà nó thuộc hệ thống tệp tin tmpfs. Hệ thống tệp tin này được thiết kế để trông giống như một hệ thống tệp tin thật để hệ điều hành có thể sử dụng lại các cơ chế được áp dụng cho hệ thống tệp tin thật. Về bản chất, hệ thống tệp tin tmpfs chỉ là một loạt các trạng thái được biểu diễn trong bộ nhớ vật lý. Lúc này, hệ điều hành chỉ đơn giản sử dụng cùng một biểu diễn và cùng một cấu trúc dữ liệu được sử dụng để biểu diễn một tệp tin để biểu diễn một loạt các trang trong bộ nhớ vật lý tương ứng với một vùng bộ nhớ chia sẻ.</w:t>
      </w:r>
    </w:p>
    <w:p w14:paraId="31C80A07" w14:textId="77777777" w:rsidR="00AF2AC7" w:rsidRPr="00960F1F" w:rsidRDefault="00AF2AC7" w:rsidP="00AF2AC7">
      <w:pPr>
        <w:rPr>
          <w:szCs w:val="26"/>
        </w:rPr>
      </w:pPr>
      <w:r w:rsidRPr="00960F1F">
        <w:rPr>
          <w:szCs w:val="26"/>
        </w:rPr>
        <w:t xml:space="preserve">Một vùng bộ nhớ chia sẻ có thể được tạo / mở bằng hàm </w:t>
      </w:r>
      <w:r w:rsidRPr="00960F1F">
        <w:rPr>
          <w:b/>
          <w:bCs/>
          <w:szCs w:val="26"/>
        </w:rPr>
        <w:t>shm_open</w:t>
      </w:r>
      <w:r w:rsidRPr="00960F1F">
        <w:rPr>
          <w:szCs w:val="26"/>
        </w:rPr>
        <w:t xml:space="preserve">. Để ánh xạ bộ nhớ dùng chung, chúng ta có thể sử dụng hàm </w:t>
      </w:r>
      <w:r w:rsidRPr="00960F1F">
        <w:rPr>
          <w:b/>
          <w:bCs/>
          <w:szCs w:val="26"/>
        </w:rPr>
        <w:t>mmap,</w:t>
      </w:r>
      <w:r w:rsidRPr="00960F1F">
        <w:rPr>
          <w:szCs w:val="26"/>
        </w:rPr>
        <w:t xml:space="preserve"> để gỡ ánh xạ bộ nhớ dùng chung chúng ta có thể sử dụng hàm </w:t>
      </w:r>
      <w:r w:rsidRPr="00960F1F">
        <w:rPr>
          <w:b/>
          <w:bCs/>
          <w:szCs w:val="26"/>
        </w:rPr>
        <w:t>munmap</w:t>
      </w:r>
      <w:r w:rsidRPr="00960F1F">
        <w:rPr>
          <w:szCs w:val="26"/>
        </w:rPr>
        <w:t xml:space="preserve">. Để hủy một vùng bộ nhớ dùng chung, chúng ta có thể gọi hàm </w:t>
      </w:r>
      <w:r w:rsidRPr="00960F1F">
        <w:rPr>
          <w:b/>
          <w:bCs/>
          <w:szCs w:val="26"/>
        </w:rPr>
        <w:t>shm_unlink</w:t>
      </w:r>
      <w:r w:rsidRPr="00960F1F">
        <w:rPr>
          <w:szCs w:val="26"/>
        </w:rPr>
        <w:t xml:space="preserve">. Ngoài ra chúng ta có có thể sử dụng hàm </w:t>
      </w:r>
      <w:r w:rsidRPr="00960F1F">
        <w:rPr>
          <w:b/>
          <w:bCs/>
          <w:szCs w:val="26"/>
        </w:rPr>
        <w:t>shm_close</w:t>
      </w:r>
      <w:r w:rsidRPr="00960F1F">
        <w:rPr>
          <w:szCs w:val="26"/>
        </w:rPr>
        <w:t xml:space="preserve"> để xóa mô tả tệp tin.</w:t>
      </w:r>
    </w:p>
    <w:p w14:paraId="62358DD0" w14:textId="77777777" w:rsidR="00AF2AC7" w:rsidRPr="00960F1F" w:rsidRDefault="00AF2AC7" w:rsidP="00AF2AC7">
      <w:pPr>
        <w:rPr>
          <w:szCs w:val="26"/>
        </w:rPr>
      </w:pPr>
      <w:r w:rsidRPr="00960F1F">
        <w:rPr>
          <w:szCs w:val="26"/>
        </w:rPr>
        <w:lastRenderedPageBreak/>
        <w:t>Khi dữ liệu được đặt trong bộ nhớ chia sẻ, nó có thể được truy cập đồng thời bởi tất cả các tiến trình có quyền truy cập vào vùng bộ nhớ chia sẻ đó. Do đó, các truy cập như vậy phải được đồng bộ hóa để tránh các điều kiện tranh chấp. Đây là tình huống tương tự mà chúng ta gặp đã gặp trong môi trường đa luồng.</w:t>
      </w:r>
    </w:p>
    <w:p w14:paraId="3B8E4FE6" w14:textId="77777777" w:rsidR="00AF2AC7" w:rsidRPr="00960F1F" w:rsidRDefault="00AF2AC7" w:rsidP="006F0954">
      <w:pPr>
        <w:pStyle w:val="Heading2"/>
      </w:pPr>
      <w:bookmarkStart w:id="70" w:name="_Toc91160684"/>
      <w:r w:rsidRPr="00960F1F">
        <w:t>Pthread cho IPC</w:t>
      </w:r>
      <w:bookmarkEnd w:id="70"/>
    </w:p>
    <w:p w14:paraId="5D9BF8EE" w14:textId="77777777" w:rsidR="00AF2AC7" w:rsidRPr="00960F1F" w:rsidRDefault="00AF2AC7" w:rsidP="00AF2AC7">
      <w:pPr>
        <w:rPr>
          <w:szCs w:val="26"/>
        </w:rPr>
      </w:pPr>
      <w:r w:rsidRPr="00960F1F">
        <w:rPr>
          <w:szCs w:val="26"/>
        </w:rPr>
        <w:t>Một trong những thuộc tính được sử dụng để chỉ định các thuộc tính của mutex hoặc biến điều kiện khi chúng được tạo là xác định biến đồng bộ chỉ dành riêng cho một tiến trình hay được chia sẻ giữa các tiến trình với nhau, thuộc tính này là PTHREAD_PROCESS_SHARED (xem thêm về hàm pthread_mutexattr_getpshared). Nếu chúng ta sử dụng thuộc tính này thì sẽ đảm bảo được các biến đồng bộ hóa sẽ được chia sẻ giữa các tiến trình.</w:t>
      </w:r>
    </w:p>
    <w:p w14:paraId="43A99C26" w14:textId="77777777" w:rsidR="00AF2AC7" w:rsidRPr="00960F1F" w:rsidRDefault="00AF2AC7" w:rsidP="00AF2AC7">
      <w:pPr>
        <w:rPr>
          <w:szCs w:val="26"/>
        </w:rPr>
      </w:pPr>
      <w:r w:rsidRPr="00960F1F">
        <w:rPr>
          <w:szCs w:val="26"/>
        </w:rPr>
        <w:t>Một điều rất quan trọng cần nhớ là các cấu trúc dữ liệu này cũng phải nằm trong bộ nhớ chia sẻ.</w:t>
      </w:r>
    </w:p>
    <w:p w14:paraId="5CD847E7" w14:textId="77777777" w:rsidR="00AF2AC7" w:rsidRPr="00960F1F" w:rsidRDefault="00AF2AC7" w:rsidP="00AF2AC7">
      <w:pPr>
        <w:rPr>
          <w:szCs w:val="26"/>
        </w:rPr>
      </w:pPr>
      <w:r w:rsidRPr="00960F1F">
        <w:rPr>
          <w:szCs w:val="26"/>
        </w:rPr>
        <w:t xml:space="preserve">Để tạo phân đoạn bộ nhớ dùng chung, trước tiên chúng ta cần tạo mã định danh phân đoạn bằng hàm </w:t>
      </w:r>
      <w:r w:rsidRPr="00960F1F">
        <w:rPr>
          <w:b/>
          <w:bCs/>
          <w:szCs w:val="26"/>
        </w:rPr>
        <w:t>ftok</w:t>
      </w:r>
      <w:r w:rsidRPr="00960F1F">
        <w:rPr>
          <w:szCs w:val="26"/>
        </w:rPr>
        <w:t xml:space="preserve">, sau đó chuyển id này vào hàm </w:t>
      </w:r>
      <w:r w:rsidRPr="00960F1F">
        <w:rPr>
          <w:b/>
          <w:bCs/>
          <w:szCs w:val="26"/>
        </w:rPr>
        <w:t>shmget</w:t>
      </w:r>
      <w:r w:rsidRPr="00960F1F">
        <w:rPr>
          <w:szCs w:val="26"/>
        </w:rPr>
        <w:t xml:space="preserve">. Tiếp theo chúng ta sử dụng hàm </w:t>
      </w:r>
      <w:r w:rsidRPr="00960F1F">
        <w:rPr>
          <w:b/>
          <w:bCs/>
          <w:szCs w:val="26"/>
        </w:rPr>
        <w:t>shmat</w:t>
      </w:r>
      <w:r w:rsidRPr="00960F1F">
        <w:rPr>
          <w:szCs w:val="26"/>
        </w:rPr>
        <w:t xml:space="preserve"> để ánh xạ và lấy được địa chỉ ảo bắt đầu của phân đoạn chia sẻ. Cuối cùng chúng ta ép kiểu cho địa chỉ vừa nhận được thành kiểu dữ liệu của struct mà chúng ta định nghĩa. struct này có 2 trường, trường đầu tiên là vùng nhớ chia sẻ, trường thứ 2 là mutex  dùng để điều khiển việc truy cập tới vùng nhớ chia sẻ.</w:t>
      </w:r>
    </w:p>
    <w:p w14:paraId="704B4A8C" w14:textId="77777777" w:rsidR="00AF2AC7" w:rsidRPr="00960F1F" w:rsidRDefault="00AF2AC7" w:rsidP="00AF2AC7">
      <w:pPr>
        <w:rPr>
          <w:szCs w:val="26"/>
        </w:rPr>
      </w:pPr>
    </w:p>
    <w:p w14:paraId="1377D0B4" w14:textId="77777777" w:rsidR="00AF2AC7" w:rsidRPr="00960F1F" w:rsidRDefault="00AF2AC7" w:rsidP="00AF2AC7">
      <w:pPr>
        <w:rPr>
          <w:szCs w:val="26"/>
        </w:rPr>
      </w:pPr>
      <w:r w:rsidRPr="00960F1F">
        <w:rPr>
          <w:szCs w:val="26"/>
        </w:rPr>
        <w:t>Để thực sự tạo mutex, trước tiên chúng ta phải tạo cấu trúc thuộc tính mutex, sau đó chúng ta có thể đặt thuộc tính pshared là PTHREAD_PROCESS_SHARED, cuối cùng là khởi tạo mutex với cấu trúc dữ liệu đó. Lúc này mutex sẽ được chia sẻ giữa các tiến trình.</w:t>
      </w:r>
    </w:p>
    <w:p w14:paraId="768E35F8" w14:textId="77777777" w:rsidR="00AF2AC7" w:rsidRPr="00960F1F" w:rsidRDefault="00AF2AC7" w:rsidP="00AF2AC7">
      <w:pPr>
        <w:rPr>
          <w:szCs w:val="26"/>
        </w:rPr>
      </w:pPr>
      <w:r w:rsidRPr="00960F1F">
        <w:rPr>
          <w:szCs w:val="26"/>
        </w:rPr>
        <w:t>Bản thân hệ điều hành cũng hỗ trợ việc đồng bộ hóa cho IPC chẳng hạn như hàng đợi thông điệp và semaphore:</w:t>
      </w:r>
    </w:p>
    <w:p w14:paraId="48B96E38" w14:textId="77777777" w:rsidR="00AF2AC7" w:rsidRPr="00960F1F" w:rsidRDefault="00AF2AC7" w:rsidP="009A4B66">
      <w:pPr>
        <w:pStyle w:val="ListParagraph"/>
        <w:numPr>
          <w:ilvl w:val="0"/>
          <w:numId w:val="112"/>
        </w:numPr>
        <w:spacing w:after="160" w:line="259" w:lineRule="auto"/>
        <w:rPr>
          <w:szCs w:val="26"/>
        </w:rPr>
      </w:pPr>
      <w:r w:rsidRPr="00960F1F">
        <w:rPr>
          <w:szCs w:val="26"/>
        </w:rPr>
        <w:t>Hàng đợi thông điệp: chúng ta có thể thực hiện độc quyền truy xuất thông qua các thao tác gửi và nhận. Ví dụ tiến trình A có thể ghi dữ liệu vào bộ nhớ chia sẻ, sau đó gửi thông điệp “sẵn sàng” vào hàng đợi. Tiến trình B có thể nhận được thông điệp này và tiến hành đọc dữ liệu, sau đó gửi lại thông điệp báo là đã nhận dữ liệu.</w:t>
      </w:r>
    </w:p>
    <w:p w14:paraId="0CC62F64" w14:textId="77777777" w:rsidR="00AF2AC7" w:rsidRPr="00960F1F" w:rsidRDefault="00AF2AC7" w:rsidP="009A4B66">
      <w:pPr>
        <w:pStyle w:val="ListParagraph"/>
        <w:numPr>
          <w:ilvl w:val="0"/>
          <w:numId w:val="112"/>
        </w:numPr>
        <w:spacing w:after="160" w:line="259" w:lineRule="auto"/>
        <w:rPr>
          <w:szCs w:val="26"/>
        </w:rPr>
      </w:pPr>
      <w:r w:rsidRPr="00960F1F">
        <w:rPr>
          <w:szCs w:val="26"/>
        </w:rPr>
        <w:t>Semaphore: một semaphore nhị phân có 2 giá trị là 0 và 1. Khi semaphore có giá trị 0 thì tiến trình bị chặn. Nếu semaphore có giá trị 1 thì nó sẽ giảm về 0 và tiến hành thực thi.</w:t>
      </w:r>
    </w:p>
    <w:p w14:paraId="40CF46F3" w14:textId="77777777" w:rsidR="00AF2AC7" w:rsidRPr="00960F1F" w:rsidRDefault="00AF2AC7" w:rsidP="00AF2AC7">
      <w:pPr>
        <w:rPr>
          <w:szCs w:val="26"/>
        </w:rPr>
      </w:pPr>
    </w:p>
    <w:p w14:paraId="6AE1BB2E" w14:textId="1AF9ACF3" w:rsidR="00AF2AC7" w:rsidRPr="00960F1F" w:rsidRDefault="00AF2AC7" w:rsidP="006F0954">
      <w:pPr>
        <w:pStyle w:val="Heading2"/>
      </w:pPr>
      <w:bookmarkStart w:id="71" w:name="_Toc91160685"/>
      <w:r w:rsidRPr="00960F1F">
        <w:t>C</w:t>
      </w:r>
      <w:r w:rsidR="001B35BC" w:rsidRPr="00960F1F">
        <w:t>ác cấu trúc đồng bộ hóa</w:t>
      </w:r>
      <w:bookmarkEnd w:id="71"/>
    </w:p>
    <w:p w14:paraId="70D6CAEB" w14:textId="77777777" w:rsidR="00AF2AC7" w:rsidRPr="00960F1F" w:rsidRDefault="00AF2AC7" w:rsidP="00AF2AC7">
      <w:pPr>
        <w:rPr>
          <w:szCs w:val="26"/>
        </w:rPr>
      </w:pPr>
      <w:r w:rsidRPr="00960F1F">
        <w:rPr>
          <w:szCs w:val="26"/>
        </w:rPr>
        <w:t>Có nhiều cấu trúc đồng bộ được dùng để đồng bộ hóa như mutex, biến điều kiện, spinlock, semaphore, rwlock, barrier, serializer, … Trong bài học trước chúng ta đã tìm hiểu về mutex và biến chia sẻ để đồng bộ hóa, tuy nhiên chúng có 1 số nhược điểm sau:</w:t>
      </w:r>
    </w:p>
    <w:p w14:paraId="7B339945" w14:textId="77777777" w:rsidR="00AF2AC7" w:rsidRPr="00960F1F" w:rsidRDefault="00AF2AC7" w:rsidP="009A4B66">
      <w:pPr>
        <w:pStyle w:val="ListParagraph"/>
        <w:numPr>
          <w:ilvl w:val="0"/>
          <w:numId w:val="112"/>
        </w:numPr>
        <w:spacing w:after="160" w:line="259" w:lineRule="auto"/>
        <w:jc w:val="left"/>
        <w:rPr>
          <w:szCs w:val="26"/>
        </w:rPr>
      </w:pPr>
      <w:r w:rsidRPr="00960F1F">
        <w:rPr>
          <w:szCs w:val="26"/>
        </w:rPr>
        <w:t>Dễ xảy ra lỗi do cần phải theo dõi nhiều mutex, dễ mở khóa sai mutex, dễ nhầm biến điều kiện, …</w:t>
      </w:r>
    </w:p>
    <w:p w14:paraId="058BEEAC" w14:textId="77777777" w:rsidR="00AF2AC7" w:rsidRPr="00960F1F" w:rsidRDefault="00AF2AC7" w:rsidP="009A4B66">
      <w:pPr>
        <w:pStyle w:val="ListParagraph"/>
        <w:numPr>
          <w:ilvl w:val="0"/>
          <w:numId w:val="112"/>
        </w:numPr>
        <w:spacing w:after="160" w:line="259" w:lineRule="auto"/>
        <w:jc w:val="left"/>
        <w:rPr>
          <w:szCs w:val="26"/>
        </w:rPr>
      </w:pPr>
      <w:r w:rsidRPr="00960F1F">
        <w:rPr>
          <w:szCs w:val="26"/>
        </w:rPr>
        <w:t>Không đa năng do thiếu điều khiển theo sự ưu tiên, khó biểu diễn các điều kiện đồng bộ hóa bất kỳ, …</w:t>
      </w:r>
    </w:p>
    <w:p w14:paraId="644FE0AC" w14:textId="77777777" w:rsidR="00AF2AC7" w:rsidRPr="00960F1F" w:rsidRDefault="00AF2AC7" w:rsidP="00AF2AC7">
      <w:pPr>
        <w:rPr>
          <w:szCs w:val="26"/>
        </w:rPr>
      </w:pPr>
      <w:r w:rsidRPr="00960F1F">
        <w:rPr>
          <w:szCs w:val="26"/>
        </w:rPr>
        <w:t>Trong bài học này chúng ta sẽ tiếp tục tìm hiểu về các cấu trúc đồng bộ spinlock và semaphore.</w:t>
      </w:r>
    </w:p>
    <w:p w14:paraId="676B1C6B" w14:textId="77777777" w:rsidR="00AF2AC7" w:rsidRPr="00960F1F" w:rsidRDefault="00AF2AC7" w:rsidP="00AF2AC7">
      <w:pPr>
        <w:rPr>
          <w:b/>
          <w:bCs/>
          <w:szCs w:val="26"/>
        </w:rPr>
      </w:pPr>
      <w:r w:rsidRPr="00960F1F">
        <w:rPr>
          <w:b/>
          <w:bCs/>
          <w:szCs w:val="26"/>
        </w:rPr>
        <w:t>Spinlock (khóa quay)</w:t>
      </w:r>
    </w:p>
    <w:p w14:paraId="132E3154" w14:textId="77777777" w:rsidR="00AF2AC7" w:rsidRPr="00960F1F" w:rsidRDefault="00AF2AC7" w:rsidP="00AF2AC7">
      <w:pPr>
        <w:rPr>
          <w:szCs w:val="26"/>
        </w:rPr>
      </w:pPr>
      <w:r w:rsidRPr="00960F1F">
        <w:rPr>
          <w:szCs w:val="26"/>
        </w:rPr>
        <w:t>Spinlock (khóa quay) là một cấu trúc đồng bộ đơn giản nhất, spinlock khá giống với mutex. Spinlock được sử dụng để độc quyền truy xuất và nó có một số cấu trúc tương tự như các hoạt động khóa (lock) và mở khóa (unlock) mutex.</w:t>
      </w:r>
    </w:p>
    <w:p w14:paraId="6E27320A" w14:textId="77777777" w:rsidR="00AF2AC7" w:rsidRPr="00960F1F" w:rsidRDefault="00AF2AC7" w:rsidP="00AF2AC7">
      <w:pPr>
        <w:rPr>
          <w:szCs w:val="26"/>
        </w:rPr>
      </w:pPr>
      <w:r w:rsidRPr="00960F1F">
        <w:rPr>
          <w:szCs w:val="26"/>
        </w:rPr>
        <w:t>Khác với mutex, khi spinlock bị khóa và 1 luồng (thread) đang cố gắng khóa nó thì luồng này sẽ không bị chặn (block). Thay vào đó, luồng sẽ duy trì trạng thái quay vòng để liên tục kiểm tra để xem liệu khóa có sẵn sàng hay chưa.</w:t>
      </w:r>
    </w:p>
    <w:p w14:paraId="70B79142" w14:textId="77777777" w:rsidR="00AF2AC7" w:rsidRPr="00960F1F" w:rsidRDefault="00AF2AC7" w:rsidP="00AF2AC7">
      <w:pPr>
        <w:rPr>
          <w:szCs w:val="26"/>
        </w:rPr>
      </w:pPr>
      <w:r w:rsidRPr="00960F1F">
        <w:rPr>
          <w:szCs w:val="26"/>
        </w:rPr>
        <w:t>Vì tính đơn giản nên spinlock được sử dụng để triển khai các cấu trúc đồng bộ hóa phức tạp hơn.</w:t>
      </w:r>
    </w:p>
    <w:p w14:paraId="4D4C72E8" w14:textId="77777777" w:rsidR="00AF2AC7" w:rsidRPr="00960F1F" w:rsidRDefault="00AF2AC7" w:rsidP="00AF2AC7">
      <w:pPr>
        <w:rPr>
          <w:b/>
          <w:bCs/>
          <w:szCs w:val="26"/>
        </w:rPr>
      </w:pPr>
      <w:r w:rsidRPr="00960F1F">
        <w:rPr>
          <w:b/>
          <w:bCs/>
          <w:szCs w:val="26"/>
        </w:rPr>
        <w:t>Semaphore</w:t>
      </w:r>
    </w:p>
    <w:p w14:paraId="08E117B6" w14:textId="77777777" w:rsidR="00AF2AC7" w:rsidRPr="00960F1F" w:rsidRDefault="00AF2AC7" w:rsidP="00AF2AC7">
      <w:pPr>
        <w:rPr>
          <w:szCs w:val="26"/>
        </w:rPr>
      </w:pPr>
      <w:r w:rsidRPr="00960F1F">
        <w:rPr>
          <w:szCs w:val="26"/>
        </w:rPr>
        <w:t>Semaphore là một cấu trúc đồng bộ mạnh mẽ, nó cho phép biểu diễn các yêu cầu đồng bộ hóa liên quan đến số lượng.</w:t>
      </w:r>
    </w:p>
    <w:p w14:paraId="3E574409" w14:textId="77777777" w:rsidR="00AF2AC7" w:rsidRPr="00960F1F" w:rsidRDefault="00AF2AC7" w:rsidP="00AF2AC7">
      <w:pPr>
        <w:rPr>
          <w:szCs w:val="26"/>
        </w:rPr>
      </w:pPr>
      <w:r w:rsidRPr="00960F1F">
        <w:rPr>
          <w:szCs w:val="26"/>
        </w:rPr>
        <w:t>Semaphore được khởi tạo với 1 giá trị nguyên. Nếu giá trị này khác 0 thì nó sẽ được giảm giá trị và luồng sẽ có quyền thực thi. Nếu giá trị semaphore là 0 thì luồng sẽ bị chặn. Vì giá trị semaphore có thể lớn nên sẽ có nhiều luồng được phép thực thi cùng 1 lúc và thường giá trị này đúng bằng số luồng được thực thi cùng 1 lúc.</w:t>
      </w:r>
    </w:p>
    <w:p w14:paraId="34D9D979" w14:textId="77777777" w:rsidR="00AF2AC7" w:rsidRPr="00960F1F" w:rsidRDefault="00AF2AC7" w:rsidP="00AF2AC7">
      <w:pPr>
        <w:rPr>
          <w:szCs w:val="26"/>
        </w:rPr>
      </w:pPr>
      <w:r w:rsidRPr="00960F1F">
        <w:rPr>
          <w:szCs w:val="26"/>
        </w:rPr>
        <w:t>Khi 1 luồng rời khỏi miền găng thì nó phải tăng giá trị semaphore để luồng khác có cơ hội thực thi. Nếu semaphore được khởi tạo bằng 1 thì nó sẽ giống mutex, nghĩa là chỉ 1 luồng được phép thực thi tại 1 thời điểm.</w:t>
      </w:r>
    </w:p>
    <w:p w14:paraId="485F65C2" w14:textId="77777777" w:rsidR="00AF2AC7" w:rsidRPr="00960F1F" w:rsidRDefault="00AF2AC7" w:rsidP="00AF2AC7">
      <w:pPr>
        <w:rPr>
          <w:b/>
          <w:bCs/>
          <w:szCs w:val="26"/>
        </w:rPr>
      </w:pPr>
      <w:r w:rsidRPr="00960F1F">
        <w:rPr>
          <w:b/>
          <w:bCs/>
          <w:szCs w:val="26"/>
        </w:rPr>
        <w:t>POSIX semaphore API</w:t>
      </w:r>
    </w:p>
    <w:p w14:paraId="0ECF9A3F" w14:textId="77777777" w:rsidR="00AF2AC7" w:rsidRPr="00960F1F" w:rsidRDefault="00AF2AC7" w:rsidP="00AF2AC7">
      <w:pPr>
        <w:rPr>
          <w:szCs w:val="26"/>
        </w:rPr>
      </w:pPr>
      <w:r w:rsidRPr="00960F1F">
        <w:rPr>
          <w:szCs w:val="26"/>
        </w:rPr>
        <w:t>Chúng ta có thể lập trình với semaphore thông qua thư viện semaphore.h với một số khai báo và hàm cơ bản sau:</w:t>
      </w:r>
    </w:p>
    <w:p w14:paraId="4D5D2366" w14:textId="77777777" w:rsidR="00AF2AC7" w:rsidRPr="00960F1F" w:rsidRDefault="00AF2AC7" w:rsidP="00AF2AC7">
      <w:pPr>
        <w:rPr>
          <w:szCs w:val="26"/>
        </w:rPr>
      </w:pPr>
      <w:r w:rsidRPr="00960F1F">
        <w:rPr>
          <w:szCs w:val="26"/>
        </w:rPr>
        <w:lastRenderedPageBreak/>
        <w:t>semt_t sem; // sem_t là kiểu dữ liệu để hoạt động với semaphore</w:t>
      </w:r>
    </w:p>
    <w:p w14:paraId="0923E8F5" w14:textId="77777777" w:rsidR="00AF2AC7" w:rsidRPr="00960F1F" w:rsidRDefault="00AF2AC7" w:rsidP="00AF2AC7">
      <w:pPr>
        <w:rPr>
          <w:szCs w:val="26"/>
        </w:rPr>
      </w:pPr>
      <w:r w:rsidRPr="00960F1F">
        <w:rPr>
          <w:szCs w:val="26"/>
        </w:rPr>
        <w:t>sem_init(sem_t *sem, int pshare, int count); // Khởi tạo semaphore</w:t>
      </w:r>
    </w:p>
    <w:p w14:paraId="41ACBDDE" w14:textId="77777777" w:rsidR="00AF2AC7" w:rsidRPr="00960F1F" w:rsidRDefault="00AF2AC7" w:rsidP="00AF2AC7">
      <w:pPr>
        <w:rPr>
          <w:szCs w:val="26"/>
        </w:rPr>
      </w:pPr>
      <w:r w:rsidRPr="00960F1F">
        <w:rPr>
          <w:szCs w:val="26"/>
        </w:rPr>
        <w:t>sem_wait(sem_t *sem); // Giảm giá trị semaphore và chặn việc thực thi (nếu có)</w:t>
      </w:r>
    </w:p>
    <w:p w14:paraId="1AFCD6B3" w14:textId="77777777" w:rsidR="00AF2AC7" w:rsidRPr="00960F1F" w:rsidRDefault="00AF2AC7" w:rsidP="00AF2AC7">
      <w:pPr>
        <w:rPr>
          <w:szCs w:val="26"/>
        </w:rPr>
      </w:pPr>
      <w:r w:rsidRPr="00960F1F">
        <w:rPr>
          <w:szCs w:val="26"/>
        </w:rPr>
        <w:t>sem_post(sem_t *sem); // Tăng giá trị semaphore và đánh thức luồng bị chặn</w:t>
      </w:r>
    </w:p>
    <w:p w14:paraId="38ED7DBC" w14:textId="77777777" w:rsidR="00AF2AC7" w:rsidRPr="00960F1F" w:rsidRDefault="00AF2AC7" w:rsidP="00AF2AC7">
      <w:pPr>
        <w:rPr>
          <w:szCs w:val="26"/>
        </w:rPr>
      </w:pPr>
    </w:p>
    <w:p w14:paraId="09FD72D0" w14:textId="13F8CD6C" w:rsidR="00AF2AC7" w:rsidRPr="00960F1F" w:rsidRDefault="00AF2AC7" w:rsidP="006F0954">
      <w:pPr>
        <w:pStyle w:val="Heading2"/>
      </w:pPr>
      <w:bookmarkStart w:id="72" w:name="_Toc91160686"/>
      <w:r w:rsidRPr="00960F1F">
        <w:t>V</w:t>
      </w:r>
      <w:r w:rsidR="00463BA6" w:rsidRPr="00960F1F">
        <w:t>ai trò của phần cứng trong đồng bộ hóa</w:t>
      </w:r>
      <w:bookmarkEnd w:id="72"/>
    </w:p>
    <w:p w14:paraId="5B2A3D0C" w14:textId="77777777" w:rsidR="00AF2AC7" w:rsidRPr="00960F1F" w:rsidRDefault="00AF2AC7" w:rsidP="00AF2AC7">
      <w:pPr>
        <w:rPr>
          <w:szCs w:val="26"/>
        </w:rPr>
      </w:pPr>
      <w:r w:rsidRPr="00960F1F">
        <w:rPr>
          <w:szCs w:val="26"/>
        </w:rPr>
        <w:t>Các bộ xử lý khác nhau có thể thực thi song song các đoạn mã của từng tiến trình / luồng và không thể đảm bảo được một thao tác phần mềm nào có thể thực thi mà không bị các thao tác khác xem vào. Vì thế  tất cả các cấu trúc đồng bộ đều cần sự hỗ trợ của phần cứng để đảm bảo các thao tác trong các cấu trúc đồng bộ được thực thi một cách trọn vẹn và không bị can thiệp.</w:t>
      </w:r>
    </w:p>
    <w:p w14:paraId="7E74EAFE" w14:textId="2E57A369" w:rsidR="00AF2AC7" w:rsidRPr="00960F1F" w:rsidRDefault="00AF2AC7" w:rsidP="00AF2AC7">
      <w:pPr>
        <w:rPr>
          <w:szCs w:val="26"/>
        </w:rPr>
      </w:pPr>
      <w:r w:rsidRPr="00960F1F">
        <w:rPr>
          <w:szCs w:val="26"/>
        </w:rPr>
        <w:t>Trong bài học này chúng ta cùng tìm hiểu các lệnh (in</w:t>
      </w:r>
      <w:r w:rsidR="00DF6446">
        <w:rPr>
          <w:szCs w:val="26"/>
          <w:lang w:val="en-US"/>
        </w:rPr>
        <w:t>s</w:t>
      </w:r>
      <w:r w:rsidRPr="00960F1F">
        <w:rPr>
          <w:szCs w:val="26"/>
        </w:rPr>
        <w:t>truction) mà phần cứng có thể hỗ trợ cho việc đồng bộ hóa và cùng xem một hệ thống đa bộ xử lý (multiprocessor) giao tiếp với bộ nhớ như thế nào để đảm bảo việc đồng bộ hóa diễn ra thành công.</w:t>
      </w:r>
    </w:p>
    <w:p w14:paraId="66681938" w14:textId="77777777" w:rsidR="00AF2AC7" w:rsidRPr="00960F1F" w:rsidRDefault="00AF2AC7" w:rsidP="00AF2AC7">
      <w:pPr>
        <w:rPr>
          <w:szCs w:val="26"/>
        </w:rPr>
      </w:pPr>
      <w:r w:rsidRPr="00960F1F">
        <w:rPr>
          <w:szCs w:val="26"/>
        </w:rPr>
        <w:t>Đối với các cấu trúc đồng bộ, chúng ta cần đảm bảo việc kiểm tra giá trị khóa (lock) và cài đặt giá trị khóa diễn ra một cách toàn vẹn và không thể bị can thiệp, điều này đảm bảo chỉ 1 luồng tại một thời điểm có thể lấy khóa thành công.</w:t>
      </w:r>
    </w:p>
    <w:p w14:paraId="429C586E" w14:textId="77777777" w:rsidR="00AF2AC7" w:rsidRPr="00960F1F" w:rsidRDefault="00AF2AC7" w:rsidP="00AF2AC7">
      <w:pPr>
        <w:rPr>
          <w:szCs w:val="26"/>
        </w:rPr>
      </w:pPr>
      <w:r w:rsidRPr="00960F1F">
        <w:rPr>
          <w:szCs w:val="26"/>
        </w:rPr>
        <w:t>Chúng ta xem xét việc hiện thực spinlock trên phần mềm:</w:t>
      </w:r>
    </w:p>
    <w:tbl>
      <w:tblPr>
        <w:tblStyle w:val="TableGrid"/>
        <w:tblW w:w="0" w:type="auto"/>
        <w:tblLook w:val="04A0" w:firstRow="1" w:lastRow="0" w:firstColumn="1" w:lastColumn="0" w:noHBand="0" w:noVBand="1"/>
      </w:tblPr>
      <w:tblGrid>
        <w:gridCol w:w="9059"/>
      </w:tblGrid>
      <w:tr w:rsidR="00960F1F" w:rsidRPr="00960F1F" w14:paraId="4235DF15" w14:textId="77777777" w:rsidTr="00C246F6">
        <w:tc>
          <w:tcPr>
            <w:tcW w:w="9800" w:type="dxa"/>
          </w:tcPr>
          <w:p w14:paraId="02F93AB3" w14:textId="77777777" w:rsidR="00AF2AC7" w:rsidRPr="00960F1F" w:rsidRDefault="00AF2AC7" w:rsidP="00C246F6">
            <w:pPr>
              <w:rPr>
                <w:szCs w:val="26"/>
              </w:rPr>
            </w:pPr>
            <w:r w:rsidRPr="00960F1F">
              <w:rPr>
                <w:szCs w:val="26"/>
              </w:rPr>
              <w:t>spinlock_lock(lock) {</w:t>
            </w:r>
          </w:p>
          <w:p w14:paraId="2E4D8420" w14:textId="77777777" w:rsidR="00AF2AC7" w:rsidRPr="00960F1F" w:rsidRDefault="00AF2AC7" w:rsidP="00C246F6">
            <w:pPr>
              <w:rPr>
                <w:szCs w:val="26"/>
              </w:rPr>
            </w:pPr>
            <w:r w:rsidRPr="00960F1F">
              <w:rPr>
                <w:szCs w:val="26"/>
              </w:rPr>
              <w:tab/>
              <w:t>while(lock == busy)</w:t>
            </w:r>
          </w:p>
          <w:p w14:paraId="6ED281B6" w14:textId="77777777" w:rsidR="00AF2AC7" w:rsidRPr="00960F1F" w:rsidRDefault="00AF2AC7" w:rsidP="00C246F6">
            <w:pPr>
              <w:rPr>
                <w:szCs w:val="26"/>
              </w:rPr>
            </w:pPr>
            <w:r w:rsidRPr="00960F1F">
              <w:rPr>
                <w:szCs w:val="26"/>
              </w:rPr>
              <w:tab/>
            </w:r>
            <w:r w:rsidRPr="00960F1F">
              <w:rPr>
                <w:szCs w:val="26"/>
              </w:rPr>
              <w:tab/>
              <w:t>// Spin</w:t>
            </w:r>
          </w:p>
          <w:p w14:paraId="1CC71BE7" w14:textId="77777777" w:rsidR="00AF2AC7" w:rsidRPr="00960F1F" w:rsidRDefault="00AF2AC7" w:rsidP="00C246F6">
            <w:pPr>
              <w:rPr>
                <w:szCs w:val="26"/>
              </w:rPr>
            </w:pPr>
            <w:r w:rsidRPr="00960F1F">
              <w:rPr>
                <w:szCs w:val="26"/>
              </w:rPr>
              <w:tab/>
              <w:t>lock = busy;</w:t>
            </w:r>
          </w:p>
          <w:p w14:paraId="1D863F44" w14:textId="77777777" w:rsidR="00AF2AC7" w:rsidRPr="00960F1F" w:rsidRDefault="00AF2AC7" w:rsidP="00C246F6">
            <w:pPr>
              <w:rPr>
                <w:szCs w:val="26"/>
              </w:rPr>
            </w:pPr>
            <w:r w:rsidRPr="00960F1F">
              <w:rPr>
                <w:szCs w:val="26"/>
              </w:rPr>
              <w:t>}</w:t>
            </w:r>
          </w:p>
        </w:tc>
      </w:tr>
    </w:tbl>
    <w:p w14:paraId="27BBF821" w14:textId="77777777" w:rsidR="00AF2AC7" w:rsidRPr="00960F1F" w:rsidRDefault="00AF2AC7" w:rsidP="00AF2AC7">
      <w:pPr>
        <w:rPr>
          <w:szCs w:val="26"/>
        </w:rPr>
      </w:pPr>
    </w:p>
    <w:p w14:paraId="712AD91C" w14:textId="77777777" w:rsidR="00AF2AC7" w:rsidRPr="00960F1F" w:rsidRDefault="00AF2AC7" w:rsidP="00AF2AC7">
      <w:pPr>
        <w:rPr>
          <w:szCs w:val="26"/>
        </w:rPr>
      </w:pPr>
      <w:r w:rsidRPr="00960F1F">
        <w:rPr>
          <w:szCs w:val="26"/>
        </w:rPr>
        <w:t>Vấn đề với việc triển khai này là cần nhiều chu kỳ để thực hiện kiểm tra và thiết lập, và trong các chu kỳ này thì các luồng khác có thể can thiệp vào việc thực thi này (do phần cứng hoạt động song song). Do đó để đảm bảo các hoạt động này diễn ra theo cách không thể bị can thiệp thì chúng ta cần phần cứng hỗ trợ các lệnh đặc biệt – các lệnh này được gọi là các lệnh đơn nguyên (atomic).</w:t>
      </w:r>
    </w:p>
    <w:p w14:paraId="13D8002F" w14:textId="77777777" w:rsidR="00AF2AC7" w:rsidRPr="00960F1F" w:rsidRDefault="00AF2AC7" w:rsidP="00AF2AC7">
      <w:pPr>
        <w:rPr>
          <w:szCs w:val="26"/>
        </w:rPr>
      </w:pPr>
      <w:r w:rsidRPr="00960F1F">
        <w:rPr>
          <w:szCs w:val="26"/>
        </w:rPr>
        <w:t>Một số lệnh atomic phổ biến là:</w:t>
      </w:r>
    </w:p>
    <w:p w14:paraId="608BCC09" w14:textId="77777777" w:rsidR="00AF2AC7" w:rsidRPr="00960F1F" w:rsidRDefault="00AF2AC7" w:rsidP="009A4B66">
      <w:pPr>
        <w:pStyle w:val="ListParagraph"/>
        <w:numPr>
          <w:ilvl w:val="0"/>
          <w:numId w:val="112"/>
        </w:numPr>
        <w:spacing w:after="160" w:line="259" w:lineRule="auto"/>
        <w:jc w:val="left"/>
        <w:rPr>
          <w:szCs w:val="26"/>
        </w:rPr>
      </w:pPr>
      <w:r w:rsidRPr="00960F1F">
        <w:rPr>
          <w:szCs w:val="26"/>
        </w:rPr>
        <w:t>test_and_set</w:t>
      </w:r>
    </w:p>
    <w:p w14:paraId="6E1F619D" w14:textId="77777777" w:rsidR="00AF2AC7" w:rsidRPr="00960F1F" w:rsidRDefault="00AF2AC7" w:rsidP="009A4B66">
      <w:pPr>
        <w:pStyle w:val="ListParagraph"/>
        <w:numPr>
          <w:ilvl w:val="0"/>
          <w:numId w:val="112"/>
        </w:numPr>
        <w:spacing w:after="160" w:line="259" w:lineRule="auto"/>
        <w:jc w:val="left"/>
        <w:rPr>
          <w:szCs w:val="26"/>
        </w:rPr>
      </w:pPr>
      <w:r w:rsidRPr="00960F1F">
        <w:rPr>
          <w:szCs w:val="26"/>
        </w:rPr>
        <w:t>read_and_increment</w:t>
      </w:r>
    </w:p>
    <w:p w14:paraId="44F0B6E6" w14:textId="77777777" w:rsidR="00AF2AC7" w:rsidRPr="00960F1F" w:rsidRDefault="00AF2AC7" w:rsidP="009A4B66">
      <w:pPr>
        <w:pStyle w:val="ListParagraph"/>
        <w:numPr>
          <w:ilvl w:val="0"/>
          <w:numId w:val="112"/>
        </w:numPr>
        <w:spacing w:after="160" w:line="259" w:lineRule="auto"/>
        <w:jc w:val="left"/>
        <w:rPr>
          <w:szCs w:val="26"/>
        </w:rPr>
      </w:pPr>
      <w:r w:rsidRPr="00960F1F">
        <w:rPr>
          <w:szCs w:val="26"/>
        </w:rPr>
        <w:lastRenderedPageBreak/>
        <w:t>compare_and_swap</w:t>
      </w:r>
    </w:p>
    <w:p w14:paraId="61A580ED" w14:textId="77777777" w:rsidR="00AF2AC7" w:rsidRPr="00960F1F" w:rsidRDefault="00AF2AC7" w:rsidP="00AF2AC7">
      <w:pPr>
        <w:rPr>
          <w:szCs w:val="26"/>
        </w:rPr>
      </w:pPr>
      <w:r w:rsidRPr="00960F1F">
        <w:rPr>
          <w:szCs w:val="26"/>
        </w:rPr>
        <w:t>Tuy các lệnh atomic này cần nhiều chu kỳ để hoạt động, nhưng phần cứng có thể đảm bảo là chúng sẽ hoạt động một cách không thể can thiệp hoặc là sẽ báo thất bại nếu không thể thực thi thành công. Nếu chúng ta sử dụng các lệnh atomic thì chúng ta có thể hiện thực lại spinlock như sau:</w:t>
      </w:r>
    </w:p>
    <w:tbl>
      <w:tblPr>
        <w:tblStyle w:val="TableGrid"/>
        <w:tblW w:w="0" w:type="auto"/>
        <w:tblLook w:val="04A0" w:firstRow="1" w:lastRow="0" w:firstColumn="1" w:lastColumn="0" w:noHBand="0" w:noVBand="1"/>
      </w:tblPr>
      <w:tblGrid>
        <w:gridCol w:w="9059"/>
      </w:tblGrid>
      <w:tr w:rsidR="00960F1F" w:rsidRPr="00960F1F" w14:paraId="0E5ABF81" w14:textId="77777777" w:rsidTr="00C246F6">
        <w:tc>
          <w:tcPr>
            <w:tcW w:w="9800" w:type="dxa"/>
          </w:tcPr>
          <w:p w14:paraId="254FE91A" w14:textId="77777777" w:rsidR="00AF2AC7" w:rsidRPr="00960F1F" w:rsidRDefault="00AF2AC7" w:rsidP="00C246F6">
            <w:pPr>
              <w:rPr>
                <w:szCs w:val="26"/>
              </w:rPr>
            </w:pPr>
            <w:r w:rsidRPr="00960F1F">
              <w:rPr>
                <w:szCs w:val="26"/>
              </w:rPr>
              <w:t>spinlock_lock(lock) {</w:t>
            </w:r>
          </w:p>
          <w:p w14:paraId="05AE5E98" w14:textId="77777777" w:rsidR="00AF2AC7" w:rsidRPr="00960F1F" w:rsidRDefault="00AF2AC7" w:rsidP="00C246F6">
            <w:pPr>
              <w:rPr>
                <w:szCs w:val="26"/>
              </w:rPr>
            </w:pPr>
            <w:r w:rsidRPr="00960F1F">
              <w:rPr>
                <w:szCs w:val="26"/>
              </w:rPr>
              <w:tab/>
              <w:t>while(test_and_set(lock) == busy);</w:t>
            </w:r>
          </w:p>
          <w:p w14:paraId="0D6FA006" w14:textId="77777777" w:rsidR="00AF2AC7" w:rsidRPr="00960F1F" w:rsidRDefault="00AF2AC7" w:rsidP="00C246F6">
            <w:pPr>
              <w:rPr>
                <w:szCs w:val="26"/>
              </w:rPr>
            </w:pPr>
            <w:r w:rsidRPr="00960F1F">
              <w:rPr>
                <w:szCs w:val="26"/>
              </w:rPr>
              <w:t>}</w:t>
            </w:r>
          </w:p>
        </w:tc>
      </w:tr>
    </w:tbl>
    <w:p w14:paraId="4A71699E" w14:textId="77777777" w:rsidR="00AF2AC7" w:rsidRPr="00960F1F" w:rsidRDefault="00AF2AC7" w:rsidP="00AF2AC7">
      <w:pPr>
        <w:rPr>
          <w:szCs w:val="26"/>
        </w:rPr>
      </w:pPr>
    </w:p>
    <w:p w14:paraId="7BED9D40" w14:textId="77777777" w:rsidR="00AF2AC7" w:rsidRPr="00960F1F" w:rsidRDefault="00AF2AC7" w:rsidP="00AF2AC7">
      <w:pPr>
        <w:rPr>
          <w:szCs w:val="26"/>
        </w:rPr>
      </w:pPr>
      <w:r w:rsidRPr="00960F1F">
        <w:rPr>
          <w:szCs w:val="26"/>
        </w:rPr>
        <w:t>Giả sử lúc bắt đầu lock bằng 0 và busy bằng 1. Khi luồng đầu tiên truy xuất, lệnh test_and_set sẽ xem xét giá trị của lock. Giá trị lock được khởi tạo bằng 0, lệnh set_and_test sẽ thiết lập gía trị lock là 1 và trả về giá trị cũ của nó là 0. busy bằng 1 nên điều khiện vòng lặp while không thỏa nên luồng đầu tiên được thực thi.</w:t>
      </w:r>
    </w:p>
    <w:p w14:paraId="65B68BB2" w14:textId="77777777" w:rsidR="00AF2AC7" w:rsidRPr="00960F1F" w:rsidRDefault="00AF2AC7" w:rsidP="00AF2AC7">
      <w:pPr>
        <w:rPr>
          <w:szCs w:val="26"/>
        </w:rPr>
      </w:pPr>
      <w:r w:rsidRPr="00960F1F">
        <w:rPr>
          <w:szCs w:val="26"/>
        </w:rPr>
        <w:t>Khi luồng thứ 2 truy xuất, lệnh test_and_set sẽ xem xét giá trị của lock. Giá trị lock đang bằng 1, lệnh set_and_test sẽ thiết lập gía trị lock là 1 và trả về giá trị cũ của nó là 1. busy bằng 1 nên điều khiện vòng lặp while thỏa mãn nên luồng thứ 2 không được thực thi.</w:t>
      </w:r>
    </w:p>
    <w:p w14:paraId="271A17CA" w14:textId="77777777" w:rsidR="00AF2AC7" w:rsidRPr="00960F1F" w:rsidRDefault="00AF2AC7" w:rsidP="00AF2AC7">
      <w:pPr>
        <w:rPr>
          <w:b/>
          <w:bCs/>
          <w:szCs w:val="26"/>
        </w:rPr>
      </w:pPr>
      <w:r w:rsidRPr="00960F1F">
        <w:rPr>
          <w:b/>
          <w:bCs/>
          <w:szCs w:val="26"/>
        </w:rPr>
        <w:t>Các bộ đa xử lý với bộ nhớ chia sẻ</w:t>
      </w:r>
    </w:p>
    <w:p w14:paraId="2F0F57FB" w14:textId="77777777" w:rsidR="00AF2AC7" w:rsidRPr="00960F1F" w:rsidRDefault="00AF2AC7" w:rsidP="00AF2AC7">
      <w:pPr>
        <w:rPr>
          <w:szCs w:val="26"/>
        </w:rPr>
      </w:pPr>
      <w:r w:rsidRPr="00960F1F">
        <w:rPr>
          <w:szCs w:val="26"/>
        </w:rPr>
        <w:t>Một hệ thống đa xử lý bao gồm nhiều CPU và một số đơn vị bộ nhớ mà tất cả các CPU này đều có thể truy cập được. Trong cấu hình dựa trên kết nối, tại 1 thời điểm có thể sẽ có nhiều tham chiếu tới bộ nhớ.</w:t>
      </w:r>
    </w:p>
    <w:p w14:paraId="7AAF097A" w14:textId="77777777" w:rsidR="00AF2AC7" w:rsidRPr="00960F1F" w:rsidRDefault="00AF2AC7" w:rsidP="00AF2AC7">
      <w:pPr>
        <w:jc w:val="center"/>
        <w:rPr>
          <w:szCs w:val="26"/>
        </w:rPr>
      </w:pPr>
      <w:r w:rsidRPr="00960F1F">
        <w:rPr>
          <w:noProof/>
          <w:szCs w:val="26"/>
        </w:rPr>
        <w:drawing>
          <wp:inline distT="0" distB="0" distL="0" distR="0" wp14:anchorId="31352B66" wp14:editId="5FCEC6B0">
            <wp:extent cx="2457450" cy="2096377"/>
            <wp:effectExtent l="0" t="0" r="0" b="0"/>
            <wp:docPr id="4" name="Picture 4" descr="A diagram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diagram&#10;&#10;Description automatically generated with low confidence"/>
                    <pic:cNvPicPr/>
                  </pic:nvPicPr>
                  <pic:blipFill>
                    <a:blip r:embed="rId46"/>
                    <a:stretch>
                      <a:fillRect/>
                    </a:stretch>
                  </pic:blipFill>
                  <pic:spPr>
                    <a:xfrm>
                      <a:off x="0" y="0"/>
                      <a:ext cx="2475248" cy="2111560"/>
                    </a:xfrm>
                    <a:prstGeom prst="rect">
                      <a:avLst/>
                    </a:prstGeom>
                  </pic:spPr>
                </pic:pic>
              </a:graphicData>
            </a:graphic>
          </wp:inline>
        </w:drawing>
      </w:r>
    </w:p>
    <w:p w14:paraId="280B9099" w14:textId="77777777" w:rsidR="00AF2AC7" w:rsidRPr="00960F1F" w:rsidRDefault="00AF2AC7" w:rsidP="00AF2AC7">
      <w:pPr>
        <w:rPr>
          <w:szCs w:val="26"/>
        </w:rPr>
      </w:pPr>
      <w:r w:rsidRPr="00960F1F">
        <w:rPr>
          <w:szCs w:val="26"/>
        </w:rPr>
        <w:t>Trong cấu hình dựa trên bus (bus chia sẻ) thì chỉ có thể hỗ trợ một tham chiếu bộ nhớ tại một thời điểm.</w:t>
      </w:r>
    </w:p>
    <w:p w14:paraId="5EB6FA0C" w14:textId="77777777" w:rsidR="00AF2AC7" w:rsidRPr="00960F1F" w:rsidRDefault="00AF2AC7" w:rsidP="00AF2AC7">
      <w:pPr>
        <w:jc w:val="center"/>
        <w:rPr>
          <w:szCs w:val="26"/>
        </w:rPr>
      </w:pPr>
    </w:p>
    <w:p w14:paraId="2CA38E9A" w14:textId="77777777" w:rsidR="00AF2AC7" w:rsidRPr="00960F1F" w:rsidRDefault="00AF2AC7" w:rsidP="00AF2AC7">
      <w:pPr>
        <w:jc w:val="center"/>
        <w:rPr>
          <w:szCs w:val="26"/>
        </w:rPr>
      </w:pPr>
      <w:r w:rsidRPr="00960F1F">
        <w:rPr>
          <w:noProof/>
          <w:szCs w:val="26"/>
        </w:rPr>
        <w:lastRenderedPageBreak/>
        <w:drawing>
          <wp:inline distT="0" distB="0" distL="0" distR="0" wp14:anchorId="1AA93797" wp14:editId="68C653AD">
            <wp:extent cx="2219325" cy="2087536"/>
            <wp:effectExtent l="0" t="0" r="0" b="825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7"/>
                    <a:stretch>
                      <a:fillRect/>
                    </a:stretch>
                  </pic:blipFill>
                  <pic:spPr>
                    <a:xfrm>
                      <a:off x="0" y="0"/>
                      <a:ext cx="2233740" cy="2101095"/>
                    </a:xfrm>
                    <a:prstGeom prst="rect">
                      <a:avLst/>
                    </a:prstGeom>
                  </pic:spPr>
                </pic:pic>
              </a:graphicData>
            </a:graphic>
          </wp:inline>
        </w:drawing>
      </w:r>
    </w:p>
    <w:p w14:paraId="19A28789" w14:textId="77777777" w:rsidR="00AF2AC7" w:rsidRPr="00960F1F" w:rsidRDefault="00AF2AC7" w:rsidP="00AF2AC7">
      <w:pPr>
        <w:rPr>
          <w:szCs w:val="26"/>
        </w:rPr>
      </w:pPr>
      <w:r w:rsidRPr="00960F1F">
        <w:rPr>
          <w:szCs w:val="26"/>
        </w:rPr>
        <w:t xml:space="preserve">Các </w:t>
      </w:r>
      <w:r w:rsidRPr="00960F1F">
        <w:rPr>
          <w:b/>
          <w:bCs/>
          <w:szCs w:val="26"/>
        </w:rPr>
        <w:t>bộ đa xử lý với bộ nhớ chia sẻ</w:t>
      </w:r>
      <w:r w:rsidRPr="00960F1F">
        <w:rPr>
          <w:szCs w:val="26"/>
        </w:rPr>
        <w:t xml:space="preserve"> còn được gọi là các </w:t>
      </w:r>
      <w:r w:rsidRPr="00960F1F">
        <w:rPr>
          <w:b/>
          <w:bCs/>
          <w:szCs w:val="26"/>
        </w:rPr>
        <w:t>bộ đa xử lý đối xứng</w:t>
      </w:r>
      <w:r w:rsidRPr="00960F1F">
        <w:rPr>
          <w:szCs w:val="26"/>
        </w:rPr>
        <w:t xml:space="preserve"> (SMP). Mỗi CPU trong SMP sẽ có 1 cache riêng để cải thiện hiệu suất khi truy xuất tới bộ nhớ.</w:t>
      </w:r>
    </w:p>
    <w:p w14:paraId="0B36413B" w14:textId="77777777" w:rsidR="00AF2AC7" w:rsidRPr="00960F1F" w:rsidRDefault="00AF2AC7" w:rsidP="00AF2AC7">
      <w:pPr>
        <w:jc w:val="center"/>
        <w:rPr>
          <w:szCs w:val="26"/>
        </w:rPr>
      </w:pPr>
      <w:r w:rsidRPr="00960F1F">
        <w:rPr>
          <w:noProof/>
          <w:szCs w:val="26"/>
        </w:rPr>
        <w:drawing>
          <wp:inline distT="0" distB="0" distL="0" distR="0" wp14:anchorId="1B84FA0D" wp14:editId="57799545">
            <wp:extent cx="2981325" cy="2597723"/>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8"/>
                    <a:stretch>
                      <a:fillRect/>
                    </a:stretch>
                  </pic:blipFill>
                  <pic:spPr>
                    <a:xfrm>
                      <a:off x="0" y="0"/>
                      <a:ext cx="2995247" cy="2609854"/>
                    </a:xfrm>
                    <a:prstGeom prst="rect">
                      <a:avLst/>
                    </a:prstGeom>
                  </pic:spPr>
                </pic:pic>
              </a:graphicData>
            </a:graphic>
          </wp:inline>
        </w:drawing>
      </w:r>
    </w:p>
    <w:p w14:paraId="3B711939" w14:textId="77777777" w:rsidR="00AF2AC7" w:rsidRPr="00960F1F" w:rsidRDefault="00AF2AC7" w:rsidP="00AF2AC7">
      <w:pPr>
        <w:rPr>
          <w:szCs w:val="26"/>
        </w:rPr>
      </w:pPr>
      <w:r w:rsidRPr="00960F1F">
        <w:rPr>
          <w:szCs w:val="26"/>
        </w:rPr>
        <w:t>Trước khi ghi dữ liệu vào bộ nhớ chia sẻ thì CPU sẽ ghi dữ liệu vào cache riêng của nó và cache sẽ cập nhật dữ liệu nó về lại bộ nhớ chia sẻ. Khi cache của 1 CPU đang ghi thì tất cả các cache của CPU khác không được ghi, nghĩa là CPU khác không được phép ghi dữ liệu vào cache của mình. Có thể giải quyết vấn đề này bằng cách áp dụng chiến lược write-back, nghĩa là các CPU khác được  ghi dữ liệu vào cache của mình, và khi bộ nhớ chia sẻ đang rảnh thì nó sẽ ghi dữ liệu.</w:t>
      </w:r>
    </w:p>
    <w:p w14:paraId="7CE180A9" w14:textId="77777777" w:rsidR="00AF2AC7" w:rsidRPr="00960F1F" w:rsidRDefault="00AF2AC7" w:rsidP="00AF2AC7">
      <w:pPr>
        <w:rPr>
          <w:szCs w:val="26"/>
        </w:rPr>
      </w:pPr>
      <w:r w:rsidRPr="00960F1F">
        <w:rPr>
          <w:szCs w:val="26"/>
        </w:rPr>
        <w:t>Bên cạnh đó cũng còn 1 vấn đề là khi cache của 1 CPU ghi dữ liệu về bộ nhớ chia sẻ, lúc này cache của các CPU và bộ nhớ chia sẻ trở nên không nhất quán (về định nghĩa thì cache chứa 1 mẩu bản sao của bộ nhớ chính). Điều này đòi hỏi cần phải có cơ chế đảm bảo sự nhất quán dữ liệu (sự mạch lạc) giữa các cache.</w:t>
      </w:r>
    </w:p>
    <w:p w14:paraId="7211D53E" w14:textId="77777777" w:rsidR="00AF2AC7" w:rsidRPr="00960F1F" w:rsidRDefault="00AF2AC7" w:rsidP="00AF2AC7">
      <w:pPr>
        <w:rPr>
          <w:b/>
          <w:bCs/>
          <w:szCs w:val="26"/>
        </w:rPr>
      </w:pPr>
      <w:r w:rsidRPr="00960F1F">
        <w:rPr>
          <w:b/>
          <w:bCs/>
          <w:szCs w:val="26"/>
        </w:rPr>
        <w:t>Sự mạch lạc giữa các cache</w:t>
      </w:r>
    </w:p>
    <w:p w14:paraId="312EA37C" w14:textId="77777777" w:rsidR="00AF2AC7" w:rsidRPr="00960F1F" w:rsidRDefault="00AF2AC7" w:rsidP="00AF2AC7">
      <w:pPr>
        <w:rPr>
          <w:szCs w:val="26"/>
        </w:rPr>
      </w:pPr>
      <w:r w:rsidRPr="00960F1F">
        <w:rPr>
          <w:szCs w:val="26"/>
        </w:rPr>
        <w:t xml:space="preserve">Việc đảm bảo sự mạch lạc giữa các cache có thể được hiện thực bằng phần cứng hoặc bằng phần mềm. Trên các kiến trúc phần cứng hỗ trợ mạch lạc giữa các cache, phần </w:t>
      </w:r>
      <w:r w:rsidRPr="00960F1F">
        <w:rPr>
          <w:szCs w:val="26"/>
        </w:rPr>
        <w:lastRenderedPageBreak/>
        <w:t>cứng sẽ thực hiện tất cả các bước cần thiết để đảm bảo tất cả các cache được kết hợp chặt chẽ. Nếu một CPU ghi giá trị X mới vào cache của nó, phần cứng sẽ sẽ tự động thực hiện để đảm bảo rằng giá trị được cập nhật trên cache của các CPU khác.</w:t>
      </w:r>
    </w:p>
    <w:p w14:paraId="65429E8A" w14:textId="77777777" w:rsidR="00AF2AC7" w:rsidRPr="00960F1F" w:rsidRDefault="00AF2AC7" w:rsidP="00AF2AC7">
      <w:pPr>
        <w:rPr>
          <w:szCs w:val="26"/>
        </w:rPr>
      </w:pPr>
      <w:r w:rsidRPr="00960F1F">
        <w:rPr>
          <w:szCs w:val="26"/>
        </w:rPr>
        <w:t>Có hai chiến lược cơ bản để phần cứng có thể đạt được sự mạch lạc giữa các cache:</w:t>
      </w:r>
    </w:p>
    <w:p w14:paraId="47C913CF" w14:textId="77777777" w:rsidR="00AF2AC7" w:rsidRPr="00960F1F" w:rsidRDefault="00AF2AC7" w:rsidP="009A4B66">
      <w:pPr>
        <w:pStyle w:val="ListParagraph"/>
        <w:numPr>
          <w:ilvl w:val="0"/>
          <w:numId w:val="112"/>
        </w:numPr>
        <w:spacing w:after="160" w:line="259" w:lineRule="auto"/>
        <w:rPr>
          <w:szCs w:val="26"/>
        </w:rPr>
      </w:pPr>
      <w:r w:rsidRPr="00960F1F">
        <w:rPr>
          <w:szCs w:val="26"/>
        </w:rPr>
        <w:t>Chiến lược write-invalidate (WI): chiến lược này sẽ làm mất hiệu lực tất cả các mục (entry) trong cache của X khi một nào đó CPU cập nhật giá trị X. Các tham chiếu trong tương lai đến các mục trong cache sẽ không hợp lệ, và sẽ phải thực hiện cập nhật lại dữ liệu từ bộ nhớ chia sẻ.</w:t>
      </w:r>
    </w:p>
    <w:p w14:paraId="0809D9D3" w14:textId="77777777" w:rsidR="00AF2AC7" w:rsidRPr="00960F1F" w:rsidRDefault="00AF2AC7" w:rsidP="009A4B66">
      <w:pPr>
        <w:pStyle w:val="ListParagraph"/>
        <w:numPr>
          <w:ilvl w:val="0"/>
          <w:numId w:val="112"/>
        </w:numPr>
        <w:spacing w:after="160" w:line="259" w:lineRule="auto"/>
        <w:rPr>
          <w:szCs w:val="26"/>
        </w:rPr>
      </w:pPr>
      <w:r w:rsidRPr="00960F1F">
        <w:rPr>
          <w:szCs w:val="26"/>
        </w:rPr>
        <w:t>Chiến lược write-update (WU): chiến lược này sẽ đảm bảo rằng tất cả các mục trong cache của X được cập nhật sau khi một CPU nào đó cập nhật giá trị X. Các truy cập tiếp theo tới X bởi bất kỳ CPU nào cũng sẽ được đáp ứng ngay lập tức.</w:t>
      </w:r>
    </w:p>
    <w:p w14:paraId="7CF61D29" w14:textId="77777777" w:rsidR="00AF2AC7" w:rsidRPr="00960F1F" w:rsidRDefault="00AF2AC7" w:rsidP="00AF2AC7">
      <w:pPr>
        <w:rPr>
          <w:b/>
          <w:bCs/>
          <w:szCs w:val="26"/>
        </w:rPr>
      </w:pPr>
      <w:r w:rsidRPr="00960F1F">
        <w:rPr>
          <w:b/>
          <w:bCs/>
          <w:szCs w:val="26"/>
        </w:rPr>
        <w:t>Sự mạch lạc giữa các cache và các lệnh atomic</w:t>
      </w:r>
    </w:p>
    <w:p w14:paraId="08C99FDD" w14:textId="77777777" w:rsidR="00AF2AC7" w:rsidRPr="00960F1F" w:rsidRDefault="00AF2AC7" w:rsidP="00AF2AC7">
      <w:pPr>
        <w:rPr>
          <w:szCs w:val="26"/>
        </w:rPr>
      </w:pPr>
      <w:r w:rsidRPr="00960F1F">
        <w:rPr>
          <w:szCs w:val="26"/>
        </w:rPr>
        <w:t>Khi 1 CPU thực thi các lệnh atomic, một điều tiên quyết là giá trị mà nó cập nhật phải ngay lập tức được cập nhật xuống bộ nhớ chính mà không thông qua cache để đảm bảo các CPU khác cũng cập nhật lại được trạng thái mới của bộ nhớ. Nghĩa là khi thực thi các lệnh atomic thì chương trình sẽ không tận dụng được các ưu điểm của kỹ thuật caching, làm tăng thời gian thực thi chương trình.</w:t>
      </w:r>
    </w:p>
    <w:p w14:paraId="3A069F67" w14:textId="77777777" w:rsidR="00AF2AC7" w:rsidRPr="00960F1F" w:rsidRDefault="00AF2AC7" w:rsidP="00AF2AC7">
      <w:pPr>
        <w:jc w:val="center"/>
        <w:rPr>
          <w:szCs w:val="26"/>
        </w:rPr>
      </w:pPr>
      <w:r w:rsidRPr="00960F1F">
        <w:rPr>
          <w:noProof/>
          <w:szCs w:val="26"/>
        </w:rPr>
        <w:drawing>
          <wp:inline distT="0" distB="0" distL="0" distR="0" wp14:anchorId="6E605C05" wp14:editId="01B71180">
            <wp:extent cx="3162300" cy="2759262"/>
            <wp:effectExtent l="0" t="0" r="0" b="3175"/>
            <wp:docPr id="8" name="Picture 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10;&#10;Description automatically generated"/>
                    <pic:cNvPicPr/>
                  </pic:nvPicPr>
                  <pic:blipFill>
                    <a:blip r:embed="rId49"/>
                    <a:stretch>
                      <a:fillRect/>
                    </a:stretch>
                  </pic:blipFill>
                  <pic:spPr>
                    <a:xfrm>
                      <a:off x="0" y="0"/>
                      <a:ext cx="3171985" cy="2767713"/>
                    </a:xfrm>
                    <a:prstGeom prst="rect">
                      <a:avLst/>
                    </a:prstGeom>
                  </pic:spPr>
                </pic:pic>
              </a:graphicData>
            </a:graphic>
          </wp:inline>
        </w:drawing>
      </w:r>
    </w:p>
    <w:p w14:paraId="14A5AD4C" w14:textId="77777777" w:rsidR="00AF2AC7" w:rsidRPr="000B65F6" w:rsidRDefault="00AF2AC7" w:rsidP="00AF2AC7"/>
    <w:p w14:paraId="4B0CAFB0" w14:textId="18D84C7A" w:rsidR="00BE289F" w:rsidRPr="00BE289F" w:rsidRDefault="00BE289F" w:rsidP="00BE289F">
      <w:pPr>
        <w:pStyle w:val="BodyText"/>
        <w:rPr>
          <w:lang w:val="en-US"/>
        </w:rPr>
      </w:pPr>
    </w:p>
    <w:p w14:paraId="352A6FD1" w14:textId="14CC12FA" w:rsidR="00BD451D" w:rsidRPr="008F596D" w:rsidRDefault="006D72AD" w:rsidP="009A4B66">
      <w:pPr>
        <w:pStyle w:val="Heading1"/>
      </w:pPr>
      <w:bookmarkStart w:id="73" w:name="_Toc91160687"/>
      <w:r w:rsidRPr="008F596D">
        <w:lastRenderedPageBreak/>
        <w:t>LẬP LỊCH</w:t>
      </w:r>
      <w:bookmarkEnd w:id="73"/>
    </w:p>
    <w:p w14:paraId="381077F2" w14:textId="0A271030" w:rsidR="00BD451D" w:rsidRPr="008F596D" w:rsidRDefault="00BD451D" w:rsidP="006F0954">
      <w:pPr>
        <w:pStyle w:val="Heading2"/>
      </w:pPr>
      <w:bookmarkStart w:id="74" w:name="_Toc91160688"/>
      <w:r w:rsidRPr="008F596D">
        <w:t>Tổng quan về lập lịch</w:t>
      </w:r>
      <w:bookmarkEnd w:id="74"/>
    </w:p>
    <w:p w14:paraId="17A4BAAF" w14:textId="77777777" w:rsidR="006D72AD" w:rsidRPr="008F596D" w:rsidRDefault="006D72AD" w:rsidP="008F596D">
      <w:pPr>
        <w:pStyle w:val="BodyText"/>
        <w:rPr>
          <w:lang w:val="en-US"/>
        </w:rPr>
      </w:pPr>
    </w:p>
    <w:p w14:paraId="6AD662A4" w14:textId="77777777" w:rsidR="00BD451D" w:rsidRPr="00BD451D" w:rsidRDefault="00BD451D" w:rsidP="008F596D">
      <w:pPr>
        <w:rPr>
          <w:sz w:val="28"/>
          <w:szCs w:val="28"/>
          <w:lang w:val="en-US"/>
        </w:rPr>
      </w:pPr>
      <w:r w:rsidRPr="00BD451D">
        <w:rPr>
          <w:color w:val="000000"/>
          <w:sz w:val="28"/>
          <w:szCs w:val="28"/>
          <w:lang w:val="en-US"/>
        </w:rPr>
        <w:t>Bộ lập lịch CPU chọn một trong những công việc nằm trong hàng đợi sẵn sàng để CPU thực thi. Bộ lập lịch CPU sẽ chạy khi CPU đang ở trạng thái IDLE (trạng thái nghỉ), điều này xảy ra khi một luồng đang thực hiện một lời gọi hệ thống (system call) và đang yêu cầu I/O (nhập/xuất), hoặc nó cũng có thể chạy khi một công việc mới hoặc một luồng sẵn sàng thực thi và được đưa vào hàng đợi sẵn sàng. Khi một luồng được cấp CPU, nó thực hiện việc chuyển ngữ cảnh, chuyển sang chế độ người dùng và thiết lập thanh ghi PC phù hợp.</w:t>
      </w:r>
    </w:p>
    <w:p w14:paraId="3D9324B7" w14:textId="54E6F3BC"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3F9E10F4" wp14:editId="5F658688">
            <wp:extent cx="5734050" cy="3038475"/>
            <wp:effectExtent l="0" t="0" r="0" b="9525"/>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14:paraId="50F45320" w14:textId="77777777" w:rsidR="00BD451D" w:rsidRPr="00BD451D" w:rsidRDefault="00BD451D" w:rsidP="008F596D">
      <w:pPr>
        <w:rPr>
          <w:sz w:val="28"/>
          <w:szCs w:val="28"/>
          <w:lang w:val="en-US"/>
        </w:rPr>
      </w:pPr>
      <w:r w:rsidRPr="00BD451D">
        <w:rPr>
          <w:color w:val="000000"/>
          <w:sz w:val="28"/>
          <w:szCs w:val="28"/>
          <w:lang w:val="en-US"/>
        </w:rPr>
        <w:t>Việc lựa chọn công việc để thực thi sẽ được quyết định bởi chính sách và giải thuật lập lịch của OS. Mỗi giải thuật lập lịch khác nhau sẽ yêu cầu cấu trúc dữ liệu cho hàng đợi sẵn sàng khác nhau.</w:t>
      </w:r>
    </w:p>
    <w:p w14:paraId="4825D9E0" w14:textId="77777777" w:rsidR="00BD451D" w:rsidRPr="00BD451D" w:rsidRDefault="00BD451D" w:rsidP="008F596D">
      <w:pPr>
        <w:jc w:val="left"/>
        <w:rPr>
          <w:sz w:val="28"/>
          <w:szCs w:val="28"/>
          <w:lang w:val="en-US"/>
        </w:rPr>
      </w:pPr>
    </w:p>
    <w:p w14:paraId="6F244BC0" w14:textId="259A9CB9" w:rsidR="00BD451D" w:rsidRPr="008F596D" w:rsidRDefault="00BD451D" w:rsidP="006F0954">
      <w:pPr>
        <w:pStyle w:val="Heading2"/>
      </w:pPr>
      <w:bookmarkStart w:id="75" w:name="_Toc91160689"/>
      <w:r w:rsidRPr="008F596D">
        <w:t>Lập lịch chạy hoàn tất</w:t>
      </w:r>
      <w:bookmarkEnd w:id="75"/>
    </w:p>
    <w:p w14:paraId="377B342F" w14:textId="77777777" w:rsidR="006D72AD" w:rsidRPr="008F596D" w:rsidRDefault="006D72AD" w:rsidP="008F596D">
      <w:pPr>
        <w:pStyle w:val="BodyText"/>
        <w:rPr>
          <w:lang w:val="en-US"/>
        </w:rPr>
      </w:pPr>
    </w:p>
    <w:p w14:paraId="5E7AFBBC" w14:textId="77777777" w:rsidR="00BD451D" w:rsidRPr="00BD451D" w:rsidRDefault="00BD451D" w:rsidP="008F596D">
      <w:pPr>
        <w:rPr>
          <w:sz w:val="28"/>
          <w:szCs w:val="28"/>
          <w:lang w:val="en-US"/>
        </w:rPr>
      </w:pPr>
      <w:r w:rsidRPr="00BD451D">
        <w:rPr>
          <w:color w:val="000000"/>
          <w:sz w:val="28"/>
          <w:szCs w:val="28"/>
          <w:lang w:val="en-US"/>
        </w:rPr>
        <w:t>Loại lập lịch đầu tiên là “chạy hoàn tất” (run-to-completion), nghĩa là ngay khi 1 tác vụ được cấp CPU thì nó sẽ chạy cho đến khi nó hoàn tất.</w:t>
      </w:r>
    </w:p>
    <w:p w14:paraId="2F184639" w14:textId="77777777" w:rsidR="00BD451D" w:rsidRPr="00BD451D" w:rsidRDefault="00BD451D" w:rsidP="008F596D">
      <w:pPr>
        <w:rPr>
          <w:sz w:val="28"/>
          <w:szCs w:val="28"/>
          <w:lang w:val="en-US"/>
        </w:rPr>
      </w:pPr>
      <w:r w:rsidRPr="00BD451D">
        <w:rPr>
          <w:color w:val="000000"/>
          <w:sz w:val="28"/>
          <w:szCs w:val="28"/>
          <w:lang w:val="en-US"/>
        </w:rPr>
        <w:t xml:space="preserve">Giả sử chúng ta có 1 nhóm các tác vụ cần thực thi với thời gian thực thi tương ứng, mỗi tác vụ chạy cho đến khi hoàn tất và không bị gián đoạn bởi tác vụ khác, </w:t>
      </w:r>
      <w:r w:rsidRPr="00BD451D">
        <w:rPr>
          <w:color w:val="000000"/>
          <w:sz w:val="28"/>
          <w:szCs w:val="28"/>
          <w:lang w:val="en-US"/>
        </w:rPr>
        <w:lastRenderedPageBreak/>
        <w:t>và hệ thống chỉ có 1 CPU duy nhất. Chúng ta sẽ so sánh các giải thuật lập lịch dựa trên các thước đo sau:</w:t>
      </w:r>
    </w:p>
    <w:p w14:paraId="514AB3E6" w14:textId="77777777" w:rsidR="00BD451D" w:rsidRPr="00BD451D" w:rsidRDefault="00BD451D" w:rsidP="00D2625D">
      <w:pPr>
        <w:numPr>
          <w:ilvl w:val="0"/>
          <w:numId w:val="79"/>
        </w:numPr>
        <w:textAlignment w:val="baseline"/>
        <w:rPr>
          <w:color w:val="000000"/>
          <w:sz w:val="28"/>
          <w:szCs w:val="28"/>
          <w:lang w:val="en-US"/>
        </w:rPr>
      </w:pPr>
      <w:r w:rsidRPr="00BD451D">
        <w:rPr>
          <w:color w:val="000000"/>
          <w:sz w:val="28"/>
          <w:szCs w:val="28"/>
          <w:lang w:val="en-US"/>
        </w:rPr>
        <w:t>Thông lượng (throughput)</w:t>
      </w:r>
    </w:p>
    <w:p w14:paraId="39E46B6D" w14:textId="77777777" w:rsidR="00BD451D" w:rsidRPr="00BD451D" w:rsidRDefault="00BD451D" w:rsidP="00D2625D">
      <w:pPr>
        <w:numPr>
          <w:ilvl w:val="0"/>
          <w:numId w:val="79"/>
        </w:numPr>
        <w:textAlignment w:val="baseline"/>
        <w:rPr>
          <w:color w:val="000000"/>
          <w:sz w:val="28"/>
          <w:szCs w:val="28"/>
          <w:lang w:val="en-US"/>
        </w:rPr>
      </w:pPr>
      <w:r w:rsidRPr="00BD451D">
        <w:rPr>
          <w:color w:val="000000"/>
          <w:sz w:val="28"/>
          <w:szCs w:val="28"/>
          <w:lang w:val="en-US"/>
        </w:rPr>
        <w:t>Thời gian hoàn thành trung bình</w:t>
      </w:r>
    </w:p>
    <w:p w14:paraId="0AFA0B85" w14:textId="77777777" w:rsidR="00BD451D" w:rsidRPr="00BD451D" w:rsidRDefault="00BD451D" w:rsidP="00D2625D">
      <w:pPr>
        <w:numPr>
          <w:ilvl w:val="0"/>
          <w:numId w:val="79"/>
        </w:numPr>
        <w:textAlignment w:val="baseline"/>
        <w:rPr>
          <w:color w:val="000000"/>
          <w:sz w:val="28"/>
          <w:szCs w:val="28"/>
          <w:lang w:val="en-US"/>
        </w:rPr>
      </w:pPr>
      <w:r w:rsidRPr="00BD451D">
        <w:rPr>
          <w:color w:val="000000"/>
          <w:sz w:val="28"/>
          <w:szCs w:val="28"/>
          <w:lang w:val="en-US"/>
        </w:rPr>
        <w:t>Thời gian chờ trung bình</w:t>
      </w:r>
    </w:p>
    <w:p w14:paraId="35989567" w14:textId="77777777" w:rsidR="00BD451D" w:rsidRPr="00BD451D" w:rsidRDefault="00BD451D" w:rsidP="00D2625D">
      <w:pPr>
        <w:numPr>
          <w:ilvl w:val="0"/>
          <w:numId w:val="79"/>
        </w:numPr>
        <w:textAlignment w:val="baseline"/>
        <w:rPr>
          <w:color w:val="000000"/>
          <w:sz w:val="28"/>
          <w:szCs w:val="28"/>
          <w:lang w:val="en-US"/>
        </w:rPr>
      </w:pPr>
      <w:r w:rsidRPr="00BD451D">
        <w:rPr>
          <w:color w:val="000000"/>
          <w:sz w:val="28"/>
          <w:szCs w:val="28"/>
          <w:lang w:val="en-US"/>
        </w:rPr>
        <w:t>Sử dụng CPU</w:t>
      </w:r>
    </w:p>
    <w:p w14:paraId="39A87114" w14:textId="77777777" w:rsidR="00BD451D" w:rsidRPr="00BD451D" w:rsidRDefault="00BD451D" w:rsidP="008F596D">
      <w:pPr>
        <w:jc w:val="left"/>
        <w:rPr>
          <w:sz w:val="28"/>
          <w:szCs w:val="28"/>
          <w:lang w:val="en-US"/>
        </w:rPr>
      </w:pPr>
    </w:p>
    <w:p w14:paraId="0E06CBE2" w14:textId="0C8DB3C9" w:rsidR="00BD451D" w:rsidRPr="008F596D" w:rsidRDefault="00BD451D" w:rsidP="006F0954">
      <w:pPr>
        <w:pStyle w:val="Heading2"/>
      </w:pPr>
      <w:bookmarkStart w:id="76" w:name="_Toc91160690"/>
      <w:r w:rsidRPr="008F596D">
        <w:t>Thuật toán FCFS (First Come First Serve - Đến trước thì được phục vụ trước)</w:t>
      </w:r>
      <w:bookmarkEnd w:id="76"/>
    </w:p>
    <w:p w14:paraId="3336EF27" w14:textId="77777777" w:rsidR="006D72AD" w:rsidRPr="008F596D" w:rsidRDefault="006D72AD" w:rsidP="008F596D">
      <w:pPr>
        <w:pStyle w:val="BodyText"/>
        <w:rPr>
          <w:lang w:val="en-US"/>
        </w:rPr>
      </w:pPr>
    </w:p>
    <w:p w14:paraId="35C858BF" w14:textId="77777777" w:rsidR="00BD451D" w:rsidRPr="00BD451D" w:rsidRDefault="00BD451D" w:rsidP="008F596D">
      <w:pPr>
        <w:rPr>
          <w:sz w:val="28"/>
          <w:szCs w:val="28"/>
          <w:lang w:val="en-US"/>
        </w:rPr>
      </w:pPr>
      <w:r w:rsidRPr="00BD451D">
        <w:rPr>
          <w:color w:val="000000"/>
          <w:sz w:val="28"/>
          <w:szCs w:val="28"/>
          <w:lang w:val="en-US"/>
        </w:rPr>
        <w:t>Trong thuật toán FCFS, các tác vụ được lập lịch theo đúng thứ tự chúng tới, bất chấp thời gian thực thi của chúng. Khi một tác vụ hoàn tất, bộ lập lịch sẽ chọn tác vụ đến ngay sau tác vụ vừa hoàn tất để thực thi.</w:t>
      </w:r>
    </w:p>
    <w:p w14:paraId="62016157" w14:textId="77777777" w:rsidR="00BD451D" w:rsidRPr="00BD451D" w:rsidRDefault="00BD451D" w:rsidP="008F596D">
      <w:pPr>
        <w:rPr>
          <w:sz w:val="28"/>
          <w:szCs w:val="28"/>
          <w:lang w:val="en-US"/>
        </w:rPr>
      </w:pPr>
      <w:r w:rsidRPr="00BD451D">
        <w:rPr>
          <w:color w:val="000000"/>
          <w:sz w:val="28"/>
          <w:szCs w:val="28"/>
          <w:lang w:val="en-US"/>
        </w:rPr>
        <w:t>Các tổ chức tốt nhất cho thuật toán FCFS là sử dụng cấu trúc dữ liệu hàng đợi FIFO cho hàng đợi sẵn sàng.</w:t>
      </w:r>
    </w:p>
    <w:p w14:paraId="6A002B28" w14:textId="4099AFCE"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2DFD2F51" wp14:editId="760BDFE8">
            <wp:extent cx="2114550" cy="1152525"/>
            <wp:effectExtent l="0" t="0" r="0" b="9525"/>
            <wp:docPr id="93" name="Picture 93" descr="Diagram,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ic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14550" cy="1152525"/>
                    </a:xfrm>
                    <a:prstGeom prst="rect">
                      <a:avLst/>
                    </a:prstGeom>
                    <a:noFill/>
                    <a:ln>
                      <a:noFill/>
                    </a:ln>
                  </pic:spPr>
                </pic:pic>
              </a:graphicData>
            </a:graphic>
          </wp:inline>
        </w:drawing>
      </w:r>
    </w:p>
    <w:p w14:paraId="23849498" w14:textId="77777777" w:rsidR="00BD451D" w:rsidRPr="00BD451D" w:rsidRDefault="00BD451D" w:rsidP="008F596D">
      <w:pPr>
        <w:rPr>
          <w:sz w:val="28"/>
          <w:szCs w:val="28"/>
          <w:lang w:val="en-US"/>
        </w:rPr>
      </w:pPr>
      <w:r w:rsidRPr="00BD451D">
        <w:rPr>
          <w:color w:val="000000"/>
          <w:sz w:val="28"/>
          <w:szCs w:val="28"/>
          <w:lang w:val="en-US"/>
        </w:rPr>
        <w:t>Khi 1 tác vụ sẵn sàng, nó sẽ được thêm vào đuôi của hàng đợi. Khi bộ lập lịch chọn tác vụ tiếp theo để thực thi thì nó chỉ cần lấy ở đầu của hàng đợi.</w:t>
      </w:r>
    </w:p>
    <w:p w14:paraId="304556BF" w14:textId="77777777" w:rsidR="00BD451D" w:rsidRPr="00BD451D" w:rsidRDefault="00BD451D" w:rsidP="008F596D">
      <w:pPr>
        <w:jc w:val="left"/>
        <w:rPr>
          <w:sz w:val="28"/>
          <w:szCs w:val="28"/>
          <w:lang w:val="en-US"/>
        </w:rPr>
      </w:pPr>
    </w:p>
    <w:p w14:paraId="6F1DBAD2" w14:textId="77777777" w:rsidR="00BD451D" w:rsidRPr="00BD451D" w:rsidRDefault="00BD451D" w:rsidP="008F596D">
      <w:pPr>
        <w:rPr>
          <w:sz w:val="28"/>
          <w:szCs w:val="28"/>
          <w:lang w:val="en-US"/>
        </w:rPr>
      </w:pPr>
      <w:r w:rsidRPr="00BD451D">
        <w:rPr>
          <w:color w:val="000000"/>
          <w:sz w:val="28"/>
          <w:szCs w:val="28"/>
          <w:lang w:val="en-US"/>
        </w:rPr>
        <w:t>Giả sử có 3 tác vụ đến theo thứ tự T1, T2 và T3 với thời gian thực thi tương ứng là 1s, 10s và 1s, khi đó:</w:t>
      </w:r>
    </w:p>
    <w:p w14:paraId="6294F788" w14:textId="77777777" w:rsidR="00BD451D" w:rsidRPr="00BD451D" w:rsidRDefault="00BD451D" w:rsidP="00D2625D">
      <w:pPr>
        <w:numPr>
          <w:ilvl w:val="0"/>
          <w:numId w:val="80"/>
        </w:numPr>
        <w:textAlignment w:val="baseline"/>
        <w:rPr>
          <w:color w:val="000000"/>
          <w:sz w:val="28"/>
          <w:szCs w:val="28"/>
          <w:lang w:val="en-US"/>
        </w:rPr>
      </w:pPr>
      <w:r w:rsidRPr="00BD451D">
        <w:rPr>
          <w:color w:val="000000"/>
          <w:sz w:val="28"/>
          <w:szCs w:val="28"/>
          <w:lang w:val="en-US"/>
        </w:rPr>
        <w:t>Thông lượng = 3/(1 + 10 + 1) = 0.25 (tác vụ / s)</w:t>
      </w:r>
    </w:p>
    <w:p w14:paraId="07E91651" w14:textId="77777777" w:rsidR="00BD451D" w:rsidRPr="00BD451D" w:rsidRDefault="00BD451D" w:rsidP="00D2625D">
      <w:pPr>
        <w:numPr>
          <w:ilvl w:val="0"/>
          <w:numId w:val="80"/>
        </w:numPr>
        <w:textAlignment w:val="baseline"/>
        <w:rPr>
          <w:color w:val="000000"/>
          <w:sz w:val="28"/>
          <w:szCs w:val="28"/>
          <w:lang w:val="en-US"/>
        </w:rPr>
      </w:pPr>
      <w:r w:rsidRPr="00BD451D">
        <w:rPr>
          <w:color w:val="000000"/>
          <w:sz w:val="28"/>
          <w:szCs w:val="28"/>
          <w:lang w:val="en-US"/>
        </w:rPr>
        <w:t>Thời gian hoàn thành trung bình = (1 + 11 + 12)/3 = 8 s</w:t>
      </w:r>
    </w:p>
    <w:p w14:paraId="1409E936" w14:textId="77777777" w:rsidR="00BD451D" w:rsidRPr="00BD451D" w:rsidRDefault="00BD451D" w:rsidP="00D2625D">
      <w:pPr>
        <w:numPr>
          <w:ilvl w:val="0"/>
          <w:numId w:val="80"/>
        </w:numPr>
        <w:textAlignment w:val="baseline"/>
        <w:rPr>
          <w:color w:val="000000"/>
          <w:sz w:val="28"/>
          <w:szCs w:val="28"/>
          <w:lang w:val="en-US"/>
        </w:rPr>
      </w:pPr>
      <w:r w:rsidRPr="00BD451D">
        <w:rPr>
          <w:color w:val="000000"/>
          <w:sz w:val="28"/>
          <w:szCs w:val="28"/>
          <w:lang w:val="en-US"/>
        </w:rPr>
        <w:t>Thời gian chờ trung bình = (0 + 1 + 11)/3 = 4 s</w:t>
      </w:r>
    </w:p>
    <w:p w14:paraId="5B44708B" w14:textId="77777777" w:rsidR="00BD451D" w:rsidRPr="00BD451D" w:rsidRDefault="00BD451D" w:rsidP="008F596D">
      <w:pPr>
        <w:jc w:val="left"/>
        <w:rPr>
          <w:sz w:val="28"/>
          <w:szCs w:val="28"/>
          <w:lang w:val="en-US"/>
        </w:rPr>
      </w:pPr>
    </w:p>
    <w:p w14:paraId="6B9E599D" w14:textId="5E276B4B" w:rsidR="00BD451D" w:rsidRPr="008F596D" w:rsidRDefault="00BD451D" w:rsidP="006F0954">
      <w:pPr>
        <w:pStyle w:val="Heading2"/>
      </w:pPr>
      <w:bookmarkStart w:id="77" w:name="_Toc91160691"/>
      <w:r w:rsidRPr="008F596D">
        <w:t>Thuật toán SJF (Shortest Job First - Ngắn nhất thì được chạy trước)</w:t>
      </w:r>
      <w:bookmarkEnd w:id="77"/>
    </w:p>
    <w:p w14:paraId="294C1602" w14:textId="77777777" w:rsidR="006D72AD" w:rsidRPr="008F596D" w:rsidRDefault="006D72AD" w:rsidP="008F596D">
      <w:pPr>
        <w:pStyle w:val="BodyText"/>
        <w:rPr>
          <w:lang w:val="en-US"/>
        </w:rPr>
      </w:pPr>
    </w:p>
    <w:p w14:paraId="34E0C310" w14:textId="77777777" w:rsidR="00BD451D" w:rsidRPr="00BD451D" w:rsidRDefault="00BD451D" w:rsidP="008F596D">
      <w:pPr>
        <w:rPr>
          <w:sz w:val="28"/>
          <w:szCs w:val="28"/>
          <w:lang w:val="en-US"/>
        </w:rPr>
      </w:pPr>
      <w:r w:rsidRPr="00BD451D">
        <w:rPr>
          <w:color w:val="000000"/>
          <w:sz w:val="28"/>
          <w:szCs w:val="28"/>
          <w:lang w:val="en-US"/>
        </w:rPr>
        <w:lastRenderedPageBreak/>
        <w:t>Trong thuật toán SJF, tác vụ nào có thời gian thực thi ngắn hơn sẽ được thực thi trước. Vì thời gian thực khi không giống như thời điểm đến nên chúng ta không thể sử dụng sử dụng cấu trúc dữ liệu hàng đợi FIFO mà phải sử dụng cấu trúc dữ liệu hàng đợi thứ tự (ordered queue) hoặc cấu trúc dữ liệu cây (tree) cho hàng đợi sẵn sàng.</w:t>
      </w:r>
    </w:p>
    <w:p w14:paraId="2DA80D5D" w14:textId="4890FA99"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650D05A0" wp14:editId="692EEEED">
            <wp:extent cx="1885950" cy="1457325"/>
            <wp:effectExtent l="0" t="0" r="0" b="9525"/>
            <wp:docPr id="92" name="Picture 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85950" cy="1457325"/>
                    </a:xfrm>
                    <a:prstGeom prst="rect">
                      <a:avLst/>
                    </a:prstGeom>
                    <a:noFill/>
                    <a:ln>
                      <a:noFill/>
                    </a:ln>
                  </pic:spPr>
                </pic:pic>
              </a:graphicData>
            </a:graphic>
          </wp:inline>
        </w:drawing>
      </w:r>
    </w:p>
    <w:p w14:paraId="23156661" w14:textId="77777777" w:rsidR="00BD451D" w:rsidRPr="00BD451D" w:rsidRDefault="00BD451D" w:rsidP="008F596D">
      <w:pPr>
        <w:rPr>
          <w:sz w:val="28"/>
          <w:szCs w:val="28"/>
          <w:lang w:val="en-US"/>
        </w:rPr>
      </w:pPr>
      <w:r w:rsidRPr="00BD451D">
        <w:rPr>
          <w:color w:val="000000"/>
          <w:sz w:val="28"/>
          <w:szCs w:val="28"/>
          <w:lang w:val="en-US"/>
        </w:rPr>
        <w:t>Các nút ở bên trái luôn có thời gian thực thi nhỏ hơn hoặc bằng thời gian thực thi của các nút bên phải, vì thế Bộ lập lịch chỉ cần lấy nút ở bên trái nhất để thực thi. Khi thêm mới 1 nút vào cây thì có thể sẽ phải cân bằng lại cây để đảm bảo nút ở bên trái luôn có thời gian thực thi nhỏ hơn hoặc bằng thời gian thực thi của các nút bên phải.</w:t>
      </w:r>
    </w:p>
    <w:p w14:paraId="0705568E" w14:textId="77777777" w:rsidR="00BD451D" w:rsidRPr="00BD451D" w:rsidRDefault="00BD451D" w:rsidP="008F596D">
      <w:pPr>
        <w:jc w:val="left"/>
        <w:rPr>
          <w:sz w:val="28"/>
          <w:szCs w:val="28"/>
          <w:lang w:val="en-US"/>
        </w:rPr>
      </w:pPr>
    </w:p>
    <w:p w14:paraId="72D64BB7" w14:textId="66F50492" w:rsidR="00BD451D" w:rsidRPr="008F596D" w:rsidRDefault="00BD451D" w:rsidP="006F0954">
      <w:pPr>
        <w:pStyle w:val="Heading2"/>
      </w:pPr>
      <w:bookmarkStart w:id="78" w:name="_Toc91160692"/>
      <w:r w:rsidRPr="008F596D">
        <w:t>Lập lịch trưng dụng (Preemptive Scheduling)</w:t>
      </w:r>
      <w:bookmarkEnd w:id="78"/>
    </w:p>
    <w:p w14:paraId="60BD3791" w14:textId="77777777" w:rsidR="006D72AD" w:rsidRPr="008F596D" w:rsidRDefault="006D72AD" w:rsidP="008F596D">
      <w:pPr>
        <w:pStyle w:val="BodyText"/>
        <w:rPr>
          <w:lang w:val="en-US"/>
        </w:rPr>
      </w:pPr>
    </w:p>
    <w:p w14:paraId="2223AC49" w14:textId="77777777" w:rsidR="00BD451D" w:rsidRPr="00BD451D" w:rsidRDefault="00BD451D" w:rsidP="008F596D">
      <w:pPr>
        <w:rPr>
          <w:sz w:val="28"/>
          <w:szCs w:val="28"/>
          <w:lang w:val="en-US"/>
        </w:rPr>
      </w:pPr>
      <w:r w:rsidRPr="00BD451D">
        <w:rPr>
          <w:color w:val="000000"/>
          <w:sz w:val="28"/>
          <w:szCs w:val="28"/>
          <w:lang w:val="en-US"/>
        </w:rPr>
        <w:t>Loại lập lịch thứ 2 là lập lịch trưng dụng, nghĩa là các tác vụ đang thực thi có thể bị OS lấy lại quyền thực thi nếu có một tác vụ khác tới có độ ưu tiên cao hơn.</w:t>
      </w:r>
    </w:p>
    <w:p w14:paraId="4D952949" w14:textId="77777777" w:rsidR="00BD451D" w:rsidRPr="00BD451D" w:rsidRDefault="00BD451D" w:rsidP="008F596D">
      <w:pPr>
        <w:rPr>
          <w:sz w:val="28"/>
          <w:szCs w:val="28"/>
          <w:lang w:val="en-US"/>
        </w:rPr>
      </w:pPr>
      <w:r w:rsidRPr="00BD451D">
        <w:rPr>
          <w:color w:val="000000"/>
          <w:sz w:val="28"/>
          <w:szCs w:val="28"/>
          <w:lang w:val="en-US"/>
        </w:rPr>
        <w:t>Giả sử có 3 tác vụ như sau, và chúng ta áp dụng giải thuật SJF có trưng dụng:</w:t>
      </w:r>
    </w:p>
    <w:tbl>
      <w:tblPr>
        <w:tblW w:w="9026" w:type="dxa"/>
        <w:tblCellMar>
          <w:top w:w="15" w:type="dxa"/>
          <w:left w:w="15" w:type="dxa"/>
          <w:bottom w:w="15" w:type="dxa"/>
          <w:right w:w="15" w:type="dxa"/>
        </w:tblCellMar>
        <w:tblLook w:val="04A0" w:firstRow="1" w:lastRow="0" w:firstColumn="1" w:lastColumn="0" w:noHBand="0" w:noVBand="1"/>
      </w:tblPr>
      <w:tblGrid>
        <w:gridCol w:w="1767"/>
        <w:gridCol w:w="4044"/>
        <w:gridCol w:w="3215"/>
      </w:tblGrid>
      <w:tr w:rsidR="00BD451D" w:rsidRPr="00BD451D" w14:paraId="143E3883"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DBB45" w14:textId="77777777" w:rsidR="00BD451D" w:rsidRPr="00BD451D" w:rsidRDefault="00BD451D" w:rsidP="008F596D">
            <w:pPr>
              <w:jc w:val="center"/>
              <w:rPr>
                <w:sz w:val="28"/>
                <w:szCs w:val="28"/>
                <w:lang w:val="en-US"/>
              </w:rPr>
            </w:pPr>
            <w:r w:rsidRPr="00BD451D">
              <w:rPr>
                <w:color w:val="000000"/>
                <w:sz w:val="28"/>
                <w:szCs w:val="28"/>
                <w:lang w:val="en-US"/>
              </w:rPr>
              <w:t>Tác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63989" w14:textId="77777777" w:rsidR="00BD451D" w:rsidRPr="00BD451D" w:rsidRDefault="00BD451D" w:rsidP="008F596D">
            <w:pPr>
              <w:jc w:val="center"/>
              <w:rPr>
                <w:sz w:val="28"/>
                <w:szCs w:val="28"/>
                <w:lang w:val="en-US"/>
              </w:rPr>
            </w:pPr>
            <w:r w:rsidRPr="00BD451D">
              <w:rPr>
                <w:color w:val="000000"/>
                <w:sz w:val="28"/>
                <w:szCs w:val="28"/>
                <w:lang w:val="en-US"/>
              </w:rPr>
              <w:t>Thời gian thực thi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9ECCC" w14:textId="77777777" w:rsidR="00BD451D" w:rsidRPr="00BD451D" w:rsidRDefault="00BD451D" w:rsidP="008F596D">
            <w:pPr>
              <w:jc w:val="center"/>
              <w:rPr>
                <w:sz w:val="28"/>
                <w:szCs w:val="28"/>
                <w:lang w:val="en-US"/>
              </w:rPr>
            </w:pPr>
            <w:r w:rsidRPr="00BD451D">
              <w:rPr>
                <w:color w:val="000000"/>
                <w:sz w:val="28"/>
                <w:szCs w:val="28"/>
                <w:lang w:val="en-US"/>
              </w:rPr>
              <w:t>Thời gian đến</w:t>
            </w:r>
          </w:p>
        </w:tc>
      </w:tr>
      <w:tr w:rsidR="00BD451D" w:rsidRPr="00BD451D" w14:paraId="21DF9DA2"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AAA5F" w14:textId="77777777" w:rsidR="00BD451D" w:rsidRPr="00BD451D" w:rsidRDefault="00BD451D" w:rsidP="008F596D">
            <w:pPr>
              <w:jc w:val="center"/>
              <w:rPr>
                <w:sz w:val="28"/>
                <w:szCs w:val="28"/>
                <w:lang w:val="en-US"/>
              </w:rPr>
            </w:pPr>
            <w:r w:rsidRPr="00BD451D">
              <w:rPr>
                <w:color w:val="000000"/>
                <w:sz w:val="28"/>
                <w:szCs w:val="28"/>
                <w:lang w:val="en-US"/>
              </w:rPr>
              <w:t>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6BB80" w14:textId="77777777" w:rsidR="00BD451D" w:rsidRPr="00BD451D" w:rsidRDefault="00BD451D" w:rsidP="008F596D">
            <w:pPr>
              <w:jc w:val="center"/>
              <w:rPr>
                <w:sz w:val="28"/>
                <w:szCs w:val="28"/>
                <w:lang w:val="en-US"/>
              </w:rPr>
            </w:pPr>
            <w:r w:rsidRPr="00BD451D">
              <w:rPr>
                <w:color w:val="000000"/>
                <w:sz w:val="28"/>
                <w:szCs w:val="28"/>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41828" w14:textId="77777777" w:rsidR="00BD451D" w:rsidRPr="00BD451D" w:rsidRDefault="00BD451D" w:rsidP="008F596D">
            <w:pPr>
              <w:jc w:val="center"/>
              <w:rPr>
                <w:sz w:val="28"/>
                <w:szCs w:val="28"/>
                <w:lang w:val="en-US"/>
              </w:rPr>
            </w:pPr>
            <w:r w:rsidRPr="00BD451D">
              <w:rPr>
                <w:color w:val="000000"/>
                <w:sz w:val="28"/>
                <w:szCs w:val="28"/>
                <w:lang w:val="en-US"/>
              </w:rPr>
              <w:t>2</w:t>
            </w:r>
          </w:p>
        </w:tc>
      </w:tr>
      <w:tr w:rsidR="00BD451D" w:rsidRPr="00BD451D" w14:paraId="73844D91"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F274C" w14:textId="77777777" w:rsidR="00BD451D" w:rsidRPr="00BD451D" w:rsidRDefault="00BD451D" w:rsidP="008F596D">
            <w:pPr>
              <w:jc w:val="center"/>
              <w:rPr>
                <w:sz w:val="28"/>
                <w:szCs w:val="28"/>
                <w:lang w:val="en-US"/>
              </w:rPr>
            </w:pPr>
            <w:r w:rsidRPr="00BD451D">
              <w:rPr>
                <w:color w:val="000000"/>
                <w:sz w:val="28"/>
                <w:szCs w:val="28"/>
                <w:lang w:val="en-US"/>
              </w:rPr>
              <w:t>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3411C" w14:textId="77777777" w:rsidR="00BD451D" w:rsidRPr="00BD451D" w:rsidRDefault="00BD451D" w:rsidP="008F596D">
            <w:pPr>
              <w:jc w:val="center"/>
              <w:rPr>
                <w:sz w:val="28"/>
                <w:szCs w:val="28"/>
                <w:lang w:val="en-US"/>
              </w:rPr>
            </w:pPr>
            <w:r w:rsidRPr="00BD451D">
              <w:rPr>
                <w:color w:val="000000"/>
                <w:sz w:val="28"/>
                <w:szCs w:val="28"/>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5B958" w14:textId="77777777" w:rsidR="00BD451D" w:rsidRPr="00BD451D" w:rsidRDefault="00BD451D" w:rsidP="008F596D">
            <w:pPr>
              <w:jc w:val="center"/>
              <w:rPr>
                <w:sz w:val="28"/>
                <w:szCs w:val="28"/>
                <w:lang w:val="en-US"/>
              </w:rPr>
            </w:pPr>
            <w:r w:rsidRPr="00BD451D">
              <w:rPr>
                <w:color w:val="000000"/>
                <w:sz w:val="28"/>
                <w:szCs w:val="28"/>
                <w:lang w:val="en-US"/>
              </w:rPr>
              <w:t>0</w:t>
            </w:r>
          </w:p>
        </w:tc>
      </w:tr>
      <w:tr w:rsidR="00BD451D" w:rsidRPr="00BD451D" w14:paraId="55FD046D"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0A365" w14:textId="77777777" w:rsidR="00BD451D" w:rsidRPr="00BD451D" w:rsidRDefault="00BD451D" w:rsidP="008F596D">
            <w:pPr>
              <w:jc w:val="center"/>
              <w:rPr>
                <w:sz w:val="28"/>
                <w:szCs w:val="28"/>
                <w:lang w:val="en-US"/>
              </w:rPr>
            </w:pPr>
            <w:r w:rsidRPr="00BD451D">
              <w:rPr>
                <w:color w:val="000000"/>
                <w:sz w:val="28"/>
                <w:szCs w:val="28"/>
                <w:lang w:val="en-US"/>
              </w:rPr>
              <w:t>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92CEF" w14:textId="77777777" w:rsidR="00BD451D" w:rsidRPr="00BD451D" w:rsidRDefault="00BD451D" w:rsidP="008F596D">
            <w:pPr>
              <w:jc w:val="center"/>
              <w:rPr>
                <w:sz w:val="28"/>
                <w:szCs w:val="28"/>
                <w:lang w:val="en-US"/>
              </w:rPr>
            </w:pPr>
            <w:r w:rsidRPr="00BD451D">
              <w:rPr>
                <w:color w:val="000000"/>
                <w:sz w:val="28"/>
                <w:szCs w:val="28"/>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DC575" w14:textId="77777777" w:rsidR="00BD451D" w:rsidRPr="00BD451D" w:rsidRDefault="00BD451D" w:rsidP="008F596D">
            <w:pPr>
              <w:jc w:val="center"/>
              <w:rPr>
                <w:sz w:val="28"/>
                <w:szCs w:val="28"/>
                <w:lang w:val="en-US"/>
              </w:rPr>
            </w:pPr>
            <w:r w:rsidRPr="00BD451D">
              <w:rPr>
                <w:color w:val="000000"/>
                <w:sz w:val="28"/>
                <w:szCs w:val="28"/>
                <w:lang w:val="en-US"/>
              </w:rPr>
              <w:t>2</w:t>
            </w:r>
          </w:p>
        </w:tc>
      </w:tr>
    </w:tbl>
    <w:p w14:paraId="669FAB3A" w14:textId="77777777" w:rsidR="00BD451D" w:rsidRPr="00BD451D" w:rsidRDefault="00BD451D" w:rsidP="008F596D">
      <w:pPr>
        <w:jc w:val="left"/>
        <w:rPr>
          <w:sz w:val="28"/>
          <w:szCs w:val="28"/>
          <w:lang w:val="en-US"/>
        </w:rPr>
      </w:pPr>
    </w:p>
    <w:p w14:paraId="1678C3EA" w14:textId="77777777" w:rsidR="00BD451D" w:rsidRPr="00BD451D" w:rsidRDefault="00BD451D" w:rsidP="008F596D">
      <w:pPr>
        <w:rPr>
          <w:sz w:val="28"/>
          <w:szCs w:val="28"/>
          <w:lang w:val="en-US"/>
        </w:rPr>
      </w:pPr>
      <w:r w:rsidRPr="00BD451D">
        <w:rPr>
          <w:color w:val="000000"/>
          <w:sz w:val="28"/>
          <w:szCs w:val="28"/>
          <w:lang w:val="en-US"/>
        </w:rPr>
        <w:t xml:space="preserve">Vì T2 đến trước nên sẽ được thực thi trước, đến thời điểm 2 thì T1 và T3 vào hệ thống, vì T1 và T3 có thời gian thực thi ngắn hơn thời gian thực thi còn lại của T2 </w:t>
      </w:r>
      <w:r w:rsidRPr="00BD451D">
        <w:rPr>
          <w:color w:val="000000"/>
          <w:sz w:val="28"/>
          <w:szCs w:val="28"/>
          <w:lang w:val="en-US"/>
        </w:rPr>
        <w:lastRenderedPageBreak/>
        <w:t>nên T1 hoặc T3 sẽ được thực thi, giả sử chọn T1, và T1 thực thi đến thời điểm 3. Khi T1 thực thi xong thì T3 sẽ thực thi tới thời điểm 4, sau đó T2 thực thi trở lại.</w:t>
      </w:r>
    </w:p>
    <w:p w14:paraId="32009471" w14:textId="4B53F186"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3F9DA4BD" wp14:editId="45E70913">
            <wp:extent cx="5734050" cy="2781300"/>
            <wp:effectExtent l="0" t="0" r="0" b="0"/>
            <wp:docPr id="91" name="Picture 9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2781300"/>
                    </a:xfrm>
                    <a:prstGeom prst="rect">
                      <a:avLst/>
                    </a:prstGeom>
                    <a:noFill/>
                    <a:ln>
                      <a:noFill/>
                    </a:ln>
                  </pic:spPr>
                </pic:pic>
              </a:graphicData>
            </a:graphic>
          </wp:inline>
        </w:drawing>
      </w:r>
    </w:p>
    <w:p w14:paraId="5B4B81E0" w14:textId="77777777" w:rsidR="00BD451D" w:rsidRPr="00BD451D" w:rsidRDefault="00BD451D" w:rsidP="008F596D">
      <w:pPr>
        <w:rPr>
          <w:sz w:val="28"/>
          <w:szCs w:val="28"/>
          <w:lang w:val="en-US"/>
        </w:rPr>
      </w:pPr>
      <w:r w:rsidRPr="00BD451D">
        <w:rPr>
          <w:color w:val="000000"/>
          <w:sz w:val="28"/>
          <w:szCs w:val="28"/>
          <w:lang w:val="en-US"/>
        </w:rPr>
        <w:t>Tuy nhiên, trong thực tế thì rất khó để xác định thời gian thực thi của một tác vụ, vì thế chúng ta phải phỏng đoán thời gian thực thi của 1 tác vụ dựa trên lịch sử thực thi của nó.</w:t>
      </w:r>
    </w:p>
    <w:p w14:paraId="7AC24B82" w14:textId="77777777" w:rsidR="00BD451D" w:rsidRPr="00BD451D" w:rsidRDefault="00BD451D" w:rsidP="008F596D">
      <w:pPr>
        <w:jc w:val="left"/>
        <w:rPr>
          <w:sz w:val="28"/>
          <w:szCs w:val="28"/>
          <w:lang w:val="en-US"/>
        </w:rPr>
      </w:pPr>
    </w:p>
    <w:p w14:paraId="0AD7B1F7" w14:textId="5609B068" w:rsidR="00BD451D" w:rsidRPr="008F596D" w:rsidRDefault="00BD451D" w:rsidP="006F0954">
      <w:pPr>
        <w:pStyle w:val="Heading2"/>
      </w:pPr>
      <w:bookmarkStart w:id="79" w:name="_Toc91160693"/>
      <w:r w:rsidRPr="008F596D">
        <w:t>Lập lịch ưu tiên</w:t>
      </w:r>
      <w:bookmarkEnd w:id="79"/>
    </w:p>
    <w:p w14:paraId="4CC173DA" w14:textId="77777777" w:rsidR="006D72AD" w:rsidRPr="008F596D" w:rsidRDefault="006D72AD" w:rsidP="008F596D">
      <w:pPr>
        <w:pStyle w:val="BodyText"/>
        <w:rPr>
          <w:lang w:val="en-US"/>
        </w:rPr>
      </w:pPr>
    </w:p>
    <w:p w14:paraId="0FD30E66" w14:textId="77777777" w:rsidR="00BD451D" w:rsidRPr="00BD451D" w:rsidRDefault="00BD451D" w:rsidP="008F596D">
      <w:pPr>
        <w:rPr>
          <w:sz w:val="28"/>
          <w:szCs w:val="28"/>
          <w:lang w:val="en-US"/>
        </w:rPr>
      </w:pPr>
      <w:r w:rsidRPr="00BD451D">
        <w:rPr>
          <w:color w:val="000000"/>
          <w:sz w:val="28"/>
          <w:szCs w:val="28"/>
          <w:lang w:val="en-US"/>
        </w:rPr>
        <w:t>Ngoài việc xem xét thời gian thực thi để quyết định tác vụ nào được ưu tiên thực hiện trước thì chúng ta có thể dựa vào chính độ ưu tiên của tác vụ. Mỗi tác vụ có thể có mức ưu tiên khác nhau, chúng ta sẽ lập lịch tác vụ có độ ưu tiên cao nhất trước. Khi một tác vụ mới có độ ưu tiên cao hơn xuất hiện trong hàng đợi sẵn sàng thì tác vụ còn lại sẽ bị trưng dụng để nhường quyền thực thi cho tác vụ có độ ưu tiên cao hơn.</w:t>
      </w:r>
    </w:p>
    <w:p w14:paraId="2EDC2557" w14:textId="77777777" w:rsidR="00BD451D" w:rsidRPr="00BD451D" w:rsidRDefault="00BD451D" w:rsidP="008F596D">
      <w:pPr>
        <w:rPr>
          <w:sz w:val="28"/>
          <w:szCs w:val="28"/>
          <w:lang w:val="en-US"/>
        </w:rPr>
      </w:pPr>
      <w:r w:rsidRPr="00BD451D">
        <w:rPr>
          <w:color w:val="000000"/>
          <w:sz w:val="28"/>
          <w:szCs w:val="28"/>
          <w:lang w:val="en-US"/>
        </w:rPr>
        <w:t>Giả sử có 3 tác vụ như sau, và chúng ta áp dụng giải thuật độ ưu tiên có trưng dụng. Trong đó, độ ưu tiên theo thứ tự là P3 &gt; P2 &gt; P1.</w:t>
      </w:r>
    </w:p>
    <w:tbl>
      <w:tblPr>
        <w:tblW w:w="9026" w:type="dxa"/>
        <w:tblCellMar>
          <w:top w:w="15" w:type="dxa"/>
          <w:left w:w="15" w:type="dxa"/>
          <w:bottom w:w="15" w:type="dxa"/>
          <w:right w:w="15" w:type="dxa"/>
        </w:tblCellMar>
        <w:tblLook w:val="04A0" w:firstRow="1" w:lastRow="0" w:firstColumn="1" w:lastColumn="0" w:noHBand="0" w:noVBand="1"/>
      </w:tblPr>
      <w:tblGrid>
        <w:gridCol w:w="1379"/>
        <w:gridCol w:w="3156"/>
        <w:gridCol w:w="2509"/>
        <w:gridCol w:w="1982"/>
      </w:tblGrid>
      <w:tr w:rsidR="00BD451D" w:rsidRPr="00BD451D" w14:paraId="7968966D"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13C9E" w14:textId="77777777" w:rsidR="00BD451D" w:rsidRPr="00BD451D" w:rsidRDefault="00BD451D" w:rsidP="008F596D">
            <w:pPr>
              <w:jc w:val="center"/>
              <w:rPr>
                <w:sz w:val="28"/>
                <w:szCs w:val="28"/>
                <w:lang w:val="en-US"/>
              </w:rPr>
            </w:pPr>
            <w:r w:rsidRPr="00BD451D">
              <w:rPr>
                <w:color w:val="000000"/>
                <w:sz w:val="28"/>
                <w:szCs w:val="28"/>
                <w:lang w:val="en-US"/>
              </w:rPr>
              <w:t>Tác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F5436" w14:textId="77777777" w:rsidR="00BD451D" w:rsidRPr="00BD451D" w:rsidRDefault="00BD451D" w:rsidP="008F596D">
            <w:pPr>
              <w:jc w:val="center"/>
              <w:rPr>
                <w:sz w:val="28"/>
                <w:szCs w:val="28"/>
                <w:lang w:val="en-US"/>
              </w:rPr>
            </w:pPr>
            <w:r w:rsidRPr="00BD451D">
              <w:rPr>
                <w:color w:val="000000"/>
                <w:sz w:val="28"/>
                <w:szCs w:val="28"/>
                <w:lang w:val="en-US"/>
              </w:rPr>
              <w:t>Thời gian thực thi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E7B27" w14:textId="77777777" w:rsidR="00BD451D" w:rsidRPr="00BD451D" w:rsidRDefault="00BD451D" w:rsidP="008F596D">
            <w:pPr>
              <w:jc w:val="center"/>
              <w:rPr>
                <w:sz w:val="28"/>
                <w:szCs w:val="28"/>
                <w:lang w:val="en-US"/>
              </w:rPr>
            </w:pPr>
            <w:r w:rsidRPr="00BD451D">
              <w:rPr>
                <w:color w:val="000000"/>
                <w:sz w:val="28"/>
                <w:szCs w:val="28"/>
                <w:lang w:val="en-US"/>
              </w:rPr>
              <w:t>Thời gian đến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5159" w14:textId="77777777" w:rsidR="00BD451D" w:rsidRPr="00BD451D" w:rsidRDefault="00BD451D" w:rsidP="008F596D">
            <w:pPr>
              <w:jc w:val="center"/>
              <w:rPr>
                <w:sz w:val="28"/>
                <w:szCs w:val="28"/>
                <w:lang w:val="en-US"/>
              </w:rPr>
            </w:pPr>
            <w:r w:rsidRPr="00BD451D">
              <w:rPr>
                <w:color w:val="000000"/>
                <w:sz w:val="28"/>
                <w:szCs w:val="28"/>
                <w:lang w:val="en-US"/>
              </w:rPr>
              <w:t>Độ ưu tiên</w:t>
            </w:r>
          </w:p>
        </w:tc>
      </w:tr>
      <w:tr w:rsidR="00BD451D" w:rsidRPr="00BD451D" w14:paraId="22964129"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FBE4C" w14:textId="77777777" w:rsidR="00BD451D" w:rsidRPr="00BD451D" w:rsidRDefault="00BD451D" w:rsidP="008F596D">
            <w:pPr>
              <w:jc w:val="center"/>
              <w:rPr>
                <w:sz w:val="28"/>
                <w:szCs w:val="28"/>
                <w:lang w:val="en-US"/>
              </w:rPr>
            </w:pPr>
            <w:r w:rsidRPr="00BD451D">
              <w:rPr>
                <w:color w:val="000000"/>
                <w:sz w:val="28"/>
                <w:szCs w:val="28"/>
                <w:lang w:val="en-US"/>
              </w:rPr>
              <w:t>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43643" w14:textId="77777777" w:rsidR="00BD451D" w:rsidRPr="00BD451D" w:rsidRDefault="00BD451D" w:rsidP="008F596D">
            <w:pPr>
              <w:jc w:val="center"/>
              <w:rPr>
                <w:sz w:val="28"/>
                <w:szCs w:val="28"/>
                <w:lang w:val="en-US"/>
              </w:rPr>
            </w:pPr>
            <w:r w:rsidRPr="00BD451D">
              <w:rPr>
                <w:color w:val="000000"/>
                <w:sz w:val="28"/>
                <w:szCs w:val="28"/>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27B35" w14:textId="77777777" w:rsidR="00BD451D" w:rsidRPr="00BD451D" w:rsidRDefault="00BD451D" w:rsidP="008F596D">
            <w:pPr>
              <w:jc w:val="center"/>
              <w:rPr>
                <w:sz w:val="28"/>
                <w:szCs w:val="28"/>
                <w:lang w:val="en-US"/>
              </w:rPr>
            </w:pPr>
            <w:r w:rsidRPr="00BD451D">
              <w:rPr>
                <w:color w:val="000000"/>
                <w:sz w:val="28"/>
                <w:szCs w:val="28"/>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D9C69" w14:textId="77777777" w:rsidR="00BD451D" w:rsidRPr="00BD451D" w:rsidRDefault="00BD451D" w:rsidP="008F596D">
            <w:pPr>
              <w:jc w:val="center"/>
              <w:rPr>
                <w:sz w:val="28"/>
                <w:szCs w:val="28"/>
                <w:lang w:val="en-US"/>
              </w:rPr>
            </w:pPr>
            <w:r w:rsidRPr="00BD451D">
              <w:rPr>
                <w:color w:val="000000"/>
                <w:sz w:val="28"/>
                <w:szCs w:val="28"/>
                <w:lang w:val="en-US"/>
              </w:rPr>
              <w:t>P1</w:t>
            </w:r>
          </w:p>
        </w:tc>
      </w:tr>
      <w:tr w:rsidR="00BD451D" w:rsidRPr="00BD451D" w14:paraId="505C0F43"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E93A3" w14:textId="77777777" w:rsidR="00BD451D" w:rsidRPr="00BD451D" w:rsidRDefault="00BD451D" w:rsidP="008F596D">
            <w:pPr>
              <w:jc w:val="center"/>
              <w:rPr>
                <w:sz w:val="28"/>
                <w:szCs w:val="28"/>
                <w:lang w:val="en-US"/>
              </w:rPr>
            </w:pPr>
            <w:r w:rsidRPr="00BD451D">
              <w:rPr>
                <w:color w:val="000000"/>
                <w:sz w:val="28"/>
                <w:szCs w:val="28"/>
                <w:lang w:val="en-US"/>
              </w:rPr>
              <w:t>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2DAEF" w14:textId="77777777" w:rsidR="00BD451D" w:rsidRPr="00BD451D" w:rsidRDefault="00BD451D" w:rsidP="008F596D">
            <w:pPr>
              <w:jc w:val="center"/>
              <w:rPr>
                <w:sz w:val="28"/>
                <w:szCs w:val="28"/>
                <w:lang w:val="en-US"/>
              </w:rPr>
            </w:pPr>
            <w:r w:rsidRPr="00BD451D">
              <w:rPr>
                <w:color w:val="000000"/>
                <w:sz w:val="28"/>
                <w:szCs w:val="28"/>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5F370" w14:textId="77777777" w:rsidR="00BD451D" w:rsidRPr="00BD451D" w:rsidRDefault="00BD451D" w:rsidP="008F596D">
            <w:pPr>
              <w:jc w:val="center"/>
              <w:rPr>
                <w:sz w:val="28"/>
                <w:szCs w:val="28"/>
                <w:lang w:val="en-US"/>
              </w:rPr>
            </w:pPr>
            <w:r w:rsidRPr="00BD451D">
              <w:rPr>
                <w:color w:val="000000"/>
                <w:sz w:val="28"/>
                <w:szCs w:val="28"/>
                <w:lang w:val="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9101D" w14:textId="77777777" w:rsidR="00BD451D" w:rsidRPr="00BD451D" w:rsidRDefault="00BD451D" w:rsidP="008F596D">
            <w:pPr>
              <w:jc w:val="center"/>
              <w:rPr>
                <w:sz w:val="28"/>
                <w:szCs w:val="28"/>
                <w:lang w:val="en-US"/>
              </w:rPr>
            </w:pPr>
            <w:r w:rsidRPr="00BD451D">
              <w:rPr>
                <w:color w:val="000000"/>
                <w:sz w:val="28"/>
                <w:szCs w:val="28"/>
                <w:lang w:val="en-US"/>
              </w:rPr>
              <w:t>P2</w:t>
            </w:r>
          </w:p>
        </w:tc>
      </w:tr>
      <w:tr w:rsidR="00BD451D" w:rsidRPr="00BD451D" w14:paraId="648405AD"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2584D" w14:textId="77777777" w:rsidR="00BD451D" w:rsidRPr="00BD451D" w:rsidRDefault="00BD451D" w:rsidP="008F596D">
            <w:pPr>
              <w:jc w:val="center"/>
              <w:rPr>
                <w:sz w:val="28"/>
                <w:szCs w:val="28"/>
                <w:lang w:val="en-US"/>
              </w:rPr>
            </w:pPr>
            <w:r w:rsidRPr="00BD451D">
              <w:rPr>
                <w:color w:val="000000"/>
                <w:sz w:val="28"/>
                <w:szCs w:val="28"/>
                <w:lang w:val="en-US"/>
              </w:rPr>
              <w:lastRenderedPageBreak/>
              <w:t>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26F72" w14:textId="77777777" w:rsidR="00BD451D" w:rsidRPr="00BD451D" w:rsidRDefault="00BD451D" w:rsidP="008F596D">
            <w:pPr>
              <w:jc w:val="center"/>
              <w:rPr>
                <w:sz w:val="28"/>
                <w:szCs w:val="28"/>
                <w:lang w:val="en-US"/>
              </w:rPr>
            </w:pPr>
            <w:r w:rsidRPr="00BD451D">
              <w:rPr>
                <w:color w:val="000000"/>
                <w:sz w:val="28"/>
                <w:szCs w:val="28"/>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A2A6C" w14:textId="77777777" w:rsidR="00BD451D" w:rsidRPr="00BD451D" w:rsidRDefault="00BD451D" w:rsidP="008F596D">
            <w:pPr>
              <w:jc w:val="center"/>
              <w:rPr>
                <w:sz w:val="28"/>
                <w:szCs w:val="28"/>
                <w:lang w:val="en-US"/>
              </w:rPr>
            </w:pPr>
            <w:r w:rsidRPr="00BD451D">
              <w:rPr>
                <w:color w:val="000000"/>
                <w:sz w:val="28"/>
                <w:szCs w:val="28"/>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A7269" w14:textId="77777777" w:rsidR="00BD451D" w:rsidRPr="00BD451D" w:rsidRDefault="00BD451D" w:rsidP="008F596D">
            <w:pPr>
              <w:jc w:val="center"/>
              <w:rPr>
                <w:sz w:val="28"/>
                <w:szCs w:val="28"/>
                <w:lang w:val="en-US"/>
              </w:rPr>
            </w:pPr>
            <w:r w:rsidRPr="00BD451D">
              <w:rPr>
                <w:color w:val="000000"/>
                <w:sz w:val="28"/>
                <w:szCs w:val="28"/>
                <w:lang w:val="en-US"/>
              </w:rPr>
              <w:t>P3</w:t>
            </w:r>
          </w:p>
        </w:tc>
      </w:tr>
    </w:tbl>
    <w:p w14:paraId="37DAAE64" w14:textId="77777777" w:rsidR="00BD451D" w:rsidRPr="00BD451D" w:rsidRDefault="00BD451D" w:rsidP="008F596D">
      <w:pPr>
        <w:jc w:val="left"/>
        <w:rPr>
          <w:sz w:val="28"/>
          <w:szCs w:val="28"/>
          <w:lang w:val="en-US"/>
        </w:rPr>
      </w:pPr>
    </w:p>
    <w:p w14:paraId="5B61056C" w14:textId="77777777" w:rsidR="00BD451D" w:rsidRPr="00BD451D" w:rsidRDefault="00BD451D" w:rsidP="008F596D">
      <w:pPr>
        <w:rPr>
          <w:sz w:val="28"/>
          <w:szCs w:val="28"/>
          <w:lang w:val="en-US"/>
        </w:rPr>
      </w:pPr>
      <w:r w:rsidRPr="00BD451D">
        <w:rPr>
          <w:color w:val="000000"/>
          <w:sz w:val="28"/>
          <w:szCs w:val="28"/>
          <w:lang w:val="en-US"/>
        </w:rPr>
        <w:t>Vì T2 đến trước nên sẽ được thực thi trước, đến thời điểm 2 thì T1 và T3 vào hệ thống, vì T3 có độ ưu tiên cao nhất nên T3 sẽ được thực thi và T3 thực thi đến thời điểm 3. Khi T3 thực thi xong thì T2 sẽ thực thi vì T2 có độ ưu tiên cao hơn T1 và T2 thực thi tới thời điểm 11, sau đó T1 thực thi.</w:t>
      </w:r>
    </w:p>
    <w:p w14:paraId="3419EAEF" w14:textId="6861B58C"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1DC5C9CB" wp14:editId="1EDB914B">
            <wp:extent cx="5734050" cy="2514600"/>
            <wp:effectExtent l="0" t="0" r="0" b="0"/>
            <wp:docPr id="90" name="Picture 9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2514600"/>
                    </a:xfrm>
                    <a:prstGeom prst="rect">
                      <a:avLst/>
                    </a:prstGeom>
                    <a:noFill/>
                    <a:ln>
                      <a:noFill/>
                    </a:ln>
                  </pic:spPr>
                </pic:pic>
              </a:graphicData>
            </a:graphic>
          </wp:inline>
        </w:drawing>
      </w:r>
    </w:p>
    <w:p w14:paraId="61569F79" w14:textId="77777777" w:rsidR="00BD451D" w:rsidRPr="00BD451D" w:rsidRDefault="00BD451D" w:rsidP="008F596D">
      <w:pPr>
        <w:rPr>
          <w:sz w:val="28"/>
          <w:szCs w:val="28"/>
          <w:lang w:val="en-US"/>
        </w:rPr>
      </w:pPr>
      <w:r w:rsidRPr="00BD451D">
        <w:rPr>
          <w:color w:val="000000"/>
          <w:sz w:val="28"/>
          <w:szCs w:val="28"/>
          <w:lang w:val="en-US"/>
        </w:rPr>
        <w:t>Rõ ràng là nếu có nhiều tác vụ có mức ưu tiên P3 thì nhiều tác vụ khác có mức ưu tiên thấp hơn có thể không bao giờ được thực thi, vì thế cần phải thay đổi mức ưu tiên của các tác vụ nhằm tránh tình trạng bỏ đói tác vụ (starvation).</w:t>
      </w:r>
    </w:p>
    <w:p w14:paraId="5330DE31" w14:textId="77777777" w:rsidR="00BD451D" w:rsidRPr="00BD451D" w:rsidRDefault="00BD451D" w:rsidP="008F596D">
      <w:pPr>
        <w:jc w:val="left"/>
        <w:rPr>
          <w:sz w:val="28"/>
          <w:szCs w:val="28"/>
          <w:lang w:val="en-US"/>
        </w:rPr>
      </w:pPr>
    </w:p>
    <w:p w14:paraId="14C8D399" w14:textId="34864584" w:rsidR="00BD451D" w:rsidRPr="008F596D" w:rsidRDefault="00BD451D" w:rsidP="006F0954">
      <w:pPr>
        <w:pStyle w:val="Heading2"/>
      </w:pPr>
      <w:bookmarkStart w:id="80" w:name="_Toc91160694"/>
      <w:r w:rsidRPr="008F596D">
        <w:t>Đảo ngược độ ưu tiên</w:t>
      </w:r>
      <w:bookmarkEnd w:id="80"/>
    </w:p>
    <w:p w14:paraId="1E25B232" w14:textId="77777777" w:rsidR="006D72AD" w:rsidRPr="008F596D" w:rsidRDefault="006D72AD" w:rsidP="008F596D">
      <w:pPr>
        <w:pStyle w:val="BodyText"/>
        <w:rPr>
          <w:lang w:val="en-US"/>
        </w:rPr>
      </w:pPr>
    </w:p>
    <w:p w14:paraId="776A473B" w14:textId="77777777" w:rsidR="00BD451D" w:rsidRPr="00BD451D" w:rsidRDefault="00BD451D" w:rsidP="008F596D">
      <w:pPr>
        <w:jc w:val="left"/>
        <w:rPr>
          <w:sz w:val="28"/>
          <w:szCs w:val="28"/>
          <w:lang w:val="en-US"/>
        </w:rPr>
      </w:pPr>
      <w:r w:rsidRPr="00BD451D">
        <w:rPr>
          <w:color w:val="000000"/>
          <w:sz w:val="28"/>
          <w:szCs w:val="28"/>
          <w:lang w:val="en-US"/>
        </w:rPr>
        <w:t>Giả sử 3 tác vụ với thời gian thực thi rất lớn trong hệ thống như bảng bên dưới, trong đó độ ưu tiên lần lượt là P1 &gt; P2 &gt; P3:</w:t>
      </w:r>
    </w:p>
    <w:tbl>
      <w:tblPr>
        <w:tblW w:w="9026" w:type="dxa"/>
        <w:tblCellMar>
          <w:top w:w="15" w:type="dxa"/>
          <w:left w:w="15" w:type="dxa"/>
          <w:bottom w:w="15" w:type="dxa"/>
          <w:right w:w="15" w:type="dxa"/>
        </w:tblCellMar>
        <w:tblLook w:val="04A0" w:firstRow="1" w:lastRow="0" w:firstColumn="1" w:lastColumn="0" w:noHBand="0" w:noVBand="1"/>
      </w:tblPr>
      <w:tblGrid>
        <w:gridCol w:w="2121"/>
        <w:gridCol w:w="3857"/>
        <w:gridCol w:w="3048"/>
      </w:tblGrid>
      <w:tr w:rsidR="00BD451D" w:rsidRPr="00BD451D" w14:paraId="77D454C6"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B9A8B" w14:textId="77777777" w:rsidR="00BD451D" w:rsidRPr="00BD451D" w:rsidRDefault="00BD451D" w:rsidP="008F596D">
            <w:pPr>
              <w:jc w:val="center"/>
              <w:rPr>
                <w:sz w:val="28"/>
                <w:szCs w:val="28"/>
                <w:lang w:val="en-US"/>
              </w:rPr>
            </w:pPr>
            <w:r w:rsidRPr="00BD451D">
              <w:rPr>
                <w:color w:val="000000"/>
                <w:sz w:val="28"/>
                <w:szCs w:val="28"/>
                <w:lang w:val="en-US"/>
              </w:rPr>
              <w:t>Tác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4A6ED" w14:textId="77777777" w:rsidR="00BD451D" w:rsidRPr="00BD451D" w:rsidRDefault="00BD451D" w:rsidP="008F596D">
            <w:pPr>
              <w:jc w:val="center"/>
              <w:rPr>
                <w:sz w:val="28"/>
                <w:szCs w:val="28"/>
                <w:lang w:val="en-US"/>
              </w:rPr>
            </w:pPr>
            <w:r w:rsidRPr="00BD451D">
              <w:rPr>
                <w:color w:val="000000"/>
                <w:sz w:val="28"/>
                <w:szCs w:val="28"/>
                <w:lang w:val="en-US"/>
              </w:rPr>
              <w:t>Thời gian đến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4C989" w14:textId="77777777" w:rsidR="00BD451D" w:rsidRPr="00BD451D" w:rsidRDefault="00BD451D" w:rsidP="008F596D">
            <w:pPr>
              <w:jc w:val="center"/>
              <w:rPr>
                <w:sz w:val="28"/>
                <w:szCs w:val="28"/>
                <w:lang w:val="en-US"/>
              </w:rPr>
            </w:pPr>
            <w:r w:rsidRPr="00BD451D">
              <w:rPr>
                <w:color w:val="000000"/>
                <w:sz w:val="28"/>
                <w:szCs w:val="28"/>
                <w:lang w:val="en-US"/>
              </w:rPr>
              <w:t>Độ ưu tiên</w:t>
            </w:r>
          </w:p>
        </w:tc>
      </w:tr>
      <w:tr w:rsidR="00BD451D" w:rsidRPr="00BD451D" w14:paraId="01FC9E3E"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51F20" w14:textId="77777777" w:rsidR="00BD451D" w:rsidRPr="00BD451D" w:rsidRDefault="00BD451D" w:rsidP="008F596D">
            <w:pPr>
              <w:jc w:val="center"/>
              <w:rPr>
                <w:sz w:val="28"/>
                <w:szCs w:val="28"/>
                <w:lang w:val="en-US"/>
              </w:rPr>
            </w:pPr>
            <w:r w:rsidRPr="00BD451D">
              <w:rPr>
                <w:color w:val="000000"/>
                <w:sz w:val="28"/>
                <w:szCs w:val="28"/>
                <w:lang w:val="en-US"/>
              </w:rPr>
              <w:t>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7D761" w14:textId="77777777" w:rsidR="00BD451D" w:rsidRPr="00BD451D" w:rsidRDefault="00BD451D" w:rsidP="008F596D">
            <w:pPr>
              <w:jc w:val="center"/>
              <w:rPr>
                <w:sz w:val="28"/>
                <w:szCs w:val="28"/>
                <w:lang w:val="en-US"/>
              </w:rPr>
            </w:pPr>
            <w:r w:rsidRPr="00BD451D">
              <w:rPr>
                <w:color w:val="000000"/>
                <w:sz w:val="28"/>
                <w:szCs w:val="28"/>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E8C63" w14:textId="77777777" w:rsidR="00BD451D" w:rsidRPr="00BD451D" w:rsidRDefault="00BD451D" w:rsidP="008F596D">
            <w:pPr>
              <w:jc w:val="center"/>
              <w:rPr>
                <w:sz w:val="28"/>
                <w:szCs w:val="28"/>
                <w:lang w:val="en-US"/>
              </w:rPr>
            </w:pPr>
            <w:r w:rsidRPr="00BD451D">
              <w:rPr>
                <w:color w:val="000000"/>
                <w:sz w:val="28"/>
                <w:szCs w:val="28"/>
                <w:lang w:val="en-US"/>
              </w:rPr>
              <w:t>P1</w:t>
            </w:r>
          </w:p>
        </w:tc>
      </w:tr>
      <w:tr w:rsidR="00BD451D" w:rsidRPr="00BD451D" w14:paraId="71D01126"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F4FC5" w14:textId="77777777" w:rsidR="00BD451D" w:rsidRPr="00BD451D" w:rsidRDefault="00BD451D" w:rsidP="008F596D">
            <w:pPr>
              <w:jc w:val="center"/>
              <w:rPr>
                <w:sz w:val="28"/>
                <w:szCs w:val="28"/>
                <w:lang w:val="en-US"/>
              </w:rPr>
            </w:pPr>
            <w:r w:rsidRPr="00BD451D">
              <w:rPr>
                <w:color w:val="000000"/>
                <w:sz w:val="28"/>
                <w:szCs w:val="28"/>
                <w:lang w:val="en-US"/>
              </w:rPr>
              <w:t>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40898" w14:textId="77777777" w:rsidR="00BD451D" w:rsidRPr="00BD451D" w:rsidRDefault="00BD451D" w:rsidP="008F596D">
            <w:pPr>
              <w:jc w:val="center"/>
              <w:rPr>
                <w:sz w:val="28"/>
                <w:szCs w:val="28"/>
                <w:lang w:val="en-US"/>
              </w:rPr>
            </w:pPr>
            <w:r w:rsidRPr="00BD451D">
              <w:rPr>
                <w:color w:val="000000"/>
                <w:sz w:val="28"/>
                <w:szCs w:val="28"/>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A7966" w14:textId="77777777" w:rsidR="00BD451D" w:rsidRPr="00BD451D" w:rsidRDefault="00BD451D" w:rsidP="008F596D">
            <w:pPr>
              <w:jc w:val="center"/>
              <w:rPr>
                <w:sz w:val="28"/>
                <w:szCs w:val="28"/>
                <w:lang w:val="en-US"/>
              </w:rPr>
            </w:pPr>
            <w:r w:rsidRPr="00BD451D">
              <w:rPr>
                <w:color w:val="000000"/>
                <w:sz w:val="28"/>
                <w:szCs w:val="28"/>
                <w:lang w:val="en-US"/>
              </w:rPr>
              <w:t>P2</w:t>
            </w:r>
          </w:p>
        </w:tc>
      </w:tr>
      <w:tr w:rsidR="00BD451D" w:rsidRPr="00BD451D" w14:paraId="57693C72"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EC980" w14:textId="77777777" w:rsidR="00BD451D" w:rsidRPr="00BD451D" w:rsidRDefault="00BD451D" w:rsidP="008F596D">
            <w:pPr>
              <w:jc w:val="center"/>
              <w:rPr>
                <w:sz w:val="28"/>
                <w:szCs w:val="28"/>
                <w:lang w:val="en-US"/>
              </w:rPr>
            </w:pPr>
            <w:r w:rsidRPr="00BD451D">
              <w:rPr>
                <w:color w:val="000000"/>
                <w:sz w:val="28"/>
                <w:szCs w:val="28"/>
                <w:lang w:val="en-US"/>
              </w:rPr>
              <w:t>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52683" w14:textId="77777777" w:rsidR="00BD451D" w:rsidRPr="00BD451D" w:rsidRDefault="00BD451D" w:rsidP="008F596D">
            <w:pPr>
              <w:jc w:val="center"/>
              <w:rPr>
                <w:sz w:val="28"/>
                <w:szCs w:val="28"/>
                <w:lang w:val="en-US"/>
              </w:rPr>
            </w:pPr>
            <w:r w:rsidRPr="00BD451D">
              <w:rPr>
                <w:color w:val="000000"/>
                <w:sz w:val="28"/>
                <w:szCs w:val="28"/>
                <w:lang w:val="en-US"/>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368D2" w14:textId="77777777" w:rsidR="00BD451D" w:rsidRPr="00BD451D" w:rsidRDefault="00BD451D" w:rsidP="008F596D">
            <w:pPr>
              <w:jc w:val="center"/>
              <w:rPr>
                <w:sz w:val="28"/>
                <w:szCs w:val="28"/>
                <w:lang w:val="en-US"/>
              </w:rPr>
            </w:pPr>
            <w:r w:rsidRPr="00BD451D">
              <w:rPr>
                <w:color w:val="000000"/>
                <w:sz w:val="28"/>
                <w:szCs w:val="28"/>
                <w:lang w:val="en-US"/>
              </w:rPr>
              <w:t>P3</w:t>
            </w:r>
          </w:p>
        </w:tc>
      </w:tr>
    </w:tbl>
    <w:p w14:paraId="7B40BA6D" w14:textId="77777777" w:rsidR="00BD451D" w:rsidRPr="00BD451D" w:rsidRDefault="00BD451D" w:rsidP="008F596D">
      <w:pPr>
        <w:jc w:val="left"/>
        <w:rPr>
          <w:sz w:val="28"/>
          <w:szCs w:val="28"/>
          <w:lang w:val="en-US"/>
        </w:rPr>
      </w:pPr>
    </w:p>
    <w:p w14:paraId="7D3CDFB4" w14:textId="77777777" w:rsidR="00BD451D" w:rsidRPr="00BD451D" w:rsidRDefault="00BD451D" w:rsidP="008F596D">
      <w:pPr>
        <w:rPr>
          <w:sz w:val="28"/>
          <w:szCs w:val="28"/>
          <w:lang w:val="en-US"/>
        </w:rPr>
      </w:pPr>
      <w:r w:rsidRPr="00BD451D">
        <w:rPr>
          <w:color w:val="000000"/>
          <w:sz w:val="28"/>
          <w:szCs w:val="28"/>
          <w:lang w:val="en-US"/>
        </w:rPr>
        <w:lastRenderedPageBreak/>
        <w:t>T3 đến trước và thực thi đến thời điểm 3 và giả sử T3 đang giữ khóa (trong bài toán đồng bộ), lúc này T2 vào và có độ ưu tiên cao hơn nên T2 thực thi đến thời điểm 5, lúc này T1 vào và có độ ưu tiên cao nhất nên T1 thực thi. Tại thời điểm 7 thì T1 cần khóa bị giữ bởi T3 nên T1 sẽ bị đưa vào hàng đợi, lúc này T2 được thực thi và hoàn thành tại thời điểm 9. Tại thời điểm 9 thì T3 được thực thi đến thời điểm 11 và giải phóng khóa để đánh thức T1, lúc này T1 sẽ tiếp tục thực thi với khóa đã được T3 giải phóng.</w:t>
      </w:r>
    </w:p>
    <w:p w14:paraId="235F0330" w14:textId="7AD5BAB3" w:rsidR="00BD451D" w:rsidRPr="00BD451D" w:rsidRDefault="00BD451D" w:rsidP="008F596D">
      <w:pPr>
        <w:jc w:val="left"/>
        <w:rPr>
          <w:sz w:val="28"/>
          <w:szCs w:val="28"/>
          <w:lang w:val="en-US"/>
        </w:rPr>
      </w:pPr>
      <w:r w:rsidRPr="008F596D">
        <w:rPr>
          <w:noProof/>
          <w:color w:val="000000"/>
          <w:sz w:val="28"/>
          <w:szCs w:val="28"/>
          <w:bdr w:val="none" w:sz="0" w:space="0" w:color="auto" w:frame="1"/>
          <w:lang w:val="en-US"/>
        </w:rPr>
        <w:drawing>
          <wp:inline distT="0" distB="0" distL="0" distR="0" wp14:anchorId="47DB3023" wp14:editId="2A5ADCCF">
            <wp:extent cx="5734050" cy="3019425"/>
            <wp:effectExtent l="0" t="0" r="0" b="9525"/>
            <wp:docPr id="89" name="Picture 8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3019425"/>
                    </a:xfrm>
                    <a:prstGeom prst="rect">
                      <a:avLst/>
                    </a:prstGeom>
                    <a:noFill/>
                    <a:ln>
                      <a:noFill/>
                    </a:ln>
                  </pic:spPr>
                </pic:pic>
              </a:graphicData>
            </a:graphic>
          </wp:inline>
        </w:drawing>
      </w:r>
    </w:p>
    <w:p w14:paraId="0F0A1997" w14:textId="77777777" w:rsidR="00BD451D" w:rsidRPr="00BD451D" w:rsidRDefault="00BD451D" w:rsidP="008F596D">
      <w:pPr>
        <w:rPr>
          <w:sz w:val="28"/>
          <w:szCs w:val="28"/>
          <w:lang w:val="en-US"/>
        </w:rPr>
      </w:pPr>
      <w:r w:rsidRPr="00BD451D">
        <w:rPr>
          <w:color w:val="000000"/>
          <w:sz w:val="28"/>
          <w:szCs w:val="28"/>
          <w:lang w:val="en-US"/>
        </w:rPr>
        <w:t>Về lý thuyết là theo độ ưu tiên thì chúng ta muốn T1 phải hoàn tất trước T2, nhưng thực tế thì ngược lại, đây chính là vấn đề đảo ngược độ ưu tiên. Để giải quyết vấn đề này, chúng ta có thể tăng độ ưu tiên cho các tác vụ có dùng chung mutex, nghĩa là tại thời điểm tác vụ có độ ưu tiên cao nhất cần khóa thì tác vụ giữ khóa sẽ tạm thời được tăng độ ưu tiên cùng cấp với tác vụ có độ ưu tiên cao nhất để tác vụ này có thể giải phóng khóa càng sớm càng tốt.</w:t>
      </w:r>
    </w:p>
    <w:p w14:paraId="11845E78" w14:textId="77777777" w:rsidR="00BD451D" w:rsidRPr="00BD451D" w:rsidRDefault="00BD451D" w:rsidP="008F596D">
      <w:pPr>
        <w:jc w:val="left"/>
        <w:rPr>
          <w:sz w:val="28"/>
          <w:szCs w:val="28"/>
          <w:lang w:val="en-US"/>
        </w:rPr>
      </w:pPr>
    </w:p>
    <w:p w14:paraId="1E28E64E" w14:textId="2731E874" w:rsidR="00BD451D" w:rsidRPr="008F596D" w:rsidRDefault="00BD451D" w:rsidP="006F0954">
      <w:pPr>
        <w:pStyle w:val="Heading2"/>
      </w:pPr>
      <w:bookmarkStart w:id="81" w:name="_Toc91160695"/>
      <w:r w:rsidRPr="008F596D">
        <w:t>Thuật toán RR (Round Robin - Quay vòng)</w:t>
      </w:r>
      <w:bookmarkEnd w:id="81"/>
    </w:p>
    <w:p w14:paraId="40AF7E23" w14:textId="77777777" w:rsidR="006D72AD" w:rsidRPr="008F596D" w:rsidRDefault="006D72AD" w:rsidP="008F596D">
      <w:pPr>
        <w:pStyle w:val="BodyText"/>
        <w:rPr>
          <w:lang w:val="en-US"/>
        </w:rPr>
      </w:pPr>
    </w:p>
    <w:p w14:paraId="22180778" w14:textId="77777777" w:rsidR="00BD451D" w:rsidRPr="00BD451D" w:rsidRDefault="00BD451D" w:rsidP="008F596D">
      <w:pPr>
        <w:jc w:val="left"/>
        <w:rPr>
          <w:sz w:val="28"/>
          <w:szCs w:val="28"/>
          <w:lang w:val="en-US"/>
        </w:rPr>
      </w:pPr>
      <w:r w:rsidRPr="00BD451D">
        <w:rPr>
          <w:color w:val="000000"/>
          <w:sz w:val="28"/>
          <w:szCs w:val="28"/>
          <w:lang w:val="en-US"/>
        </w:rPr>
        <w:t>Khi các tác vụ có cùng độ ưu tiên, ngoài thuật toán FCFS và SJF thì chúng ta còn thuật toán RR.</w:t>
      </w:r>
    </w:p>
    <w:tbl>
      <w:tblPr>
        <w:tblW w:w="9026" w:type="dxa"/>
        <w:tblCellMar>
          <w:top w:w="15" w:type="dxa"/>
          <w:left w:w="15" w:type="dxa"/>
          <w:bottom w:w="15" w:type="dxa"/>
          <w:right w:w="15" w:type="dxa"/>
        </w:tblCellMar>
        <w:tblLook w:val="04A0" w:firstRow="1" w:lastRow="0" w:firstColumn="1" w:lastColumn="0" w:noHBand="0" w:noVBand="1"/>
      </w:tblPr>
      <w:tblGrid>
        <w:gridCol w:w="1767"/>
        <w:gridCol w:w="4044"/>
        <w:gridCol w:w="3215"/>
      </w:tblGrid>
      <w:tr w:rsidR="00BD451D" w:rsidRPr="00BD451D" w14:paraId="35BE8B27"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344DD" w14:textId="77777777" w:rsidR="00BD451D" w:rsidRPr="00BD451D" w:rsidRDefault="00BD451D" w:rsidP="008F596D">
            <w:pPr>
              <w:jc w:val="center"/>
              <w:rPr>
                <w:sz w:val="28"/>
                <w:szCs w:val="28"/>
                <w:lang w:val="en-US"/>
              </w:rPr>
            </w:pPr>
            <w:r w:rsidRPr="00BD451D">
              <w:rPr>
                <w:color w:val="000000"/>
                <w:sz w:val="28"/>
                <w:szCs w:val="28"/>
                <w:lang w:val="en-US"/>
              </w:rPr>
              <w:t>Tác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58397" w14:textId="77777777" w:rsidR="00BD451D" w:rsidRPr="00BD451D" w:rsidRDefault="00BD451D" w:rsidP="008F596D">
            <w:pPr>
              <w:jc w:val="center"/>
              <w:rPr>
                <w:sz w:val="28"/>
                <w:szCs w:val="28"/>
                <w:lang w:val="en-US"/>
              </w:rPr>
            </w:pPr>
            <w:r w:rsidRPr="00BD451D">
              <w:rPr>
                <w:color w:val="000000"/>
                <w:sz w:val="28"/>
                <w:szCs w:val="28"/>
                <w:lang w:val="en-US"/>
              </w:rPr>
              <w:t>Thời gian thực thi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5FF42" w14:textId="77777777" w:rsidR="00BD451D" w:rsidRPr="00BD451D" w:rsidRDefault="00BD451D" w:rsidP="008F596D">
            <w:pPr>
              <w:jc w:val="center"/>
              <w:rPr>
                <w:sz w:val="28"/>
                <w:szCs w:val="28"/>
                <w:lang w:val="en-US"/>
              </w:rPr>
            </w:pPr>
            <w:r w:rsidRPr="00BD451D">
              <w:rPr>
                <w:color w:val="000000"/>
                <w:sz w:val="28"/>
                <w:szCs w:val="28"/>
                <w:lang w:val="en-US"/>
              </w:rPr>
              <w:t>Thời gian đến</w:t>
            </w:r>
          </w:p>
        </w:tc>
      </w:tr>
      <w:tr w:rsidR="00BD451D" w:rsidRPr="00BD451D" w14:paraId="5550C3CF"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1A87" w14:textId="77777777" w:rsidR="00BD451D" w:rsidRPr="00BD451D" w:rsidRDefault="00BD451D" w:rsidP="008F596D">
            <w:pPr>
              <w:jc w:val="center"/>
              <w:rPr>
                <w:sz w:val="28"/>
                <w:szCs w:val="28"/>
                <w:lang w:val="en-US"/>
              </w:rPr>
            </w:pPr>
            <w:r w:rsidRPr="00BD451D">
              <w:rPr>
                <w:color w:val="000000"/>
                <w:sz w:val="28"/>
                <w:szCs w:val="28"/>
                <w:lang w:val="en-US"/>
              </w:rPr>
              <w:lastRenderedPageBreak/>
              <w:t>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F9232" w14:textId="77777777" w:rsidR="00BD451D" w:rsidRPr="00BD451D" w:rsidRDefault="00BD451D" w:rsidP="008F596D">
            <w:pPr>
              <w:jc w:val="center"/>
              <w:rPr>
                <w:sz w:val="28"/>
                <w:szCs w:val="28"/>
                <w:lang w:val="en-US"/>
              </w:rPr>
            </w:pPr>
            <w:r w:rsidRPr="00BD451D">
              <w:rPr>
                <w:color w:val="000000"/>
                <w:sz w:val="28"/>
                <w:szCs w:val="28"/>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86A3E" w14:textId="77777777" w:rsidR="00BD451D" w:rsidRPr="00BD451D" w:rsidRDefault="00BD451D" w:rsidP="008F596D">
            <w:pPr>
              <w:jc w:val="center"/>
              <w:rPr>
                <w:sz w:val="28"/>
                <w:szCs w:val="28"/>
                <w:lang w:val="en-US"/>
              </w:rPr>
            </w:pPr>
            <w:r w:rsidRPr="00BD451D">
              <w:rPr>
                <w:color w:val="000000"/>
                <w:sz w:val="28"/>
                <w:szCs w:val="28"/>
                <w:lang w:val="en-US"/>
              </w:rPr>
              <w:t>0</w:t>
            </w:r>
          </w:p>
        </w:tc>
      </w:tr>
      <w:tr w:rsidR="00BD451D" w:rsidRPr="00BD451D" w14:paraId="19262BA4"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4BCA3" w14:textId="77777777" w:rsidR="00BD451D" w:rsidRPr="00BD451D" w:rsidRDefault="00BD451D" w:rsidP="008F596D">
            <w:pPr>
              <w:jc w:val="center"/>
              <w:rPr>
                <w:sz w:val="28"/>
                <w:szCs w:val="28"/>
                <w:lang w:val="en-US"/>
              </w:rPr>
            </w:pPr>
            <w:r w:rsidRPr="00BD451D">
              <w:rPr>
                <w:color w:val="000000"/>
                <w:sz w:val="28"/>
                <w:szCs w:val="28"/>
                <w:lang w:val="en-US"/>
              </w:rPr>
              <w:t>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563ED" w14:textId="77777777" w:rsidR="00BD451D" w:rsidRPr="00BD451D" w:rsidRDefault="00BD451D" w:rsidP="008F596D">
            <w:pPr>
              <w:jc w:val="center"/>
              <w:rPr>
                <w:sz w:val="28"/>
                <w:szCs w:val="28"/>
                <w:lang w:val="en-US"/>
              </w:rPr>
            </w:pPr>
            <w:r w:rsidRPr="00BD451D">
              <w:rPr>
                <w:color w:val="000000"/>
                <w:sz w:val="28"/>
                <w:szCs w:val="28"/>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7431B" w14:textId="77777777" w:rsidR="00BD451D" w:rsidRPr="00BD451D" w:rsidRDefault="00BD451D" w:rsidP="008F596D">
            <w:pPr>
              <w:jc w:val="center"/>
              <w:rPr>
                <w:sz w:val="28"/>
                <w:szCs w:val="28"/>
                <w:lang w:val="en-US"/>
              </w:rPr>
            </w:pPr>
            <w:r w:rsidRPr="00BD451D">
              <w:rPr>
                <w:color w:val="000000"/>
                <w:sz w:val="28"/>
                <w:szCs w:val="28"/>
                <w:lang w:val="en-US"/>
              </w:rPr>
              <w:t>0</w:t>
            </w:r>
          </w:p>
        </w:tc>
      </w:tr>
      <w:tr w:rsidR="00BD451D" w:rsidRPr="00BD451D" w14:paraId="2213A376"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4FB55" w14:textId="77777777" w:rsidR="00BD451D" w:rsidRPr="00BD451D" w:rsidRDefault="00BD451D" w:rsidP="008F596D">
            <w:pPr>
              <w:jc w:val="center"/>
              <w:rPr>
                <w:sz w:val="28"/>
                <w:szCs w:val="28"/>
                <w:lang w:val="en-US"/>
              </w:rPr>
            </w:pPr>
            <w:r w:rsidRPr="00BD451D">
              <w:rPr>
                <w:color w:val="000000"/>
                <w:sz w:val="28"/>
                <w:szCs w:val="28"/>
                <w:lang w:val="en-US"/>
              </w:rPr>
              <w:t>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AD408" w14:textId="77777777" w:rsidR="00BD451D" w:rsidRPr="00BD451D" w:rsidRDefault="00BD451D" w:rsidP="008F596D">
            <w:pPr>
              <w:jc w:val="center"/>
              <w:rPr>
                <w:sz w:val="28"/>
                <w:szCs w:val="28"/>
                <w:lang w:val="en-US"/>
              </w:rPr>
            </w:pPr>
            <w:r w:rsidRPr="00BD451D">
              <w:rPr>
                <w:color w:val="000000"/>
                <w:sz w:val="28"/>
                <w:szCs w:val="28"/>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4FCD1" w14:textId="77777777" w:rsidR="00BD451D" w:rsidRPr="00BD451D" w:rsidRDefault="00BD451D" w:rsidP="008F596D">
            <w:pPr>
              <w:jc w:val="center"/>
              <w:rPr>
                <w:sz w:val="28"/>
                <w:szCs w:val="28"/>
                <w:lang w:val="en-US"/>
              </w:rPr>
            </w:pPr>
            <w:r w:rsidRPr="00BD451D">
              <w:rPr>
                <w:color w:val="000000"/>
                <w:sz w:val="28"/>
                <w:szCs w:val="28"/>
                <w:lang w:val="en-US"/>
              </w:rPr>
              <w:t>0</w:t>
            </w:r>
          </w:p>
        </w:tc>
      </w:tr>
    </w:tbl>
    <w:p w14:paraId="6672AEEC" w14:textId="77777777" w:rsidR="00BD451D" w:rsidRPr="00BD451D" w:rsidRDefault="00BD451D" w:rsidP="008F596D">
      <w:pPr>
        <w:jc w:val="left"/>
        <w:rPr>
          <w:sz w:val="28"/>
          <w:szCs w:val="28"/>
          <w:lang w:val="en-US"/>
        </w:rPr>
      </w:pPr>
    </w:p>
    <w:p w14:paraId="58AD7165" w14:textId="77777777" w:rsidR="00BD451D" w:rsidRPr="00BD451D" w:rsidRDefault="00BD451D" w:rsidP="008F596D">
      <w:pPr>
        <w:rPr>
          <w:sz w:val="28"/>
          <w:szCs w:val="28"/>
          <w:lang w:val="en-US"/>
        </w:rPr>
      </w:pPr>
      <w:r w:rsidRPr="00BD451D">
        <w:rPr>
          <w:color w:val="000000"/>
          <w:sz w:val="28"/>
          <w:szCs w:val="28"/>
          <w:lang w:val="en-US"/>
        </w:rPr>
        <w:t>Bộ lập lịch sẽ chọn tác vụ đầu tiên trong hàng đợi tương tự như FCFS, giả sử trong trường hợp trên chúng ta chọn T1. T1 thực thi đến thời điểm 1 và cần I/O nên nó chuyển qua hàng đợi chờ, lúc này T2 được chọn để thực thi. Khi T2 hoàn thành thì T3 sẽ được thực thi, sau khi T3 thực thi xong và nếu T1 đã vào lại hàng đợi sẵn sàng thì T1 sẽ được thực thi.</w:t>
      </w:r>
    </w:p>
    <w:p w14:paraId="10E40B7B" w14:textId="2F97CB2A"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3ED27BD1" wp14:editId="09196DD9">
            <wp:extent cx="3181350" cy="2762250"/>
            <wp:effectExtent l="0" t="0" r="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81350" cy="2762250"/>
                    </a:xfrm>
                    <a:prstGeom prst="rect">
                      <a:avLst/>
                    </a:prstGeom>
                    <a:noFill/>
                    <a:ln>
                      <a:noFill/>
                    </a:ln>
                  </pic:spPr>
                </pic:pic>
              </a:graphicData>
            </a:graphic>
          </wp:inline>
        </w:drawing>
      </w:r>
    </w:p>
    <w:p w14:paraId="179934B8" w14:textId="77777777" w:rsidR="00BD451D" w:rsidRPr="00BD451D" w:rsidRDefault="00BD451D" w:rsidP="008F596D">
      <w:pPr>
        <w:rPr>
          <w:sz w:val="28"/>
          <w:szCs w:val="28"/>
          <w:lang w:val="en-US"/>
        </w:rPr>
      </w:pPr>
      <w:r w:rsidRPr="00BD451D">
        <w:rPr>
          <w:color w:val="000000"/>
          <w:sz w:val="28"/>
          <w:szCs w:val="28"/>
          <w:lang w:val="en-US"/>
        </w:rPr>
        <w:t>Thuật toán RR thực hiện việc lập lịch để các tác vụ luân phiên thực thi, để đảm bảo tất cả các tác vụ được thực thi thì RR chỉ cho phép mỗi tác vụ thực thi mỗi lần một khoảng thời gian nhất định, khoảng thời gian này được gọi là lát cắt (timeslice).</w:t>
      </w:r>
    </w:p>
    <w:p w14:paraId="6B8831CF" w14:textId="77777777" w:rsidR="00BD451D" w:rsidRPr="00BD451D" w:rsidRDefault="00BD451D" w:rsidP="008F596D">
      <w:pPr>
        <w:jc w:val="left"/>
        <w:rPr>
          <w:sz w:val="28"/>
          <w:szCs w:val="28"/>
          <w:lang w:val="en-US"/>
        </w:rPr>
      </w:pPr>
    </w:p>
    <w:p w14:paraId="62EBD087" w14:textId="2786CFF2" w:rsidR="00BD451D" w:rsidRPr="008F596D" w:rsidRDefault="00BD451D" w:rsidP="006F0954">
      <w:pPr>
        <w:pStyle w:val="Heading2"/>
      </w:pPr>
      <w:bookmarkStart w:id="82" w:name="_Toc91160696"/>
      <w:r w:rsidRPr="008F596D">
        <w:t>Lập lịch theo timeslice</w:t>
      </w:r>
      <w:bookmarkEnd w:id="82"/>
    </w:p>
    <w:p w14:paraId="79E43879" w14:textId="77777777" w:rsidR="006D72AD" w:rsidRPr="008F596D" w:rsidRDefault="006D72AD" w:rsidP="008F596D">
      <w:pPr>
        <w:pStyle w:val="BodyText"/>
        <w:rPr>
          <w:lang w:val="en-US"/>
        </w:rPr>
      </w:pPr>
    </w:p>
    <w:p w14:paraId="0BABAE7A" w14:textId="77777777" w:rsidR="00BD451D" w:rsidRPr="00BD451D" w:rsidRDefault="00BD451D" w:rsidP="008F596D">
      <w:pPr>
        <w:rPr>
          <w:sz w:val="28"/>
          <w:szCs w:val="28"/>
          <w:lang w:val="en-US"/>
        </w:rPr>
      </w:pPr>
      <w:r w:rsidRPr="00BD451D">
        <w:rPr>
          <w:color w:val="000000"/>
          <w:sz w:val="28"/>
          <w:szCs w:val="28"/>
          <w:lang w:val="en-US"/>
        </w:rPr>
        <w:t xml:space="preserve">Timeslice hay quantum time là khoảng thời gian tối đa một tác vụ thực thi mà không bị gián đoạn. Tác vụ có thể thực thi ngắn hơn 1 timeslice khi nó chờ I/O hoặc tạo khóa khi đồng bộ bằng mutex. Các tác vụ sẽ luân phiên thực thi và chia </w:t>
      </w:r>
      <w:r w:rsidRPr="00BD451D">
        <w:rPr>
          <w:color w:val="000000"/>
          <w:sz w:val="28"/>
          <w:szCs w:val="28"/>
          <w:lang w:val="en-US"/>
        </w:rPr>
        <w:lastRenderedPageBreak/>
        <w:t>sẻ thời gian sử dụng CPU, nếu tác vụ thiên về xử lý thì nó sẽ bị OS trưng dụng khi hết timeslice.</w:t>
      </w:r>
    </w:p>
    <w:p w14:paraId="54513338" w14:textId="77777777" w:rsidR="00BD451D" w:rsidRPr="00BD451D" w:rsidRDefault="00BD451D" w:rsidP="008F596D">
      <w:pPr>
        <w:rPr>
          <w:sz w:val="28"/>
          <w:szCs w:val="28"/>
          <w:lang w:val="en-US"/>
        </w:rPr>
      </w:pPr>
      <w:r w:rsidRPr="00BD451D">
        <w:rPr>
          <w:color w:val="000000"/>
          <w:sz w:val="28"/>
          <w:szCs w:val="28"/>
          <w:lang w:val="en-US"/>
        </w:rPr>
        <w:t>Giả sử có 3 tác vụ như sau:</w:t>
      </w:r>
    </w:p>
    <w:tbl>
      <w:tblPr>
        <w:tblW w:w="9026" w:type="dxa"/>
        <w:tblCellMar>
          <w:top w:w="15" w:type="dxa"/>
          <w:left w:w="15" w:type="dxa"/>
          <w:bottom w:w="15" w:type="dxa"/>
          <w:right w:w="15" w:type="dxa"/>
        </w:tblCellMar>
        <w:tblLook w:val="04A0" w:firstRow="1" w:lastRow="0" w:firstColumn="1" w:lastColumn="0" w:noHBand="0" w:noVBand="1"/>
      </w:tblPr>
      <w:tblGrid>
        <w:gridCol w:w="1767"/>
        <w:gridCol w:w="4044"/>
        <w:gridCol w:w="3215"/>
      </w:tblGrid>
      <w:tr w:rsidR="00BD451D" w:rsidRPr="00BD451D" w14:paraId="5F170641"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6CE53" w14:textId="77777777" w:rsidR="00BD451D" w:rsidRPr="00BD451D" w:rsidRDefault="00BD451D" w:rsidP="008F596D">
            <w:pPr>
              <w:jc w:val="center"/>
              <w:rPr>
                <w:sz w:val="28"/>
                <w:szCs w:val="28"/>
                <w:lang w:val="en-US"/>
              </w:rPr>
            </w:pPr>
            <w:r w:rsidRPr="00BD451D">
              <w:rPr>
                <w:color w:val="000000"/>
                <w:sz w:val="28"/>
                <w:szCs w:val="28"/>
                <w:lang w:val="en-US"/>
              </w:rPr>
              <w:t>Tác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61DF8" w14:textId="77777777" w:rsidR="00BD451D" w:rsidRPr="00BD451D" w:rsidRDefault="00BD451D" w:rsidP="008F596D">
            <w:pPr>
              <w:jc w:val="center"/>
              <w:rPr>
                <w:sz w:val="28"/>
                <w:szCs w:val="28"/>
                <w:lang w:val="en-US"/>
              </w:rPr>
            </w:pPr>
            <w:r w:rsidRPr="00BD451D">
              <w:rPr>
                <w:color w:val="000000"/>
                <w:sz w:val="28"/>
                <w:szCs w:val="28"/>
                <w:lang w:val="en-US"/>
              </w:rPr>
              <w:t>Thời gian thực thi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88870" w14:textId="77777777" w:rsidR="00BD451D" w:rsidRPr="00BD451D" w:rsidRDefault="00BD451D" w:rsidP="008F596D">
            <w:pPr>
              <w:jc w:val="center"/>
              <w:rPr>
                <w:sz w:val="28"/>
                <w:szCs w:val="28"/>
                <w:lang w:val="en-US"/>
              </w:rPr>
            </w:pPr>
            <w:r w:rsidRPr="00BD451D">
              <w:rPr>
                <w:color w:val="000000"/>
                <w:sz w:val="28"/>
                <w:szCs w:val="28"/>
                <w:lang w:val="en-US"/>
              </w:rPr>
              <w:t>Thời gian đến</w:t>
            </w:r>
          </w:p>
        </w:tc>
      </w:tr>
      <w:tr w:rsidR="00BD451D" w:rsidRPr="00BD451D" w14:paraId="49F043F4"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7D617" w14:textId="77777777" w:rsidR="00BD451D" w:rsidRPr="00BD451D" w:rsidRDefault="00BD451D" w:rsidP="008F596D">
            <w:pPr>
              <w:jc w:val="center"/>
              <w:rPr>
                <w:sz w:val="28"/>
                <w:szCs w:val="28"/>
                <w:lang w:val="en-US"/>
              </w:rPr>
            </w:pPr>
            <w:r w:rsidRPr="00BD451D">
              <w:rPr>
                <w:color w:val="000000"/>
                <w:sz w:val="28"/>
                <w:szCs w:val="28"/>
                <w:lang w:val="en-US"/>
              </w:rPr>
              <w:t>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CE819" w14:textId="77777777" w:rsidR="00BD451D" w:rsidRPr="00BD451D" w:rsidRDefault="00BD451D" w:rsidP="008F596D">
            <w:pPr>
              <w:jc w:val="center"/>
              <w:rPr>
                <w:sz w:val="28"/>
                <w:szCs w:val="28"/>
                <w:lang w:val="en-US"/>
              </w:rPr>
            </w:pPr>
            <w:r w:rsidRPr="00BD451D">
              <w:rPr>
                <w:color w:val="000000"/>
                <w:sz w:val="28"/>
                <w:szCs w:val="28"/>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10CAD" w14:textId="77777777" w:rsidR="00BD451D" w:rsidRPr="00BD451D" w:rsidRDefault="00BD451D" w:rsidP="008F596D">
            <w:pPr>
              <w:jc w:val="center"/>
              <w:rPr>
                <w:sz w:val="28"/>
                <w:szCs w:val="28"/>
                <w:lang w:val="en-US"/>
              </w:rPr>
            </w:pPr>
            <w:r w:rsidRPr="00BD451D">
              <w:rPr>
                <w:color w:val="000000"/>
                <w:sz w:val="28"/>
                <w:szCs w:val="28"/>
                <w:lang w:val="en-US"/>
              </w:rPr>
              <w:t>0</w:t>
            </w:r>
          </w:p>
        </w:tc>
      </w:tr>
      <w:tr w:rsidR="00BD451D" w:rsidRPr="00BD451D" w14:paraId="4B97486C"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BD244" w14:textId="77777777" w:rsidR="00BD451D" w:rsidRPr="00BD451D" w:rsidRDefault="00BD451D" w:rsidP="008F596D">
            <w:pPr>
              <w:jc w:val="center"/>
              <w:rPr>
                <w:sz w:val="28"/>
                <w:szCs w:val="28"/>
                <w:lang w:val="en-US"/>
              </w:rPr>
            </w:pPr>
            <w:r w:rsidRPr="00BD451D">
              <w:rPr>
                <w:color w:val="000000"/>
                <w:sz w:val="28"/>
                <w:szCs w:val="28"/>
                <w:lang w:val="en-US"/>
              </w:rPr>
              <w:t>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E4063" w14:textId="77777777" w:rsidR="00BD451D" w:rsidRPr="00BD451D" w:rsidRDefault="00BD451D" w:rsidP="008F596D">
            <w:pPr>
              <w:jc w:val="center"/>
              <w:rPr>
                <w:sz w:val="28"/>
                <w:szCs w:val="28"/>
                <w:lang w:val="en-US"/>
              </w:rPr>
            </w:pPr>
            <w:r w:rsidRPr="00BD451D">
              <w:rPr>
                <w:color w:val="000000"/>
                <w:sz w:val="28"/>
                <w:szCs w:val="28"/>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8ECF4" w14:textId="77777777" w:rsidR="00BD451D" w:rsidRPr="00BD451D" w:rsidRDefault="00BD451D" w:rsidP="008F596D">
            <w:pPr>
              <w:jc w:val="center"/>
              <w:rPr>
                <w:sz w:val="28"/>
                <w:szCs w:val="28"/>
                <w:lang w:val="en-US"/>
              </w:rPr>
            </w:pPr>
            <w:r w:rsidRPr="00BD451D">
              <w:rPr>
                <w:color w:val="000000"/>
                <w:sz w:val="28"/>
                <w:szCs w:val="28"/>
                <w:lang w:val="en-US"/>
              </w:rPr>
              <w:t>0</w:t>
            </w:r>
          </w:p>
        </w:tc>
      </w:tr>
      <w:tr w:rsidR="00BD451D" w:rsidRPr="00BD451D" w14:paraId="76B35045"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233C6" w14:textId="77777777" w:rsidR="00BD451D" w:rsidRPr="00BD451D" w:rsidRDefault="00BD451D" w:rsidP="008F596D">
            <w:pPr>
              <w:jc w:val="center"/>
              <w:rPr>
                <w:sz w:val="28"/>
                <w:szCs w:val="28"/>
                <w:lang w:val="en-US"/>
              </w:rPr>
            </w:pPr>
            <w:r w:rsidRPr="00BD451D">
              <w:rPr>
                <w:color w:val="000000"/>
                <w:sz w:val="28"/>
                <w:szCs w:val="28"/>
                <w:lang w:val="en-US"/>
              </w:rPr>
              <w:t>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8F2EC" w14:textId="77777777" w:rsidR="00BD451D" w:rsidRPr="00BD451D" w:rsidRDefault="00BD451D" w:rsidP="008F596D">
            <w:pPr>
              <w:jc w:val="center"/>
              <w:rPr>
                <w:sz w:val="28"/>
                <w:szCs w:val="28"/>
                <w:lang w:val="en-US"/>
              </w:rPr>
            </w:pPr>
            <w:r w:rsidRPr="00BD451D">
              <w:rPr>
                <w:color w:val="000000"/>
                <w:sz w:val="28"/>
                <w:szCs w:val="28"/>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BFFDB" w14:textId="77777777" w:rsidR="00BD451D" w:rsidRPr="00BD451D" w:rsidRDefault="00BD451D" w:rsidP="008F596D">
            <w:pPr>
              <w:jc w:val="center"/>
              <w:rPr>
                <w:sz w:val="28"/>
                <w:szCs w:val="28"/>
                <w:lang w:val="en-US"/>
              </w:rPr>
            </w:pPr>
            <w:r w:rsidRPr="00BD451D">
              <w:rPr>
                <w:color w:val="000000"/>
                <w:sz w:val="28"/>
                <w:szCs w:val="28"/>
                <w:lang w:val="en-US"/>
              </w:rPr>
              <w:t>0</w:t>
            </w:r>
          </w:p>
        </w:tc>
      </w:tr>
    </w:tbl>
    <w:p w14:paraId="581B4D7E" w14:textId="77777777" w:rsidR="00BD451D" w:rsidRPr="00BD451D" w:rsidRDefault="00BD451D" w:rsidP="008F596D">
      <w:pPr>
        <w:jc w:val="left"/>
        <w:rPr>
          <w:sz w:val="28"/>
          <w:szCs w:val="28"/>
          <w:lang w:val="en-US"/>
        </w:rPr>
      </w:pPr>
    </w:p>
    <w:p w14:paraId="2A78C04E" w14:textId="77777777" w:rsidR="00BD451D" w:rsidRPr="00BD451D" w:rsidRDefault="00BD451D" w:rsidP="008F596D">
      <w:pPr>
        <w:rPr>
          <w:sz w:val="28"/>
          <w:szCs w:val="28"/>
          <w:lang w:val="en-US"/>
        </w:rPr>
      </w:pPr>
      <w:r w:rsidRPr="00BD451D">
        <w:rPr>
          <w:color w:val="000000"/>
          <w:sz w:val="28"/>
          <w:szCs w:val="28"/>
          <w:lang w:val="en-US"/>
        </w:rPr>
        <w:t>Nếu chúng ta sử dụng FCFS hoặc SJF thì chúng ta được:</w:t>
      </w:r>
    </w:p>
    <w:tbl>
      <w:tblPr>
        <w:tblW w:w="9026" w:type="dxa"/>
        <w:tblCellMar>
          <w:top w:w="15" w:type="dxa"/>
          <w:left w:w="15" w:type="dxa"/>
          <w:bottom w:w="15" w:type="dxa"/>
          <w:right w:w="15" w:type="dxa"/>
        </w:tblCellMar>
        <w:tblLook w:val="04A0" w:firstRow="1" w:lastRow="0" w:firstColumn="1" w:lastColumn="0" w:noHBand="0" w:noVBand="1"/>
      </w:tblPr>
      <w:tblGrid>
        <w:gridCol w:w="1325"/>
        <w:gridCol w:w="1642"/>
        <w:gridCol w:w="2676"/>
        <w:gridCol w:w="3383"/>
      </w:tblGrid>
      <w:tr w:rsidR="00BD451D" w:rsidRPr="00BD451D" w14:paraId="000BA5A7"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62887" w14:textId="77777777" w:rsidR="00BD451D" w:rsidRPr="00BD451D" w:rsidRDefault="00BD451D" w:rsidP="008F596D">
            <w:pPr>
              <w:jc w:val="center"/>
              <w:rPr>
                <w:sz w:val="28"/>
                <w:szCs w:val="28"/>
                <w:lang w:val="en-US"/>
              </w:rPr>
            </w:pPr>
            <w:r w:rsidRPr="00BD451D">
              <w:rPr>
                <w:color w:val="000000"/>
                <w:sz w:val="28"/>
                <w:szCs w:val="28"/>
                <w:lang w:val="en-US"/>
              </w:rPr>
              <w:t>Thuật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DCC16" w14:textId="77777777" w:rsidR="00BD451D" w:rsidRPr="00BD451D" w:rsidRDefault="00BD451D" w:rsidP="008F596D">
            <w:pPr>
              <w:jc w:val="center"/>
              <w:rPr>
                <w:sz w:val="28"/>
                <w:szCs w:val="28"/>
                <w:lang w:val="en-US"/>
              </w:rPr>
            </w:pPr>
            <w:r w:rsidRPr="00BD451D">
              <w:rPr>
                <w:color w:val="000000"/>
                <w:sz w:val="28"/>
                <w:szCs w:val="28"/>
                <w:lang w:val="en-US"/>
              </w:rPr>
              <w:t>Thông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B4A60" w14:textId="77777777" w:rsidR="00BD451D" w:rsidRPr="00BD451D" w:rsidRDefault="00BD451D" w:rsidP="008F596D">
            <w:pPr>
              <w:jc w:val="center"/>
              <w:rPr>
                <w:sz w:val="28"/>
                <w:szCs w:val="28"/>
                <w:lang w:val="en-US"/>
              </w:rPr>
            </w:pPr>
            <w:r w:rsidRPr="00BD451D">
              <w:rPr>
                <w:color w:val="000000"/>
                <w:sz w:val="28"/>
                <w:szCs w:val="28"/>
                <w:lang w:val="en-US"/>
              </w:rPr>
              <w:t>Thời gian chờ trung bình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10B50" w14:textId="77777777" w:rsidR="00BD451D" w:rsidRPr="00BD451D" w:rsidRDefault="00BD451D" w:rsidP="008F596D">
            <w:pPr>
              <w:jc w:val="center"/>
              <w:rPr>
                <w:sz w:val="28"/>
                <w:szCs w:val="28"/>
                <w:lang w:val="en-US"/>
              </w:rPr>
            </w:pPr>
            <w:r w:rsidRPr="00BD451D">
              <w:rPr>
                <w:color w:val="000000"/>
                <w:sz w:val="28"/>
                <w:szCs w:val="28"/>
                <w:lang w:val="en-US"/>
              </w:rPr>
              <w:t>Thời gian hoàn thành trung bình</w:t>
            </w:r>
          </w:p>
        </w:tc>
      </w:tr>
      <w:tr w:rsidR="00BD451D" w:rsidRPr="00BD451D" w14:paraId="0FAF3B0E"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EA3E0" w14:textId="77777777" w:rsidR="00BD451D" w:rsidRPr="00BD451D" w:rsidRDefault="00BD451D" w:rsidP="008F596D">
            <w:pPr>
              <w:jc w:val="center"/>
              <w:rPr>
                <w:sz w:val="28"/>
                <w:szCs w:val="28"/>
                <w:lang w:val="en-US"/>
              </w:rPr>
            </w:pPr>
            <w:r w:rsidRPr="00BD451D">
              <w:rPr>
                <w:color w:val="000000"/>
                <w:sz w:val="28"/>
                <w:szCs w:val="28"/>
                <w:lang w:val="en-US"/>
              </w:rPr>
              <w:t>FCFS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1BFA8" w14:textId="77777777" w:rsidR="00BD451D" w:rsidRPr="00BD451D" w:rsidRDefault="00BD451D" w:rsidP="008F596D">
            <w:pPr>
              <w:jc w:val="center"/>
              <w:rPr>
                <w:sz w:val="28"/>
                <w:szCs w:val="28"/>
                <w:lang w:val="en-US"/>
              </w:rPr>
            </w:pPr>
            <w:r w:rsidRPr="00BD451D">
              <w:rPr>
                <w:color w:val="000000"/>
                <w:sz w:val="28"/>
                <w:szCs w:val="28"/>
                <w:lang w:val="en-US"/>
              </w:rPr>
              <w:t>0.25 tác vụ /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25F87" w14:textId="77777777" w:rsidR="00BD451D" w:rsidRPr="00BD451D" w:rsidRDefault="00BD451D" w:rsidP="008F596D">
            <w:pPr>
              <w:jc w:val="center"/>
              <w:rPr>
                <w:sz w:val="28"/>
                <w:szCs w:val="28"/>
                <w:lang w:val="en-US"/>
              </w:rPr>
            </w:pPr>
            <w:r w:rsidRPr="00BD451D">
              <w:rPr>
                <w:color w:val="000000"/>
                <w:sz w:val="28"/>
                <w:szCs w:val="28"/>
                <w:lang w:val="en-US"/>
              </w:rPr>
              <w:t>4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7B388" w14:textId="77777777" w:rsidR="00BD451D" w:rsidRPr="00BD451D" w:rsidRDefault="00BD451D" w:rsidP="008F596D">
            <w:pPr>
              <w:jc w:val="center"/>
              <w:rPr>
                <w:sz w:val="28"/>
                <w:szCs w:val="28"/>
                <w:lang w:val="en-US"/>
              </w:rPr>
            </w:pPr>
            <w:r w:rsidRPr="00BD451D">
              <w:rPr>
                <w:color w:val="000000"/>
                <w:sz w:val="28"/>
                <w:szCs w:val="28"/>
                <w:lang w:val="en-US"/>
              </w:rPr>
              <w:t>8 s</w:t>
            </w:r>
          </w:p>
        </w:tc>
      </w:tr>
      <w:tr w:rsidR="00BD451D" w:rsidRPr="00BD451D" w14:paraId="76BB764F" w14:textId="77777777" w:rsidTr="00BD451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948F9" w14:textId="77777777" w:rsidR="00BD451D" w:rsidRPr="00BD451D" w:rsidRDefault="00BD451D" w:rsidP="008F596D">
            <w:pPr>
              <w:jc w:val="center"/>
              <w:rPr>
                <w:sz w:val="28"/>
                <w:szCs w:val="28"/>
                <w:lang w:val="en-US"/>
              </w:rPr>
            </w:pPr>
            <w:r w:rsidRPr="00BD451D">
              <w:rPr>
                <w:color w:val="000000"/>
                <w:sz w:val="28"/>
                <w:szCs w:val="28"/>
                <w:lang w:val="en-US"/>
              </w:rPr>
              <w:t>SJF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15DD5" w14:textId="77777777" w:rsidR="00BD451D" w:rsidRPr="00BD451D" w:rsidRDefault="00BD451D" w:rsidP="008F596D">
            <w:pPr>
              <w:jc w:val="center"/>
              <w:rPr>
                <w:sz w:val="28"/>
                <w:szCs w:val="28"/>
                <w:lang w:val="en-US"/>
              </w:rPr>
            </w:pPr>
            <w:r w:rsidRPr="00BD451D">
              <w:rPr>
                <w:color w:val="000000"/>
                <w:sz w:val="28"/>
                <w:szCs w:val="28"/>
                <w:lang w:val="en-US"/>
              </w:rPr>
              <w:t>0.25 tác vụ /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9AB5D" w14:textId="77777777" w:rsidR="00BD451D" w:rsidRPr="00BD451D" w:rsidRDefault="00BD451D" w:rsidP="008F596D">
            <w:pPr>
              <w:jc w:val="center"/>
              <w:rPr>
                <w:sz w:val="28"/>
                <w:szCs w:val="28"/>
                <w:lang w:val="en-US"/>
              </w:rPr>
            </w:pPr>
            <w:r w:rsidRPr="00BD451D">
              <w:rPr>
                <w:color w:val="000000"/>
                <w:sz w:val="28"/>
                <w:szCs w:val="28"/>
                <w:lang w:val="en-US"/>
              </w:rPr>
              <w:t>1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FF9B5" w14:textId="77777777" w:rsidR="00BD451D" w:rsidRPr="00BD451D" w:rsidRDefault="00BD451D" w:rsidP="008F596D">
            <w:pPr>
              <w:jc w:val="center"/>
              <w:rPr>
                <w:sz w:val="28"/>
                <w:szCs w:val="28"/>
                <w:lang w:val="en-US"/>
              </w:rPr>
            </w:pPr>
            <w:r w:rsidRPr="00BD451D">
              <w:rPr>
                <w:color w:val="000000"/>
                <w:sz w:val="28"/>
                <w:szCs w:val="28"/>
                <w:lang w:val="en-US"/>
              </w:rPr>
              <w:t>5 s</w:t>
            </w:r>
          </w:p>
        </w:tc>
      </w:tr>
    </w:tbl>
    <w:p w14:paraId="10B6A193" w14:textId="77777777" w:rsidR="00BD451D" w:rsidRPr="00BD451D" w:rsidRDefault="00BD451D" w:rsidP="008F596D">
      <w:pPr>
        <w:jc w:val="left"/>
        <w:rPr>
          <w:sz w:val="28"/>
          <w:szCs w:val="28"/>
          <w:lang w:val="en-US"/>
        </w:rPr>
      </w:pPr>
    </w:p>
    <w:p w14:paraId="49613508" w14:textId="77777777" w:rsidR="00BD451D" w:rsidRPr="00BD451D" w:rsidRDefault="00BD451D" w:rsidP="008F596D">
      <w:pPr>
        <w:jc w:val="left"/>
        <w:rPr>
          <w:sz w:val="28"/>
          <w:szCs w:val="28"/>
          <w:lang w:val="en-US"/>
        </w:rPr>
      </w:pPr>
      <w:r w:rsidRPr="00BD451D">
        <w:rPr>
          <w:color w:val="000000"/>
          <w:sz w:val="28"/>
          <w:szCs w:val="28"/>
          <w:lang w:val="en-US"/>
        </w:rPr>
        <w:t>Nếu chúng ta sử dụng thuật toán RR mà không sử dụng timeslice thì kết quả sẽ giống như thuật toán FCFS.</w:t>
      </w:r>
    </w:p>
    <w:p w14:paraId="313C4953" w14:textId="77777777" w:rsidR="00BD451D" w:rsidRPr="00BD451D" w:rsidRDefault="00BD451D" w:rsidP="008F596D">
      <w:pPr>
        <w:rPr>
          <w:sz w:val="28"/>
          <w:szCs w:val="28"/>
          <w:lang w:val="en-US"/>
        </w:rPr>
      </w:pPr>
      <w:r w:rsidRPr="00BD451D">
        <w:rPr>
          <w:color w:val="000000"/>
          <w:sz w:val="28"/>
          <w:szCs w:val="28"/>
          <w:lang w:val="en-US"/>
        </w:rPr>
        <w:t>Nếu chúng ta sử dụng thuật toán RR với timeslice là 1 thì biểu đồ thời gian thực thi sẽ như bên dưới:</w:t>
      </w:r>
    </w:p>
    <w:p w14:paraId="70D5D1B0" w14:textId="16B8D5EB"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lastRenderedPageBreak/>
        <w:drawing>
          <wp:inline distT="0" distB="0" distL="0" distR="0" wp14:anchorId="2BE4D73F" wp14:editId="2CE2E004">
            <wp:extent cx="5676900" cy="2676525"/>
            <wp:effectExtent l="0" t="0" r="0" b="9525"/>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6900" cy="2676525"/>
                    </a:xfrm>
                    <a:prstGeom prst="rect">
                      <a:avLst/>
                    </a:prstGeom>
                    <a:noFill/>
                    <a:ln>
                      <a:noFill/>
                    </a:ln>
                  </pic:spPr>
                </pic:pic>
              </a:graphicData>
            </a:graphic>
          </wp:inline>
        </w:drawing>
      </w:r>
    </w:p>
    <w:p w14:paraId="55DA334A" w14:textId="77777777" w:rsidR="00BD451D" w:rsidRPr="00BD451D" w:rsidRDefault="00BD451D" w:rsidP="008F596D">
      <w:pPr>
        <w:rPr>
          <w:sz w:val="28"/>
          <w:szCs w:val="28"/>
          <w:lang w:val="en-US"/>
        </w:rPr>
      </w:pPr>
      <w:r w:rsidRPr="00BD451D">
        <w:rPr>
          <w:color w:val="000000"/>
          <w:sz w:val="28"/>
          <w:szCs w:val="28"/>
          <w:lang w:val="en-US"/>
        </w:rPr>
        <w:t>Chúng ta cũng có thể thống kê các thước đo như sau:</w:t>
      </w:r>
    </w:p>
    <w:p w14:paraId="2EEE7C85" w14:textId="77777777" w:rsidR="00BD451D" w:rsidRPr="00BD451D" w:rsidRDefault="00BD451D" w:rsidP="00D2625D">
      <w:pPr>
        <w:numPr>
          <w:ilvl w:val="0"/>
          <w:numId w:val="81"/>
        </w:numPr>
        <w:textAlignment w:val="baseline"/>
        <w:rPr>
          <w:color w:val="000000"/>
          <w:sz w:val="28"/>
          <w:szCs w:val="28"/>
          <w:lang w:val="en-US"/>
        </w:rPr>
      </w:pPr>
      <w:r w:rsidRPr="00BD451D">
        <w:rPr>
          <w:color w:val="000000"/>
          <w:sz w:val="28"/>
          <w:szCs w:val="28"/>
          <w:lang w:val="en-US"/>
        </w:rPr>
        <w:t>Thông lượng = 3/(1 + 10 + 1) = 0.25 (tác vụ / s)</w:t>
      </w:r>
    </w:p>
    <w:p w14:paraId="0E2BBD9B" w14:textId="77777777" w:rsidR="00BD451D" w:rsidRPr="00BD451D" w:rsidRDefault="00BD451D" w:rsidP="00D2625D">
      <w:pPr>
        <w:numPr>
          <w:ilvl w:val="0"/>
          <w:numId w:val="81"/>
        </w:numPr>
        <w:textAlignment w:val="baseline"/>
        <w:rPr>
          <w:color w:val="000000"/>
          <w:sz w:val="28"/>
          <w:szCs w:val="28"/>
          <w:lang w:val="en-US"/>
        </w:rPr>
      </w:pPr>
      <w:r w:rsidRPr="00BD451D">
        <w:rPr>
          <w:color w:val="000000"/>
          <w:sz w:val="28"/>
          <w:szCs w:val="28"/>
          <w:lang w:val="en-US"/>
        </w:rPr>
        <w:t>Thời gian chờ trung bình = (0 + 1 + 2)/3 = 1 s</w:t>
      </w:r>
    </w:p>
    <w:p w14:paraId="3F159B21" w14:textId="77777777" w:rsidR="00BD451D" w:rsidRPr="00BD451D" w:rsidRDefault="00BD451D" w:rsidP="00D2625D">
      <w:pPr>
        <w:numPr>
          <w:ilvl w:val="0"/>
          <w:numId w:val="81"/>
        </w:numPr>
        <w:textAlignment w:val="baseline"/>
        <w:rPr>
          <w:color w:val="000000"/>
          <w:sz w:val="28"/>
          <w:szCs w:val="28"/>
          <w:lang w:val="en-US"/>
        </w:rPr>
      </w:pPr>
      <w:r w:rsidRPr="00BD451D">
        <w:rPr>
          <w:color w:val="000000"/>
          <w:sz w:val="28"/>
          <w:szCs w:val="28"/>
          <w:lang w:val="en-US"/>
        </w:rPr>
        <w:t>Thời gian hoàn thành trung bình = (1 + 12 + 1)/3 = 5.33 s</w:t>
      </w:r>
    </w:p>
    <w:p w14:paraId="3AED2731" w14:textId="77777777" w:rsidR="00BD451D" w:rsidRPr="00BD451D" w:rsidRDefault="00BD451D" w:rsidP="008F596D">
      <w:pPr>
        <w:rPr>
          <w:sz w:val="28"/>
          <w:szCs w:val="28"/>
          <w:lang w:val="en-US"/>
        </w:rPr>
      </w:pPr>
      <w:r w:rsidRPr="00BD451D">
        <w:rPr>
          <w:color w:val="000000"/>
          <w:sz w:val="28"/>
          <w:szCs w:val="28"/>
          <w:lang w:val="en-US"/>
        </w:rPr>
        <w:t>Lập lịch theo timeslice có những ưu điểm sau:</w:t>
      </w:r>
    </w:p>
    <w:p w14:paraId="37055359" w14:textId="77777777" w:rsidR="00BD451D" w:rsidRPr="00BD451D" w:rsidRDefault="00BD451D" w:rsidP="00D2625D">
      <w:pPr>
        <w:numPr>
          <w:ilvl w:val="0"/>
          <w:numId w:val="82"/>
        </w:numPr>
        <w:textAlignment w:val="baseline"/>
        <w:rPr>
          <w:color w:val="000000"/>
          <w:sz w:val="28"/>
          <w:szCs w:val="28"/>
          <w:lang w:val="en-US"/>
        </w:rPr>
      </w:pPr>
      <w:r w:rsidRPr="00BD451D">
        <w:rPr>
          <w:color w:val="000000"/>
          <w:sz w:val="28"/>
          <w:szCs w:val="28"/>
          <w:lang w:val="en-US"/>
        </w:rPr>
        <w:t>Các tác vụ ngắn sẽ hoàn thành sớm</w:t>
      </w:r>
    </w:p>
    <w:p w14:paraId="625B6149" w14:textId="77777777" w:rsidR="00BD451D" w:rsidRPr="00BD451D" w:rsidRDefault="00BD451D" w:rsidP="00D2625D">
      <w:pPr>
        <w:numPr>
          <w:ilvl w:val="0"/>
          <w:numId w:val="82"/>
        </w:numPr>
        <w:textAlignment w:val="baseline"/>
        <w:rPr>
          <w:color w:val="000000"/>
          <w:sz w:val="28"/>
          <w:szCs w:val="28"/>
          <w:lang w:val="en-US"/>
        </w:rPr>
      </w:pPr>
      <w:r w:rsidRPr="00BD451D">
        <w:rPr>
          <w:color w:val="000000"/>
          <w:sz w:val="28"/>
          <w:szCs w:val="28"/>
          <w:lang w:val="en-US"/>
        </w:rPr>
        <w:t>Hệ thống phản hồi tốt hơn</w:t>
      </w:r>
    </w:p>
    <w:p w14:paraId="66B01332" w14:textId="77777777" w:rsidR="00BD451D" w:rsidRPr="00BD451D" w:rsidRDefault="00BD451D" w:rsidP="00D2625D">
      <w:pPr>
        <w:numPr>
          <w:ilvl w:val="0"/>
          <w:numId w:val="82"/>
        </w:numPr>
        <w:textAlignment w:val="baseline"/>
        <w:rPr>
          <w:color w:val="000000"/>
          <w:sz w:val="28"/>
          <w:szCs w:val="28"/>
          <w:lang w:val="en-US"/>
        </w:rPr>
      </w:pPr>
      <w:r w:rsidRPr="00BD451D">
        <w:rPr>
          <w:color w:val="000000"/>
          <w:sz w:val="28"/>
          <w:szCs w:val="28"/>
          <w:lang w:val="en-US"/>
        </w:rPr>
        <w:t>Các thao tác cần I/O kéo dài được khởi tạo sớm</w:t>
      </w:r>
    </w:p>
    <w:p w14:paraId="0BDD51AA" w14:textId="77777777" w:rsidR="00BD451D" w:rsidRPr="00BD451D" w:rsidRDefault="00BD451D" w:rsidP="008F596D">
      <w:pPr>
        <w:rPr>
          <w:sz w:val="28"/>
          <w:szCs w:val="28"/>
          <w:lang w:val="en-US"/>
        </w:rPr>
      </w:pPr>
      <w:r w:rsidRPr="00BD451D">
        <w:rPr>
          <w:color w:val="000000"/>
          <w:sz w:val="28"/>
          <w:szCs w:val="28"/>
          <w:lang w:val="en-US"/>
        </w:rPr>
        <w:t>Bên cạnh ưu điểm, lập lịch theo timeslice cũng có nhược điểm là hao phí thời gian chuyển đổi ngữ cảnh nếu timeslice nhỏ.</w:t>
      </w:r>
    </w:p>
    <w:p w14:paraId="44929AD5" w14:textId="77777777" w:rsidR="00BD451D" w:rsidRPr="00BD451D" w:rsidRDefault="00BD451D" w:rsidP="008F596D">
      <w:pPr>
        <w:jc w:val="left"/>
        <w:rPr>
          <w:sz w:val="28"/>
          <w:szCs w:val="28"/>
          <w:lang w:val="en-US"/>
        </w:rPr>
      </w:pPr>
    </w:p>
    <w:p w14:paraId="474AC06F" w14:textId="435777B0" w:rsidR="00BD451D" w:rsidRPr="008F596D" w:rsidRDefault="00BD451D" w:rsidP="006F0954">
      <w:pPr>
        <w:pStyle w:val="Heading2"/>
      </w:pPr>
      <w:bookmarkStart w:id="83" w:name="_Toc91160697"/>
      <w:r w:rsidRPr="008F596D">
        <w:t>Kích thước timeslice</w:t>
      </w:r>
      <w:bookmarkEnd w:id="83"/>
    </w:p>
    <w:p w14:paraId="0D976CFD" w14:textId="77777777" w:rsidR="006D72AD" w:rsidRPr="008F596D" w:rsidRDefault="006D72AD" w:rsidP="008F596D">
      <w:pPr>
        <w:pStyle w:val="BodyText"/>
        <w:rPr>
          <w:lang w:val="en-US"/>
        </w:rPr>
      </w:pPr>
    </w:p>
    <w:p w14:paraId="19C5411C" w14:textId="77777777" w:rsidR="00BD451D" w:rsidRPr="00BD451D" w:rsidRDefault="00BD451D" w:rsidP="008F596D">
      <w:pPr>
        <w:rPr>
          <w:sz w:val="28"/>
          <w:szCs w:val="28"/>
          <w:lang w:val="en-US"/>
        </w:rPr>
      </w:pPr>
      <w:r w:rsidRPr="00BD451D">
        <w:rPr>
          <w:color w:val="000000"/>
          <w:sz w:val="28"/>
          <w:szCs w:val="28"/>
          <w:lang w:val="en-US"/>
        </w:rPr>
        <w:t>kích thước timeslice phụ thuộc vào số lượng tác vụ hướng I/O (dành nhiều thời gian cho I/O) hay hướng CPU (dành nhiều thời gian cho xử lý).</w:t>
      </w:r>
    </w:p>
    <w:p w14:paraId="3F5FA065" w14:textId="77777777" w:rsidR="00BD451D" w:rsidRPr="00BD451D" w:rsidRDefault="00BD451D" w:rsidP="008F596D">
      <w:pPr>
        <w:rPr>
          <w:sz w:val="28"/>
          <w:szCs w:val="28"/>
          <w:lang w:val="en-US"/>
        </w:rPr>
      </w:pPr>
      <w:r w:rsidRPr="00BD451D">
        <w:rPr>
          <w:color w:val="000000"/>
          <w:sz w:val="28"/>
          <w:szCs w:val="28"/>
          <w:lang w:val="en-US"/>
        </w:rPr>
        <w:t>Đối với các tác vụ hướng CPU, timeslice nên dài để giảm tối đa việc chuyển ngữ cảnh, lúc này người dùng chỉ quan tâm đến thông lượng và thời gian hoàn thành trung bình, không cần quan tâm đến việc 1 tác vụ cần chờ bao lâu trước khi nó được thực thi.</w:t>
      </w:r>
    </w:p>
    <w:p w14:paraId="529918A2" w14:textId="77777777" w:rsidR="00BD451D" w:rsidRPr="00BD451D" w:rsidRDefault="00BD451D" w:rsidP="008F596D">
      <w:pPr>
        <w:rPr>
          <w:sz w:val="28"/>
          <w:szCs w:val="28"/>
          <w:lang w:val="en-US"/>
        </w:rPr>
      </w:pPr>
      <w:r w:rsidRPr="00BD451D">
        <w:rPr>
          <w:color w:val="000000"/>
          <w:sz w:val="28"/>
          <w:szCs w:val="28"/>
          <w:lang w:val="en-US"/>
        </w:rPr>
        <w:t xml:space="preserve">Đối với các tác vụ hướng I/O thì chiều dài của timeslice không ảnh hưởng nhiều vì chúng thường sẽ từ bỏ CPU và thực hiện I/O. Việc chuyển đổi ngữ cảnh trong </w:t>
      </w:r>
      <w:r w:rsidRPr="00BD451D">
        <w:rPr>
          <w:color w:val="000000"/>
          <w:sz w:val="28"/>
          <w:szCs w:val="28"/>
          <w:lang w:val="en-US"/>
        </w:rPr>
        <w:lastRenderedPageBreak/>
        <w:t>trường hợp này là không thể tránh khỏi. Nếu chúng ta trộn lẫn các tác vụ hướng CPU với hướng I/O thì timeslice nhỏ sẽ mang lại hiệu suất tốt hơn, vì các tác vụ hướng I/O sẽ thực hiện I/O sớm hơn, và trong khi chờ thì chúng ta có thể tận dụng để chạy các tác vụ hướng CPU.</w:t>
      </w:r>
    </w:p>
    <w:p w14:paraId="5652E5CD" w14:textId="77777777" w:rsidR="00BD451D" w:rsidRPr="00BD451D" w:rsidRDefault="00BD451D" w:rsidP="008F596D">
      <w:pPr>
        <w:jc w:val="left"/>
        <w:rPr>
          <w:sz w:val="28"/>
          <w:szCs w:val="28"/>
          <w:lang w:val="en-US"/>
        </w:rPr>
      </w:pPr>
    </w:p>
    <w:p w14:paraId="4546D957" w14:textId="053CD56B" w:rsidR="00BD451D" w:rsidRPr="008F596D" w:rsidRDefault="00BD451D" w:rsidP="006F0954">
      <w:pPr>
        <w:pStyle w:val="Heading2"/>
      </w:pPr>
      <w:bookmarkStart w:id="84" w:name="_Toc91160698"/>
      <w:r w:rsidRPr="008F596D">
        <w:t>Linux O(1)</w:t>
      </w:r>
      <w:bookmarkEnd w:id="84"/>
    </w:p>
    <w:p w14:paraId="09D4237F" w14:textId="77777777" w:rsidR="006D72AD" w:rsidRPr="008F596D" w:rsidRDefault="006D72AD" w:rsidP="008F596D">
      <w:pPr>
        <w:pStyle w:val="BodyText"/>
        <w:rPr>
          <w:lang w:val="en-US"/>
        </w:rPr>
      </w:pPr>
    </w:p>
    <w:p w14:paraId="4A0CBFB6" w14:textId="77777777" w:rsidR="00BD451D" w:rsidRPr="00BD451D" w:rsidRDefault="00BD451D" w:rsidP="008F596D">
      <w:pPr>
        <w:rPr>
          <w:sz w:val="28"/>
          <w:szCs w:val="28"/>
          <w:lang w:val="en-US"/>
        </w:rPr>
      </w:pPr>
      <w:r w:rsidRPr="00BD451D">
        <w:rPr>
          <w:color w:val="000000"/>
          <w:sz w:val="28"/>
          <w:szCs w:val="28"/>
          <w:lang w:val="en-US"/>
        </w:rPr>
        <w:t>Bộ lập lịch O(1) trong Linux có tên là O(1) vì nó thực hiện các thao tác quản lý tác vụ, chẳng hạn như lựa chọn tác vụ từ hàng đợi sẵn sàng, thêm 1 tác vụ vào nó tốn 1 cùng 1 thời gian bất kể số lượng tác vụ trong hệ thống.</w:t>
      </w:r>
    </w:p>
    <w:p w14:paraId="6623928A" w14:textId="77777777" w:rsidR="00BD451D" w:rsidRPr="00BD451D" w:rsidRDefault="00BD451D" w:rsidP="008F596D">
      <w:pPr>
        <w:rPr>
          <w:sz w:val="28"/>
          <w:szCs w:val="28"/>
          <w:lang w:val="en-US"/>
        </w:rPr>
      </w:pPr>
      <w:r w:rsidRPr="00BD451D">
        <w:rPr>
          <w:color w:val="000000"/>
          <w:sz w:val="28"/>
          <w:szCs w:val="28"/>
          <w:lang w:val="en-US"/>
        </w:rPr>
        <w:t>O(1) là một bộ lập lịch trưng dụng và dựa theo độ ưu tiên với 140 mức độ, mức độ 0 có độ ưu tiên cao nhất, 139 có độ ưu tiên thấp nhất. Các mức độ ưu tiên này được chia thành 2 lớp:</w:t>
      </w:r>
    </w:p>
    <w:p w14:paraId="7DB9A7C6" w14:textId="77777777" w:rsidR="00BD451D" w:rsidRPr="00BD451D" w:rsidRDefault="00BD451D" w:rsidP="00D2625D">
      <w:pPr>
        <w:numPr>
          <w:ilvl w:val="0"/>
          <w:numId w:val="83"/>
        </w:numPr>
        <w:textAlignment w:val="baseline"/>
        <w:rPr>
          <w:color w:val="000000"/>
          <w:sz w:val="28"/>
          <w:szCs w:val="28"/>
          <w:lang w:val="en-US"/>
        </w:rPr>
      </w:pPr>
      <w:r w:rsidRPr="00BD451D">
        <w:rPr>
          <w:color w:val="000000"/>
          <w:sz w:val="28"/>
          <w:szCs w:val="28"/>
          <w:lang w:val="en-US"/>
        </w:rPr>
        <w:t>Từ 0 đến 99 dành cho các tác vụ thời gian thực</w:t>
      </w:r>
    </w:p>
    <w:p w14:paraId="5666497E" w14:textId="77777777" w:rsidR="00BD451D" w:rsidRPr="00BD451D" w:rsidRDefault="00BD451D" w:rsidP="00D2625D">
      <w:pPr>
        <w:numPr>
          <w:ilvl w:val="0"/>
          <w:numId w:val="83"/>
        </w:numPr>
        <w:textAlignment w:val="baseline"/>
        <w:rPr>
          <w:color w:val="000000"/>
          <w:sz w:val="28"/>
          <w:szCs w:val="28"/>
          <w:lang w:val="en-US"/>
        </w:rPr>
      </w:pPr>
      <w:r w:rsidRPr="00BD451D">
        <w:rPr>
          <w:color w:val="000000"/>
          <w:sz w:val="28"/>
          <w:szCs w:val="28"/>
          <w:lang w:val="en-US"/>
        </w:rPr>
        <w:t>Từ 100 đến 139 dành cho các tác vụ chia sẻ thời gian</w:t>
      </w:r>
    </w:p>
    <w:p w14:paraId="2D1E5CA3" w14:textId="77777777" w:rsidR="00BD451D" w:rsidRPr="00BD451D" w:rsidRDefault="00BD451D" w:rsidP="008F596D">
      <w:pPr>
        <w:rPr>
          <w:sz w:val="28"/>
          <w:szCs w:val="28"/>
          <w:lang w:val="en-US"/>
        </w:rPr>
      </w:pPr>
      <w:r w:rsidRPr="00BD451D">
        <w:rPr>
          <w:color w:val="000000"/>
          <w:sz w:val="28"/>
          <w:szCs w:val="28"/>
          <w:lang w:val="en-US"/>
        </w:rPr>
        <w:t>Toàn bộ tiến trình người dùng có một mức ưu tiên chia sẻ thời gian, mặc định là 120 nhưng có thể được điều chỉnh 1 giá trị đẹp là -20 đến +19 bằng cách sử dụng 1 lời gọi hệ thống.</w:t>
      </w:r>
    </w:p>
    <w:p w14:paraId="00D4A858" w14:textId="77777777" w:rsidR="00BD451D" w:rsidRPr="00BD451D" w:rsidRDefault="00BD451D" w:rsidP="008F596D">
      <w:pPr>
        <w:rPr>
          <w:sz w:val="28"/>
          <w:szCs w:val="28"/>
          <w:lang w:val="en-US"/>
        </w:rPr>
      </w:pPr>
      <w:r w:rsidRPr="00BD451D">
        <w:rPr>
          <w:color w:val="000000"/>
          <w:sz w:val="28"/>
          <w:szCs w:val="28"/>
          <w:lang w:val="en-US"/>
        </w:rPr>
        <w:t>O(1) giống như một bộ lập lịch hàng đợi phản hồi nhiều mức, trong đó nó kết hợp các giá trị timeslice khác nhau với các mức ưu tiên khác nhau. Ngoài ra nó sử dụng thông tin phản hồi từ hoạt động của tác vụ trong quá khứ để quyết định việc điều chỉnh mức độ ưu tiên của chúng trong tương lai.</w:t>
      </w:r>
    </w:p>
    <w:p w14:paraId="794AE440" w14:textId="46A6DE64"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lastRenderedPageBreak/>
        <w:drawing>
          <wp:inline distT="0" distB="0" distL="0" distR="0" wp14:anchorId="052248F5" wp14:editId="3FD76E14">
            <wp:extent cx="4638675" cy="3524250"/>
            <wp:effectExtent l="0" t="0" r="9525" b="0"/>
            <wp:docPr id="86" name="Picture 8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38675" cy="3524250"/>
                    </a:xfrm>
                    <a:prstGeom prst="rect">
                      <a:avLst/>
                    </a:prstGeom>
                    <a:noFill/>
                    <a:ln>
                      <a:noFill/>
                    </a:ln>
                  </pic:spPr>
                </pic:pic>
              </a:graphicData>
            </a:graphic>
          </wp:inline>
        </w:drawing>
      </w:r>
    </w:p>
    <w:p w14:paraId="49235281" w14:textId="77777777" w:rsidR="00BD451D" w:rsidRPr="00BD451D" w:rsidRDefault="00BD451D" w:rsidP="008F596D">
      <w:pPr>
        <w:rPr>
          <w:sz w:val="28"/>
          <w:szCs w:val="28"/>
          <w:lang w:val="en-US"/>
        </w:rPr>
      </w:pPr>
      <w:r w:rsidRPr="00BD451D">
        <w:rPr>
          <w:color w:val="000000"/>
          <w:sz w:val="28"/>
          <w:szCs w:val="28"/>
          <w:lang w:val="en-US"/>
        </w:rPr>
        <w:t>Giá trị của timeslice phụ thuộc vào mức độ ưu tiên, mức độ ưu tiên càng thấp thì timeslice càng thấp, mức độ ưu tiên càng cao thì timeslice càng cao. Các giá trị timeslice thấp được gán cho các tác vụ hướng CPU, các giá trị timeslice cao được gán cho các tác vụ cần ưu tiên tính tương tác.</w:t>
      </w:r>
    </w:p>
    <w:p w14:paraId="6B20E96A" w14:textId="77777777" w:rsidR="00BD451D" w:rsidRPr="00BD451D" w:rsidRDefault="00BD451D" w:rsidP="008F596D">
      <w:pPr>
        <w:rPr>
          <w:sz w:val="28"/>
          <w:szCs w:val="28"/>
          <w:lang w:val="en-US"/>
        </w:rPr>
      </w:pPr>
      <w:r w:rsidRPr="00BD451D">
        <w:rPr>
          <w:color w:val="000000"/>
          <w:sz w:val="28"/>
          <w:szCs w:val="28"/>
          <w:lang w:val="en-US"/>
        </w:rPr>
        <w:t>Việc phản hồi sử dụng cho các tác vụ chia sẻ thời gian dựa trên thời gian dành cho ngủ (sleeping) như chờ (waiting) hoặc nghỉ (idling).</w:t>
      </w:r>
    </w:p>
    <w:p w14:paraId="68A77D71" w14:textId="77777777" w:rsidR="00BD451D" w:rsidRPr="00BD451D" w:rsidRDefault="00BD451D" w:rsidP="00D2625D">
      <w:pPr>
        <w:numPr>
          <w:ilvl w:val="0"/>
          <w:numId w:val="84"/>
        </w:numPr>
        <w:textAlignment w:val="baseline"/>
        <w:rPr>
          <w:color w:val="000000"/>
          <w:sz w:val="28"/>
          <w:szCs w:val="28"/>
          <w:lang w:val="en-US"/>
        </w:rPr>
      </w:pPr>
      <w:r w:rsidRPr="00BD451D">
        <w:rPr>
          <w:color w:val="000000"/>
          <w:sz w:val="28"/>
          <w:szCs w:val="28"/>
          <w:lang w:val="en-US"/>
        </w:rPr>
        <w:t>Thời gian ngủ càng lâu nghĩa là tác vụ mang tính tương tác, vì thế tăng mức độ ưu tiên cho tác vụ bằng cách trừ mức độ ưu tiên đi 5.</w:t>
      </w:r>
    </w:p>
    <w:p w14:paraId="7C8454A7" w14:textId="77777777" w:rsidR="00BD451D" w:rsidRPr="00BD451D" w:rsidRDefault="00BD451D" w:rsidP="00D2625D">
      <w:pPr>
        <w:numPr>
          <w:ilvl w:val="0"/>
          <w:numId w:val="84"/>
        </w:numPr>
        <w:textAlignment w:val="baseline"/>
        <w:rPr>
          <w:color w:val="000000"/>
          <w:sz w:val="28"/>
          <w:szCs w:val="28"/>
          <w:lang w:val="en-US"/>
        </w:rPr>
      </w:pPr>
      <w:r w:rsidRPr="00BD451D">
        <w:rPr>
          <w:color w:val="000000"/>
          <w:sz w:val="28"/>
          <w:szCs w:val="28"/>
          <w:lang w:val="en-US"/>
        </w:rPr>
        <w:t>Thời gian ngủ  càng ngắn nghĩa là tác vụ mang tính tính toán, vì thế giảm mức độ ưu tiên cho tác vụ bằng cách cộng mức độ ưu tiên thêm 5.</w:t>
      </w:r>
    </w:p>
    <w:p w14:paraId="7BB08D7D" w14:textId="77777777" w:rsidR="00BD451D" w:rsidRPr="00BD451D" w:rsidRDefault="00BD451D" w:rsidP="008F596D">
      <w:pPr>
        <w:rPr>
          <w:sz w:val="28"/>
          <w:szCs w:val="28"/>
          <w:lang w:val="en-US"/>
        </w:rPr>
      </w:pPr>
      <w:r w:rsidRPr="00BD451D">
        <w:rPr>
          <w:color w:val="000000"/>
          <w:sz w:val="28"/>
          <w:szCs w:val="28"/>
          <w:lang w:val="en-US"/>
        </w:rPr>
        <w:t>Hàng đợi sẵn sàng của O(1) được tổ chức thành 2 mảng hàng đợi tác vụ, mỗi phần tử của mảng trỏ tới tác vụ có thể chạy đầu tiên ở mức độ ưu tiên tương ứng.</w:t>
      </w:r>
    </w:p>
    <w:p w14:paraId="3F30FA4F" w14:textId="236EB7C1"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lastRenderedPageBreak/>
        <w:drawing>
          <wp:inline distT="0" distB="0" distL="0" distR="0" wp14:anchorId="0F5593E8" wp14:editId="53209130">
            <wp:extent cx="5057775" cy="3714750"/>
            <wp:effectExtent l="0" t="0" r="9525" b="0"/>
            <wp:docPr id="85" name="Picture 8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scatter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57775" cy="3714750"/>
                    </a:xfrm>
                    <a:prstGeom prst="rect">
                      <a:avLst/>
                    </a:prstGeom>
                    <a:noFill/>
                    <a:ln>
                      <a:noFill/>
                    </a:ln>
                  </pic:spPr>
                </pic:pic>
              </a:graphicData>
            </a:graphic>
          </wp:inline>
        </w:drawing>
      </w:r>
    </w:p>
    <w:p w14:paraId="54FF72F4" w14:textId="77777777" w:rsidR="00BD451D" w:rsidRPr="00BD451D" w:rsidRDefault="00BD451D" w:rsidP="008F596D">
      <w:pPr>
        <w:rPr>
          <w:sz w:val="28"/>
          <w:szCs w:val="28"/>
          <w:lang w:val="en-US"/>
        </w:rPr>
      </w:pPr>
      <w:r w:rsidRPr="00BD451D">
        <w:rPr>
          <w:color w:val="000000"/>
          <w:sz w:val="28"/>
          <w:szCs w:val="28"/>
          <w:lang w:val="en-US"/>
        </w:rPr>
        <w:t>Mảng tích cực (active array) là danh sách mà bộ lập lịch chọn tác vụ để thực thi. Thời gian lựa chọn 1 tác vụ để thực thi là không đổi, bởi vì nó chỉ cần xác định chỉ số của mảng bằng mức độ ưu tiên tương ứng. Thời gian thêm 1 tác vụ là không đổi, bởi vì mỗi danh sách có 1 con trỏ trỏ tới đuôi của nó.</w:t>
      </w:r>
    </w:p>
    <w:p w14:paraId="66E9D4B4" w14:textId="77777777" w:rsidR="00BD451D" w:rsidRPr="00BD451D" w:rsidRDefault="00BD451D" w:rsidP="008F596D">
      <w:pPr>
        <w:rPr>
          <w:sz w:val="28"/>
          <w:szCs w:val="28"/>
          <w:lang w:val="en-US"/>
        </w:rPr>
      </w:pPr>
      <w:r w:rsidRPr="00BD451D">
        <w:rPr>
          <w:color w:val="000000"/>
          <w:sz w:val="28"/>
          <w:szCs w:val="28"/>
          <w:lang w:val="en-US"/>
        </w:rPr>
        <w:t>Nếu tác vụ cần chờ 1 sự kiện thì thời gian sử dụng CPU của nó sẽ bị trừ bớt đi, nếu thời gian còn lại bé hơn timeslice thì tác vụ vẫn ở trong mảng tích cực cho đến khi hết timeslice.</w:t>
      </w:r>
    </w:p>
    <w:p w14:paraId="3391E3F8" w14:textId="77777777" w:rsidR="00BD451D" w:rsidRPr="00BD451D" w:rsidRDefault="00BD451D" w:rsidP="008F596D">
      <w:pPr>
        <w:rPr>
          <w:sz w:val="28"/>
          <w:szCs w:val="28"/>
          <w:lang w:val="en-US"/>
        </w:rPr>
      </w:pPr>
      <w:r w:rsidRPr="00BD451D">
        <w:rPr>
          <w:color w:val="000000"/>
          <w:sz w:val="28"/>
          <w:szCs w:val="28"/>
          <w:lang w:val="en-US"/>
        </w:rPr>
        <w:t>Khi tác vụ sử dụng hết toàn bộ timeslice thì nó sẽ bị xóa khỏi mảng tích cực và được chuyển qua mảng quá hạn (expired array).</w:t>
      </w:r>
    </w:p>
    <w:p w14:paraId="7EE36E1E" w14:textId="77777777" w:rsidR="00BD451D" w:rsidRPr="00BD451D" w:rsidRDefault="00BD451D" w:rsidP="008F596D">
      <w:pPr>
        <w:rPr>
          <w:sz w:val="28"/>
          <w:szCs w:val="28"/>
          <w:lang w:val="en-US"/>
        </w:rPr>
      </w:pPr>
      <w:r w:rsidRPr="00BD451D">
        <w:rPr>
          <w:color w:val="000000"/>
          <w:sz w:val="28"/>
          <w:szCs w:val="28"/>
          <w:lang w:val="en-US"/>
        </w:rPr>
        <w:t>Mảng quá hạn chứa các tác vụ không còn được hoạt động nữa, nghĩa là bộ lập lịch sẽ không chọn tác vụ trong mảng này để thực thi miễn là vẫn còn tác vụ bên mảng tích cực.</w:t>
      </w:r>
    </w:p>
    <w:p w14:paraId="76046A9C" w14:textId="77777777" w:rsidR="00BD451D" w:rsidRPr="00BD451D" w:rsidRDefault="00BD451D" w:rsidP="008F596D">
      <w:pPr>
        <w:rPr>
          <w:sz w:val="28"/>
          <w:szCs w:val="28"/>
          <w:lang w:val="en-US"/>
        </w:rPr>
      </w:pPr>
      <w:r w:rsidRPr="00BD451D">
        <w:rPr>
          <w:color w:val="000000"/>
          <w:sz w:val="28"/>
          <w:szCs w:val="28"/>
          <w:lang w:val="en-US"/>
        </w:rPr>
        <w:t>Khi không còn tác vụ nào trong mảng tích cực thì các con trỏ của 2 mảng sẽ được hoán đổi, lúc này mảng hết hạn sẽ trở thành mảng tích cực mới, và ngược lại.</w:t>
      </w:r>
    </w:p>
    <w:p w14:paraId="227ACA4D" w14:textId="77777777" w:rsidR="00BD451D" w:rsidRPr="00BD451D" w:rsidRDefault="00BD451D" w:rsidP="008F596D">
      <w:pPr>
        <w:jc w:val="left"/>
        <w:rPr>
          <w:sz w:val="28"/>
          <w:szCs w:val="28"/>
          <w:lang w:val="en-US"/>
        </w:rPr>
      </w:pPr>
    </w:p>
    <w:p w14:paraId="5BAFA78A" w14:textId="77777777" w:rsidR="00BD451D" w:rsidRPr="00BD451D" w:rsidRDefault="00BD451D" w:rsidP="008F596D">
      <w:pPr>
        <w:rPr>
          <w:sz w:val="28"/>
          <w:szCs w:val="28"/>
          <w:lang w:val="en-US"/>
        </w:rPr>
      </w:pPr>
      <w:r w:rsidRPr="00BD451D">
        <w:rPr>
          <w:color w:val="000000"/>
          <w:sz w:val="28"/>
          <w:szCs w:val="28"/>
          <w:lang w:val="en-US"/>
        </w:rPr>
        <w:t xml:space="preserve">Nhược điểm của bộ lập lịch O(1) đó là các tác vụ tương tác nếu chưa thực thi xong và hết hoàn bộ timeslice được cấp phát thì sẽ bị chuyển qua mảng quá hạn, dẫn </w:t>
      </w:r>
      <w:r w:rsidRPr="00BD451D">
        <w:rPr>
          <w:color w:val="000000"/>
          <w:sz w:val="28"/>
          <w:szCs w:val="28"/>
          <w:lang w:val="en-US"/>
        </w:rPr>
        <w:lastRenderedPageBreak/>
        <w:t>đến suy giảm hiệu xuất. Bên cạnh đó, O(1) cũng không đảm bảo được tính công bằng nên bộ lập lịch O(1) được thay bởi CFS.</w:t>
      </w:r>
    </w:p>
    <w:p w14:paraId="7CBB427B" w14:textId="77777777" w:rsidR="00BD451D" w:rsidRPr="00BD451D" w:rsidRDefault="00BD451D" w:rsidP="008F596D">
      <w:pPr>
        <w:jc w:val="left"/>
        <w:rPr>
          <w:sz w:val="28"/>
          <w:szCs w:val="28"/>
          <w:lang w:val="en-US"/>
        </w:rPr>
      </w:pPr>
    </w:p>
    <w:p w14:paraId="36F2515C" w14:textId="2A626667" w:rsidR="00BD451D" w:rsidRPr="008F596D" w:rsidRDefault="00BD451D" w:rsidP="006F0954">
      <w:pPr>
        <w:pStyle w:val="Heading2"/>
      </w:pPr>
      <w:bookmarkStart w:id="85" w:name="_Toc91160699"/>
      <w:r w:rsidRPr="008F596D">
        <w:t>Linux CFS</w:t>
      </w:r>
      <w:bookmarkEnd w:id="85"/>
    </w:p>
    <w:p w14:paraId="1BFF37CA" w14:textId="77777777" w:rsidR="006D72AD" w:rsidRPr="008F596D" w:rsidRDefault="006D72AD" w:rsidP="008F596D">
      <w:pPr>
        <w:pStyle w:val="BodyText"/>
        <w:rPr>
          <w:lang w:val="en-US"/>
        </w:rPr>
      </w:pPr>
    </w:p>
    <w:p w14:paraId="092806D3" w14:textId="77777777" w:rsidR="00BD451D" w:rsidRPr="00BD451D" w:rsidRDefault="00BD451D" w:rsidP="008F596D">
      <w:pPr>
        <w:rPr>
          <w:sz w:val="28"/>
          <w:szCs w:val="28"/>
          <w:lang w:val="en-US"/>
        </w:rPr>
      </w:pPr>
      <w:r w:rsidRPr="00BD451D">
        <w:rPr>
          <w:color w:val="000000"/>
          <w:sz w:val="28"/>
          <w:szCs w:val="28"/>
          <w:lang w:val="en-US"/>
        </w:rPr>
        <w:t>CFS (Completely Fair Scheduler) là một bộ lập lịch hoàn toàn công bằng và được sử dụng để lập lịch các tác vụ không phải là thời gian thực. Các tác vụ thời gian thực sẽ được lập lịch bởi bộ lập lịch thời gian thực.</w:t>
      </w:r>
    </w:p>
    <w:p w14:paraId="5F9A7C4E" w14:textId="77777777" w:rsidR="00BD451D" w:rsidRPr="00BD451D" w:rsidRDefault="00BD451D" w:rsidP="008F596D">
      <w:pPr>
        <w:rPr>
          <w:sz w:val="28"/>
          <w:szCs w:val="28"/>
          <w:lang w:val="en-US"/>
        </w:rPr>
      </w:pPr>
      <w:r w:rsidRPr="00BD451D">
        <w:rPr>
          <w:color w:val="000000"/>
          <w:sz w:val="28"/>
          <w:szCs w:val="28"/>
          <w:lang w:val="en-US"/>
        </w:rPr>
        <w:t>CFS sử dụng cấu trúc dữ liệu cây đỏ đen cho hàng đợi sẵn sàng. Các tác vụ được xếp thứ tự theo thời gian ảo (thời gian sử dụng CPU) trên cây. CFS theo vết thời gian ảo theo nano giây, các tác vụ có thời gian ảo bé thì sẽ được thực thi trước để đảm bảo công bằng.</w:t>
      </w:r>
    </w:p>
    <w:p w14:paraId="449FAA41" w14:textId="6CC97D37"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6117E7E6" wp14:editId="766A72F8">
            <wp:extent cx="5467350" cy="4267200"/>
            <wp:effectExtent l="0" t="0" r="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67350" cy="4267200"/>
                    </a:xfrm>
                    <a:prstGeom prst="rect">
                      <a:avLst/>
                    </a:prstGeom>
                    <a:noFill/>
                    <a:ln>
                      <a:noFill/>
                    </a:ln>
                  </pic:spPr>
                </pic:pic>
              </a:graphicData>
            </a:graphic>
          </wp:inline>
        </w:drawing>
      </w:r>
    </w:p>
    <w:p w14:paraId="3C536B5C" w14:textId="77777777" w:rsidR="00BD451D" w:rsidRPr="00BD451D" w:rsidRDefault="00BD451D" w:rsidP="008F596D">
      <w:pPr>
        <w:rPr>
          <w:sz w:val="28"/>
          <w:szCs w:val="28"/>
          <w:lang w:val="en-US"/>
        </w:rPr>
      </w:pPr>
      <w:r w:rsidRPr="00BD451D">
        <w:rPr>
          <w:color w:val="000000"/>
          <w:sz w:val="28"/>
          <w:szCs w:val="28"/>
          <w:lang w:val="en-US"/>
        </w:rPr>
        <w:t>Mỗi nút của cây là 1 tác vụ, tác vụ bên trái sẽ có thời gian ảo nhỏ hơn nút giữa, nút giữa sẽ có thời gian ảo nhỏ hơn nút bên phải.</w:t>
      </w:r>
    </w:p>
    <w:p w14:paraId="674A89E7" w14:textId="77777777" w:rsidR="00BD451D" w:rsidRPr="00BD451D" w:rsidRDefault="00BD451D" w:rsidP="008F596D">
      <w:pPr>
        <w:rPr>
          <w:sz w:val="28"/>
          <w:szCs w:val="28"/>
          <w:lang w:val="en-US"/>
        </w:rPr>
      </w:pPr>
      <w:r w:rsidRPr="00BD451D">
        <w:rPr>
          <w:color w:val="000000"/>
          <w:sz w:val="28"/>
          <w:szCs w:val="28"/>
          <w:lang w:val="en-US"/>
        </w:rPr>
        <w:t xml:space="preserve">CFS luôn luôn chọn nút ngoài cùng bên trái để thực thi đầu tiên. CFS sẽ điều chỉnh thời gian ảo của các tác vụ đang thực thi trên CPU và so sánh với thời gian </w:t>
      </w:r>
      <w:r w:rsidRPr="00BD451D">
        <w:rPr>
          <w:color w:val="000000"/>
          <w:sz w:val="28"/>
          <w:szCs w:val="28"/>
          <w:lang w:val="en-US"/>
        </w:rPr>
        <w:lastRenderedPageBreak/>
        <w:t>ảo của tác vụ nằm bên trái nhất của cây, nếu nó nhỏ hơn thì nó vẫn tiếp tục thực thi, ngược lại thì nó sẽ bị trưng dụng và bị đặt vào cây, sau đó CFS chọn nút ngoài cùng bên trái để thực thi.</w:t>
      </w:r>
    </w:p>
    <w:p w14:paraId="319948D2" w14:textId="77777777" w:rsidR="00BD451D" w:rsidRPr="00BD451D" w:rsidRDefault="00BD451D" w:rsidP="008F596D">
      <w:pPr>
        <w:rPr>
          <w:sz w:val="28"/>
          <w:szCs w:val="28"/>
          <w:lang w:val="en-US"/>
        </w:rPr>
      </w:pPr>
      <w:r w:rsidRPr="00BD451D">
        <w:rPr>
          <w:color w:val="000000"/>
          <w:sz w:val="28"/>
          <w:szCs w:val="28"/>
          <w:lang w:val="en-US"/>
        </w:rPr>
        <w:t>Tốc độ tác động thời gian ảo phụ thuộc vào độ ưu tiên và giá trị đẹp của chúng:</w:t>
      </w:r>
    </w:p>
    <w:p w14:paraId="608B7B53" w14:textId="77777777" w:rsidR="00BD451D" w:rsidRPr="00BD451D" w:rsidRDefault="00BD451D" w:rsidP="00D2625D">
      <w:pPr>
        <w:numPr>
          <w:ilvl w:val="0"/>
          <w:numId w:val="85"/>
        </w:numPr>
        <w:textAlignment w:val="baseline"/>
        <w:rPr>
          <w:color w:val="000000"/>
          <w:sz w:val="28"/>
          <w:szCs w:val="28"/>
          <w:lang w:val="en-US"/>
        </w:rPr>
      </w:pPr>
      <w:r w:rsidRPr="00BD451D">
        <w:rPr>
          <w:color w:val="000000"/>
          <w:sz w:val="28"/>
          <w:szCs w:val="28"/>
          <w:lang w:val="en-US"/>
        </w:rPr>
        <w:t>Tốc độ nhanh hơn cho các tác vụ có độ ưu tiên thấp</w:t>
      </w:r>
    </w:p>
    <w:p w14:paraId="62071397" w14:textId="77777777" w:rsidR="00BD451D" w:rsidRPr="00BD451D" w:rsidRDefault="00BD451D" w:rsidP="00D2625D">
      <w:pPr>
        <w:numPr>
          <w:ilvl w:val="0"/>
          <w:numId w:val="85"/>
        </w:numPr>
        <w:textAlignment w:val="baseline"/>
        <w:rPr>
          <w:color w:val="000000"/>
          <w:sz w:val="28"/>
          <w:szCs w:val="28"/>
          <w:lang w:val="en-US"/>
        </w:rPr>
      </w:pPr>
      <w:r w:rsidRPr="00BD451D">
        <w:rPr>
          <w:color w:val="000000"/>
          <w:sz w:val="28"/>
          <w:szCs w:val="28"/>
          <w:lang w:val="en-US"/>
        </w:rPr>
        <w:t>Tốc độ chậm hơn cho các tác vụ có độ ưu tiên cao</w:t>
      </w:r>
    </w:p>
    <w:p w14:paraId="44876C09" w14:textId="77777777" w:rsidR="00BD451D" w:rsidRPr="00BD451D" w:rsidRDefault="00BD451D" w:rsidP="008F596D">
      <w:pPr>
        <w:rPr>
          <w:sz w:val="28"/>
          <w:szCs w:val="28"/>
          <w:lang w:val="en-US"/>
        </w:rPr>
      </w:pPr>
      <w:r w:rsidRPr="00BD451D">
        <w:rPr>
          <w:color w:val="000000"/>
          <w:sz w:val="28"/>
          <w:szCs w:val="28"/>
          <w:lang w:val="en-US"/>
        </w:rPr>
        <w:t>Việc lựa chọn 1 tác vụ từ hàng đợi sẵn sàng sẽ có độ phức tạp O(1) vì nó chỉ là chọn nút ngoài cùng bên trái của cây. </w:t>
      </w:r>
    </w:p>
    <w:p w14:paraId="1A48697E" w14:textId="77777777" w:rsidR="00BD451D" w:rsidRPr="00BD451D" w:rsidRDefault="00BD451D" w:rsidP="008F596D">
      <w:pPr>
        <w:rPr>
          <w:sz w:val="28"/>
          <w:szCs w:val="28"/>
          <w:lang w:val="en-US"/>
        </w:rPr>
      </w:pPr>
      <w:r w:rsidRPr="00BD451D">
        <w:rPr>
          <w:color w:val="000000"/>
          <w:sz w:val="28"/>
          <w:szCs w:val="28"/>
          <w:lang w:val="en-US"/>
        </w:rPr>
        <w:t>Việc thêm 1 tác vụ vào hàng đợi sẵn sàng sẽ có độ phức tạp O(log N), với N là tổng số tác vụ trong hệ thống.</w:t>
      </w:r>
    </w:p>
    <w:p w14:paraId="6703C08B" w14:textId="77777777" w:rsidR="00BD451D" w:rsidRPr="00BD451D" w:rsidRDefault="00BD451D" w:rsidP="008F596D">
      <w:pPr>
        <w:jc w:val="left"/>
        <w:rPr>
          <w:sz w:val="28"/>
          <w:szCs w:val="28"/>
          <w:lang w:val="en-US"/>
        </w:rPr>
      </w:pPr>
    </w:p>
    <w:p w14:paraId="15FE7010" w14:textId="6D5E6A01" w:rsidR="00BD451D" w:rsidRPr="008F596D" w:rsidRDefault="006D72AD" w:rsidP="009A4B66">
      <w:pPr>
        <w:pStyle w:val="Heading1"/>
      </w:pPr>
      <w:bookmarkStart w:id="86" w:name="_Toc91160700"/>
      <w:r w:rsidRPr="008F596D">
        <w:lastRenderedPageBreak/>
        <w:t>QUẢN LÝ BỘ NHỚ</w:t>
      </w:r>
      <w:bookmarkEnd w:id="86"/>
    </w:p>
    <w:p w14:paraId="253D93C3" w14:textId="290C06F8" w:rsidR="00D73653" w:rsidRPr="008F596D" w:rsidRDefault="00DD04C9" w:rsidP="006F0954">
      <w:pPr>
        <w:pStyle w:val="Heading2"/>
      </w:pPr>
      <w:bookmarkStart w:id="87" w:name="_Toc91160701"/>
      <w:r w:rsidRPr="008F596D">
        <w:t>Quản lý bộ nhớ</w:t>
      </w:r>
      <w:bookmarkEnd w:id="87"/>
    </w:p>
    <w:p w14:paraId="4D740F9D" w14:textId="77777777" w:rsidR="006D72AD" w:rsidRPr="008F596D" w:rsidRDefault="006D72AD" w:rsidP="008F596D">
      <w:pPr>
        <w:pStyle w:val="BodyText"/>
        <w:rPr>
          <w:lang w:val="en-US"/>
        </w:rPr>
      </w:pPr>
    </w:p>
    <w:p w14:paraId="5D1DC7F0" w14:textId="0C90ACB0" w:rsidR="00BD451D" w:rsidRPr="00BD451D" w:rsidRDefault="00BD451D" w:rsidP="008F596D">
      <w:pPr>
        <w:rPr>
          <w:sz w:val="28"/>
          <w:szCs w:val="28"/>
          <w:lang w:val="en-US"/>
        </w:rPr>
      </w:pPr>
      <w:r w:rsidRPr="00BD451D">
        <w:rPr>
          <w:color w:val="000000"/>
          <w:sz w:val="28"/>
          <w:szCs w:val="28"/>
          <w:lang w:val="en-US"/>
        </w:rPr>
        <w:t>Một trong những vai trò chính của OS là quản lý tài nguyên vật lý, trong trường hợp này là Bộ nhớ vật lý (DRAM).</w:t>
      </w:r>
    </w:p>
    <w:p w14:paraId="5A8C2FE2" w14:textId="77777777" w:rsidR="00BD451D" w:rsidRPr="00BD451D" w:rsidRDefault="00BD451D" w:rsidP="008F596D">
      <w:pPr>
        <w:rPr>
          <w:sz w:val="28"/>
          <w:szCs w:val="28"/>
          <w:lang w:val="en-US"/>
        </w:rPr>
      </w:pPr>
      <w:r w:rsidRPr="00BD451D">
        <w:rPr>
          <w:color w:val="000000"/>
          <w:sz w:val="28"/>
          <w:szCs w:val="28"/>
          <w:lang w:val="en-US"/>
        </w:rPr>
        <w:t>Có nhiều thứ sử dụng địa chỉ ảo. Dải địa chỉ ảo chạy từ V0 tới Vmax tạo thành 1 bộ nhớ ảo được nhìn thấy bởi hệ thống. Bộ nhớ ảo thậm chí có thể lớn hơn Bộ nhớ vật lý.</w:t>
      </w:r>
    </w:p>
    <w:p w14:paraId="4F15C7F1" w14:textId="0CCACB65"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6D283A5E" wp14:editId="712E0034">
            <wp:extent cx="4991100" cy="3648075"/>
            <wp:effectExtent l="0" t="0" r="0" b="952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1100" cy="3648075"/>
                    </a:xfrm>
                    <a:prstGeom prst="rect">
                      <a:avLst/>
                    </a:prstGeom>
                    <a:noFill/>
                    <a:ln>
                      <a:noFill/>
                    </a:ln>
                  </pic:spPr>
                </pic:pic>
              </a:graphicData>
            </a:graphic>
          </wp:inline>
        </w:drawing>
      </w:r>
    </w:p>
    <w:p w14:paraId="11A45666" w14:textId="77777777" w:rsidR="00BD451D" w:rsidRPr="00BD451D" w:rsidRDefault="00BD451D" w:rsidP="008F596D">
      <w:pPr>
        <w:rPr>
          <w:sz w:val="28"/>
          <w:szCs w:val="28"/>
          <w:lang w:val="en-US"/>
        </w:rPr>
      </w:pPr>
      <w:r w:rsidRPr="00BD451D">
        <w:rPr>
          <w:color w:val="000000"/>
          <w:sz w:val="28"/>
          <w:szCs w:val="28"/>
          <w:lang w:val="en-US"/>
        </w:rPr>
        <w:t>Để quản lý Bộ lý vật lý, OS phải có khả năng cấp phát Bộ nhớ vật lý và phân xử cách nó được truy cập. Việc cấp phát đòi hỏi OS phải kết hợp các cơ chế nhất định hoặc một thuật toán cũng như cấu trúc dữ liệu để theo vết cách Bộ nhớ vật lý được sử dụng và không gian còn trống trong Bộ nhớ vật lý.</w:t>
      </w:r>
    </w:p>
    <w:p w14:paraId="68934578" w14:textId="77777777" w:rsidR="00BD451D" w:rsidRPr="00BD451D" w:rsidRDefault="00BD451D" w:rsidP="008F596D">
      <w:pPr>
        <w:rPr>
          <w:sz w:val="28"/>
          <w:szCs w:val="28"/>
          <w:lang w:val="en-US"/>
        </w:rPr>
      </w:pPr>
      <w:r w:rsidRPr="00BD451D">
        <w:rPr>
          <w:color w:val="000000"/>
          <w:sz w:val="28"/>
          <w:szCs w:val="28"/>
          <w:lang w:val="en-US"/>
        </w:rPr>
        <w:t>Trong trường hợp Bộ nhớ vật lý nhỏ hơn Bộ nhớ ảo thì một số dữ liệu sẽ không nằm trong Bộ nhớ vật lý, chúng có thể được lưu trữ trong các bộ lưu trữ thứ cấp như ổ đĩa cứng. Vì thế OS phải có cơ chế quyết định thay thế dữ liệu trong Bộ nhớ vật lý bằng dữ liệu nằm trong Bộ lưu trữ thứ cấp. Vì thế, quản lý bộ nhớ phải xác định khi nào nên đưa dữ liệu từ ổ đĩa vào Bộ nhớ và khi nào nên lưu dữ liệu từ Bộ nhớ về lại ổ đĩa.</w:t>
      </w:r>
    </w:p>
    <w:p w14:paraId="74DCF232" w14:textId="77777777" w:rsidR="00BD451D" w:rsidRPr="00BD451D" w:rsidRDefault="00BD451D" w:rsidP="008F596D">
      <w:pPr>
        <w:rPr>
          <w:sz w:val="28"/>
          <w:szCs w:val="28"/>
          <w:lang w:val="en-US"/>
        </w:rPr>
      </w:pPr>
      <w:r w:rsidRPr="00BD451D">
        <w:rPr>
          <w:color w:val="000000"/>
          <w:sz w:val="28"/>
          <w:szCs w:val="28"/>
          <w:lang w:val="en-US"/>
        </w:rPr>
        <w:lastRenderedPageBreak/>
        <w:t>Việc phân xử đòi hỏi OS phải nhanh chóng ánh xạ được địa chỉ ảo thành địa chỉ vật lý và xem nó có hợp lệ hay không? Để thực hiện được việc này, hệ điều hành cần phải có phần cứng hỗ trợ cũng như các cấu trúc dữ liệu thông minh trong quá trình chuyển đổi địa chỉ.</w:t>
      </w:r>
    </w:p>
    <w:p w14:paraId="5B444DB1" w14:textId="77777777" w:rsidR="00BD451D" w:rsidRPr="00BD451D" w:rsidRDefault="00BD451D" w:rsidP="008F596D">
      <w:pPr>
        <w:jc w:val="left"/>
        <w:rPr>
          <w:sz w:val="28"/>
          <w:szCs w:val="28"/>
          <w:lang w:val="en-US"/>
        </w:rPr>
      </w:pPr>
    </w:p>
    <w:p w14:paraId="66655DEF" w14:textId="77777777" w:rsidR="00BD451D" w:rsidRPr="00BD451D" w:rsidRDefault="00BD451D" w:rsidP="008F596D">
      <w:pPr>
        <w:rPr>
          <w:sz w:val="28"/>
          <w:szCs w:val="28"/>
          <w:lang w:val="en-US"/>
        </w:rPr>
      </w:pPr>
      <w:r w:rsidRPr="00BD451D">
        <w:rPr>
          <w:color w:val="000000"/>
          <w:sz w:val="28"/>
          <w:szCs w:val="28"/>
          <w:lang w:val="en-US"/>
        </w:rPr>
        <w:t>Trong mô hình quản lý bộ nhớ phân trang, Bộ nhớ ảo được chia thành các phân đoạn có kích thước cố định, mỗi phân đoạn được gọi là 1 trang. Hoạt động ánh xạ trang trong Bộ nhớ ảo thành khung trang trong Bộ nhớ vật lý được thực hiện thông qua việc cấp phát trang và khung trang, việc phân xử được thực hiện thông qua bảng trang (page table).</w:t>
      </w:r>
    </w:p>
    <w:p w14:paraId="59D18379" w14:textId="77777777" w:rsidR="00BD451D" w:rsidRPr="00BD451D" w:rsidRDefault="00BD451D" w:rsidP="008F596D">
      <w:pPr>
        <w:jc w:val="left"/>
        <w:rPr>
          <w:sz w:val="28"/>
          <w:szCs w:val="28"/>
          <w:lang w:val="en-US"/>
        </w:rPr>
      </w:pPr>
    </w:p>
    <w:p w14:paraId="55AD9724" w14:textId="77777777" w:rsidR="00BD451D" w:rsidRPr="00BD451D" w:rsidRDefault="00BD451D" w:rsidP="008F596D">
      <w:pPr>
        <w:rPr>
          <w:sz w:val="28"/>
          <w:szCs w:val="28"/>
          <w:lang w:val="en-US"/>
        </w:rPr>
      </w:pPr>
      <w:r w:rsidRPr="00BD451D">
        <w:rPr>
          <w:color w:val="000000"/>
          <w:sz w:val="28"/>
          <w:szCs w:val="28"/>
          <w:lang w:val="en-US"/>
        </w:rPr>
        <w:t>Trong mô hình quản lý bộ nhớ phân đoạn, Bộ nhớ ảo được chia thành các phân đoạn có kích thước linh hoạt và có thể được ánh xạ tới một số vùng trong Bộ nhớ vật lý cũng như được hoán đổi vào/ra khỏi Bộ nhớ vật lý, việc phân xử được thực hiện thông qua các thanh ghi phân đoạn của phần cứng.</w:t>
      </w:r>
    </w:p>
    <w:p w14:paraId="7F8C2647" w14:textId="77777777" w:rsidR="00BD451D" w:rsidRPr="00BD451D" w:rsidRDefault="00BD451D" w:rsidP="008F596D">
      <w:pPr>
        <w:jc w:val="left"/>
        <w:rPr>
          <w:sz w:val="28"/>
          <w:szCs w:val="28"/>
          <w:lang w:val="en-US"/>
        </w:rPr>
      </w:pPr>
    </w:p>
    <w:p w14:paraId="3EA568B4" w14:textId="7400C261" w:rsidR="00BD451D" w:rsidRPr="008F596D" w:rsidRDefault="00BD451D" w:rsidP="006F0954">
      <w:pPr>
        <w:pStyle w:val="Heading2"/>
      </w:pPr>
      <w:bookmarkStart w:id="88" w:name="_Toc91160702"/>
      <w:r w:rsidRPr="008F596D">
        <w:t>MMU</w:t>
      </w:r>
      <w:bookmarkEnd w:id="88"/>
    </w:p>
    <w:p w14:paraId="5C2E00F7" w14:textId="77777777" w:rsidR="006D72AD" w:rsidRPr="008F596D" w:rsidRDefault="006D72AD" w:rsidP="008F596D">
      <w:pPr>
        <w:pStyle w:val="BodyText"/>
        <w:rPr>
          <w:lang w:val="en-US"/>
        </w:rPr>
      </w:pPr>
    </w:p>
    <w:p w14:paraId="6AAEA56B" w14:textId="77777777" w:rsidR="00BD451D" w:rsidRPr="00BD451D" w:rsidRDefault="00BD451D" w:rsidP="008F596D">
      <w:pPr>
        <w:rPr>
          <w:sz w:val="28"/>
          <w:szCs w:val="28"/>
          <w:lang w:val="en-US"/>
        </w:rPr>
      </w:pPr>
      <w:r w:rsidRPr="00BD451D">
        <w:rPr>
          <w:color w:val="000000"/>
          <w:sz w:val="28"/>
          <w:szCs w:val="28"/>
          <w:lang w:val="en-US"/>
        </w:rPr>
        <w:t>Để thực hiện chức năng quản lý bộ nhớ nhanh chóng, OS cần sự trợ giúp từ phần cứng giúp nó dễ dàng cho việc cấp phát và phân xử nhanh chóng và tin cậy.</w:t>
      </w:r>
    </w:p>
    <w:p w14:paraId="490CE684" w14:textId="77777777" w:rsidR="00BD451D" w:rsidRPr="00BD451D" w:rsidRDefault="00BD451D" w:rsidP="00110F0C">
      <w:pPr>
        <w:rPr>
          <w:sz w:val="28"/>
          <w:szCs w:val="28"/>
          <w:lang w:val="en-US"/>
        </w:rPr>
      </w:pPr>
      <w:r w:rsidRPr="00BD451D">
        <w:rPr>
          <w:color w:val="000000"/>
          <w:sz w:val="28"/>
          <w:szCs w:val="28"/>
          <w:lang w:val="en-US"/>
        </w:rPr>
        <w:t>Mỗ CPU được đóng gói cùng với một MMU (Memory Management Unit - Đơn vị Quản lý Bộ nhớ).</w:t>
      </w:r>
    </w:p>
    <w:p w14:paraId="0EF43E55" w14:textId="3339D209"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lastRenderedPageBreak/>
        <w:drawing>
          <wp:inline distT="0" distB="0" distL="0" distR="0" wp14:anchorId="3B5423DB" wp14:editId="3180BF5B">
            <wp:extent cx="2190750" cy="4143375"/>
            <wp:effectExtent l="0" t="0" r="0" b="9525"/>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90750" cy="4143375"/>
                    </a:xfrm>
                    <a:prstGeom prst="rect">
                      <a:avLst/>
                    </a:prstGeom>
                    <a:noFill/>
                    <a:ln>
                      <a:noFill/>
                    </a:ln>
                  </pic:spPr>
                </pic:pic>
              </a:graphicData>
            </a:graphic>
          </wp:inline>
        </w:drawing>
      </w:r>
    </w:p>
    <w:p w14:paraId="4B07F754" w14:textId="77777777" w:rsidR="00BD451D" w:rsidRPr="00BD451D" w:rsidRDefault="00BD451D" w:rsidP="008F596D">
      <w:pPr>
        <w:jc w:val="left"/>
        <w:rPr>
          <w:sz w:val="28"/>
          <w:szCs w:val="28"/>
          <w:lang w:val="en-US"/>
        </w:rPr>
      </w:pPr>
      <w:r w:rsidRPr="00BD451D">
        <w:rPr>
          <w:color w:val="000000"/>
          <w:sz w:val="28"/>
          <w:szCs w:val="28"/>
          <w:lang w:val="en-US"/>
        </w:rPr>
        <w:t>MMU có chức năng sau:</w:t>
      </w:r>
    </w:p>
    <w:p w14:paraId="0BA8310D" w14:textId="77777777" w:rsidR="00BD451D" w:rsidRPr="00BD451D" w:rsidRDefault="00BD451D" w:rsidP="00D2625D">
      <w:pPr>
        <w:numPr>
          <w:ilvl w:val="0"/>
          <w:numId w:val="86"/>
        </w:numPr>
        <w:jc w:val="left"/>
        <w:textAlignment w:val="baseline"/>
        <w:rPr>
          <w:color w:val="000000"/>
          <w:sz w:val="28"/>
          <w:szCs w:val="28"/>
          <w:lang w:val="en-US"/>
        </w:rPr>
      </w:pPr>
      <w:r w:rsidRPr="00BD451D">
        <w:rPr>
          <w:color w:val="000000"/>
          <w:sz w:val="28"/>
          <w:szCs w:val="28"/>
          <w:lang w:val="en-US"/>
        </w:rPr>
        <w:t>Chuyển đổi địa chỉ ảo thành địa chỉ vật lý</w:t>
      </w:r>
    </w:p>
    <w:p w14:paraId="4E6E89E7" w14:textId="77777777" w:rsidR="00BD451D" w:rsidRPr="00BD451D" w:rsidRDefault="00BD451D" w:rsidP="00D2625D">
      <w:pPr>
        <w:numPr>
          <w:ilvl w:val="0"/>
          <w:numId w:val="86"/>
        </w:numPr>
        <w:jc w:val="left"/>
        <w:textAlignment w:val="baseline"/>
        <w:rPr>
          <w:color w:val="000000"/>
          <w:sz w:val="28"/>
          <w:szCs w:val="28"/>
          <w:lang w:val="en-US"/>
        </w:rPr>
      </w:pPr>
      <w:r w:rsidRPr="00BD451D">
        <w:rPr>
          <w:color w:val="000000"/>
          <w:sz w:val="28"/>
          <w:szCs w:val="28"/>
          <w:lang w:val="en-US"/>
        </w:rPr>
        <w:t>Báo cáo lỗi nếu vi phạm truyền truy xuất, truy cập không hợp lệ</w:t>
      </w:r>
    </w:p>
    <w:p w14:paraId="01AD3604" w14:textId="77777777" w:rsidR="00BD451D" w:rsidRPr="00BD451D" w:rsidRDefault="00BD451D" w:rsidP="008F596D">
      <w:pPr>
        <w:jc w:val="left"/>
        <w:rPr>
          <w:sz w:val="28"/>
          <w:szCs w:val="28"/>
          <w:lang w:val="en-US"/>
        </w:rPr>
      </w:pPr>
      <w:r w:rsidRPr="00BD451D">
        <w:rPr>
          <w:color w:val="000000"/>
          <w:sz w:val="28"/>
          <w:szCs w:val="28"/>
          <w:lang w:val="en-US"/>
        </w:rPr>
        <w:t>Để hỗ trợ được những chức năng này, MMU cần có các thanh ghi:</w:t>
      </w:r>
    </w:p>
    <w:p w14:paraId="6CFDFBC9" w14:textId="77777777" w:rsidR="00BD451D" w:rsidRPr="00BD451D" w:rsidRDefault="00BD451D" w:rsidP="00D2625D">
      <w:pPr>
        <w:numPr>
          <w:ilvl w:val="0"/>
          <w:numId w:val="87"/>
        </w:numPr>
        <w:jc w:val="left"/>
        <w:textAlignment w:val="baseline"/>
        <w:rPr>
          <w:color w:val="000000"/>
          <w:sz w:val="28"/>
          <w:szCs w:val="28"/>
          <w:lang w:val="en-US"/>
        </w:rPr>
      </w:pPr>
      <w:r w:rsidRPr="00BD451D">
        <w:rPr>
          <w:color w:val="000000"/>
          <w:sz w:val="28"/>
          <w:szCs w:val="28"/>
          <w:lang w:val="en-US"/>
        </w:rPr>
        <w:t>Thanh ghi lưu địa chỉ của bảng trang</w:t>
      </w:r>
    </w:p>
    <w:p w14:paraId="66B14109" w14:textId="77777777" w:rsidR="00BD451D" w:rsidRPr="00BD451D" w:rsidRDefault="00BD451D" w:rsidP="00D2625D">
      <w:pPr>
        <w:numPr>
          <w:ilvl w:val="0"/>
          <w:numId w:val="87"/>
        </w:numPr>
        <w:jc w:val="left"/>
        <w:textAlignment w:val="baseline"/>
        <w:rPr>
          <w:color w:val="000000"/>
          <w:sz w:val="28"/>
          <w:szCs w:val="28"/>
          <w:lang w:val="en-US"/>
        </w:rPr>
      </w:pPr>
      <w:r w:rsidRPr="00BD451D">
        <w:rPr>
          <w:color w:val="000000"/>
          <w:sz w:val="28"/>
          <w:szCs w:val="28"/>
          <w:lang w:val="en-US"/>
        </w:rPr>
        <w:t>Thanh ghi nền, thanh ghi kích thước, thanh ghi số lượng phân đoạn, …</w:t>
      </w:r>
    </w:p>
    <w:p w14:paraId="3918E025" w14:textId="279D120D" w:rsidR="00BD451D" w:rsidRPr="00BD451D" w:rsidRDefault="00BD451D" w:rsidP="00110F0C">
      <w:pPr>
        <w:rPr>
          <w:sz w:val="28"/>
          <w:szCs w:val="28"/>
          <w:lang w:val="en-US"/>
        </w:rPr>
      </w:pPr>
      <w:r w:rsidRPr="00BD451D">
        <w:rPr>
          <w:color w:val="000000"/>
          <w:sz w:val="28"/>
          <w:szCs w:val="28"/>
          <w:lang w:val="en-US"/>
        </w:rPr>
        <w:t>Nhằm tăng tốc độ, một phần cứng hoạt động tương tự như Cache là TLB (Translation Lookaside Buffer) được thêm vào để cải thiện tốc độ vì không cần phải truy xuất bảng trang trong bộ nhớ.</w:t>
      </w:r>
      <w:r w:rsidRPr="00BD451D">
        <w:rPr>
          <w:color w:val="000000"/>
          <w:sz w:val="28"/>
          <w:szCs w:val="28"/>
          <w:lang w:val="en-US"/>
        </w:rPr>
        <w:br/>
      </w:r>
    </w:p>
    <w:p w14:paraId="0A5BB82C" w14:textId="6BE7FC23" w:rsidR="00BD451D" w:rsidRPr="008F596D" w:rsidRDefault="00BD451D" w:rsidP="006F0954">
      <w:pPr>
        <w:pStyle w:val="Heading2"/>
      </w:pPr>
      <w:bookmarkStart w:id="89" w:name="_Toc91160703"/>
      <w:r w:rsidRPr="008F596D">
        <w:t>Bảng trang</w:t>
      </w:r>
      <w:bookmarkEnd w:id="89"/>
    </w:p>
    <w:p w14:paraId="3DC0C6F2" w14:textId="77777777" w:rsidR="006D72AD" w:rsidRPr="008F596D" w:rsidRDefault="006D72AD" w:rsidP="008F596D">
      <w:pPr>
        <w:pStyle w:val="BodyText"/>
        <w:rPr>
          <w:lang w:val="en-US"/>
        </w:rPr>
      </w:pPr>
    </w:p>
    <w:p w14:paraId="7BB52375" w14:textId="77777777" w:rsidR="00BD451D" w:rsidRPr="00BD451D" w:rsidRDefault="00BD451D" w:rsidP="008F596D">
      <w:pPr>
        <w:rPr>
          <w:sz w:val="28"/>
          <w:szCs w:val="28"/>
          <w:lang w:val="en-US"/>
        </w:rPr>
      </w:pPr>
      <w:r w:rsidRPr="00BD451D">
        <w:rPr>
          <w:color w:val="000000"/>
          <w:sz w:val="28"/>
          <w:szCs w:val="28"/>
          <w:lang w:val="en-US"/>
        </w:rPr>
        <w:t>Bảng trang giống như một bản đồ giúp OS và phần cứng xác định vị trí truy xuất. Kích thước trang của Bộ nhớ ảo bằng với kích thước khung trang trong Bộ nhớ vật lý.</w:t>
      </w:r>
    </w:p>
    <w:p w14:paraId="6F1E3789" w14:textId="77777777" w:rsidR="00BD451D" w:rsidRPr="00BD451D" w:rsidRDefault="00BD451D" w:rsidP="008F596D">
      <w:pPr>
        <w:jc w:val="left"/>
        <w:rPr>
          <w:sz w:val="28"/>
          <w:szCs w:val="28"/>
          <w:lang w:val="en-US"/>
        </w:rPr>
      </w:pPr>
      <w:r w:rsidRPr="00BD451D">
        <w:rPr>
          <w:color w:val="000000"/>
          <w:sz w:val="28"/>
          <w:szCs w:val="28"/>
          <w:lang w:val="en-US"/>
        </w:rPr>
        <w:lastRenderedPageBreak/>
        <w:t>Mỗi địa chỉ ảo có một số hiệu trang ảo (virtual page number - VPN) và một độ dời (offset) tương ứng với số hiệu khung trang vật lý (physical frame number) và độ dời vật lý thực sự trên Bộ nhớ vật lý.</w:t>
      </w:r>
    </w:p>
    <w:p w14:paraId="754582AB" w14:textId="06ECF16E"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25F05E34" wp14:editId="2999A8C9">
            <wp:extent cx="5734050" cy="2486025"/>
            <wp:effectExtent l="0" t="0" r="0" b="9525"/>
            <wp:docPr id="81" name="Picture 8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 schematic&#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2486025"/>
                    </a:xfrm>
                    <a:prstGeom prst="rect">
                      <a:avLst/>
                    </a:prstGeom>
                    <a:noFill/>
                    <a:ln>
                      <a:noFill/>
                    </a:ln>
                  </pic:spPr>
                </pic:pic>
              </a:graphicData>
            </a:graphic>
          </wp:inline>
        </w:drawing>
      </w:r>
    </w:p>
    <w:p w14:paraId="06B2DCBA" w14:textId="77777777" w:rsidR="00BD451D" w:rsidRPr="00BD451D" w:rsidRDefault="00BD451D" w:rsidP="008F596D">
      <w:pPr>
        <w:rPr>
          <w:sz w:val="28"/>
          <w:szCs w:val="28"/>
          <w:lang w:val="en-US"/>
        </w:rPr>
      </w:pPr>
      <w:r w:rsidRPr="00BD451D">
        <w:rPr>
          <w:color w:val="000000"/>
          <w:sz w:val="28"/>
          <w:szCs w:val="28"/>
          <w:lang w:val="en-US"/>
        </w:rPr>
        <w:t>Khi một cấu trúc dữ liệu được khởi tạo đầu tiên, bảng trang không chứa bất kỳ ánh xạ nào vì OS chưa cấp phát bộ nhớ cho nó. Khi cấu trúc dữ liệu này bắt đầu được truy xuất, OS sẽ tạo một mục trong bảng trang và cấp phát khung trang vật lý cho nó.</w:t>
      </w:r>
    </w:p>
    <w:p w14:paraId="16CA6FC3" w14:textId="77777777" w:rsidR="00BD451D" w:rsidRPr="00BD451D" w:rsidRDefault="00BD451D" w:rsidP="008F596D">
      <w:pPr>
        <w:rPr>
          <w:sz w:val="28"/>
          <w:szCs w:val="28"/>
          <w:lang w:val="en-US"/>
        </w:rPr>
      </w:pPr>
      <w:r w:rsidRPr="00BD451D">
        <w:rPr>
          <w:color w:val="000000"/>
          <w:sz w:val="28"/>
          <w:szCs w:val="28"/>
          <w:lang w:val="en-US"/>
        </w:rPr>
        <w:t>Nếu 1 tiến trình không sử dụng khung trang được cấp cho nó trong khoảng thời gian dài thì khung trang này sẽ bị thu hồi và dữ liệu trong đó sẽ được đẩy xuống ổ đĩa hoặc bị loại bỏ. Để biết được điều này, mỗi mục của bảng trang sẽ có thêm 1 bit hợp lệ để cho biết khung trang còn hợp lệ hay không. Nếu bit hợp lệ là 0 thì sẽ có 1 lỗi trang xảy ra, dẫn đến cần phải khôi phục lại dữ liệu trong bộ nhớ và cập nhật lại bảng trang</w:t>
      </w:r>
    </w:p>
    <w:p w14:paraId="6F2E5B69" w14:textId="77777777" w:rsidR="00BD451D" w:rsidRPr="00BD451D" w:rsidRDefault="00BD451D" w:rsidP="008F596D">
      <w:pPr>
        <w:jc w:val="left"/>
        <w:rPr>
          <w:sz w:val="28"/>
          <w:szCs w:val="28"/>
          <w:lang w:val="en-US"/>
        </w:rPr>
      </w:pPr>
      <w:r w:rsidRPr="00BD451D">
        <w:rPr>
          <w:color w:val="000000"/>
          <w:sz w:val="28"/>
          <w:szCs w:val="28"/>
          <w:lang w:val="en-US"/>
        </w:rPr>
        <w:t>Khi chuyển ngữ cảnh, OS phải chuyển luôn cả bảng trang và cập nhật các thanh ghi của MMU.</w:t>
      </w:r>
    </w:p>
    <w:p w14:paraId="6075C799" w14:textId="77777777" w:rsidR="00BD451D" w:rsidRPr="00BD451D" w:rsidRDefault="00BD451D" w:rsidP="008F596D">
      <w:pPr>
        <w:spacing w:after="240"/>
        <w:jc w:val="left"/>
        <w:rPr>
          <w:sz w:val="28"/>
          <w:szCs w:val="28"/>
          <w:lang w:val="en-US"/>
        </w:rPr>
      </w:pPr>
      <w:r w:rsidRPr="00BD451D">
        <w:rPr>
          <w:sz w:val="28"/>
          <w:szCs w:val="28"/>
          <w:lang w:val="en-US"/>
        </w:rPr>
        <w:br/>
      </w:r>
    </w:p>
    <w:p w14:paraId="21772D8C" w14:textId="77777777" w:rsidR="00BD451D" w:rsidRPr="008F596D" w:rsidRDefault="00BD451D" w:rsidP="006F0954">
      <w:pPr>
        <w:pStyle w:val="Heading2"/>
      </w:pPr>
      <w:bookmarkStart w:id="90" w:name="_Toc91160704"/>
      <w:r w:rsidRPr="008F596D">
        <w:t>Mục bảng trang</w:t>
      </w:r>
      <w:bookmarkEnd w:id="90"/>
    </w:p>
    <w:p w14:paraId="741B1C16" w14:textId="77777777" w:rsidR="00BD451D" w:rsidRPr="00BD451D" w:rsidRDefault="00BD451D" w:rsidP="008F596D">
      <w:pPr>
        <w:jc w:val="left"/>
        <w:rPr>
          <w:sz w:val="28"/>
          <w:szCs w:val="28"/>
          <w:lang w:val="en-US"/>
        </w:rPr>
      </w:pPr>
    </w:p>
    <w:p w14:paraId="4F117C17" w14:textId="77777777" w:rsidR="00BD451D" w:rsidRPr="00BD451D" w:rsidRDefault="00BD451D" w:rsidP="00110F0C">
      <w:pPr>
        <w:rPr>
          <w:sz w:val="28"/>
          <w:szCs w:val="28"/>
          <w:lang w:val="en-US"/>
        </w:rPr>
      </w:pPr>
      <w:r w:rsidRPr="00BD451D">
        <w:rPr>
          <w:color w:val="000000"/>
          <w:sz w:val="28"/>
          <w:szCs w:val="28"/>
          <w:lang w:val="en-US"/>
        </w:rPr>
        <w:t>Mỗi mục bảng trang chứa danh sách các bit có chức năng thể hiện sự ánh xạ VPN-PFN và  quyền truy cập tới Bộ nhớ vật lý:</w:t>
      </w:r>
    </w:p>
    <w:p w14:paraId="6CD2612F" w14:textId="4A32A2CB"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lastRenderedPageBreak/>
        <w:drawing>
          <wp:inline distT="0" distB="0" distL="0" distR="0" wp14:anchorId="115ABBF9" wp14:editId="034D5E98">
            <wp:extent cx="5734050" cy="828675"/>
            <wp:effectExtent l="0" t="0" r="0" b="9525"/>
            <wp:docPr id="80" name="Picture 8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ic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828675"/>
                    </a:xfrm>
                    <a:prstGeom prst="rect">
                      <a:avLst/>
                    </a:prstGeom>
                    <a:noFill/>
                    <a:ln>
                      <a:noFill/>
                    </a:ln>
                  </pic:spPr>
                </pic:pic>
              </a:graphicData>
            </a:graphic>
          </wp:inline>
        </w:drawing>
      </w:r>
    </w:p>
    <w:p w14:paraId="5DE73851" w14:textId="77777777" w:rsidR="00BD451D" w:rsidRPr="00BD451D" w:rsidRDefault="00BD451D" w:rsidP="00D2625D">
      <w:pPr>
        <w:numPr>
          <w:ilvl w:val="0"/>
          <w:numId w:val="88"/>
        </w:numPr>
        <w:jc w:val="left"/>
        <w:textAlignment w:val="baseline"/>
        <w:rPr>
          <w:color w:val="000000"/>
          <w:sz w:val="28"/>
          <w:szCs w:val="28"/>
          <w:lang w:val="en-US"/>
        </w:rPr>
      </w:pPr>
      <w:r w:rsidRPr="00BD451D">
        <w:rPr>
          <w:color w:val="000000"/>
          <w:sz w:val="28"/>
          <w:szCs w:val="28"/>
          <w:lang w:val="en-US"/>
        </w:rPr>
        <w:t>PFN (Physical frame number - số hiệu khung trang vật lý)</w:t>
      </w:r>
    </w:p>
    <w:p w14:paraId="0A68592A" w14:textId="77777777" w:rsidR="00BD451D" w:rsidRPr="00BD451D" w:rsidRDefault="00BD451D" w:rsidP="00D2625D">
      <w:pPr>
        <w:numPr>
          <w:ilvl w:val="0"/>
          <w:numId w:val="88"/>
        </w:numPr>
        <w:jc w:val="left"/>
        <w:textAlignment w:val="baseline"/>
        <w:rPr>
          <w:color w:val="000000"/>
          <w:sz w:val="28"/>
          <w:szCs w:val="28"/>
          <w:lang w:val="en-US"/>
        </w:rPr>
      </w:pPr>
      <w:r w:rsidRPr="00BD451D">
        <w:rPr>
          <w:color w:val="000000"/>
          <w:sz w:val="28"/>
          <w:szCs w:val="28"/>
          <w:lang w:val="en-US"/>
        </w:rPr>
        <w:t>Độ dời (offset)</w:t>
      </w:r>
    </w:p>
    <w:p w14:paraId="60315CA6" w14:textId="77777777" w:rsidR="00BD451D" w:rsidRPr="00BD451D" w:rsidRDefault="00BD451D" w:rsidP="00D2625D">
      <w:pPr>
        <w:numPr>
          <w:ilvl w:val="0"/>
          <w:numId w:val="88"/>
        </w:numPr>
        <w:jc w:val="left"/>
        <w:textAlignment w:val="baseline"/>
        <w:rPr>
          <w:color w:val="000000"/>
          <w:sz w:val="28"/>
          <w:szCs w:val="28"/>
          <w:lang w:val="en-US"/>
        </w:rPr>
      </w:pPr>
      <w:r w:rsidRPr="00BD451D">
        <w:rPr>
          <w:color w:val="000000"/>
          <w:sz w:val="28"/>
          <w:szCs w:val="28"/>
          <w:lang w:val="en-US"/>
        </w:rPr>
        <w:t>Bit hợp lệ (P): Cho biết ánh xạ VPN-PFN có hợp lệ hay không</w:t>
      </w:r>
    </w:p>
    <w:p w14:paraId="60BC3594" w14:textId="77777777" w:rsidR="00BD451D" w:rsidRPr="00BD451D" w:rsidRDefault="00BD451D" w:rsidP="00110F0C">
      <w:pPr>
        <w:numPr>
          <w:ilvl w:val="0"/>
          <w:numId w:val="88"/>
        </w:numPr>
        <w:textAlignment w:val="baseline"/>
        <w:rPr>
          <w:color w:val="000000"/>
          <w:sz w:val="28"/>
          <w:szCs w:val="28"/>
          <w:lang w:val="en-US"/>
        </w:rPr>
      </w:pPr>
      <w:r w:rsidRPr="00BD451D">
        <w:rPr>
          <w:color w:val="000000"/>
          <w:sz w:val="28"/>
          <w:szCs w:val="28"/>
          <w:lang w:val="en-US"/>
        </w:rPr>
        <w:t>Dirty bit (D): Cho biết trang ảo đã bị ghi hay chưa để cập nhật quay trở lại ổ đĩa</w:t>
      </w:r>
    </w:p>
    <w:p w14:paraId="2F605079" w14:textId="77777777" w:rsidR="00BD451D" w:rsidRPr="00BD451D" w:rsidRDefault="00BD451D" w:rsidP="00D2625D">
      <w:pPr>
        <w:numPr>
          <w:ilvl w:val="0"/>
          <w:numId w:val="88"/>
        </w:numPr>
        <w:jc w:val="left"/>
        <w:textAlignment w:val="baseline"/>
        <w:rPr>
          <w:color w:val="000000"/>
          <w:sz w:val="28"/>
          <w:szCs w:val="28"/>
          <w:lang w:val="en-US"/>
        </w:rPr>
      </w:pPr>
      <w:r w:rsidRPr="00BD451D">
        <w:rPr>
          <w:color w:val="000000"/>
          <w:sz w:val="28"/>
          <w:szCs w:val="28"/>
          <w:lang w:val="en-US"/>
        </w:rPr>
        <w:t>Trạng thái truy cập (A): Xác định là đã có thao tác đọc hay ghi hay chưa</w:t>
      </w:r>
    </w:p>
    <w:p w14:paraId="1CFC0667" w14:textId="77777777" w:rsidR="00BD451D" w:rsidRPr="00BD451D" w:rsidRDefault="00BD451D" w:rsidP="00110F0C">
      <w:pPr>
        <w:numPr>
          <w:ilvl w:val="0"/>
          <w:numId w:val="88"/>
        </w:numPr>
        <w:textAlignment w:val="baseline"/>
        <w:rPr>
          <w:color w:val="000000"/>
          <w:sz w:val="28"/>
          <w:szCs w:val="28"/>
          <w:lang w:val="en-US"/>
        </w:rPr>
      </w:pPr>
      <w:r w:rsidRPr="00BD451D">
        <w:rPr>
          <w:color w:val="000000"/>
          <w:sz w:val="28"/>
          <w:szCs w:val="28"/>
          <w:lang w:val="en-US"/>
        </w:rPr>
        <w:t>Bảo vệ (R, W, X): Xác định có quyền đọc (R), ghi (W), thực thi (X) hay không</w:t>
      </w:r>
    </w:p>
    <w:p w14:paraId="0B8E6C19" w14:textId="77777777" w:rsidR="00BD451D" w:rsidRPr="00BD451D" w:rsidRDefault="00BD451D" w:rsidP="008F596D">
      <w:pPr>
        <w:jc w:val="left"/>
        <w:rPr>
          <w:sz w:val="28"/>
          <w:szCs w:val="28"/>
          <w:lang w:val="en-US"/>
        </w:rPr>
      </w:pPr>
    </w:p>
    <w:p w14:paraId="71D5A3EA" w14:textId="77777777" w:rsidR="00BD451D" w:rsidRPr="008F596D" w:rsidRDefault="00BD451D" w:rsidP="006F0954">
      <w:pPr>
        <w:pStyle w:val="Heading2"/>
      </w:pPr>
      <w:bookmarkStart w:id="91" w:name="_Toc91160705"/>
      <w:r w:rsidRPr="008F596D">
        <w:t>Kích thước bảng trang</w:t>
      </w:r>
      <w:bookmarkEnd w:id="91"/>
    </w:p>
    <w:p w14:paraId="2BFE47FD" w14:textId="77777777" w:rsidR="00BD451D" w:rsidRPr="00BD451D" w:rsidRDefault="00BD451D" w:rsidP="008F596D">
      <w:pPr>
        <w:jc w:val="left"/>
        <w:rPr>
          <w:sz w:val="28"/>
          <w:szCs w:val="28"/>
          <w:lang w:val="en-US"/>
        </w:rPr>
      </w:pPr>
    </w:p>
    <w:p w14:paraId="551C71AD" w14:textId="77777777" w:rsidR="00BD451D" w:rsidRPr="00BD451D" w:rsidRDefault="00BD451D" w:rsidP="00110F0C">
      <w:pPr>
        <w:rPr>
          <w:sz w:val="28"/>
          <w:szCs w:val="28"/>
          <w:lang w:val="en-US"/>
        </w:rPr>
      </w:pPr>
      <w:r w:rsidRPr="00BD451D">
        <w:rPr>
          <w:color w:val="000000"/>
          <w:sz w:val="28"/>
          <w:szCs w:val="28"/>
          <w:lang w:val="en-US"/>
        </w:rPr>
        <w:t>Về lý thuyết, trong một kiến trúc 32 bit, mỗi mục bảng trang có kích thước 4 Byte bao gồm PFN và các cờ (flag). Mỗi trang có kích thước khoảng 4 KB (2^12 bit) nên số lượng trang là 2^32 / 2^12 = 2^20 trang. Dung lượng bộ nhớ cần để lưu mỗi bảng trang là 2^20 x 4 Byte = 4 MB. Trong một kiến trúc 64 bit, mỗi mục bảng trang có kích thước 8 Byte bao gồm PFN và các cờ (flag). Mỗi trang có kích thước khoảng 4 KB (2^12 bit) nên số lượng trang là 2^64 / 2^12 = 2^52 trang. Dung lượng bộ nhớ cần để lưu mỗi bảng trang là 2^52 x 8 Byte = 32 PB.</w:t>
      </w:r>
    </w:p>
    <w:p w14:paraId="3F41DF9A" w14:textId="77777777" w:rsidR="00BD451D" w:rsidRPr="00BD451D" w:rsidRDefault="00BD451D" w:rsidP="008F596D">
      <w:pPr>
        <w:jc w:val="left"/>
        <w:rPr>
          <w:sz w:val="28"/>
          <w:szCs w:val="28"/>
          <w:lang w:val="en-US"/>
        </w:rPr>
      </w:pPr>
    </w:p>
    <w:p w14:paraId="5D2BE40C" w14:textId="77777777" w:rsidR="00BD451D" w:rsidRPr="00BD451D" w:rsidRDefault="00BD451D" w:rsidP="00110F0C">
      <w:pPr>
        <w:rPr>
          <w:sz w:val="28"/>
          <w:szCs w:val="28"/>
          <w:lang w:val="en-US"/>
        </w:rPr>
      </w:pPr>
      <w:r w:rsidRPr="00BD451D">
        <w:rPr>
          <w:color w:val="000000"/>
          <w:sz w:val="28"/>
          <w:szCs w:val="28"/>
          <w:lang w:val="en-US"/>
        </w:rPr>
        <w:t>Thực tế thì tiến trình không sử dụng hết không gian địa chỉ, nhưng bảng trang giả định là mỗi VPN sẽ tương ứng với mỗi mục trong bảng trang, bất chấp VPN này có được tiến trình sử dụng hay không.</w:t>
      </w:r>
    </w:p>
    <w:p w14:paraId="77D876AC" w14:textId="77777777" w:rsidR="00BD451D" w:rsidRPr="00BD451D" w:rsidRDefault="00BD451D" w:rsidP="008F596D">
      <w:pPr>
        <w:jc w:val="left"/>
        <w:rPr>
          <w:sz w:val="28"/>
          <w:szCs w:val="28"/>
          <w:lang w:val="en-US"/>
        </w:rPr>
      </w:pPr>
    </w:p>
    <w:p w14:paraId="464DAE47" w14:textId="4FCA31EC" w:rsidR="00BD451D" w:rsidRPr="008F596D" w:rsidRDefault="00BD451D" w:rsidP="006F0954">
      <w:pPr>
        <w:pStyle w:val="Heading2"/>
      </w:pPr>
      <w:bookmarkStart w:id="92" w:name="_Toc91160706"/>
      <w:r w:rsidRPr="008F596D">
        <w:t>Bảng trang nhiều mức</w:t>
      </w:r>
      <w:bookmarkEnd w:id="92"/>
    </w:p>
    <w:p w14:paraId="1AEA033A" w14:textId="77777777" w:rsidR="006D72AD" w:rsidRPr="008F596D" w:rsidRDefault="006D72AD" w:rsidP="008F596D">
      <w:pPr>
        <w:pStyle w:val="BodyText"/>
        <w:rPr>
          <w:lang w:val="en-US"/>
        </w:rPr>
      </w:pPr>
    </w:p>
    <w:p w14:paraId="2D23B522" w14:textId="77777777" w:rsidR="00BD451D" w:rsidRPr="00BD451D" w:rsidRDefault="00BD451D" w:rsidP="008F596D">
      <w:pPr>
        <w:jc w:val="left"/>
        <w:rPr>
          <w:sz w:val="28"/>
          <w:szCs w:val="28"/>
          <w:lang w:val="en-US"/>
        </w:rPr>
      </w:pPr>
      <w:r w:rsidRPr="00BD451D">
        <w:rPr>
          <w:color w:val="000000"/>
          <w:sz w:val="28"/>
          <w:szCs w:val="28"/>
          <w:lang w:val="en-US"/>
        </w:rPr>
        <w:lastRenderedPageBreak/>
        <w:t>Thay vì thiết kế bảng trang phẳng, chúng ta có thể thiết kế phân cấp bảng trang theo nhiều mức. Một bảng trang được thiết kế theo 2 mức gồm mức nội (internal) và mức ngoài (outer):</w:t>
      </w:r>
    </w:p>
    <w:p w14:paraId="4DE89CF0" w14:textId="77777777" w:rsidR="00BD451D" w:rsidRPr="00BD451D" w:rsidRDefault="00BD451D" w:rsidP="00D2625D">
      <w:pPr>
        <w:numPr>
          <w:ilvl w:val="0"/>
          <w:numId w:val="89"/>
        </w:numPr>
        <w:jc w:val="left"/>
        <w:textAlignment w:val="baseline"/>
        <w:rPr>
          <w:color w:val="000000"/>
          <w:sz w:val="28"/>
          <w:szCs w:val="28"/>
          <w:lang w:val="en-US"/>
        </w:rPr>
      </w:pPr>
      <w:r w:rsidRPr="00BD451D">
        <w:rPr>
          <w:color w:val="000000"/>
          <w:sz w:val="28"/>
          <w:szCs w:val="28"/>
          <w:lang w:val="en-US"/>
        </w:rPr>
        <w:t>Bảng trang mức ngoài được gọi là thư mục bảng trang</w:t>
      </w:r>
    </w:p>
    <w:p w14:paraId="6FD976E1" w14:textId="77777777" w:rsidR="00BD451D" w:rsidRPr="00BD451D" w:rsidRDefault="00BD451D" w:rsidP="00D2625D">
      <w:pPr>
        <w:numPr>
          <w:ilvl w:val="0"/>
          <w:numId w:val="89"/>
        </w:numPr>
        <w:jc w:val="left"/>
        <w:textAlignment w:val="baseline"/>
        <w:rPr>
          <w:color w:val="000000"/>
          <w:sz w:val="28"/>
          <w:szCs w:val="28"/>
          <w:lang w:val="en-US"/>
        </w:rPr>
      </w:pPr>
      <w:r w:rsidRPr="00BD451D">
        <w:rPr>
          <w:color w:val="000000"/>
          <w:sz w:val="28"/>
          <w:szCs w:val="28"/>
          <w:lang w:val="en-US"/>
        </w:rPr>
        <w:t>Bảng trang mức nội (bảng trang chính) chứa ánh xạ VPN hợp lệ tới PFN. Mỗi mục của bảng trang chứa PFN và các bit bảo vệ.</w:t>
      </w:r>
    </w:p>
    <w:p w14:paraId="04B291D3" w14:textId="1A4B0FEB"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60E9F315" wp14:editId="64227E10">
            <wp:extent cx="5734050" cy="5981700"/>
            <wp:effectExtent l="0" t="0" r="0"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5981700"/>
                    </a:xfrm>
                    <a:prstGeom prst="rect">
                      <a:avLst/>
                    </a:prstGeom>
                    <a:noFill/>
                    <a:ln>
                      <a:noFill/>
                    </a:ln>
                  </pic:spPr>
                </pic:pic>
              </a:graphicData>
            </a:graphic>
          </wp:inline>
        </w:drawing>
      </w:r>
    </w:p>
    <w:p w14:paraId="5190F756" w14:textId="77777777" w:rsidR="00BD451D" w:rsidRPr="00BD451D" w:rsidRDefault="00BD451D" w:rsidP="008F596D">
      <w:pPr>
        <w:jc w:val="left"/>
        <w:rPr>
          <w:sz w:val="28"/>
          <w:szCs w:val="28"/>
          <w:lang w:val="en-US"/>
        </w:rPr>
      </w:pPr>
      <w:r w:rsidRPr="00BD451D">
        <w:rPr>
          <w:color w:val="000000"/>
          <w:sz w:val="28"/>
          <w:szCs w:val="28"/>
          <w:lang w:val="en-US"/>
        </w:rPr>
        <w:t>Để tìm địa chỉ vật lý thực sự, địa chỉ ảo được chia thành 3 thành phần:</w:t>
      </w:r>
    </w:p>
    <w:p w14:paraId="416D741C" w14:textId="77777777" w:rsidR="00BD451D" w:rsidRPr="00BD451D" w:rsidRDefault="00BD451D" w:rsidP="008F596D">
      <w:pPr>
        <w:jc w:val="center"/>
        <w:rPr>
          <w:sz w:val="28"/>
          <w:szCs w:val="28"/>
          <w:lang w:val="en-US"/>
        </w:rPr>
      </w:pPr>
      <w:r w:rsidRPr="00BD451D">
        <w:rPr>
          <w:color w:val="000000"/>
          <w:sz w:val="28"/>
          <w:szCs w:val="28"/>
          <w:lang w:val="en-US"/>
        </w:rPr>
        <w:t>&lt;P1&gt;&lt;P2&gt;&lt;D&gt;</w:t>
      </w:r>
    </w:p>
    <w:p w14:paraId="1F0C3628" w14:textId="1C2D93DD"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lastRenderedPageBreak/>
        <w:drawing>
          <wp:inline distT="0" distB="0" distL="0" distR="0" wp14:anchorId="0A1F4C3E" wp14:editId="5CC8BDFE">
            <wp:extent cx="5734050" cy="2447925"/>
            <wp:effectExtent l="0" t="0" r="0" b="9525"/>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2447925"/>
                    </a:xfrm>
                    <a:prstGeom prst="rect">
                      <a:avLst/>
                    </a:prstGeom>
                    <a:noFill/>
                    <a:ln>
                      <a:noFill/>
                    </a:ln>
                  </pic:spPr>
                </pic:pic>
              </a:graphicData>
            </a:graphic>
          </wp:inline>
        </w:drawing>
      </w:r>
    </w:p>
    <w:p w14:paraId="32866A28" w14:textId="77777777" w:rsidR="00BD451D" w:rsidRPr="00BD451D" w:rsidRDefault="00BD451D" w:rsidP="008F596D">
      <w:pPr>
        <w:rPr>
          <w:sz w:val="28"/>
          <w:szCs w:val="28"/>
          <w:lang w:val="en-US"/>
        </w:rPr>
      </w:pPr>
      <w:r w:rsidRPr="00BD451D">
        <w:rPr>
          <w:color w:val="000000"/>
          <w:sz w:val="28"/>
          <w:szCs w:val="28"/>
          <w:lang w:val="en-US"/>
        </w:rPr>
        <w:t>Trong đó, P1 là chỉ số trỏ tới thư mục bảng trang, P2 dùng để xác định trang ảo, D là độ dời để xác định vị trí của địa chỉ vật lý. Điều quan trọng là chúng ta không cần cấp phát bộ nhớ cho bảng trang nội nếu nó không được truy xuất vì thế tránh được việc lãng phí như trong bảng trang phẳng.</w:t>
      </w:r>
    </w:p>
    <w:p w14:paraId="69A36143" w14:textId="77777777" w:rsidR="00BD451D" w:rsidRPr="00BD451D" w:rsidRDefault="00BD451D" w:rsidP="008F596D">
      <w:pPr>
        <w:jc w:val="left"/>
        <w:rPr>
          <w:sz w:val="28"/>
          <w:szCs w:val="28"/>
          <w:lang w:val="en-US"/>
        </w:rPr>
      </w:pPr>
    </w:p>
    <w:p w14:paraId="3BD73449" w14:textId="77777777" w:rsidR="00BD451D" w:rsidRPr="00BD451D" w:rsidRDefault="00BD451D" w:rsidP="008F596D">
      <w:pPr>
        <w:jc w:val="left"/>
        <w:rPr>
          <w:sz w:val="28"/>
          <w:szCs w:val="28"/>
          <w:lang w:val="en-US"/>
        </w:rPr>
      </w:pPr>
      <w:r w:rsidRPr="00BD451D">
        <w:rPr>
          <w:color w:val="000000"/>
          <w:sz w:val="28"/>
          <w:szCs w:val="28"/>
          <w:lang w:val="en-US"/>
        </w:rPr>
        <w:t>So với bảng trang phẳng, bảng trang nhiều mức có ưu, nhược điểm sau:</w:t>
      </w:r>
    </w:p>
    <w:p w14:paraId="49FDB268" w14:textId="77777777" w:rsidR="00BD451D" w:rsidRPr="00BD451D" w:rsidRDefault="00BD451D" w:rsidP="00D2625D">
      <w:pPr>
        <w:numPr>
          <w:ilvl w:val="0"/>
          <w:numId w:val="90"/>
        </w:numPr>
        <w:textAlignment w:val="baseline"/>
        <w:rPr>
          <w:color w:val="000000"/>
          <w:sz w:val="28"/>
          <w:szCs w:val="28"/>
          <w:lang w:val="en-US"/>
        </w:rPr>
      </w:pPr>
      <w:r w:rsidRPr="00BD451D">
        <w:rPr>
          <w:color w:val="000000"/>
          <w:sz w:val="28"/>
          <w:szCs w:val="28"/>
          <w:lang w:val="en-US"/>
        </w:rPr>
        <w:t>Ưu điểm: Bảng trang nội nhỏ hơn nhưng vẫn đảm bảo bao phủ không gian địa chỉ ảo mà tiến trình sử dụng. Khiến cho kích thước bảng trang nhỏ hơn.</w:t>
      </w:r>
    </w:p>
    <w:p w14:paraId="24B20A1D" w14:textId="77777777" w:rsidR="00BD451D" w:rsidRPr="00BD451D" w:rsidRDefault="00BD451D" w:rsidP="00D2625D">
      <w:pPr>
        <w:numPr>
          <w:ilvl w:val="0"/>
          <w:numId w:val="90"/>
        </w:numPr>
        <w:textAlignment w:val="baseline"/>
        <w:rPr>
          <w:color w:val="000000"/>
          <w:sz w:val="28"/>
          <w:szCs w:val="28"/>
          <w:lang w:val="en-US"/>
        </w:rPr>
      </w:pPr>
      <w:r w:rsidRPr="00BD451D">
        <w:rPr>
          <w:color w:val="000000"/>
          <w:sz w:val="28"/>
          <w:szCs w:val="28"/>
          <w:lang w:val="en-US"/>
        </w:rPr>
        <w:t>Nhược điểm: Cần nhiều lần truy xuất bộ nhớ hơn. Khiến cho độ trễ lớn hơn.</w:t>
      </w:r>
    </w:p>
    <w:p w14:paraId="5D3AB534" w14:textId="77777777" w:rsidR="00BD451D" w:rsidRPr="00BD451D" w:rsidRDefault="00BD451D" w:rsidP="008F596D">
      <w:pPr>
        <w:jc w:val="left"/>
        <w:rPr>
          <w:sz w:val="28"/>
          <w:szCs w:val="28"/>
          <w:lang w:val="en-US"/>
        </w:rPr>
      </w:pPr>
    </w:p>
    <w:p w14:paraId="30466E59" w14:textId="1E8A8F68" w:rsidR="00BD451D" w:rsidRPr="008F596D" w:rsidRDefault="00BD451D" w:rsidP="006F0954">
      <w:pPr>
        <w:pStyle w:val="Heading2"/>
      </w:pPr>
      <w:bookmarkStart w:id="93" w:name="_Toc91160707"/>
      <w:r w:rsidRPr="008F596D">
        <w:t>Chi phí truy xuất bảng trang</w:t>
      </w:r>
      <w:bookmarkEnd w:id="93"/>
    </w:p>
    <w:p w14:paraId="44AC3943" w14:textId="77777777" w:rsidR="006D72AD" w:rsidRPr="008F596D" w:rsidRDefault="006D72AD" w:rsidP="008F596D">
      <w:pPr>
        <w:pStyle w:val="BodyText"/>
        <w:rPr>
          <w:lang w:val="en-US"/>
        </w:rPr>
      </w:pPr>
    </w:p>
    <w:p w14:paraId="190419BC" w14:textId="77777777" w:rsidR="00BD451D" w:rsidRPr="00BD451D" w:rsidRDefault="00BD451D" w:rsidP="008F596D">
      <w:pPr>
        <w:rPr>
          <w:sz w:val="28"/>
          <w:szCs w:val="28"/>
          <w:lang w:val="en-US"/>
        </w:rPr>
      </w:pPr>
      <w:r w:rsidRPr="00BD451D">
        <w:rPr>
          <w:color w:val="000000"/>
          <w:sz w:val="28"/>
          <w:szCs w:val="28"/>
          <w:lang w:val="en-US"/>
        </w:rPr>
        <w:t xml:space="preserve">Bởi vì bảng trang nằm trong bộ nhớ chính, nên đối với bảng trang phẳng thì mỗi lần truy xuất chúng ta cần 01 truy xuất tới bảng trang và 01 truy xuất dữ liệu thực sự. Đối với bảng trang nhiều mức thì sẽ cần </w:t>
      </w:r>
      <w:r w:rsidRPr="00BD451D">
        <w:rPr>
          <w:i/>
          <w:iCs/>
          <w:color w:val="000000"/>
          <w:sz w:val="28"/>
          <w:szCs w:val="28"/>
          <w:lang w:val="en-US"/>
        </w:rPr>
        <w:t>n</w:t>
      </w:r>
      <w:r w:rsidRPr="00BD451D">
        <w:rPr>
          <w:color w:val="000000"/>
          <w:sz w:val="28"/>
          <w:szCs w:val="28"/>
          <w:lang w:val="en-US"/>
        </w:rPr>
        <w:t xml:space="preserve"> truy xuất tới các cấp của bảng trang (</w:t>
      </w:r>
      <w:r w:rsidRPr="00BD451D">
        <w:rPr>
          <w:i/>
          <w:iCs/>
          <w:color w:val="000000"/>
          <w:sz w:val="28"/>
          <w:szCs w:val="28"/>
          <w:lang w:val="en-US"/>
        </w:rPr>
        <w:t>n</w:t>
      </w:r>
      <w:r w:rsidRPr="00BD451D">
        <w:rPr>
          <w:color w:val="000000"/>
          <w:sz w:val="28"/>
          <w:szCs w:val="28"/>
          <w:lang w:val="en-US"/>
        </w:rPr>
        <w:t xml:space="preserve"> là số cấp) và 01 truy xuất dữ liệu thực sự.</w:t>
      </w:r>
    </w:p>
    <w:p w14:paraId="4D5C0D20" w14:textId="77777777" w:rsidR="00BD451D" w:rsidRPr="00BD451D" w:rsidRDefault="00BD451D" w:rsidP="008F596D">
      <w:pPr>
        <w:jc w:val="left"/>
        <w:rPr>
          <w:sz w:val="28"/>
          <w:szCs w:val="28"/>
          <w:lang w:val="en-US"/>
        </w:rPr>
      </w:pPr>
    </w:p>
    <w:p w14:paraId="5F705792" w14:textId="77777777" w:rsidR="00BD451D" w:rsidRPr="008F596D" w:rsidRDefault="00BD451D" w:rsidP="006F0954">
      <w:pPr>
        <w:pStyle w:val="Heading2"/>
      </w:pPr>
      <w:bookmarkStart w:id="94" w:name="_Toc91160708"/>
      <w:r w:rsidRPr="008F596D">
        <w:t>Cache bảng trang</w:t>
      </w:r>
      <w:bookmarkEnd w:id="94"/>
    </w:p>
    <w:p w14:paraId="73DC58CC" w14:textId="77777777" w:rsidR="00BD451D" w:rsidRPr="00BD451D" w:rsidRDefault="00BD451D" w:rsidP="008F596D">
      <w:pPr>
        <w:rPr>
          <w:sz w:val="28"/>
          <w:szCs w:val="28"/>
          <w:lang w:val="en-US"/>
        </w:rPr>
      </w:pPr>
      <w:r w:rsidRPr="00BD451D">
        <w:rPr>
          <w:color w:val="000000"/>
          <w:sz w:val="28"/>
          <w:szCs w:val="28"/>
          <w:lang w:val="en-US"/>
        </w:rPr>
        <w:t>Cach bảng trang (Page Table Cache) hay còn gọi là TLB (Translation Lookaside Buffer) là một phần cứng nằm trong MMU nhằm lưu trữ một phần bảng trang để tăng tốc độ truy xuất:</w:t>
      </w:r>
    </w:p>
    <w:p w14:paraId="6747855D" w14:textId="77777777" w:rsidR="00BD451D" w:rsidRPr="00BD451D" w:rsidRDefault="00BD451D" w:rsidP="00D2625D">
      <w:pPr>
        <w:numPr>
          <w:ilvl w:val="0"/>
          <w:numId w:val="91"/>
        </w:numPr>
        <w:textAlignment w:val="baseline"/>
        <w:rPr>
          <w:color w:val="000000"/>
          <w:sz w:val="28"/>
          <w:szCs w:val="28"/>
          <w:lang w:val="en-US"/>
        </w:rPr>
      </w:pPr>
      <w:r w:rsidRPr="00BD451D">
        <w:rPr>
          <w:color w:val="000000"/>
          <w:sz w:val="28"/>
          <w:szCs w:val="28"/>
          <w:lang w:val="en-US"/>
        </w:rPr>
        <w:lastRenderedPageBreak/>
        <w:t>Nếu ánh xạ tìm thấy trong TLB thì địa chỉ vật lý sẽ được tính toán ngay mà không cần truy xuất bảng trang trong Bộ nhớ</w:t>
      </w:r>
    </w:p>
    <w:p w14:paraId="3DD43958" w14:textId="77777777" w:rsidR="00BD451D" w:rsidRPr="00BD451D" w:rsidRDefault="00BD451D" w:rsidP="00D2625D">
      <w:pPr>
        <w:numPr>
          <w:ilvl w:val="0"/>
          <w:numId w:val="91"/>
        </w:numPr>
        <w:textAlignment w:val="baseline"/>
        <w:rPr>
          <w:color w:val="000000"/>
          <w:sz w:val="28"/>
          <w:szCs w:val="28"/>
          <w:lang w:val="en-US"/>
        </w:rPr>
      </w:pPr>
      <w:r w:rsidRPr="00BD451D">
        <w:rPr>
          <w:color w:val="000000"/>
          <w:sz w:val="28"/>
          <w:szCs w:val="28"/>
          <w:lang w:val="en-US"/>
        </w:rPr>
        <w:t>Nếu ánh xạ không tìm thấy trong TLB thì sẽ phát sinh TLB miss và MMU phải truy xuất bảng trang trong Bộ nhớ</w:t>
      </w:r>
    </w:p>
    <w:p w14:paraId="11A8C8C7" w14:textId="77777777" w:rsidR="00BD451D" w:rsidRPr="00BD451D" w:rsidRDefault="00BD451D" w:rsidP="008F596D">
      <w:pPr>
        <w:jc w:val="left"/>
        <w:rPr>
          <w:sz w:val="28"/>
          <w:szCs w:val="28"/>
          <w:lang w:val="en-US"/>
        </w:rPr>
      </w:pPr>
    </w:p>
    <w:p w14:paraId="132B2BAC" w14:textId="1E1D86D3" w:rsidR="00BD451D" w:rsidRPr="008F596D" w:rsidRDefault="00BD451D" w:rsidP="006F0954">
      <w:pPr>
        <w:pStyle w:val="Heading2"/>
      </w:pPr>
      <w:bookmarkStart w:id="95" w:name="_Toc91160709"/>
      <w:r w:rsidRPr="008F596D">
        <w:t>Bảng trang ngược</w:t>
      </w:r>
      <w:bookmarkEnd w:id="95"/>
    </w:p>
    <w:p w14:paraId="6DCA0B11" w14:textId="77777777" w:rsidR="006D72AD" w:rsidRPr="008F596D" w:rsidRDefault="006D72AD" w:rsidP="008F596D">
      <w:pPr>
        <w:pStyle w:val="BodyText"/>
        <w:rPr>
          <w:lang w:val="en-US"/>
        </w:rPr>
      </w:pPr>
    </w:p>
    <w:p w14:paraId="7A3733DB" w14:textId="77777777" w:rsidR="00BD451D" w:rsidRPr="00BD451D" w:rsidRDefault="00BD451D" w:rsidP="008F596D">
      <w:pPr>
        <w:rPr>
          <w:sz w:val="28"/>
          <w:szCs w:val="28"/>
          <w:lang w:val="en-US"/>
        </w:rPr>
      </w:pPr>
      <w:r w:rsidRPr="00BD451D">
        <w:rPr>
          <w:color w:val="000000"/>
          <w:sz w:val="28"/>
          <w:szCs w:val="28"/>
          <w:lang w:val="en-US"/>
        </w:rPr>
        <w:t>Để ánh xạ địa chỉ, có thể sử dụng tổ chức bảng trang ngược như hình bên dưới.</w:t>
      </w:r>
    </w:p>
    <w:p w14:paraId="32CD589D" w14:textId="756F6840"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6DBC914E" wp14:editId="25A992BF">
            <wp:extent cx="5734050" cy="4000500"/>
            <wp:effectExtent l="0" t="0" r="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4000500"/>
                    </a:xfrm>
                    <a:prstGeom prst="rect">
                      <a:avLst/>
                    </a:prstGeom>
                    <a:noFill/>
                    <a:ln>
                      <a:noFill/>
                    </a:ln>
                  </pic:spPr>
                </pic:pic>
              </a:graphicData>
            </a:graphic>
          </wp:inline>
        </w:drawing>
      </w:r>
    </w:p>
    <w:p w14:paraId="0ACD42D9" w14:textId="77777777" w:rsidR="00BD451D" w:rsidRPr="00BD451D" w:rsidRDefault="00BD451D" w:rsidP="008F596D">
      <w:pPr>
        <w:rPr>
          <w:sz w:val="28"/>
          <w:szCs w:val="28"/>
          <w:lang w:val="en-US"/>
        </w:rPr>
      </w:pPr>
      <w:r w:rsidRPr="00BD451D">
        <w:rPr>
          <w:color w:val="000000"/>
          <w:sz w:val="28"/>
          <w:szCs w:val="28"/>
          <w:lang w:val="en-US"/>
        </w:rPr>
        <w:t>Nhược điểm của tổ chức này là chúng ta phải tìm pid trong bảng trang. Để tăng tốc độ tìm kiếm, có thể tổ chức bảng trang thành bảng băm như hình bên dưới.</w:t>
      </w:r>
    </w:p>
    <w:p w14:paraId="7F8A4111" w14:textId="7B1770C6" w:rsidR="00BD451D" w:rsidRPr="008F596D" w:rsidRDefault="00BD451D" w:rsidP="008F596D">
      <w:pPr>
        <w:jc w:val="center"/>
        <w:rPr>
          <w:sz w:val="28"/>
          <w:szCs w:val="28"/>
          <w:lang w:val="en-US"/>
        </w:rPr>
      </w:pPr>
      <w:r w:rsidRPr="008F596D">
        <w:rPr>
          <w:noProof/>
          <w:color w:val="000000"/>
          <w:sz w:val="28"/>
          <w:szCs w:val="28"/>
          <w:bdr w:val="none" w:sz="0" w:space="0" w:color="auto" w:frame="1"/>
          <w:lang w:val="en-US"/>
        </w:rPr>
        <w:lastRenderedPageBreak/>
        <w:drawing>
          <wp:inline distT="0" distB="0" distL="0" distR="0" wp14:anchorId="761F52AC" wp14:editId="607CBB2A">
            <wp:extent cx="5734050" cy="3314700"/>
            <wp:effectExtent l="0" t="0" r="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3314700"/>
                    </a:xfrm>
                    <a:prstGeom prst="rect">
                      <a:avLst/>
                    </a:prstGeom>
                    <a:noFill/>
                    <a:ln>
                      <a:noFill/>
                    </a:ln>
                  </pic:spPr>
                </pic:pic>
              </a:graphicData>
            </a:graphic>
          </wp:inline>
        </w:drawing>
      </w:r>
    </w:p>
    <w:p w14:paraId="4D4E67D2" w14:textId="77777777" w:rsidR="006D72AD" w:rsidRPr="00BD451D" w:rsidRDefault="006D72AD" w:rsidP="008F596D">
      <w:pPr>
        <w:pStyle w:val="BodyText"/>
        <w:rPr>
          <w:lang w:val="en-US"/>
        </w:rPr>
      </w:pPr>
    </w:p>
    <w:p w14:paraId="75EF18E4" w14:textId="53F1C1EC" w:rsidR="00BD451D" w:rsidRPr="008F596D" w:rsidRDefault="00BD451D" w:rsidP="006F0954">
      <w:pPr>
        <w:pStyle w:val="Heading2"/>
      </w:pPr>
      <w:bookmarkStart w:id="96" w:name="_Toc91160710"/>
      <w:r w:rsidRPr="008F596D">
        <w:t>Kích thước trang</w:t>
      </w:r>
      <w:bookmarkEnd w:id="96"/>
    </w:p>
    <w:p w14:paraId="7CA96461" w14:textId="77777777" w:rsidR="006D72AD" w:rsidRPr="008F596D" w:rsidRDefault="006D72AD" w:rsidP="008F596D">
      <w:pPr>
        <w:pStyle w:val="BodyText"/>
        <w:rPr>
          <w:lang w:val="en-US"/>
        </w:rPr>
      </w:pPr>
    </w:p>
    <w:p w14:paraId="709ADC6F" w14:textId="77777777" w:rsidR="00BD451D" w:rsidRPr="00BD451D" w:rsidRDefault="00BD451D" w:rsidP="008F596D">
      <w:pPr>
        <w:jc w:val="left"/>
        <w:rPr>
          <w:sz w:val="28"/>
          <w:szCs w:val="28"/>
          <w:lang w:val="en-US"/>
        </w:rPr>
      </w:pPr>
      <w:r w:rsidRPr="00BD451D">
        <w:rPr>
          <w:color w:val="000000"/>
          <w:sz w:val="28"/>
          <w:szCs w:val="28"/>
          <w:lang w:val="en-US"/>
        </w:rPr>
        <w:t>Xét 2 trường hợp:</w:t>
      </w:r>
    </w:p>
    <w:p w14:paraId="0007870A" w14:textId="77777777" w:rsidR="00BD451D" w:rsidRPr="00BD451D" w:rsidRDefault="00BD451D" w:rsidP="00D2625D">
      <w:pPr>
        <w:numPr>
          <w:ilvl w:val="0"/>
          <w:numId w:val="92"/>
        </w:numPr>
        <w:jc w:val="left"/>
        <w:textAlignment w:val="baseline"/>
        <w:rPr>
          <w:color w:val="000000"/>
          <w:sz w:val="28"/>
          <w:szCs w:val="28"/>
          <w:lang w:val="en-US"/>
        </w:rPr>
      </w:pPr>
      <w:r w:rsidRPr="00BD451D">
        <w:rPr>
          <w:color w:val="000000"/>
          <w:sz w:val="28"/>
          <w:szCs w:val="28"/>
          <w:lang w:val="en-US"/>
        </w:rPr>
        <w:t>10 bit độ dời -&gt; trang có kích thước 2^10 Byte = 1 KB</w:t>
      </w:r>
    </w:p>
    <w:p w14:paraId="3BD42FB9" w14:textId="77777777" w:rsidR="00BD451D" w:rsidRPr="00BD451D" w:rsidRDefault="00BD451D" w:rsidP="00D2625D">
      <w:pPr>
        <w:numPr>
          <w:ilvl w:val="0"/>
          <w:numId w:val="92"/>
        </w:numPr>
        <w:jc w:val="left"/>
        <w:textAlignment w:val="baseline"/>
        <w:rPr>
          <w:color w:val="000000"/>
          <w:sz w:val="28"/>
          <w:szCs w:val="28"/>
          <w:lang w:val="en-US"/>
        </w:rPr>
      </w:pPr>
      <w:r w:rsidRPr="00BD451D">
        <w:rPr>
          <w:color w:val="000000"/>
          <w:sz w:val="28"/>
          <w:szCs w:val="28"/>
          <w:lang w:val="en-US"/>
        </w:rPr>
        <w:t>12 bit độ dời -&gt; trang có kích thước 2^12 Byte = 4 KB</w:t>
      </w:r>
    </w:p>
    <w:p w14:paraId="5637A2AD" w14:textId="77777777" w:rsidR="00BD451D" w:rsidRPr="00BD451D" w:rsidRDefault="00BD451D" w:rsidP="008F596D">
      <w:pPr>
        <w:rPr>
          <w:sz w:val="28"/>
          <w:szCs w:val="28"/>
          <w:lang w:val="en-US"/>
        </w:rPr>
      </w:pPr>
      <w:r w:rsidRPr="00BD451D">
        <w:rPr>
          <w:color w:val="000000"/>
          <w:sz w:val="28"/>
          <w:szCs w:val="28"/>
          <w:lang w:val="en-US"/>
        </w:rPr>
        <w:t>Kích thước trang thường gặp trong Linux/x86 là 4 KB, tuy nhiên cũng có thể mở rộng lên 2 MB (21 bit độ dời) hoặc 1 GB (30 bit độ dời).</w:t>
      </w:r>
    </w:p>
    <w:p w14:paraId="2F689F7D" w14:textId="77777777" w:rsidR="00BD451D" w:rsidRPr="00BD451D" w:rsidRDefault="00BD451D" w:rsidP="008F596D">
      <w:pPr>
        <w:jc w:val="left"/>
        <w:rPr>
          <w:sz w:val="28"/>
          <w:szCs w:val="28"/>
          <w:lang w:val="en-US"/>
        </w:rPr>
      </w:pPr>
    </w:p>
    <w:p w14:paraId="5BBB53AD" w14:textId="77777777" w:rsidR="00BD451D" w:rsidRPr="00BD451D" w:rsidRDefault="00BD451D" w:rsidP="008F596D">
      <w:pPr>
        <w:rPr>
          <w:sz w:val="28"/>
          <w:szCs w:val="28"/>
          <w:lang w:val="en-US"/>
        </w:rPr>
      </w:pPr>
      <w:r w:rsidRPr="00BD451D">
        <w:rPr>
          <w:color w:val="000000"/>
          <w:sz w:val="28"/>
          <w:szCs w:val="28"/>
          <w:lang w:val="en-US"/>
        </w:rPr>
        <w:t>Kích thước trang càng lớn thì số mục trong bảng trang càng nhỏ, dẫn đến bảng trang sẽ nhỏ và TLB hit rate sẽ tăng. Nhưng đổi lại sẽ làm tăng tình trạng phân mảnh nội, dẫn đến lãng phí bộ nhớ nếu trang không được sử dụng hết không gian của trang.</w:t>
      </w:r>
    </w:p>
    <w:p w14:paraId="3C8608D0" w14:textId="77777777" w:rsidR="00BD451D" w:rsidRPr="00BD451D" w:rsidRDefault="00BD451D" w:rsidP="008F596D">
      <w:pPr>
        <w:jc w:val="left"/>
        <w:rPr>
          <w:sz w:val="28"/>
          <w:szCs w:val="28"/>
          <w:lang w:val="en-US"/>
        </w:rPr>
      </w:pPr>
    </w:p>
    <w:p w14:paraId="7D0CDBCA" w14:textId="097CE1CA" w:rsidR="00BD451D" w:rsidRPr="008F596D" w:rsidRDefault="00BD451D" w:rsidP="006F0954">
      <w:pPr>
        <w:pStyle w:val="Heading2"/>
      </w:pPr>
      <w:bookmarkStart w:id="97" w:name="_Toc91160711"/>
      <w:r w:rsidRPr="008F596D">
        <w:t>Phân đoạn (segmentation)</w:t>
      </w:r>
      <w:bookmarkEnd w:id="97"/>
    </w:p>
    <w:p w14:paraId="16EEC24D" w14:textId="77777777" w:rsidR="006D72AD" w:rsidRPr="008F596D" w:rsidRDefault="006D72AD" w:rsidP="008F596D">
      <w:pPr>
        <w:pStyle w:val="BodyText"/>
        <w:rPr>
          <w:lang w:val="en-US"/>
        </w:rPr>
      </w:pPr>
    </w:p>
    <w:p w14:paraId="7158D87B" w14:textId="77777777" w:rsidR="00BD451D" w:rsidRPr="00BD451D" w:rsidRDefault="00BD451D" w:rsidP="008F596D">
      <w:pPr>
        <w:rPr>
          <w:sz w:val="28"/>
          <w:szCs w:val="28"/>
          <w:lang w:val="en-US"/>
        </w:rPr>
      </w:pPr>
      <w:r w:rsidRPr="00BD451D">
        <w:rPr>
          <w:color w:val="000000"/>
          <w:sz w:val="28"/>
          <w:szCs w:val="28"/>
          <w:lang w:val="en-US"/>
        </w:rPr>
        <w:t xml:space="preserve">Ngoài kỹ thuật phân trang với kích thước mỗi trang cố định thì chúng ta cũng có thể sử dụng kỹ thuật phân đoạn với kích thước mỗi đoạn là tùy ý. Mỗi phân đoạn </w:t>
      </w:r>
      <w:r w:rsidRPr="00BD451D">
        <w:rPr>
          <w:color w:val="000000"/>
          <w:sz w:val="28"/>
          <w:szCs w:val="28"/>
          <w:lang w:val="en-US"/>
        </w:rPr>
        <w:lastRenderedPageBreak/>
        <w:t>sẽ ứng với mỗi thành phần có ý nghĩa trong không gian địa chỉ như: chương trình, dữ liệu, ngăn xếp, heap, …</w:t>
      </w:r>
    </w:p>
    <w:p w14:paraId="7875C983" w14:textId="509FE661"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2AB37BB5" wp14:editId="7AD82211">
            <wp:extent cx="5734050" cy="3552825"/>
            <wp:effectExtent l="0" t="0" r="0" b="9525"/>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3552825"/>
                    </a:xfrm>
                    <a:prstGeom prst="rect">
                      <a:avLst/>
                    </a:prstGeom>
                    <a:noFill/>
                    <a:ln>
                      <a:noFill/>
                    </a:ln>
                  </pic:spPr>
                </pic:pic>
              </a:graphicData>
            </a:graphic>
          </wp:inline>
        </w:drawing>
      </w:r>
    </w:p>
    <w:p w14:paraId="59C096E8" w14:textId="77777777" w:rsidR="00BD451D" w:rsidRPr="00BD451D" w:rsidRDefault="00BD451D" w:rsidP="008F596D">
      <w:pPr>
        <w:rPr>
          <w:sz w:val="28"/>
          <w:szCs w:val="28"/>
          <w:lang w:val="en-US"/>
        </w:rPr>
      </w:pPr>
      <w:r w:rsidRPr="00BD451D">
        <w:rPr>
          <w:color w:val="000000"/>
          <w:sz w:val="28"/>
          <w:szCs w:val="28"/>
          <w:lang w:val="en-US"/>
        </w:rPr>
        <w:t>Địa chỉ ảo gồm 2 phần là mô tả phân đoạn (selector) và độ dời (offset). Mô tả phân đoạn kết nối tới bảng mô tả để tạo ra thông tin vật lý của phân đoạn, thông tin này kết hợp với độ dời tạo thành địa chỉ tuyến tính để truy cập bộ nhớ.</w:t>
      </w:r>
    </w:p>
    <w:p w14:paraId="4C6A26E9" w14:textId="77777777" w:rsidR="00BD451D" w:rsidRPr="00BD451D" w:rsidRDefault="00BD451D" w:rsidP="008F596D">
      <w:pPr>
        <w:rPr>
          <w:sz w:val="28"/>
          <w:szCs w:val="28"/>
          <w:lang w:val="en-US"/>
        </w:rPr>
      </w:pPr>
      <w:r w:rsidRPr="00BD451D">
        <w:rPr>
          <w:color w:val="000000"/>
          <w:sz w:val="28"/>
          <w:szCs w:val="28"/>
          <w:lang w:val="en-US"/>
        </w:rPr>
        <w:t>Một phân đoạn là một phần bộ nhớ liên tục, kích thước của phân đoạn sẽ được tính bằng giá trị trong thanh ghi nền (base register) và thanh ghi giới hạn (limit register).</w:t>
      </w:r>
    </w:p>
    <w:p w14:paraId="1F639050" w14:textId="77777777" w:rsidR="00BD451D" w:rsidRPr="00BD451D" w:rsidRDefault="00BD451D" w:rsidP="008F596D">
      <w:pPr>
        <w:jc w:val="left"/>
        <w:rPr>
          <w:sz w:val="28"/>
          <w:szCs w:val="28"/>
          <w:lang w:val="en-US"/>
        </w:rPr>
      </w:pPr>
    </w:p>
    <w:p w14:paraId="49A41478" w14:textId="77777777" w:rsidR="00BD451D" w:rsidRPr="00BD451D" w:rsidRDefault="00BD451D" w:rsidP="008F596D">
      <w:pPr>
        <w:rPr>
          <w:sz w:val="28"/>
          <w:szCs w:val="28"/>
          <w:lang w:val="en-US"/>
        </w:rPr>
      </w:pPr>
      <w:r w:rsidRPr="00BD451D">
        <w:rPr>
          <w:color w:val="000000"/>
          <w:sz w:val="28"/>
          <w:szCs w:val="28"/>
          <w:lang w:val="en-US"/>
        </w:rPr>
        <w:t>Trong thực tế, phân trang và phân đoạn được sử dụng cùng nhau như hình bên dưới.</w:t>
      </w:r>
    </w:p>
    <w:p w14:paraId="36B21D68" w14:textId="4B173705"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429DA5E5" wp14:editId="27FDB50B">
            <wp:extent cx="5734050" cy="752475"/>
            <wp:effectExtent l="0" t="0" r="0" b="9525"/>
            <wp:docPr id="74" name="Picture 7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752475"/>
                    </a:xfrm>
                    <a:prstGeom prst="rect">
                      <a:avLst/>
                    </a:prstGeom>
                    <a:noFill/>
                    <a:ln>
                      <a:noFill/>
                    </a:ln>
                  </pic:spPr>
                </pic:pic>
              </a:graphicData>
            </a:graphic>
          </wp:inline>
        </w:drawing>
      </w:r>
    </w:p>
    <w:p w14:paraId="6A1EE224" w14:textId="77777777" w:rsidR="00BD451D" w:rsidRPr="00BD451D" w:rsidRDefault="00BD451D" w:rsidP="008F596D">
      <w:pPr>
        <w:spacing w:after="240"/>
        <w:jc w:val="left"/>
        <w:rPr>
          <w:sz w:val="28"/>
          <w:szCs w:val="28"/>
          <w:lang w:val="en-US"/>
        </w:rPr>
      </w:pPr>
    </w:p>
    <w:p w14:paraId="3DD6643B" w14:textId="60A0B520" w:rsidR="00BD451D" w:rsidRPr="008F596D" w:rsidRDefault="00BD451D" w:rsidP="006F0954">
      <w:pPr>
        <w:pStyle w:val="Heading2"/>
      </w:pPr>
      <w:bookmarkStart w:id="98" w:name="_Toc91160712"/>
      <w:r w:rsidRPr="008F596D">
        <w:t>Cấp phát bộ nhớ</w:t>
      </w:r>
      <w:bookmarkEnd w:id="98"/>
    </w:p>
    <w:p w14:paraId="10516C76" w14:textId="77777777" w:rsidR="006D72AD" w:rsidRPr="008F596D" w:rsidRDefault="006D72AD" w:rsidP="008F596D">
      <w:pPr>
        <w:pStyle w:val="BodyText"/>
        <w:rPr>
          <w:lang w:val="en-US"/>
        </w:rPr>
      </w:pPr>
    </w:p>
    <w:p w14:paraId="64D00D83" w14:textId="77777777" w:rsidR="00BD451D" w:rsidRPr="00BD451D" w:rsidRDefault="00BD451D" w:rsidP="008F596D">
      <w:pPr>
        <w:rPr>
          <w:sz w:val="28"/>
          <w:szCs w:val="28"/>
          <w:lang w:val="en-US"/>
        </w:rPr>
      </w:pPr>
      <w:r w:rsidRPr="00BD451D">
        <w:rPr>
          <w:color w:val="000000"/>
          <w:sz w:val="28"/>
          <w:szCs w:val="28"/>
          <w:lang w:val="en-US"/>
        </w:rPr>
        <w:lastRenderedPageBreak/>
        <w:t>OS có một thành thành phần là Bộ cấp phát bộ nhớ dùng để cấp phát bộ nhớ cho các tiến trình cũng như quyết định việc ánh xạ giữa trang ảo và khung trang vật lý, tính hợp lệ và quyền truy cập. Bộ cấp phát có thể nằm ở mức nhân (kernel) hoặc mức người dùng:</w:t>
      </w:r>
    </w:p>
    <w:p w14:paraId="1CA351E1" w14:textId="77777777" w:rsidR="00BD451D" w:rsidRPr="00BD451D" w:rsidRDefault="00BD451D" w:rsidP="00D2625D">
      <w:pPr>
        <w:numPr>
          <w:ilvl w:val="0"/>
          <w:numId w:val="93"/>
        </w:numPr>
        <w:textAlignment w:val="baseline"/>
        <w:rPr>
          <w:color w:val="000000"/>
          <w:sz w:val="28"/>
          <w:szCs w:val="28"/>
          <w:lang w:val="en-US"/>
        </w:rPr>
      </w:pPr>
      <w:r w:rsidRPr="00BD451D">
        <w:rPr>
          <w:color w:val="000000"/>
          <w:sz w:val="28"/>
          <w:szCs w:val="28"/>
          <w:lang w:val="en-US"/>
        </w:rPr>
        <w:t>Bộ cấp phát mức nhân: chịu trách nhiệm cho các vùng nhớ được cấp phát cho nhân (kernel state), theo dõi bộ nhớ còn trống và trạng thái tiến trình tĩnh (static process state) như code, stack, khởi tạo dữ liệu </w:t>
      </w:r>
    </w:p>
    <w:p w14:paraId="4088DECF" w14:textId="77777777" w:rsidR="00BD451D" w:rsidRPr="00BD451D" w:rsidRDefault="00BD451D" w:rsidP="00D2625D">
      <w:pPr>
        <w:numPr>
          <w:ilvl w:val="0"/>
          <w:numId w:val="93"/>
        </w:numPr>
        <w:textAlignment w:val="baseline"/>
        <w:rPr>
          <w:color w:val="000000"/>
          <w:sz w:val="28"/>
          <w:szCs w:val="28"/>
          <w:lang w:val="en-US"/>
        </w:rPr>
      </w:pPr>
      <w:r w:rsidRPr="00BD451D">
        <w:rPr>
          <w:color w:val="000000"/>
          <w:sz w:val="28"/>
          <w:szCs w:val="28"/>
          <w:lang w:val="en-US"/>
        </w:rPr>
        <w:t>Bộ cấp phát mức người dùng: chịu trách nhiệm cho các vùng nhớ được cấp phát cho trạng thái tiến trình động (dynamic process state) như heap trong quá trình tiến trình thực thi thông qua malloc/free của bộ cấp phát. Hàm malloc() cấp phát bộ nhớ được yêu cầu và trả về một con trỏ tới nó. Trong khi đó hàm free() sẽ thu hồi bộ nhớ đã được cấp phát.</w:t>
      </w:r>
    </w:p>
    <w:p w14:paraId="5DD87C45" w14:textId="77777777" w:rsidR="00BD451D" w:rsidRPr="00BD451D" w:rsidRDefault="00BD451D" w:rsidP="008F596D">
      <w:pPr>
        <w:jc w:val="left"/>
        <w:rPr>
          <w:sz w:val="28"/>
          <w:szCs w:val="28"/>
          <w:lang w:val="en-US"/>
        </w:rPr>
      </w:pPr>
    </w:p>
    <w:p w14:paraId="5524516F" w14:textId="1EBAAA8F" w:rsidR="00BD451D" w:rsidRPr="008F596D" w:rsidRDefault="00BD451D" w:rsidP="006F0954">
      <w:pPr>
        <w:pStyle w:val="Heading2"/>
      </w:pPr>
      <w:bookmarkStart w:id="99" w:name="_Toc91160713"/>
      <w:r w:rsidRPr="008F596D">
        <w:t>Thách thức của việc cấp phát bộ nhớ</w:t>
      </w:r>
      <w:bookmarkEnd w:id="99"/>
    </w:p>
    <w:p w14:paraId="7A2DF28F" w14:textId="77777777" w:rsidR="006D72AD" w:rsidRPr="008F596D" w:rsidRDefault="006D72AD" w:rsidP="008F596D">
      <w:pPr>
        <w:pStyle w:val="BodyText"/>
        <w:rPr>
          <w:lang w:val="en-US"/>
        </w:rPr>
      </w:pPr>
    </w:p>
    <w:p w14:paraId="6D54FE84" w14:textId="77777777" w:rsidR="00BD451D" w:rsidRPr="00BD451D" w:rsidRDefault="00BD451D" w:rsidP="008F596D">
      <w:pPr>
        <w:jc w:val="left"/>
        <w:rPr>
          <w:sz w:val="28"/>
          <w:szCs w:val="28"/>
          <w:lang w:val="en-US"/>
        </w:rPr>
      </w:pPr>
      <w:r w:rsidRPr="00BD451D">
        <w:rPr>
          <w:color w:val="000000"/>
          <w:sz w:val="28"/>
          <w:szCs w:val="28"/>
          <w:lang w:val="en-US"/>
        </w:rPr>
        <w:t>Mỗi yêu cầu cấp phát bộ nhớ được yêu cầu phải liền nhau. Nghĩa là nếu chúng ta yêu cầu 4 khung trang thì bộ cấp phát phải cấp phát 4 khung trang liền nhau (ngược lại thì việc cấp phát thất bại).</w:t>
      </w:r>
    </w:p>
    <w:p w14:paraId="70B4FD12" w14:textId="77777777" w:rsidR="00BD451D" w:rsidRPr="00BD451D" w:rsidRDefault="00BD451D" w:rsidP="008F596D">
      <w:pPr>
        <w:jc w:val="left"/>
        <w:rPr>
          <w:sz w:val="28"/>
          <w:szCs w:val="28"/>
          <w:lang w:val="en-US"/>
        </w:rPr>
      </w:pPr>
      <w:r w:rsidRPr="00BD451D">
        <w:rPr>
          <w:color w:val="000000"/>
          <w:sz w:val="28"/>
          <w:szCs w:val="28"/>
          <w:lang w:val="en-US"/>
        </w:rPr>
        <w:t>Giả sử chúng ta có 16 khung trang và kịch bản lần lượt như sau:</w:t>
      </w:r>
    </w:p>
    <w:p w14:paraId="6A5D83C3" w14:textId="77777777" w:rsidR="00BD451D" w:rsidRPr="00BD451D" w:rsidRDefault="00BD451D" w:rsidP="00D2625D">
      <w:pPr>
        <w:numPr>
          <w:ilvl w:val="0"/>
          <w:numId w:val="94"/>
        </w:numPr>
        <w:jc w:val="left"/>
        <w:textAlignment w:val="baseline"/>
        <w:rPr>
          <w:color w:val="000000"/>
          <w:sz w:val="28"/>
          <w:szCs w:val="28"/>
          <w:lang w:val="en-US"/>
        </w:rPr>
      </w:pPr>
      <w:r w:rsidRPr="00BD451D">
        <w:rPr>
          <w:color w:val="000000"/>
          <w:sz w:val="28"/>
          <w:szCs w:val="28"/>
          <w:lang w:val="en-US"/>
        </w:rPr>
        <w:t>Có 4 yêu cầu cấp phát lần lượt là: 2 khung trang, 4 khung trang, 4 khung trang, 4 khung trang</w:t>
      </w:r>
    </w:p>
    <w:p w14:paraId="2094C328" w14:textId="77777777" w:rsidR="00BD451D" w:rsidRPr="00BD451D" w:rsidRDefault="00BD451D" w:rsidP="00D2625D">
      <w:pPr>
        <w:numPr>
          <w:ilvl w:val="0"/>
          <w:numId w:val="94"/>
        </w:numPr>
        <w:jc w:val="left"/>
        <w:textAlignment w:val="baseline"/>
        <w:rPr>
          <w:color w:val="000000"/>
          <w:sz w:val="28"/>
          <w:szCs w:val="28"/>
          <w:lang w:val="en-US"/>
        </w:rPr>
      </w:pPr>
      <w:r w:rsidRPr="00BD451D">
        <w:rPr>
          <w:color w:val="000000"/>
          <w:sz w:val="28"/>
          <w:szCs w:val="28"/>
          <w:lang w:val="en-US"/>
        </w:rPr>
        <w:t>Giải phóng 2 khung trang đầu</w:t>
      </w:r>
    </w:p>
    <w:p w14:paraId="060F9DEA" w14:textId="77777777" w:rsidR="00BD451D" w:rsidRPr="00BD451D" w:rsidRDefault="00BD451D" w:rsidP="00D2625D">
      <w:pPr>
        <w:numPr>
          <w:ilvl w:val="0"/>
          <w:numId w:val="94"/>
        </w:numPr>
        <w:jc w:val="left"/>
        <w:textAlignment w:val="baseline"/>
        <w:rPr>
          <w:color w:val="000000"/>
          <w:sz w:val="28"/>
          <w:szCs w:val="28"/>
          <w:lang w:val="en-US"/>
        </w:rPr>
      </w:pPr>
      <w:r w:rsidRPr="00BD451D">
        <w:rPr>
          <w:color w:val="000000"/>
          <w:sz w:val="28"/>
          <w:szCs w:val="28"/>
          <w:lang w:val="en-US"/>
        </w:rPr>
        <w:t>Yêu cầu cấp phát thêm 4 khung trang</w:t>
      </w:r>
    </w:p>
    <w:p w14:paraId="2029DF52" w14:textId="77777777" w:rsidR="00BD451D" w:rsidRPr="00BD451D" w:rsidRDefault="00BD451D" w:rsidP="008F596D">
      <w:pPr>
        <w:rPr>
          <w:sz w:val="28"/>
          <w:szCs w:val="28"/>
          <w:lang w:val="en-US"/>
        </w:rPr>
      </w:pPr>
      <w:r w:rsidRPr="00BD451D">
        <w:rPr>
          <w:color w:val="000000"/>
          <w:sz w:val="28"/>
          <w:szCs w:val="28"/>
          <w:lang w:val="en-US"/>
        </w:rPr>
        <w:t>Lúc đầu cấp phát 2 + 4 + 4 + 4 = 14 khung trang (từ khung trang 1 tới khung trang 14). Sau đó giải phóng 2 khung trang đầu, như thế còn 4 khung trang trống là 1, 2, 15 và 16. Cuối cùng yêu cầu cấp phát thêm 4 khung trang thì việc cấp phát sẽ thất bại do 4 khung trang trống không liền nhau, vấn đề này được gọi là phân mảnh ngoại.</w:t>
      </w:r>
    </w:p>
    <w:p w14:paraId="016900F1" w14:textId="77777777" w:rsidR="00BD451D" w:rsidRPr="00BD451D" w:rsidRDefault="00BD451D" w:rsidP="008F596D">
      <w:pPr>
        <w:jc w:val="left"/>
        <w:rPr>
          <w:sz w:val="28"/>
          <w:szCs w:val="28"/>
          <w:lang w:val="en-US"/>
        </w:rPr>
      </w:pPr>
    </w:p>
    <w:p w14:paraId="3455E136" w14:textId="77777777" w:rsidR="00BD451D" w:rsidRPr="00BD451D" w:rsidRDefault="00BD451D" w:rsidP="008F596D">
      <w:pPr>
        <w:rPr>
          <w:sz w:val="28"/>
          <w:szCs w:val="28"/>
          <w:lang w:val="en-US"/>
        </w:rPr>
      </w:pPr>
      <w:r w:rsidRPr="00BD451D">
        <w:rPr>
          <w:color w:val="000000"/>
          <w:sz w:val="28"/>
          <w:szCs w:val="28"/>
          <w:lang w:val="en-US"/>
        </w:rPr>
        <w:lastRenderedPageBreak/>
        <w:t>Để giải quyết vấn đề trong bài toán trên thì có thể cấp phát 2 khung trang đầu ở khung trang 0 và 1, 12 khung trang tiếp theo ở các khung trang từ 4 đến 16. Sau khi giải phòng 2 khung trang đầu thì sẽ có 4 khung trang trống liên tiếp để cấp phát cho yêu cầu cấp 4 khung trang cuối cùng.</w:t>
      </w:r>
    </w:p>
    <w:p w14:paraId="5DADAF48" w14:textId="77777777" w:rsidR="00BD451D" w:rsidRPr="00BD451D" w:rsidRDefault="00BD451D" w:rsidP="008F596D">
      <w:pPr>
        <w:jc w:val="left"/>
        <w:rPr>
          <w:sz w:val="28"/>
          <w:szCs w:val="28"/>
          <w:lang w:val="en-US"/>
        </w:rPr>
      </w:pPr>
    </w:p>
    <w:p w14:paraId="6B2A3A41" w14:textId="4FBF4425" w:rsidR="00BD451D" w:rsidRPr="008F596D" w:rsidRDefault="00BD451D" w:rsidP="006F0954">
      <w:pPr>
        <w:pStyle w:val="Heading2"/>
      </w:pPr>
      <w:bookmarkStart w:id="100" w:name="_Toc91160714"/>
      <w:r w:rsidRPr="008F596D">
        <w:t>Bộ cấp phát bộ nhớ mức nhân của Linux</w:t>
      </w:r>
      <w:bookmarkEnd w:id="100"/>
    </w:p>
    <w:p w14:paraId="77A6245E" w14:textId="77777777" w:rsidR="006D72AD" w:rsidRPr="008F596D" w:rsidRDefault="006D72AD" w:rsidP="008F596D">
      <w:pPr>
        <w:pStyle w:val="BodyText"/>
        <w:rPr>
          <w:lang w:val="en-US"/>
        </w:rPr>
      </w:pPr>
    </w:p>
    <w:p w14:paraId="4E09B0B8" w14:textId="77777777" w:rsidR="00BD451D" w:rsidRPr="00BD451D" w:rsidRDefault="00BD451D" w:rsidP="008F596D">
      <w:pPr>
        <w:jc w:val="left"/>
        <w:rPr>
          <w:sz w:val="28"/>
          <w:szCs w:val="28"/>
          <w:lang w:val="en-US"/>
        </w:rPr>
      </w:pPr>
      <w:r w:rsidRPr="00BD451D">
        <w:rPr>
          <w:color w:val="000000"/>
          <w:sz w:val="28"/>
          <w:szCs w:val="28"/>
          <w:lang w:val="en-US"/>
        </w:rPr>
        <w:t>Để xử lý các không gian bị phân mảnh và hợp nhất chúng lại, Linux sử dụng 2 cơ chế:</w:t>
      </w:r>
    </w:p>
    <w:p w14:paraId="64CD6C44" w14:textId="77777777" w:rsidR="00BD451D" w:rsidRPr="00BD451D" w:rsidRDefault="00BD451D" w:rsidP="00D2625D">
      <w:pPr>
        <w:numPr>
          <w:ilvl w:val="0"/>
          <w:numId w:val="95"/>
        </w:numPr>
        <w:jc w:val="left"/>
        <w:textAlignment w:val="baseline"/>
        <w:rPr>
          <w:color w:val="000000"/>
          <w:sz w:val="28"/>
          <w:szCs w:val="28"/>
          <w:lang w:val="en-US"/>
        </w:rPr>
      </w:pPr>
      <w:r w:rsidRPr="00BD451D">
        <w:rPr>
          <w:color w:val="000000"/>
          <w:sz w:val="28"/>
          <w:szCs w:val="28"/>
          <w:lang w:val="en-US"/>
        </w:rPr>
        <w:t>Buddy:</w:t>
      </w:r>
    </w:p>
    <w:p w14:paraId="37BF5C59" w14:textId="77777777" w:rsidR="00BD451D" w:rsidRPr="00BD451D" w:rsidRDefault="00BD451D" w:rsidP="00D2625D">
      <w:pPr>
        <w:numPr>
          <w:ilvl w:val="1"/>
          <w:numId w:val="95"/>
        </w:numPr>
        <w:jc w:val="left"/>
        <w:textAlignment w:val="baseline"/>
        <w:rPr>
          <w:color w:val="000000"/>
          <w:sz w:val="28"/>
          <w:szCs w:val="28"/>
          <w:lang w:val="en-US"/>
        </w:rPr>
      </w:pPr>
      <w:r w:rsidRPr="00BD451D">
        <w:rPr>
          <w:color w:val="000000"/>
          <w:sz w:val="28"/>
          <w:szCs w:val="28"/>
          <w:lang w:val="en-US"/>
        </w:rPr>
        <w:t>Cấp phát các vùng nhớ có kích thước 2^x</w:t>
      </w:r>
    </w:p>
    <w:p w14:paraId="43468E89" w14:textId="7EF1C867"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34F2258C" wp14:editId="3C936E0D">
            <wp:extent cx="5734050" cy="2133600"/>
            <wp:effectExtent l="0" t="0" r="0" b="0"/>
            <wp:docPr id="73" name="Picture 73" descr="A picture containing tex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whit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2133600"/>
                    </a:xfrm>
                    <a:prstGeom prst="rect">
                      <a:avLst/>
                    </a:prstGeom>
                    <a:noFill/>
                    <a:ln>
                      <a:noFill/>
                    </a:ln>
                  </pic:spPr>
                </pic:pic>
              </a:graphicData>
            </a:graphic>
          </wp:inline>
        </w:drawing>
      </w:r>
    </w:p>
    <w:p w14:paraId="04D6ED33" w14:textId="77777777" w:rsidR="00BD451D" w:rsidRPr="00BD451D" w:rsidRDefault="00BD451D" w:rsidP="00D2625D">
      <w:pPr>
        <w:numPr>
          <w:ilvl w:val="0"/>
          <w:numId w:val="96"/>
        </w:numPr>
        <w:ind w:left="1440"/>
        <w:textAlignment w:val="baseline"/>
        <w:rPr>
          <w:color w:val="000000"/>
          <w:sz w:val="28"/>
          <w:szCs w:val="28"/>
          <w:lang w:val="en-US"/>
        </w:rPr>
      </w:pPr>
      <w:r w:rsidRPr="00BD451D">
        <w:rPr>
          <w:color w:val="000000"/>
          <w:sz w:val="28"/>
          <w:szCs w:val="28"/>
          <w:lang w:val="en-US"/>
        </w:rPr>
        <w:t>Khi có yêu cầu cấp phát, bộ cấp phát chia vùng nhớ này ra thành các các vùng nhỏ hơn nhưng vẫn có kích thước 2^x. Bộ cấp phát tiếp tục chia nhỏ cho đến khi đạt được vùng có kích thước 2^x nhỏ nhất đáp ứng được yêu cầu cấp phát.</w:t>
      </w:r>
    </w:p>
    <w:p w14:paraId="44565F52" w14:textId="77777777" w:rsidR="00BD451D" w:rsidRPr="00BD451D" w:rsidRDefault="00BD451D" w:rsidP="00D2625D">
      <w:pPr>
        <w:numPr>
          <w:ilvl w:val="0"/>
          <w:numId w:val="96"/>
        </w:numPr>
        <w:ind w:left="1440"/>
        <w:jc w:val="left"/>
        <w:textAlignment w:val="baseline"/>
        <w:rPr>
          <w:color w:val="000000"/>
          <w:sz w:val="28"/>
          <w:szCs w:val="28"/>
          <w:lang w:val="en-US"/>
        </w:rPr>
      </w:pPr>
      <w:r w:rsidRPr="00BD451D">
        <w:rPr>
          <w:color w:val="000000"/>
          <w:sz w:val="28"/>
          <w:szCs w:val="28"/>
          <w:lang w:val="en-US"/>
        </w:rPr>
        <w:t>Khi giải phóng bộ nhớ, bộ cấp phát sẽ kiểm tra các vùng lân cận để tạo thành vùng trống có kích thước lớn hơn.</w:t>
      </w:r>
    </w:p>
    <w:p w14:paraId="4093A38E" w14:textId="77777777" w:rsidR="00BD451D" w:rsidRPr="00BD451D" w:rsidRDefault="00BD451D" w:rsidP="00D2625D">
      <w:pPr>
        <w:numPr>
          <w:ilvl w:val="0"/>
          <w:numId w:val="96"/>
        </w:numPr>
        <w:ind w:left="1440"/>
        <w:textAlignment w:val="baseline"/>
        <w:rPr>
          <w:color w:val="000000"/>
          <w:sz w:val="28"/>
          <w:szCs w:val="28"/>
          <w:lang w:val="en-US"/>
        </w:rPr>
      </w:pPr>
      <w:r w:rsidRPr="00BD451D">
        <w:rPr>
          <w:color w:val="000000"/>
          <w:sz w:val="28"/>
          <w:szCs w:val="28"/>
          <w:lang w:val="en-US"/>
        </w:rPr>
        <w:t>Hướng tiếp cận này giống như tạo 1 heap bằng cách sử dụng một khối bộ nhớ. Mặc dù việc phân mảnh vẫn tồn tại nhưng cho phép gộp dữ liệu tốt và nhanh để giảm thiểu vấn đề phân mảnh.</w:t>
      </w:r>
    </w:p>
    <w:p w14:paraId="7AF66576" w14:textId="77777777" w:rsidR="00BD451D" w:rsidRPr="00BD451D" w:rsidRDefault="00BD451D" w:rsidP="00D2625D">
      <w:pPr>
        <w:numPr>
          <w:ilvl w:val="0"/>
          <w:numId w:val="97"/>
        </w:numPr>
        <w:jc w:val="left"/>
        <w:textAlignment w:val="baseline"/>
        <w:rPr>
          <w:color w:val="000000"/>
          <w:sz w:val="28"/>
          <w:szCs w:val="28"/>
          <w:lang w:val="en-US"/>
        </w:rPr>
      </w:pPr>
      <w:r w:rsidRPr="00BD451D">
        <w:rPr>
          <w:color w:val="000000"/>
          <w:sz w:val="28"/>
          <w:szCs w:val="28"/>
          <w:lang w:val="en-US"/>
        </w:rPr>
        <w:t>Slab</w:t>
      </w:r>
    </w:p>
    <w:p w14:paraId="599F48C4" w14:textId="77777777" w:rsidR="00BD451D" w:rsidRPr="00BD451D" w:rsidRDefault="00BD451D" w:rsidP="00D2625D">
      <w:pPr>
        <w:numPr>
          <w:ilvl w:val="1"/>
          <w:numId w:val="97"/>
        </w:numPr>
        <w:textAlignment w:val="baseline"/>
        <w:rPr>
          <w:color w:val="000000"/>
          <w:sz w:val="28"/>
          <w:szCs w:val="28"/>
          <w:lang w:val="en-US"/>
        </w:rPr>
      </w:pPr>
      <w:r w:rsidRPr="00BD451D">
        <w:rPr>
          <w:color w:val="000000"/>
          <w:sz w:val="28"/>
          <w:szCs w:val="28"/>
          <w:lang w:val="en-US"/>
        </w:rPr>
        <w:t>Buddy sẽ gặp vấn đề phân mảnh nội do hầu hết các cấu trúc dữ liệu không theo kích thước 2^x</w:t>
      </w:r>
    </w:p>
    <w:p w14:paraId="4EB76C6E" w14:textId="1113AE6F"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lastRenderedPageBreak/>
        <w:drawing>
          <wp:inline distT="0" distB="0" distL="0" distR="0" wp14:anchorId="48974027" wp14:editId="44F89FB5">
            <wp:extent cx="5000625" cy="3543300"/>
            <wp:effectExtent l="0" t="0" r="9525"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00625" cy="3543300"/>
                    </a:xfrm>
                    <a:prstGeom prst="rect">
                      <a:avLst/>
                    </a:prstGeom>
                    <a:noFill/>
                    <a:ln>
                      <a:noFill/>
                    </a:ln>
                  </pic:spPr>
                </pic:pic>
              </a:graphicData>
            </a:graphic>
          </wp:inline>
        </w:drawing>
      </w:r>
    </w:p>
    <w:p w14:paraId="6DC7A102" w14:textId="77777777" w:rsidR="00BD451D" w:rsidRPr="00BD451D" w:rsidRDefault="00BD451D" w:rsidP="00D2625D">
      <w:pPr>
        <w:numPr>
          <w:ilvl w:val="0"/>
          <w:numId w:val="98"/>
        </w:numPr>
        <w:ind w:left="1440"/>
        <w:textAlignment w:val="baseline"/>
        <w:rPr>
          <w:color w:val="000000"/>
          <w:sz w:val="28"/>
          <w:szCs w:val="28"/>
          <w:lang w:val="en-US"/>
        </w:rPr>
      </w:pPr>
      <w:r w:rsidRPr="00BD451D">
        <w:rPr>
          <w:color w:val="000000"/>
          <w:sz w:val="28"/>
          <w:szCs w:val="28"/>
          <w:lang w:val="en-US"/>
        </w:rPr>
        <w:t>Bộ cấp phát xây dựng các cache đối tượng tùy biến trên đỉnh của slab. Bản thân slab thể hiện bộ nhớ vật lý được cấp phát liên tiếp. Bộ cấp phất sẽ khởi tạo các cache cho các đối tượng khác nhau. Khi cần cấp phát cho 1 đối tượng cụ thể thì nó sẽ tới cache và sử dụng 1 trong những phần tử của cache, nếu không có phần tử phù hợp thì nó sẽ tạo thêm 1 slab khác và gán nó tới cache.</w:t>
      </w:r>
    </w:p>
    <w:p w14:paraId="1E78BCE5" w14:textId="77777777" w:rsidR="00BD451D" w:rsidRPr="00BD451D" w:rsidRDefault="00BD451D" w:rsidP="00D2625D">
      <w:pPr>
        <w:numPr>
          <w:ilvl w:val="0"/>
          <w:numId w:val="98"/>
        </w:numPr>
        <w:ind w:left="1440"/>
        <w:textAlignment w:val="baseline"/>
        <w:rPr>
          <w:color w:val="000000"/>
          <w:sz w:val="28"/>
          <w:szCs w:val="28"/>
          <w:lang w:val="en-US"/>
        </w:rPr>
      </w:pPr>
      <w:r w:rsidRPr="00BD451D">
        <w:rPr>
          <w:color w:val="000000"/>
          <w:sz w:val="28"/>
          <w:szCs w:val="28"/>
          <w:lang w:val="en-US"/>
        </w:rPr>
        <w:t>Slab không gặp vấn đề về phân mảnh nội vì bộ nhớ được cấp phát liên tục.</w:t>
      </w:r>
    </w:p>
    <w:p w14:paraId="18F357B7" w14:textId="77777777" w:rsidR="00BD451D" w:rsidRPr="00BD451D" w:rsidRDefault="00BD451D" w:rsidP="008F596D">
      <w:pPr>
        <w:jc w:val="left"/>
        <w:rPr>
          <w:sz w:val="28"/>
          <w:szCs w:val="28"/>
          <w:lang w:val="en-US"/>
        </w:rPr>
      </w:pPr>
    </w:p>
    <w:p w14:paraId="4A78B5A3" w14:textId="3BCE1DB0" w:rsidR="00BD451D" w:rsidRPr="008F596D" w:rsidRDefault="00BD451D" w:rsidP="006F0954">
      <w:pPr>
        <w:pStyle w:val="Heading2"/>
      </w:pPr>
      <w:bookmarkStart w:id="101" w:name="_Toc91160715"/>
      <w:r w:rsidRPr="008F596D">
        <w:t>Nạp trang theo nhu cầu</w:t>
      </w:r>
      <w:bookmarkEnd w:id="101"/>
    </w:p>
    <w:p w14:paraId="6D55C65F" w14:textId="77777777" w:rsidR="006D72AD" w:rsidRPr="008F596D" w:rsidRDefault="006D72AD" w:rsidP="008F596D">
      <w:pPr>
        <w:pStyle w:val="BodyText"/>
        <w:rPr>
          <w:lang w:val="en-US"/>
        </w:rPr>
      </w:pPr>
    </w:p>
    <w:p w14:paraId="13DD03DC" w14:textId="77777777" w:rsidR="00BD451D" w:rsidRPr="00BD451D" w:rsidRDefault="00BD451D" w:rsidP="008F596D">
      <w:pPr>
        <w:rPr>
          <w:sz w:val="28"/>
          <w:szCs w:val="28"/>
          <w:lang w:val="en-US"/>
        </w:rPr>
      </w:pPr>
      <w:r w:rsidRPr="00BD451D">
        <w:rPr>
          <w:color w:val="000000"/>
          <w:sz w:val="28"/>
          <w:szCs w:val="28"/>
          <w:lang w:val="en-US"/>
        </w:rPr>
        <w:t>Vì Bộ nhớ vật lý thường nhỏ hơn Bộ nhớ ảo nên các trang cần cấp phát không phải lúc nào cũng nằm trong Bộ nhớ vật lý mà có thể nằm trong ổ đĩa cứng, vì thế cần phải sao lưu và phục hồi khung trang vật lý từ ổ đĩa cứng. Vấn đề này được gọi là nạp trang theo nhu cầu.</w:t>
      </w:r>
    </w:p>
    <w:p w14:paraId="20E9DA01" w14:textId="44191CBF"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lastRenderedPageBreak/>
        <w:drawing>
          <wp:inline distT="0" distB="0" distL="0" distR="0" wp14:anchorId="6D84FF44" wp14:editId="4C2BB705">
            <wp:extent cx="5010150" cy="4152900"/>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0150" cy="4152900"/>
                    </a:xfrm>
                    <a:prstGeom prst="rect">
                      <a:avLst/>
                    </a:prstGeom>
                    <a:noFill/>
                    <a:ln>
                      <a:noFill/>
                    </a:ln>
                  </pic:spPr>
                </pic:pic>
              </a:graphicData>
            </a:graphic>
          </wp:inline>
        </w:drawing>
      </w:r>
    </w:p>
    <w:p w14:paraId="465D0BFD" w14:textId="77777777" w:rsidR="00BD451D" w:rsidRPr="00BD451D" w:rsidRDefault="00BD451D" w:rsidP="008F596D">
      <w:pPr>
        <w:rPr>
          <w:sz w:val="28"/>
          <w:szCs w:val="28"/>
          <w:lang w:val="en-US"/>
        </w:rPr>
      </w:pPr>
      <w:r w:rsidRPr="00BD451D">
        <w:rPr>
          <w:color w:val="000000"/>
          <w:sz w:val="28"/>
          <w:szCs w:val="28"/>
          <w:lang w:val="en-US"/>
        </w:rPr>
        <w:t>Khi một trang không nằm trong bộ nhớ (1), nghĩa là bit p (present) trong mục bảng trang sẽ bị thiết lập là 0. Khi có một tham chiếu đến trang này thì MMU sẽ phát ra 1 ngoại lệ lỗi trang (page fault) tới nhân của OS (2), lúc này OS sẽ khôi phục lại trang từ ổ đĩa cứng (3) và đưa vào vị trí trống trong bộ nhớ (4). sau đó, dựa vào số hiệu khung trang, OS sẽ cập nhật lại bảng trang (5). Cuối cùng, OS sẽ thực thi lại lệnh đã bị ngắt bởi lỗi trang (6).</w:t>
      </w:r>
    </w:p>
    <w:p w14:paraId="7AA1C884" w14:textId="77777777" w:rsidR="00BD451D" w:rsidRPr="00BD451D" w:rsidRDefault="00BD451D" w:rsidP="008F596D">
      <w:pPr>
        <w:jc w:val="left"/>
        <w:rPr>
          <w:sz w:val="28"/>
          <w:szCs w:val="28"/>
          <w:lang w:val="en-US"/>
        </w:rPr>
      </w:pPr>
    </w:p>
    <w:p w14:paraId="2B966777" w14:textId="0EA817C3" w:rsidR="00BD451D" w:rsidRPr="008F596D" w:rsidRDefault="00BD451D" w:rsidP="006F0954">
      <w:pPr>
        <w:pStyle w:val="Heading2"/>
      </w:pPr>
      <w:bookmarkStart w:id="102" w:name="_Toc91160716"/>
      <w:r w:rsidRPr="008F596D">
        <w:t>Thay thế trang</w:t>
      </w:r>
      <w:bookmarkEnd w:id="102"/>
    </w:p>
    <w:p w14:paraId="61A44105" w14:textId="77777777" w:rsidR="006D72AD" w:rsidRPr="008F596D" w:rsidRDefault="006D72AD" w:rsidP="008F596D">
      <w:pPr>
        <w:pStyle w:val="BodyText"/>
        <w:rPr>
          <w:lang w:val="en-US"/>
        </w:rPr>
      </w:pPr>
    </w:p>
    <w:p w14:paraId="440C0F48" w14:textId="77777777" w:rsidR="00BD451D" w:rsidRPr="00BD451D" w:rsidRDefault="00BD451D" w:rsidP="008F596D">
      <w:pPr>
        <w:jc w:val="left"/>
        <w:rPr>
          <w:sz w:val="28"/>
          <w:szCs w:val="28"/>
          <w:lang w:val="en-US"/>
        </w:rPr>
      </w:pPr>
      <w:r w:rsidRPr="00BD451D">
        <w:rPr>
          <w:color w:val="000000"/>
          <w:sz w:val="28"/>
          <w:szCs w:val="28"/>
          <w:lang w:val="en-US"/>
        </w:rPr>
        <w:t>Trang sẽ được chuyển vào ổ đĩa cứng khi có 1 trong 2 tình huống xảy ra:</w:t>
      </w:r>
    </w:p>
    <w:p w14:paraId="1DB308D6" w14:textId="77777777" w:rsidR="00BD451D" w:rsidRPr="00BD451D" w:rsidRDefault="00BD451D" w:rsidP="00D2625D">
      <w:pPr>
        <w:numPr>
          <w:ilvl w:val="0"/>
          <w:numId w:val="99"/>
        </w:numPr>
        <w:jc w:val="left"/>
        <w:textAlignment w:val="baseline"/>
        <w:rPr>
          <w:color w:val="000000"/>
          <w:sz w:val="28"/>
          <w:szCs w:val="28"/>
          <w:lang w:val="en-US"/>
        </w:rPr>
      </w:pPr>
      <w:r w:rsidRPr="00BD451D">
        <w:rPr>
          <w:color w:val="000000"/>
          <w:sz w:val="28"/>
          <w:szCs w:val="28"/>
          <w:lang w:val="en-US"/>
        </w:rPr>
        <w:t>Sử dụng không gian Bộ nhớ vật lý lớn hơn 1 ngưỡng nào đó</w:t>
      </w:r>
    </w:p>
    <w:p w14:paraId="7866BEBF" w14:textId="77777777" w:rsidR="00BD451D" w:rsidRPr="00BD451D" w:rsidRDefault="00BD451D" w:rsidP="00D2625D">
      <w:pPr>
        <w:numPr>
          <w:ilvl w:val="0"/>
          <w:numId w:val="99"/>
        </w:numPr>
        <w:jc w:val="left"/>
        <w:textAlignment w:val="baseline"/>
        <w:rPr>
          <w:color w:val="000000"/>
          <w:sz w:val="28"/>
          <w:szCs w:val="28"/>
          <w:lang w:val="en-US"/>
        </w:rPr>
      </w:pPr>
      <w:r w:rsidRPr="00BD451D">
        <w:rPr>
          <w:color w:val="000000"/>
          <w:sz w:val="28"/>
          <w:szCs w:val="28"/>
          <w:lang w:val="en-US"/>
        </w:rPr>
        <w:t>Sử dụng CPU dưới 1 ngưỡng nào đó.</w:t>
      </w:r>
    </w:p>
    <w:p w14:paraId="18B0B0C2" w14:textId="77777777" w:rsidR="00BD451D" w:rsidRPr="00BD451D" w:rsidRDefault="00BD451D" w:rsidP="008F596D">
      <w:pPr>
        <w:jc w:val="left"/>
        <w:rPr>
          <w:sz w:val="28"/>
          <w:szCs w:val="28"/>
          <w:lang w:val="en-US"/>
        </w:rPr>
      </w:pPr>
    </w:p>
    <w:p w14:paraId="4D79B042" w14:textId="77777777" w:rsidR="00BD451D" w:rsidRPr="00BD451D" w:rsidRDefault="00BD451D" w:rsidP="008F596D">
      <w:pPr>
        <w:rPr>
          <w:sz w:val="28"/>
          <w:szCs w:val="28"/>
          <w:lang w:val="en-US"/>
        </w:rPr>
      </w:pPr>
      <w:r w:rsidRPr="00BD451D">
        <w:rPr>
          <w:color w:val="000000"/>
          <w:sz w:val="28"/>
          <w:szCs w:val="28"/>
          <w:lang w:val="en-US"/>
        </w:rPr>
        <w:t>Việc lựa chọn trang để chuyển vào ổ đĩa cứng dựa theo lịch sử tham chiếu tới trang, trang nào ít được sử dụng gần đây nhất sẽ bị thay thế.</w:t>
      </w:r>
    </w:p>
    <w:p w14:paraId="506BAD24" w14:textId="77777777" w:rsidR="00BD451D" w:rsidRPr="00BD451D" w:rsidRDefault="00BD451D" w:rsidP="008F596D">
      <w:pPr>
        <w:jc w:val="left"/>
        <w:rPr>
          <w:sz w:val="28"/>
          <w:szCs w:val="28"/>
          <w:lang w:val="en-US"/>
        </w:rPr>
      </w:pPr>
    </w:p>
    <w:p w14:paraId="4DDE1DC3" w14:textId="77777777" w:rsidR="00BD451D" w:rsidRPr="008F596D" w:rsidRDefault="00BD451D" w:rsidP="006F0954">
      <w:pPr>
        <w:pStyle w:val="Heading2"/>
      </w:pPr>
      <w:bookmarkStart w:id="103" w:name="_Toc91160717"/>
      <w:r w:rsidRPr="008F596D">
        <w:lastRenderedPageBreak/>
        <w:t>Copy-on-write</w:t>
      </w:r>
      <w:bookmarkEnd w:id="103"/>
    </w:p>
    <w:p w14:paraId="5D2899F4" w14:textId="77777777" w:rsidR="00BD451D" w:rsidRPr="00BD451D" w:rsidRDefault="00BD451D" w:rsidP="008F596D">
      <w:pPr>
        <w:jc w:val="left"/>
        <w:rPr>
          <w:sz w:val="28"/>
          <w:szCs w:val="28"/>
          <w:lang w:val="en-US"/>
        </w:rPr>
      </w:pPr>
    </w:p>
    <w:p w14:paraId="79A716DB" w14:textId="77777777" w:rsidR="00BD451D" w:rsidRPr="00BD451D" w:rsidRDefault="00BD451D" w:rsidP="008F596D">
      <w:pPr>
        <w:rPr>
          <w:sz w:val="28"/>
          <w:szCs w:val="28"/>
          <w:lang w:val="en-US"/>
        </w:rPr>
      </w:pPr>
      <w:r w:rsidRPr="00BD451D">
        <w:rPr>
          <w:color w:val="000000"/>
          <w:sz w:val="28"/>
          <w:szCs w:val="28"/>
          <w:lang w:val="en-US"/>
        </w:rPr>
        <w:t>Khi tạo một tiến trình mới, không gian địa chỉ của tiến trình cha sẽ được sao chép cho tiến trình con.</w:t>
      </w:r>
    </w:p>
    <w:p w14:paraId="1A24BB02" w14:textId="46474FA8"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2241D183" wp14:editId="6C66FEBB">
            <wp:extent cx="5734050" cy="2352675"/>
            <wp:effectExtent l="0" t="0" r="0" b="9525"/>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2352675"/>
                    </a:xfrm>
                    <a:prstGeom prst="rect">
                      <a:avLst/>
                    </a:prstGeom>
                    <a:noFill/>
                    <a:ln>
                      <a:noFill/>
                    </a:ln>
                  </pic:spPr>
                </pic:pic>
              </a:graphicData>
            </a:graphic>
          </wp:inline>
        </w:drawing>
      </w:r>
    </w:p>
    <w:p w14:paraId="0E27017D" w14:textId="77777777" w:rsidR="00BD451D" w:rsidRPr="00BD451D" w:rsidRDefault="00BD451D" w:rsidP="008F596D">
      <w:pPr>
        <w:rPr>
          <w:sz w:val="28"/>
          <w:szCs w:val="28"/>
          <w:lang w:val="en-US"/>
        </w:rPr>
      </w:pPr>
      <w:r w:rsidRPr="00BD451D">
        <w:rPr>
          <w:color w:val="000000"/>
          <w:sz w:val="28"/>
          <w:szCs w:val="28"/>
          <w:lang w:val="en-US"/>
        </w:rPr>
        <w:t>Để tránh việc tốn nhiều không gian địa chỉ, tiến trình cha và tiến trình con có thể cùng chia sẻ không gian địa chỉ vật lý (khác không gian địa chỉ ảo), nhưng nếu tiến trình nào muốn ghi dữ liệu vào 1 trang nào đó thì trang này sẽ được sao chép (lúc này sẽ có 2 trang), mỗi tiến trình sẽ giữ 1 trang và có thể ghi dữ liệu vào trang mà không ảnh hưởng đến tiến trình còn lại. Giả sử tiến trình 1 muốn ghi vào trang C thì trang C này sẽ được sao chép như hình dưới.</w:t>
      </w:r>
    </w:p>
    <w:p w14:paraId="0970D003" w14:textId="66D70B82"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520F412A" wp14:editId="4A98E6B2">
            <wp:extent cx="5734050" cy="2619375"/>
            <wp:effectExtent l="0" t="0" r="0" b="9525"/>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47E8AE06" w14:textId="77777777" w:rsidR="00BD451D" w:rsidRPr="00BD451D" w:rsidRDefault="00BD451D" w:rsidP="008F596D">
      <w:pPr>
        <w:jc w:val="left"/>
        <w:rPr>
          <w:sz w:val="28"/>
          <w:szCs w:val="28"/>
          <w:lang w:val="en-US"/>
        </w:rPr>
      </w:pPr>
    </w:p>
    <w:p w14:paraId="4468F917" w14:textId="3E0A0CE3" w:rsidR="00BD451D" w:rsidRPr="008F596D" w:rsidRDefault="001E3F8A" w:rsidP="009A4B66">
      <w:pPr>
        <w:pStyle w:val="Heading1"/>
      </w:pPr>
      <w:bookmarkStart w:id="104" w:name="_Toc91160718"/>
      <w:r w:rsidRPr="008F596D">
        <w:lastRenderedPageBreak/>
        <w:t xml:space="preserve">QUẢN LÝ </w:t>
      </w:r>
      <w:r w:rsidR="00BD451D" w:rsidRPr="008F596D">
        <w:t>I/O</w:t>
      </w:r>
      <w:bookmarkEnd w:id="104"/>
    </w:p>
    <w:p w14:paraId="0A28CA31" w14:textId="77777777" w:rsidR="00BD451D" w:rsidRPr="00BD451D" w:rsidRDefault="00BD451D" w:rsidP="008F596D">
      <w:pPr>
        <w:jc w:val="left"/>
        <w:rPr>
          <w:sz w:val="28"/>
          <w:szCs w:val="28"/>
          <w:lang w:val="en-US"/>
        </w:rPr>
      </w:pPr>
    </w:p>
    <w:p w14:paraId="59E15D51" w14:textId="77777777" w:rsidR="00BD451D" w:rsidRPr="00BD451D" w:rsidRDefault="00BD451D" w:rsidP="008F596D">
      <w:pPr>
        <w:spacing w:after="160"/>
        <w:rPr>
          <w:sz w:val="28"/>
          <w:szCs w:val="28"/>
          <w:lang w:val="en-US"/>
        </w:rPr>
      </w:pPr>
      <w:r w:rsidRPr="00BD451D">
        <w:rPr>
          <w:color w:val="000000"/>
          <w:sz w:val="28"/>
          <w:szCs w:val="28"/>
          <w:lang w:val="en-US"/>
        </w:rPr>
        <w:t>Một hệ thống máy tính bao gồm nhiều thành phần, từ phần mềm ứng dụng, OS, cho tới các thiết bị phần cứng. Việc thực thi các ứng dụng không chỉ phụ thuộc vào CPU mà còn phụ thuộc vào các thành phần phần cứng khác. Các thành phần phần cứng có thể chia thành các loại sau:</w:t>
      </w:r>
    </w:p>
    <w:p w14:paraId="35C5CA03" w14:textId="77777777" w:rsidR="00BD451D" w:rsidRPr="00BD451D" w:rsidRDefault="00BD451D" w:rsidP="00D2625D">
      <w:pPr>
        <w:numPr>
          <w:ilvl w:val="0"/>
          <w:numId w:val="100"/>
        </w:numPr>
        <w:textAlignment w:val="baseline"/>
        <w:rPr>
          <w:color w:val="000000"/>
          <w:sz w:val="28"/>
          <w:szCs w:val="28"/>
          <w:lang w:val="en-US"/>
        </w:rPr>
      </w:pPr>
      <w:r w:rsidRPr="00BD451D">
        <w:rPr>
          <w:color w:val="000000"/>
          <w:sz w:val="28"/>
          <w:szCs w:val="28"/>
          <w:lang w:val="en-US"/>
        </w:rPr>
        <w:t>CPU: Trung tâm xử lý của máy tính.</w:t>
      </w:r>
    </w:p>
    <w:p w14:paraId="7FE3A9E8" w14:textId="77777777" w:rsidR="00BD451D" w:rsidRPr="00BD451D" w:rsidRDefault="00BD451D" w:rsidP="00D2625D">
      <w:pPr>
        <w:numPr>
          <w:ilvl w:val="0"/>
          <w:numId w:val="100"/>
        </w:numPr>
        <w:textAlignment w:val="baseline"/>
        <w:rPr>
          <w:color w:val="000000"/>
          <w:sz w:val="28"/>
          <w:szCs w:val="28"/>
          <w:lang w:val="en-US"/>
        </w:rPr>
      </w:pPr>
      <w:r w:rsidRPr="00BD451D">
        <w:rPr>
          <w:color w:val="000000"/>
          <w:sz w:val="28"/>
          <w:szCs w:val="28"/>
          <w:lang w:val="en-US"/>
        </w:rPr>
        <w:t>Bộ nhớ chính: Lưu trữ dữ liệu.</w:t>
      </w:r>
    </w:p>
    <w:p w14:paraId="5BFA1ACC" w14:textId="77777777" w:rsidR="00BD451D" w:rsidRPr="00BD451D" w:rsidRDefault="00BD451D" w:rsidP="00D2625D">
      <w:pPr>
        <w:numPr>
          <w:ilvl w:val="0"/>
          <w:numId w:val="100"/>
        </w:numPr>
        <w:spacing w:after="160"/>
        <w:textAlignment w:val="baseline"/>
        <w:rPr>
          <w:color w:val="000000"/>
          <w:sz w:val="28"/>
          <w:szCs w:val="28"/>
          <w:lang w:val="en-US"/>
        </w:rPr>
      </w:pPr>
      <w:r w:rsidRPr="00BD451D">
        <w:rPr>
          <w:color w:val="000000"/>
          <w:sz w:val="28"/>
          <w:szCs w:val="28"/>
          <w:lang w:val="en-US"/>
        </w:rPr>
        <w:t>I/O: Các thiết bị nhập/xuất dữ liệu. Ví dụ: bàn phím, chuột, màn hình, loa, ổ đĩa cứng, mạng, ...</w:t>
      </w:r>
    </w:p>
    <w:p w14:paraId="24E2E525" w14:textId="1ED6B29E" w:rsidR="00BD451D" w:rsidRPr="00BD451D" w:rsidRDefault="00BD451D" w:rsidP="008F596D">
      <w:pPr>
        <w:spacing w:after="160"/>
        <w:jc w:val="center"/>
        <w:rPr>
          <w:sz w:val="28"/>
          <w:szCs w:val="28"/>
          <w:lang w:val="en-US"/>
        </w:rPr>
      </w:pPr>
      <w:r w:rsidRPr="008F596D">
        <w:rPr>
          <w:noProof/>
          <w:color w:val="000000"/>
          <w:sz w:val="28"/>
          <w:szCs w:val="28"/>
          <w:bdr w:val="none" w:sz="0" w:space="0" w:color="auto" w:frame="1"/>
          <w:lang w:val="en-US"/>
        </w:rPr>
        <w:drawing>
          <wp:inline distT="0" distB="0" distL="0" distR="0" wp14:anchorId="2E43D967" wp14:editId="47C9ABF5">
            <wp:extent cx="5734050" cy="3362325"/>
            <wp:effectExtent l="0" t="0" r="0" b="952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362325"/>
                    </a:xfrm>
                    <a:prstGeom prst="rect">
                      <a:avLst/>
                    </a:prstGeom>
                    <a:noFill/>
                    <a:ln>
                      <a:noFill/>
                    </a:ln>
                  </pic:spPr>
                </pic:pic>
              </a:graphicData>
            </a:graphic>
          </wp:inline>
        </w:drawing>
      </w:r>
    </w:p>
    <w:p w14:paraId="2F7D7889" w14:textId="77777777" w:rsidR="00BD451D" w:rsidRPr="00BD451D" w:rsidRDefault="00BD451D" w:rsidP="008F596D">
      <w:pPr>
        <w:jc w:val="left"/>
        <w:rPr>
          <w:sz w:val="28"/>
          <w:szCs w:val="28"/>
          <w:lang w:val="en-US"/>
        </w:rPr>
      </w:pPr>
    </w:p>
    <w:p w14:paraId="7B85ED2B" w14:textId="755F4AF5" w:rsidR="00BD451D" w:rsidRPr="008F596D" w:rsidRDefault="00BD451D" w:rsidP="006F0954">
      <w:pPr>
        <w:pStyle w:val="Heading2"/>
      </w:pPr>
      <w:bookmarkStart w:id="105" w:name="_Toc91160719"/>
      <w:r w:rsidRPr="008F596D">
        <w:t>Thiết bị I/O</w:t>
      </w:r>
      <w:bookmarkEnd w:id="105"/>
    </w:p>
    <w:p w14:paraId="63CB99A7" w14:textId="77777777" w:rsidR="006D72AD" w:rsidRPr="008F596D" w:rsidRDefault="006D72AD" w:rsidP="008F596D">
      <w:pPr>
        <w:pStyle w:val="BodyText"/>
        <w:rPr>
          <w:lang w:val="en-US"/>
        </w:rPr>
      </w:pPr>
    </w:p>
    <w:p w14:paraId="5BE87CCF" w14:textId="77777777" w:rsidR="00BD451D" w:rsidRPr="00BD451D" w:rsidRDefault="00BD451D" w:rsidP="008F596D">
      <w:pPr>
        <w:spacing w:after="160"/>
        <w:rPr>
          <w:sz w:val="28"/>
          <w:szCs w:val="28"/>
          <w:lang w:val="en-US"/>
        </w:rPr>
      </w:pPr>
      <w:r w:rsidRPr="00BD451D">
        <w:rPr>
          <w:color w:val="000000"/>
          <w:sz w:val="28"/>
          <w:szCs w:val="28"/>
          <w:lang w:val="en-US"/>
        </w:rPr>
        <w:t>Để giao tiếp, bất kỳ thiết bị nào cũng có 1 tập các thanh ghi điều khiển có thể được truy xuất bởi CPU. Các thanh ghi điều khiển được chia thành 3 loại:</w:t>
      </w:r>
    </w:p>
    <w:p w14:paraId="01090A83" w14:textId="77777777" w:rsidR="00BD451D" w:rsidRPr="00BD451D" w:rsidRDefault="00BD451D" w:rsidP="00D2625D">
      <w:pPr>
        <w:numPr>
          <w:ilvl w:val="0"/>
          <w:numId w:val="101"/>
        </w:numPr>
        <w:textAlignment w:val="baseline"/>
        <w:rPr>
          <w:color w:val="000000"/>
          <w:sz w:val="28"/>
          <w:szCs w:val="28"/>
          <w:lang w:val="en-US"/>
        </w:rPr>
      </w:pPr>
      <w:r w:rsidRPr="00BD451D">
        <w:rPr>
          <w:color w:val="000000"/>
          <w:sz w:val="28"/>
          <w:szCs w:val="28"/>
          <w:lang w:val="en-US"/>
        </w:rPr>
        <w:t>Lệnh: CPU điều khiển thiết bị thực hiện công việc nào đó</w:t>
      </w:r>
    </w:p>
    <w:p w14:paraId="52E4F9FD" w14:textId="77777777" w:rsidR="00BD451D" w:rsidRPr="00BD451D" w:rsidRDefault="00BD451D" w:rsidP="00D2625D">
      <w:pPr>
        <w:numPr>
          <w:ilvl w:val="0"/>
          <w:numId w:val="101"/>
        </w:numPr>
        <w:textAlignment w:val="baseline"/>
        <w:rPr>
          <w:color w:val="000000"/>
          <w:sz w:val="28"/>
          <w:szCs w:val="28"/>
          <w:lang w:val="en-US"/>
        </w:rPr>
      </w:pPr>
      <w:r w:rsidRPr="00BD451D">
        <w:rPr>
          <w:color w:val="000000"/>
          <w:sz w:val="28"/>
          <w:szCs w:val="28"/>
          <w:lang w:val="en-US"/>
        </w:rPr>
        <w:t>Truyền dữ liệu: Truyền dữ liệu giữa CPU và thiết bị</w:t>
      </w:r>
    </w:p>
    <w:p w14:paraId="355733CE" w14:textId="77777777" w:rsidR="00BD451D" w:rsidRPr="00BD451D" w:rsidRDefault="00BD451D" w:rsidP="00D2625D">
      <w:pPr>
        <w:numPr>
          <w:ilvl w:val="0"/>
          <w:numId w:val="101"/>
        </w:numPr>
        <w:spacing w:after="160"/>
        <w:textAlignment w:val="baseline"/>
        <w:rPr>
          <w:color w:val="000000"/>
          <w:sz w:val="28"/>
          <w:szCs w:val="28"/>
          <w:lang w:val="en-US"/>
        </w:rPr>
      </w:pPr>
      <w:r w:rsidRPr="00BD451D">
        <w:rPr>
          <w:color w:val="000000"/>
          <w:sz w:val="28"/>
          <w:szCs w:val="28"/>
          <w:lang w:val="en-US"/>
        </w:rPr>
        <w:t>Trạng thái: Trạng thái của thiết bị</w:t>
      </w:r>
    </w:p>
    <w:p w14:paraId="6D6B436B" w14:textId="77777777" w:rsidR="00BD451D" w:rsidRPr="00BD451D" w:rsidRDefault="00BD451D" w:rsidP="008F596D">
      <w:pPr>
        <w:spacing w:after="160"/>
        <w:rPr>
          <w:sz w:val="28"/>
          <w:szCs w:val="28"/>
          <w:lang w:val="en-US"/>
        </w:rPr>
      </w:pPr>
      <w:r w:rsidRPr="00BD451D">
        <w:rPr>
          <w:color w:val="000000"/>
          <w:sz w:val="28"/>
          <w:szCs w:val="28"/>
          <w:lang w:val="en-US"/>
        </w:rPr>
        <w:lastRenderedPageBreak/>
        <w:t>Bản thân thiết bị sẽ kết hợp các thành phần đặc thù khác bao gồm:</w:t>
      </w:r>
    </w:p>
    <w:p w14:paraId="47065B0E" w14:textId="77777777" w:rsidR="00BD451D" w:rsidRPr="00BD451D" w:rsidRDefault="00BD451D" w:rsidP="00D2625D">
      <w:pPr>
        <w:numPr>
          <w:ilvl w:val="0"/>
          <w:numId w:val="102"/>
        </w:numPr>
        <w:textAlignment w:val="baseline"/>
        <w:rPr>
          <w:color w:val="000000"/>
          <w:sz w:val="28"/>
          <w:szCs w:val="28"/>
          <w:lang w:val="en-US"/>
        </w:rPr>
      </w:pPr>
      <w:r w:rsidRPr="00BD451D">
        <w:rPr>
          <w:color w:val="000000"/>
          <w:sz w:val="28"/>
          <w:szCs w:val="28"/>
          <w:lang w:val="en-US"/>
        </w:rPr>
        <w:t>Vi điều khiển: giống như CPU, dùng để điều khiển thiết bị.</w:t>
      </w:r>
    </w:p>
    <w:p w14:paraId="59DFF33D" w14:textId="77777777" w:rsidR="00BD451D" w:rsidRPr="00BD451D" w:rsidRDefault="00BD451D" w:rsidP="00D2625D">
      <w:pPr>
        <w:numPr>
          <w:ilvl w:val="0"/>
          <w:numId w:val="102"/>
        </w:numPr>
        <w:textAlignment w:val="baseline"/>
        <w:rPr>
          <w:color w:val="000000"/>
          <w:sz w:val="28"/>
          <w:szCs w:val="28"/>
          <w:lang w:val="en-US"/>
        </w:rPr>
      </w:pPr>
      <w:r w:rsidRPr="00BD451D">
        <w:rPr>
          <w:color w:val="000000"/>
          <w:sz w:val="28"/>
          <w:szCs w:val="28"/>
          <w:lang w:val="en-US"/>
        </w:rPr>
        <w:t>Bộ nhớ: Lưu trữ dữ liệu.</w:t>
      </w:r>
    </w:p>
    <w:p w14:paraId="7F834C1D" w14:textId="77777777" w:rsidR="00BD451D" w:rsidRPr="00BD451D" w:rsidRDefault="00BD451D" w:rsidP="00D2625D">
      <w:pPr>
        <w:numPr>
          <w:ilvl w:val="0"/>
          <w:numId w:val="102"/>
        </w:numPr>
        <w:spacing w:after="160"/>
        <w:textAlignment w:val="baseline"/>
        <w:rPr>
          <w:color w:val="000000"/>
          <w:sz w:val="28"/>
          <w:szCs w:val="28"/>
          <w:lang w:val="en-US"/>
        </w:rPr>
      </w:pPr>
      <w:r w:rsidRPr="00BD451D">
        <w:rPr>
          <w:color w:val="000000"/>
          <w:sz w:val="28"/>
          <w:szCs w:val="28"/>
          <w:lang w:val="en-US"/>
        </w:rPr>
        <w:t>Các logic khác: Thực hiện các chức năng khác, ví dụ: bộ chuyển đổi tín hiệu tương tự sang số (ADC), ...</w:t>
      </w:r>
    </w:p>
    <w:p w14:paraId="6B0BF662" w14:textId="14D2973A" w:rsidR="00BD451D" w:rsidRPr="008F596D" w:rsidRDefault="00BD451D" w:rsidP="006F0954">
      <w:pPr>
        <w:pStyle w:val="Heading2"/>
      </w:pPr>
      <w:bookmarkStart w:id="106" w:name="_Toc91160720"/>
      <w:r w:rsidRPr="008F596D">
        <w:t>Ghép nối I/O</w:t>
      </w:r>
      <w:bookmarkEnd w:id="106"/>
    </w:p>
    <w:p w14:paraId="6E0053B3" w14:textId="77777777" w:rsidR="006D72AD" w:rsidRPr="008F596D" w:rsidRDefault="006D72AD" w:rsidP="008F596D">
      <w:pPr>
        <w:pStyle w:val="BodyText"/>
        <w:rPr>
          <w:lang w:val="en-US"/>
        </w:rPr>
      </w:pPr>
    </w:p>
    <w:p w14:paraId="44F80590" w14:textId="77777777" w:rsidR="00BD451D" w:rsidRPr="00BD451D" w:rsidRDefault="00BD451D" w:rsidP="008F596D">
      <w:pPr>
        <w:spacing w:after="160"/>
        <w:rPr>
          <w:sz w:val="28"/>
          <w:szCs w:val="28"/>
          <w:lang w:val="en-US"/>
        </w:rPr>
      </w:pPr>
      <w:r w:rsidRPr="00BD451D">
        <w:rPr>
          <w:color w:val="000000"/>
          <w:sz w:val="28"/>
          <w:szCs w:val="28"/>
          <w:lang w:val="en-US"/>
        </w:rPr>
        <w:t>Hình bên dưới trình bày một số thiết bị khác nhau được kết nối tới CPU thông qua PCI Bus (Peripheral Component Interconnect), PCI là một trong những tiêu chuẩn để kết nối CPU với các thiết bị ngoại vi. Các hệ thống hiện đại ngày nay hỗ trợ PCI Express (PCIe) với băng thông rộng hơn, tốc độ nhanh hơn, độ trễ thấp hơn, hỗ trợ nhiều thiết bị hơn so với PCI.</w:t>
      </w:r>
    </w:p>
    <w:p w14:paraId="79FA37CE" w14:textId="23410AF4" w:rsidR="00BD451D" w:rsidRPr="00BD451D" w:rsidRDefault="00BD451D" w:rsidP="008F596D">
      <w:pPr>
        <w:spacing w:after="160"/>
        <w:jc w:val="center"/>
        <w:rPr>
          <w:sz w:val="28"/>
          <w:szCs w:val="28"/>
          <w:lang w:val="en-US"/>
        </w:rPr>
      </w:pPr>
      <w:r w:rsidRPr="008F596D">
        <w:rPr>
          <w:noProof/>
          <w:color w:val="000000"/>
          <w:sz w:val="28"/>
          <w:szCs w:val="28"/>
          <w:bdr w:val="none" w:sz="0" w:space="0" w:color="auto" w:frame="1"/>
          <w:lang w:val="en-US"/>
        </w:rPr>
        <w:drawing>
          <wp:inline distT="0" distB="0" distL="0" distR="0" wp14:anchorId="7BF80288" wp14:editId="7CBABF12">
            <wp:extent cx="5734050" cy="4067175"/>
            <wp:effectExtent l="0" t="0" r="0" b="9525"/>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4067175"/>
                    </a:xfrm>
                    <a:prstGeom prst="rect">
                      <a:avLst/>
                    </a:prstGeom>
                    <a:noFill/>
                    <a:ln>
                      <a:noFill/>
                    </a:ln>
                  </pic:spPr>
                </pic:pic>
              </a:graphicData>
            </a:graphic>
          </wp:inline>
        </w:drawing>
      </w:r>
    </w:p>
    <w:p w14:paraId="0F3BD984" w14:textId="77777777" w:rsidR="00BD451D" w:rsidRPr="00BD451D" w:rsidRDefault="00BD451D" w:rsidP="008F596D">
      <w:pPr>
        <w:spacing w:after="160"/>
        <w:rPr>
          <w:sz w:val="28"/>
          <w:szCs w:val="28"/>
          <w:lang w:val="en-US"/>
        </w:rPr>
      </w:pPr>
      <w:r w:rsidRPr="00BD451D">
        <w:rPr>
          <w:color w:val="000000"/>
          <w:sz w:val="28"/>
          <w:szCs w:val="28"/>
          <w:lang w:val="en-US"/>
        </w:rPr>
        <w:t>Ngoài PCI, còn có SCSI bus, peripheral bus và các cầu bus. Bộ điều khiển (controller) là một thành phần của thiết bị, chúng quyết định loại kết nối vào thiết bị.</w:t>
      </w:r>
    </w:p>
    <w:p w14:paraId="06146437" w14:textId="77777777" w:rsidR="00BD451D" w:rsidRPr="00BD451D" w:rsidRDefault="00BD451D" w:rsidP="008F596D">
      <w:pPr>
        <w:jc w:val="left"/>
        <w:rPr>
          <w:sz w:val="28"/>
          <w:szCs w:val="28"/>
          <w:lang w:val="en-US"/>
        </w:rPr>
      </w:pPr>
    </w:p>
    <w:p w14:paraId="57553B7D" w14:textId="0CA5BDD7" w:rsidR="00BD451D" w:rsidRPr="008F596D" w:rsidRDefault="00BD451D" w:rsidP="006F0954">
      <w:pPr>
        <w:pStyle w:val="Heading2"/>
      </w:pPr>
      <w:bookmarkStart w:id="107" w:name="_Toc91160721"/>
      <w:r w:rsidRPr="008F596D">
        <w:t>Trình điều khiển thiết bị (Device Driver)</w:t>
      </w:r>
      <w:bookmarkEnd w:id="107"/>
    </w:p>
    <w:p w14:paraId="4D708F1C" w14:textId="77777777" w:rsidR="006D72AD" w:rsidRPr="008F596D" w:rsidRDefault="006D72AD" w:rsidP="008F596D">
      <w:pPr>
        <w:pStyle w:val="BodyText"/>
        <w:rPr>
          <w:lang w:val="en-US"/>
        </w:rPr>
      </w:pPr>
    </w:p>
    <w:p w14:paraId="7BD81C5F" w14:textId="77777777" w:rsidR="00BD451D" w:rsidRPr="00BD451D" w:rsidRDefault="00BD451D" w:rsidP="008F596D">
      <w:pPr>
        <w:spacing w:after="160"/>
        <w:jc w:val="left"/>
        <w:rPr>
          <w:sz w:val="28"/>
          <w:szCs w:val="28"/>
          <w:lang w:val="en-US"/>
        </w:rPr>
      </w:pPr>
      <w:r w:rsidRPr="00BD451D">
        <w:rPr>
          <w:color w:val="000000"/>
          <w:sz w:val="28"/>
          <w:szCs w:val="28"/>
          <w:lang w:val="en-US"/>
        </w:rPr>
        <w:t>Nhân OS cần trình điều khiển thiết bị cho mọi loại thiết bị được kết nối tới hệ thống. </w:t>
      </w:r>
    </w:p>
    <w:p w14:paraId="2CC57348" w14:textId="2ADEA661" w:rsidR="00BD451D" w:rsidRPr="00BD451D" w:rsidRDefault="00BD451D" w:rsidP="008F596D">
      <w:pPr>
        <w:spacing w:after="160"/>
        <w:jc w:val="center"/>
        <w:rPr>
          <w:sz w:val="28"/>
          <w:szCs w:val="28"/>
          <w:lang w:val="en-US"/>
        </w:rPr>
      </w:pPr>
      <w:r w:rsidRPr="008F596D">
        <w:rPr>
          <w:noProof/>
          <w:color w:val="000000"/>
          <w:sz w:val="28"/>
          <w:szCs w:val="28"/>
          <w:bdr w:val="none" w:sz="0" w:space="0" w:color="auto" w:frame="1"/>
          <w:lang w:val="en-US"/>
        </w:rPr>
        <w:drawing>
          <wp:inline distT="0" distB="0" distL="0" distR="0" wp14:anchorId="74860B7F" wp14:editId="3F513EAF">
            <wp:extent cx="5734050" cy="4200525"/>
            <wp:effectExtent l="0" t="0" r="0" b="9525"/>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4050" cy="4200525"/>
                    </a:xfrm>
                    <a:prstGeom prst="rect">
                      <a:avLst/>
                    </a:prstGeom>
                    <a:noFill/>
                    <a:ln>
                      <a:noFill/>
                    </a:ln>
                  </pic:spPr>
                </pic:pic>
              </a:graphicData>
            </a:graphic>
          </wp:inline>
        </w:drawing>
      </w:r>
    </w:p>
    <w:p w14:paraId="2DE453EB" w14:textId="77777777" w:rsidR="00BD451D" w:rsidRPr="00BD451D" w:rsidRDefault="00BD451D" w:rsidP="008F596D">
      <w:pPr>
        <w:spacing w:after="160"/>
        <w:rPr>
          <w:sz w:val="28"/>
          <w:szCs w:val="28"/>
          <w:lang w:val="en-US"/>
        </w:rPr>
      </w:pPr>
      <w:r w:rsidRPr="00BD451D">
        <w:rPr>
          <w:color w:val="000000"/>
          <w:sz w:val="28"/>
          <w:szCs w:val="28"/>
          <w:lang w:val="en-US"/>
        </w:rPr>
        <w:t>Mỗi trình điều khiển có trách nhiệm truy cập, quản lý và điều khiển thiết bị. Các trình điều khiển thiết bị thường được các nhà sản xuất phần cứng hiện thực và cung cấp cho toàn bộ OS tương thích (Windows, Linux, Mac, …).</w:t>
      </w:r>
    </w:p>
    <w:p w14:paraId="2B743224" w14:textId="77777777" w:rsidR="00BD451D" w:rsidRPr="00BD451D" w:rsidRDefault="00BD451D" w:rsidP="008F596D">
      <w:pPr>
        <w:jc w:val="left"/>
        <w:rPr>
          <w:sz w:val="28"/>
          <w:szCs w:val="28"/>
          <w:lang w:val="en-US"/>
        </w:rPr>
      </w:pPr>
    </w:p>
    <w:p w14:paraId="23B46BC4" w14:textId="722F133D" w:rsidR="00BD451D" w:rsidRPr="008F596D" w:rsidRDefault="00BD451D" w:rsidP="006F0954">
      <w:pPr>
        <w:pStyle w:val="Heading2"/>
      </w:pPr>
      <w:bookmarkStart w:id="108" w:name="_Toc91160722"/>
      <w:r w:rsidRPr="008F596D">
        <w:t>Các loại thiết bị</w:t>
      </w:r>
      <w:bookmarkEnd w:id="108"/>
    </w:p>
    <w:p w14:paraId="130204D9" w14:textId="77777777" w:rsidR="006D72AD" w:rsidRPr="008F596D" w:rsidRDefault="006D72AD" w:rsidP="008F596D">
      <w:pPr>
        <w:pStyle w:val="BodyText"/>
        <w:rPr>
          <w:lang w:val="en-US"/>
        </w:rPr>
      </w:pPr>
    </w:p>
    <w:p w14:paraId="5B970C21" w14:textId="77777777" w:rsidR="00BD451D" w:rsidRPr="00BD451D" w:rsidRDefault="00BD451D" w:rsidP="008F596D">
      <w:pPr>
        <w:spacing w:after="160"/>
        <w:jc w:val="left"/>
        <w:rPr>
          <w:sz w:val="28"/>
          <w:szCs w:val="28"/>
          <w:lang w:val="en-US"/>
        </w:rPr>
      </w:pPr>
      <w:r w:rsidRPr="00BD451D">
        <w:rPr>
          <w:color w:val="000000"/>
          <w:sz w:val="28"/>
          <w:szCs w:val="28"/>
          <w:lang w:val="en-US"/>
        </w:rPr>
        <w:t>Để hỗ trợ tính đa dạng của các thiết bị, OS thường gom nhóm các thiết bị thành các loại sau:</w:t>
      </w:r>
    </w:p>
    <w:p w14:paraId="4CB9243B" w14:textId="77777777" w:rsidR="00BD451D" w:rsidRPr="00BD451D" w:rsidRDefault="00BD451D" w:rsidP="00D2625D">
      <w:pPr>
        <w:numPr>
          <w:ilvl w:val="0"/>
          <w:numId w:val="103"/>
        </w:numPr>
        <w:jc w:val="left"/>
        <w:textAlignment w:val="baseline"/>
        <w:rPr>
          <w:color w:val="000000"/>
          <w:sz w:val="28"/>
          <w:szCs w:val="28"/>
          <w:lang w:val="en-US"/>
        </w:rPr>
      </w:pPr>
      <w:r w:rsidRPr="00BD451D">
        <w:rPr>
          <w:color w:val="000000"/>
          <w:sz w:val="28"/>
          <w:szCs w:val="28"/>
          <w:lang w:val="en-US"/>
        </w:rPr>
        <w:t>Khối dữ liệu (Block): Ví dụ như ổ đĩa cứng</w:t>
      </w:r>
    </w:p>
    <w:p w14:paraId="75AFC7E4" w14:textId="77777777" w:rsidR="00BD451D" w:rsidRPr="00BD451D" w:rsidRDefault="00BD451D" w:rsidP="00D2625D">
      <w:pPr>
        <w:numPr>
          <w:ilvl w:val="1"/>
          <w:numId w:val="103"/>
        </w:numPr>
        <w:jc w:val="left"/>
        <w:textAlignment w:val="baseline"/>
        <w:rPr>
          <w:color w:val="000000"/>
          <w:sz w:val="28"/>
          <w:szCs w:val="28"/>
          <w:lang w:val="en-US"/>
        </w:rPr>
      </w:pPr>
      <w:r w:rsidRPr="00BD451D">
        <w:rPr>
          <w:color w:val="000000"/>
          <w:sz w:val="28"/>
          <w:szCs w:val="28"/>
          <w:lang w:val="en-US"/>
        </w:rPr>
        <w:t>Cho phép đọc/ghi các khối dữ liệu</w:t>
      </w:r>
    </w:p>
    <w:p w14:paraId="73947B93" w14:textId="77777777" w:rsidR="00BD451D" w:rsidRPr="00BD451D" w:rsidRDefault="00BD451D" w:rsidP="00D2625D">
      <w:pPr>
        <w:numPr>
          <w:ilvl w:val="1"/>
          <w:numId w:val="103"/>
        </w:numPr>
        <w:jc w:val="left"/>
        <w:textAlignment w:val="baseline"/>
        <w:rPr>
          <w:color w:val="000000"/>
          <w:sz w:val="28"/>
          <w:szCs w:val="28"/>
          <w:lang w:val="en-US"/>
        </w:rPr>
      </w:pPr>
      <w:r w:rsidRPr="00BD451D">
        <w:rPr>
          <w:color w:val="000000"/>
          <w:sz w:val="28"/>
          <w:szCs w:val="28"/>
          <w:lang w:val="en-US"/>
        </w:rPr>
        <w:lastRenderedPageBreak/>
        <w:t>Có thể truy cập 1 khối dữ liệu dữ liệu tùy ý</w:t>
      </w:r>
    </w:p>
    <w:p w14:paraId="22559916" w14:textId="77777777" w:rsidR="00BD451D" w:rsidRPr="00BD451D" w:rsidRDefault="00BD451D" w:rsidP="00D2625D">
      <w:pPr>
        <w:numPr>
          <w:ilvl w:val="0"/>
          <w:numId w:val="103"/>
        </w:numPr>
        <w:jc w:val="left"/>
        <w:textAlignment w:val="baseline"/>
        <w:rPr>
          <w:color w:val="000000"/>
          <w:sz w:val="28"/>
          <w:szCs w:val="28"/>
          <w:lang w:val="en-US"/>
        </w:rPr>
      </w:pPr>
      <w:r w:rsidRPr="00BD451D">
        <w:rPr>
          <w:color w:val="000000"/>
          <w:sz w:val="28"/>
          <w:szCs w:val="28"/>
          <w:lang w:val="en-US"/>
        </w:rPr>
        <w:t>Ký tự (Character): Ví dụ như bàn phím</w:t>
      </w:r>
    </w:p>
    <w:p w14:paraId="48DE9D02" w14:textId="77777777" w:rsidR="00BD451D" w:rsidRPr="00BD451D" w:rsidRDefault="00BD451D" w:rsidP="00D2625D">
      <w:pPr>
        <w:numPr>
          <w:ilvl w:val="1"/>
          <w:numId w:val="103"/>
        </w:numPr>
        <w:jc w:val="left"/>
        <w:textAlignment w:val="baseline"/>
        <w:rPr>
          <w:color w:val="000000"/>
          <w:sz w:val="28"/>
          <w:szCs w:val="28"/>
          <w:lang w:val="en-US"/>
        </w:rPr>
      </w:pPr>
      <w:r w:rsidRPr="00BD451D">
        <w:rPr>
          <w:color w:val="000000"/>
          <w:sz w:val="28"/>
          <w:szCs w:val="28"/>
          <w:lang w:val="en-US"/>
        </w:rPr>
        <w:t>Nhận/xuất 1 ký tự</w:t>
      </w:r>
    </w:p>
    <w:p w14:paraId="1F3A4286" w14:textId="77777777" w:rsidR="00BD451D" w:rsidRPr="00BD451D" w:rsidRDefault="00BD451D" w:rsidP="00D2625D">
      <w:pPr>
        <w:numPr>
          <w:ilvl w:val="1"/>
          <w:numId w:val="103"/>
        </w:numPr>
        <w:jc w:val="left"/>
        <w:textAlignment w:val="baseline"/>
        <w:rPr>
          <w:color w:val="000000"/>
          <w:sz w:val="28"/>
          <w:szCs w:val="28"/>
          <w:lang w:val="en-US"/>
        </w:rPr>
      </w:pPr>
      <w:r w:rsidRPr="00BD451D">
        <w:rPr>
          <w:color w:val="000000"/>
          <w:sz w:val="28"/>
          <w:szCs w:val="28"/>
          <w:lang w:val="en-US"/>
        </w:rPr>
        <w:t>Dữ liệu được truyền theo từng ký tự</w:t>
      </w:r>
    </w:p>
    <w:p w14:paraId="1916DEA2" w14:textId="77777777" w:rsidR="00BD451D" w:rsidRPr="00BD451D" w:rsidRDefault="00BD451D" w:rsidP="00D2625D">
      <w:pPr>
        <w:numPr>
          <w:ilvl w:val="0"/>
          <w:numId w:val="103"/>
        </w:numPr>
        <w:spacing w:after="160"/>
        <w:jc w:val="left"/>
        <w:textAlignment w:val="baseline"/>
        <w:rPr>
          <w:color w:val="000000"/>
          <w:sz w:val="28"/>
          <w:szCs w:val="28"/>
          <w:lang w:val="en-US"/>
        </w:rPr>
      </w:pPr>
      <w:r w:rsidRPr="00BD451D">
        <w:rPr>
          <w:color w:val="000000"/>
          <w:sz w:val="28"/>
          <w:szCs w:val="28"/>
          <w:lang w:val="en-US"/>
        </w:rPr>
        <w:t>Mạng (Network): Truyền một chuỗi dữ liệu vào/ra</w:t>
      </w:r>
    </w:p>
    <w:p w14:paraId="1D679910" w14:textId="77777777" w:rsidR="00BD451D" w:rsidRPr="00BD451D" w:rsidRDefault="00BD451D" w:rsidP="008F596D">
      <w:pPr>
        <w:jc w:val="left"/>
        <w:rPr>
          <w:sz w:val="28"/>
          <w:szCs w:val="28"/>
          <w:lang w:val="en-US"/>
        </w:rPr>
      </w:pPr>
    </w:p>
    <w:p w14:paraId="2A67B4BC" w14:textId="77777777" w:rsidR="00BD451D" w:rsidRPr="00BD451D" w:rsidRDefault="00BD451D" w:rsidP="008F596D">
      <w:pPr>
        <w:spacing w:after="160"/>
        <w:rPr>
          <w:sz w:val="28"/>
          <w:szCs w:val="28"/>
          <w:lang w:val="en-US"/>
        </w:rPr>
      </w:pPr>
      <w:r w:rsidRPr="00BD451D">
        <w:rPr>
          <w:color w:val="000000"/>
          <w:sz w:val="28"/>
          <w:szCs w:val="28"/>
          <w:lang w:val="en-US"/>
        </w:rPr>
        <w:t>OS duy trì sự hiện diện của mỗi thiết bị đang kết nối tới hệ thống thông qua việc đóng gói chúng thành 1 file. Trong các hệ thống dựa trên UNIX, toàn bộ thiết bị xuất hiện như là các file tại thư mục /dev</w:t>
      </w:r>
    </w:p>
    <w:p w14:paraId="678D536E" w14:textId="4F80ABB5" w:rsidR="00BD451D" w:rsidRPr="008F596D" w:rsidRDefault="00BD451D" w:rsidP="006F0954">
      <w:pPr>
        <w:pStyle w:val="Heading2"/>
      </w:pPr>
      <w:bookmarkStart w:id="109" w:name="_Toc91160723"/>
      <w:r w:rsidRPr="008F596D">
        <w:t>Tương tác giữa CPU và thiết bị</w:t>
      </w:r>
      <w:bookmarkEnd w:id="109"/>
    </w:p>
    <w:p w14:paraId="16482569" w14:textId="77777777" w:rsidR="006D72AD" w:rsidRPr="008F596D" w:rsidRDefault="006D72AD" w:rsidP="008F596D">
      <w:pPr>
        <w:pStyle w:val="BodyText"/>
        <w:rPr>
          <w:lang w:val="en-US"/>
        </w:rPr>
      </w:pPr>
    </w:p>
    <w:p w14:paraId="33C69993" w14:textId="77777777" w:rsidR="00BD451D" w:rsidRPr="00BD451D" w:rsidRDefault="00BD451D" w:rsidP="008F596D">
      <w:pPr>
        <w:spacing w:after="160"/>
        <w:rPr>
          <w:sz w:val="28"/>
          <w:szCs w:val="28"/>
          <w:lang w:val="en-US"/>
        </w:rPr>
      </w:pPr>
      <w:r w:rsidRPr="00BD451D">
        <w:rPr>
          <w:color w:val="000000"/>
          <w:sz w:val="28"/>
          <w:szCs w:val="28"/>
          <w:lang w:val="en-US"/>
        </w:rPr>
        <w:t>Cách chính để PCI kết nối giữa CPU và thiết bị là khiến cho CPU truy cập tới các thiết bị giống như cách CPU truy cập tới bộ nhớ. Việc truy xuất các thanh ghi của thiết bị giống như sử dụng các lệnh nạp/lưu tới bộ nhớ thông qua địa chỉ. Khi CPU ghi dữ liệu tới những địa chỉ này thì bộ điều khiển phải nhận ra được việc truy xuất này là truy xuất tới thiết bị và cần được điều hướng tới thiết bị thích hợp. Việc này nghĩa là một phần của bộ nhớ vật lý trong hệ thống được dành riêng cho việc tương tác với thiết bị. Kỹ thuật này được gọi là ánh xạ bộ nhớ (Memory-Mapped I/O).</w:t>
      </w:r>
    </w:p>
    <w:p w14:paraId="64FE647B" w14:textId="77777777" w:rsidR="00BD451D" w:rsidRPr="00BD451D" w:rsidRDefault="00BD451D" w:rsidP="008F596D">
      <w:pPr>
        <w:spacing w:after="160"/>
        <w:rPr>
          <w:sz w:val="28"/>
          <w:szCs w:val="28"/>
          <w:lang w:val="en-US"/>
        </w:rPr>
      </w:pPr>
      <w:r w:rsidRPr="00BD451D">
        <w:rPr>
          <w:color w:val="000000"/>
          <w:sz w:val="28"/>
          <w:szCs w:val="28"/>
          <w:lang w:val="en-US"/>
        </w:rPr>
        <w:t>Ngoài ra, CPU có thể truy xuất tới thiết bị thông qua các lệnh đặc biệt. Mỗi lệnh này phải chỉ rõ thiết bị thông qua các cổng I/O. Kỹ thuật này được gọi là truy xuất trực tiếp I/O (I/O port).</w:t>
      </w:r>
    </w:p>
    <w:p w14:paraId="0E61B8D9" w14:textId="77777777" w:rsidR="00BD451D" w:rsidRPr="00BD451D" w:rsidRDefault="00BD451D" w:rsidP="008F596D">
      <w:pPr>
        <w:spacing w:after="160"/>
        <w:rPr>
          <w:sz w:val="28"/>
          <w:szCs w:val="28"/>
          <w:lang w:val="en-US"/>
        </w:rPr>
      </w:pPr>
      <w:r w:rsidRPr="00BD451D">
        <w:rPr>
          <w:color w:val="000000"/>
          <w:sz w:val="28"/>
          <w:szCs w:val="28"/>
          <w:lang w:val="en-US"/>
        </w:rPr>
        <w:t>Liên lạc giữa thiết bị và CPU có thể thông qua 2 phương thức:</w:t>
      </w:r>
    </w:p>
    <w:p w14:paraId="55FD2177" w14:textId="77777777" w:rsidR="00BD451D" w:rsidRPr="00BD451D" w:rsidRDefault="00BD451D" w:rsidP="00D2625D">
      <w:pPr>
        <w:numPr>
          <w:ilvl w:val="0"/>
          <w:numId w:val="104"/>
        </w:numPr>
        <w:textAlignment w:val="baseline"/>
        <w:rPr>
          <w:color w:val="000000"/>
          <w:sz w:val="28"/>
          <w:szCs w:val="28"/>
          <w:lang w:val="en-US"/>
        </w:rPr>
      </w:pPr>
      <w:r w:rsidRPr="00BD451D">
        <w:rPr>
          <w:color w:val="000000"/>
          <w:sz w:val="28"/>
          <w:szCs w:val="28"/>
          <w:lang w:val="en-US"/>
        </w:rPr>
        <w:t>Ngắt (interrupt): Thiết bị gửi 1 ngắt tới CPU để yêu cầu giao tiếp</w:t>
      </w:r>
    </w:p>
    <w:p w14:paraId="6AF9BAC1" w14:textId="77777777" w:rsidR="00BD451D" w:rsidRPr="00BD451D" w:rsidRDefault="00BD451D" w:rsidP="00D2625D">
      <w:pPr>
        <w:numPr>
          <w:ilvl w:val="1"/>
          <w:numId w:val="104"/>
        </w:numPr>
        <w:textAlignment w:val="baseline"/>
        <w:rPr>
          <w:color w:val="000000"/>
          <w:sz w:val="28"/>
          <w:szCs w:val="28"/>
          <w:lang w:val="en-US"/>
        </w:rPr>
      </w:pPr>
      <w:r w:rsidRPr="00BD451D">
        <w:rPr>
          <w:color w:val="000000"/>
          <w:sz w:val="28"/>
          <w:szCs w:val="28"/>
          <w:lang w:val="en-US"/>
        </w:rPr>
        <w:t>Ưu điểm: Có thể thông báo lập tức tới CPU khi thiết bị cần giao tiếp</w:t>
      </w:r>
    </w:p>
    <w:p w14:paraId="097E66DE" w14:textId="77777777" w:rsidR="00BD451D" w:rsidRPr="00BD451D" w:rsidRDefault="00BD451D" w:rsidP="00D2625D">
      <w:pPr>
        <w:numPr>
          <w:ilvl w:val="1"/>
          <w:numId w:val="104"/>
        </w:numPr>
        <w:textAlignment w:val="baseline"/>
        <w:rPr>
          <w:color w:val="000000"/>
          <w:sz w:val="28"/>
          <w:szCs w:val="28"/>
          <w:lang w:val="en-US"/>
        </w:rPr>
      </w:pPr>
      <w:r w:rsidRPr="00BD451D">
        <w:rPr>
          <w:color w:val="000000"/>
          <w:sz w:val="28"/>
          <w:szCs w:val="28"/>
          <w:lang w:val="en-US"/>
        </w:rPr>
        <w:t xml:space="preserve">Nhược điểm: Cần nhiều bước xử lý ngắt, trình xử lý ngắt (interrupt handler) cần phải thiết lập và thiết lập lại mặt nạ ngắt (mask) phụ thuộc vào ngắt có được cho phép hay không. Và cũng có thể là do hệ </w:t>
      </w:r>
      <w:r w:rsidRPr="00BD451D">
        <w:rPr>
          <w:color w:val="000000"/>
          <w:sz w:val="28"/>
          <w:szCs w:val="28"/>
          <w:lang w:val="en-US"/>
        </w:rPr>
        <w:lastRenderedPageBreak/>
        <w:t>quả của dữ liệu rác trên cache liên quan đến việc thực thi của trình xử lý ngắt.</w:t>
      </w:r>
    </w:p>
    <w:p w14:paraId="513D03BA" w14:textId="77777777" w:rsidR="00BD451D" w:rsidRPr="00BD451D" w:rsidRDefault="00BD451D" w:rsidP="00D2625D">
      <w:pPr>
        <w:numPr>
          <w:ilvl w:val="0"/>
          <w:numId w:val="104"/>
        </w:numPr>
        <w:textAlignment w:val="baseline"/>
        <w:rPr>
          <w:color w:val="000000"/>
          <w:sz w:val="28"/>
          <w:szCs w:val="28"/>
          <w:lang w:val="en-US"/>
        </w:rPr>
      </w:pPr>
      <w:r w:rsidRPr="00BD451D">
        <w:rPr>
          <w:color w:val="000000"/>
          <w:sz w:val="28"/>
          <w:szCs w:val="28"/>
          <w:lang w:val="en-US"/>
        </w:rPr>
        <w:t>Thăm dò (polling): CPU đọc các thanh ghi trạng thái của thiết bị để quyết định việc giao tiếp</w:t>
      </w:r>
    </w:p>
    <w:p w14:paraId="2CC4CF70" w14:textId="77777777" w:rsidR="00BD451D" w:rsidRPr="00BD451D" w:rsidRDefault="00BD451D" w:rsidP="00D2625D">
      <w:pPr>
        <w:numPr>
          <w:ilvl w:val="1"/>
          <w:numId w:val="104"/>
        </w:numPr>
        <w:textAlignment w:val="baseline"/>
        <w:rPr>
          <w:color w:val="000000"/>
          <w:sz w:val="28"/>
          <w:szCs w:val="28"/>
          <w:lang w:val="en-US"/>
        </w:rPr>
      </w:pPr>
      <w:r w:rsidRPr="00BD451D">
        <w:rPr>
          <w:color w:val="000000"/>
          <w:sz w:val="28"/>
          <w:szCs w:val="28"/>
          <w:lang w:val="en-US"/>
        </w:rPr>
        <w:t>Ưu điểm: OS có thể truy xuất vào thời điểm thích hợp, có thể là khi dữ liệu rác trên cache ảnh hưởng không quá lớn</w:t>
      </w:r>
    </w:p>
    <w:p w14:paraId="1556BF80" w14:textId="77777777" w:rsidR="00BD451D" w:rsidRPr="00BD451D" w:rsidRDefault="00BD451D" w:rsidP="00D2625D">
      <w:pPr>
        <w:numPr>
          <w:ilvl w:val="1"/>
          <w:numId w:val="104"/>
        </w:numPr>
        <w:spacing w:after="160"/>
        <w:textAlignment w:val="baseline"/>
        <w:rPr>
          <w:color w:val="000000"/>
          <w:sz w:val="28"/>
          <w:szCs w:val="28"/>
          <w:lang w:val="en-US"/>
        </w:rPr>
      </w:pPr>
      <w:r w:rsidRPr="00BD451D">
        <w:rPr>
          <w:color w:val="000000"/>
          <w:sz w:val="28"/>
          <w:szCs w:val="28"/>
          <w:lang w:val="en-US"/>
        </w:rPr>
        <w:t>Nhược điểm: Gây ra sự trì hoãn mặc dù sự kiện đã hiện diện. Và CPU có thể quá tải vì liên tục phải thực hiện việc thăm dò</w:t>
      </w:r>
    </w:p>
    <w:p w14:paraId="3BFD53BD" w14:textId="77777777" w:rsidR="00BD451D" w:rsidRPr="00BD451D" w:rsidRDefault="00BD451D" w:rsidP="008F596D">
      <w:pPr>
        <w:spacing w:after="160"/>
        <w:rPr>
          <w:sz w:val="28"/>
          <w:szCs w:val="28"/>
          <w:lang w:val="en-US"/>
        </w:rPr>
      </w:pPr>
      <w:r w:rsidRPr="00BD451D">
        <w:rPr>
          <w:color w:val="000000"/>
          <w:sz w:val="28"/>
          <w:szCs w:val="28"/>
          <w:lang w:val="en-US"/>
        </w:rPr>
        <w:t>Việc lựa chọn phương thức ngắt hay thăm dò thì phụ thuộc vào loại thiết bị và mục tiêu tối đa hóa thông lượng hoặc giảm độ trễ, hay phụ thuộc vào độ phức tạp của trình xử lý ngắt và những đặc trưng của thiết bị.</w:t>
      </w:r>
    </w:p>
    <w:p w14:paraId="00824305" w14:textId="77777777" w:rsidR="00BD451D" w:rsidRPr="00BD451D" w:rsidRDefault="00BD451D" w:rsidP="008F596D">
      <w:pPr>
        <w:jc w:val="left"/>
        <w:rPr>
          <w:sz w:val="28"/>
          <w:szCs w:val="28"/>
          <w:lang w:val="en-US"/>
        </w:rPr>
      </w:pPr>
    </w:p>
    <w:p w14:paraId="2051C3A0" w14:textId="68CFDAC6" w:rsidR="00BD451D" w:rsidRPr="008F596D" w:rsidRDefault="00BD451D" w:rsidP="006F0954">
      <w:pPr>
        <w:pStyle w:val="Heading2"/>
      </w:pPr>
      <w:bookmarkStart w:id="110" w:name="_Toc91160724"/>
      <w:r w:rsidRPr="008F596D">
        <w:t>Lập trình I/O</w:t>
      </w:r>
      <w:bookmarkEnd w:id="110"/>
    </w:p>
    <w:p w14:paraId="0908CF86" w14:textId="77777777" w:rsidR="006D72AD" w:rsidRPr="008F596D" w:rsidRDefault="006D72AD" w:rsidP="008F596D">
      <w:pPr>
        <w:pStyle w:val="BodyText"/>
        <w:rPr>
          <w:lang w:val="en-US"/>
        </w:rPr>
      </w:pPr>
    </w:p>
    <w:p w14:paraId="7BCA9C6D" w14:textId="77777777" w:rsidR="00BD451D" w:rsidRPr="00BD451D" w:rsidRDefault="00BD451D" w:rsidP="008F596D">
      <w:pPr>
        <w:spacing w:after="160"/>
        <w:rPr>
          <w:sz w:val="28"/>
          <w:szCs w:val="28"/>
          <w:lang w:val="en-US"/>
        </w:rPr>
      </w:pPr>
      <w:r w:rsidRPr="00BD451D">
        <w:rPr>
          <w:color w:val="000000"/>
          <w:sz w:val="28"/>
          <w:szCs w:val="28"/>
          <w:lang w:val="en-US"/>
        </w:rPr>
        <w:t xml:space="preserve">Chỉ với sự hỗ trợ cơ bản từ PCI và các bộ điều khiển PCI tương ứng trên thiết bị, hệ thống có thể truy cập hoặc yêu cầu một hoạt động từ một thiết bị sử dụng phương pháp gọi là </w:t>
      </w:r>
      <w:r w:rsidRPr="00BD451D">
        <w:rPr>
          <w:b/>
          <w:bCs/>
          <w:color w:val="000000"/>
          <w:sz w:val="28"/>
          <w:szCs w:val="28"/>
          <w:lang w:val="en-US"/>
        </w:rPr>
        <w:t>lập trình I/O</w:t>
      </w:r>
      <w:r w:rsidRPr="00BD451D">
        <w:rPr>
          <w:color w:val="000000"/>
          <w:sz w:val="28"/>
          <w:szCs w:val="28"/>
          <w:lang w:val="en-US"/>
        </w:rPr>
        <w:t>.</w:t>
      </w:r>
    </w:p>
    <w:p w14:paraId="26DFFBFF" w14:textId="52B60E6A" w:rsidR="00BD451D" w:rsidRPr="00BD451D" w:rsidRDefault="00BD451D" w:rsidP="008F596D">
      <w:pPr>
        <w:shd w:val="clear" w:color="auto" w:fill="FFFFFF"/>
        <w:jc w:val="center"/>
        <w:rPr>
          <w:sz w:val="28"/>
          <w:szCs w:val="28"/>
          <w:lang w:val="en-US"/>
        </w:rPr>
      </w:pPr>
      <w:r w:rsidRPr="008F596D">
        <w:rPr>
          <w:noProof/>
          <w:color w:val="000000"/>
          <w:sz w:val="28"/>
          <w:szCs w:val="28"/>
          <w:bdr w:val="none" w:sz="0" w:space="0" w:color="auto" w:frame="1"/>
          <w:lang w:val="en-US"/>
        </w:rPr>
        <w:drawing>
          <wp:inline distT="0" distB="0" distL="0" distR="0" wp14:anchorId="5573FD26" wp14:editId="02716180">
            <wp:extent cx="4476750" cy="3486150"/>
            <wp:effectExtent l="0" t="0" r="0" b="0"/>
            <wp:docPr id="65" name="Picture 6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 schematic&#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76750" cy="3486150"/>
                    </a:xfrm>
                    <a:prstGeom prst="rect">
                      <a:avLst/>
                    </a:prstGeom>
                    <a:noFill/>
                    <a:ln>
                      <a:noFill/>
                    </a:ln>
                  </pic:spPr>
                </pic:pic>
              </a:graphicData>
            </a:graphic>
          </wp:inline>
        </w:drawing>
      </w:r>
    </w:p>
    <w:p w14:paraId="79D32134" w14:textId="77777777" w:rsidR="00BD451D" w:rsidRPr="00BD451D" w:rsidRDefault="00BD451D" w:rsidP="008F596D">
      <w:pPr>
        <w:shd w:val="clear" w:color="auto" w:fill="FFFFFF"/>
        <w:jc w:val="center"/>
        <w:rPr>
          <w:sz w:val="28"/>
          <w:szCs w:val="28"/>
          <w:lang w:val="en-US"/>
        </w:rPr>
      </w:pPr>
      <w:r w:rsidRPr="00BD451D">
        <w:rPr>
          <w:sz w:val="28"/>
          <w:szCs w:val="28"/>
          <w:lang w:val="en-US"/>
        </w:rPr>
        <w:lastRenderedPageBreak/>
        <w:t> </w:t>
      </w:r>
    </w:p>
    <w:p w14:paraId="33ADB13E" w14:textId="77777777" w:rsidR="00BD451D" w:rsidRPr="00BD451D" w:rsidRDefault="00BD451D" w:rsidP="008F596D">
      <w:pPr>
        <w:spacing w:after="160"/>
        <w:rPr>
          <w:sz w:val="28"/>
          <w:szCs w:val="28"/>
          <w:lang w:val="en-US"/>
        </w:rPr>
      </w:pPr>
      <w:r w:rsidRPr="00BD451D">
        <w:rPr>
          <w:color w:val="000000"/>
          <w:sz w:val="28"/>
          <w:szCs w:val="28"/>
          <w:lang w:val="en-US"/>
        </w:rPr>
        <w:t>CPU có thể ra lệnh cho thiết bị thông qua việc ghi vào các thanh ghi lệnh (Command) và di chuyển dữ liệu xung quanh bằng cách truy cập vào các thanh ghi truyền dữ liệu (Data) của thiết bị. Ví dụ, CPU sử dụng network interface card (thẻ giao diện mạng) để gửi gói TCP thông qua lập trình I/O.</w:t>
      </w:r>
    </w:p>
    <w:p w14:paraId="297559FD" w14:textId="77777777" w:rsidR="00BD451D" w:rsidRPr="00BD451D" w:rsidRDefault="00BD451D" w:rsidP="00D2625D">
      <w:pPr>
        <w:numPr>
          <w:ilvl w:val="0"/>
          <w:numId w:val="105"/>
        </w:numPr>
        <w:textAlignment w:val="baseline"/>
        <w:rPr>
          <w:color w:val="000000"/>
          <w:sz w:val="28"/>
          <w:szCs w:val="28"/>
          <w:lang w:val="en-US"/>
        </w:rPr>
      </w:pPr>
      <w:r w:rsidRPr="00BD451D">
        <w:rPr>
          <w:color w:val="000000"/>
          <w:sz w:val="28"/>
          <w:szCs w:val="28"/>
          <w:lang w:val="en-US"/>
        </w:rPr>
        <w:t>CPU viết lệnh để yêu cầu truyền gói tin</w:t>
      </w:r>
    </w:p>
    <w:p w14:paraId="1609F6CF" w14:textId="77777777" w:rsidR="00BD451D" w:rsidRPr="00BD451D" w:rsidRDefault="00BD451D" w:rsidP="00D2625D">
      <w:pPr>
        <w:numPr>
          <w:ilvl w:val="0"/>
          <w:numId w:val="105"/>
        </w:numPr>
        <w:textAlignment w:val="baseline"/>
        <w:rPr>
          <w:color w:val="000000"/>
          <w:sz w:val="28"/>
          <w:szCs w:val="28"/>
          <w:lang w:val="en-US"/>
        </w:rPr>
      </w:pPr>
      <w:r w:rsidRPr="00BD451D">
        <w:rPr>
          <w:color w:val="000000"/>
          <w:sz w:val="28"/>
          <w:szCs w:val="28"/>
          <w:lang w:val="en-US"/>
        </w:rPr>
        <w:t>CPU sao chép gói tin vào thanh ghi dữ liệu</w:t>
      </w:r>
    </w:p>
    <w:p w14:paraId="174E2A02" w14:textId="77777777" w:rsidR="00BD451D" w:rsidRPr="00BD451D" w:rsidRDefault="00BD451D" w:rsidP="00D2625D">
      <w:pPr>
        <w:numPr>
          <w:ilvl w:val="0"/>
          <w:numId w:val="105"/>
        </w:numPr>
        <w:spacing w:after="160"/>
        <w:textAlignment w:val="baseline"/>
        <w:rPr>
          <w:color w:val="000000"/>
          <w:sz w:val="28"/>
          <w:szCs w:val="28"/>
          <w:lang w:val="en-US"/>
        </w:rPr>
      </w:pPr>
      <w:r w:rsidRPr="00BD451D">
        <w:rPr>
          <w:color w:val="000000"/>
          <w:sz w:val="28"/>
          <w:szCs w:val="28"/>
          <w:lang w:val="en-US"/>
        </w:rPr>
        <w:t>Lặp lại cho tới khi gói tin được gửi</w:t>
      </w:r>
    </w:p>
    <w:p w14:paraId="2CAE5B28" w14:textId="77777777" w:rsidR="00BD451D" w:rsidRPr="00BD451D" w:rsidRDefault="00BD451D" w:rsidP="008F596D">
      <w:pPr>
        <w:spacing w:after="160"/>
        <w:rPr>
          <w:sz w:val="28"/>
          <w:szCs w:val="28"/>
          <w:lang w:val="en-US"/>
        </w:rPr>
      </w:pPr>
      <w:r w:rsidRPr="00BD451D">
        <w:rPr>
          <w:color w:val="000000"/>
          <w:sz w:val="28"/>
          <w:szCs w:val="28"/>
          <w:lang w:val="en-US"/>
        </w:rPr>
        <w:t>Đối với một gói tin 1500 bytes và thanh ghi 8 bytes, nó sẽ cần 1 truy cập để ghi lệnh và 188 truy cập để truyền dữ liệu, tổng cộng là 189 truy cập.</w:t>
      </w:r>
    </w:p>
    <w:p w14:paraId="37EBCB7F" w14:textId="77777777" w:rsidR="00BD451D" w:rsidRPr="00BD451D" w:rsidRDefault="00BD451D" w:rsidP="008F596D">
      <w:pPr>
        <w:jc w:val="left"/>
        <w:rPr>
          <w:sz w:val="28"/>
          <w:szCs w:val="28"/>
          <w:lang w:val="en-US"/>
        </w:rPr>
      </w:pPr>
    </w:p>
    <w:p w14:paraId="6BEAA94A" w14:textId="320E093E" w:rsidR="00BD451D" w:rsidRPr="008F596D" w:rsidRDefault="00BD451D" w:rsidP="006F0954">
      <w:pPr>
        <w:pStyle w:val="Heading2"/>
      </w:pPr>
      <w:bookmarkStart w:id="111" w:name="_Toc91160725"/>
      <w:r w:rsidRPr="008F596D">
        <w:t>DMA</w:t>
      </w:r>
      <w:bookmarkEnd w:id="111"/>
    </w:p>
    <w:p w14:paraId="5F8566E3" w14:textId="77777777" w:rsidR="006D72AD" w:rsidRPr="008F596D" w:rsidRDefault="006D72AD" w:rsidP="008F596D">
      <w:pPr>
        <w:pStyle w:val="BodyText"/>
        <w:rPr>
          <w:lang w:val="en-US"/>
        </w:rPr>
      </w:pPr>
    </w:p>
    <w:p w14:paraId="246D7A24" w14:textId="77777777" w:rsidR="00BD451D" w:rsidRPr="00BD451D" w:rsidRDefault="00BD451D" w:rsidP="008F596D">
      <w:pPr>
        <w:spacing w:after="160"/>
        <w:rPr>
          <w:sz w:val="28"/>
          <w:szCs w:val="28"/>
          <w:lang w:val="en-US"/>
        </w:rPr>
      </w:pPr>
      <w:r w:rsidRPr="00BD451D">
        <w:rPr>
          <w:color w:val="000000"/>
          <w:sz w:val="28"/>
          <w:szCs w:val="28"/>
          <w:lang w:val="en-US"/>
        </w:rPr>
        <w:t>Một cách khác để lập trình I/O là sử dụng các thiết bị được hỗ trợ DMA (Direct Memory Access - Truy cập bộ nhớ trực tiếp).</w:t>
      </w:r>
    </w:p>
    <w:p w14:paraId="16F36D1B" w14:textId="0E1FAD88" w:rsidR="00BD451D" w:rsidRPr="00BD451D" w:rsidRDefault="00BD451D" w:rsidP="008F596D">
      <w:pPr>
        <w:spacing w:after="160"/>
        <w:jc w:val="center"/>
        <w:rPr>
          <w:sz w:val="28"/>
          <w:szCs w:val="28"/>
          <w:lang w:val="en-US"/>
        </w:rPr>
      </w:pPr>
      <w:r w:rsidRPr="008F596D">
        <w:rPr>
          <w:noProof/>
          <w:color w:val="000000"/>
          <w:sz w:val="28"/>
          <w:szCs w:val="28"/>
          <w:bdr w:val="none" w:sz="0" w:space="0" w:color="auto" w:frame="1"/>
          <w:lang w:val="en-US"/>
        </w:rPr>
        <w:drawing>
          <wp:inline distT="0" distB="0" distL="0" distR="0" wp14:anchorId="5DC377F0" wp14:editId="6FA0FD3B">
            <wp:extent cx="4972050" cy="3800475"/>
            <wp:effectExtent l="0" t="0" r="0" b="9525"/>
            <wp:docPr id="64" name="Picture 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72050" cy="3800475"/>
                    </a:xfrm>
                    <a:prstGeom prst="rect">
                      <a:avLst/>
                    </a:prstGeom>
                    <a:noFill/>
                    <a:ln>
                      <a:noFill/>
                    </a:ln>
                  </pic:spPr>
                </pic:pic>
              </a:graphicData>
            </a:graphic>
          </wp:inline>
        </w:drawing>
      </w:r>
    </w:p>
    <w:p w14:paraId="13AD56DD" w14:textId="77777777" w:rsidR="00BD451D" w:rsidRPr="00BD451D" w:rsidRDefault="00BD451D" w:rsidP="008F596D">
      <w:pPr>
        <w:spacing w:after="160"/>
        <w:rPr>
          <w:sz w:val="28"/>
          <w:szCs w:val="28"/>
          <w:lang w:val="en-US"/>
        </w:rPr>
      </w:pPr>
      <w:r w:rsidRPr="00BD451D">
        <w:rPr>
          <w:color w:val="000000"/>
          <w:sz w:val="28"/>
          <w:szCs w:val="28"/>
          <w:lang w:val="en-US"/>
        </w:rPr>
        <w:lastRenderedPageBreak/>
        <w:t>Chúng ta sẽ có một bộ điều khiển DMA nằm giữa CPU và thanh ghi truyền dữ liệu.</w:t>
      </w:r>
    </w:p>
    <w:p w14:paraId="7BEA1CA5" w14:textId="77777777" w:rsidR="00BD451D" w:rsidRPr="00BD451D" w:rsidRDefault="00BD451D" w:rsidP="00D2625D">
      <w:pPr>
        <w:numPr>
          <w:ilvl w:val="0"/>
          <w:numId w:val="106"/>
        </w:numPr>
        <w:textAlignment w:val="baseline"/>
        <w:rPr>
          <w:color w:val="000000"/>
          <w:sz w:val="28"/>
          <w:szCs w:val="28"/>
          <w:lang w:val="en-US"/>
        </w:rPr>
      </w:pPr>
      <w:r w:rsidRPr="00BD451D">
        <w:rPr>
          <w:color w:val="000000"/>
          <w:sz w:val="28"/>
          <w:szCs w:val="28"/>
          <w:lang w:val="en-US"/>
        </w:rPr>
        <w:t>CPU ghi lệnh tới thanh ghi lệnh của thiết bị để yêu cầu gửi gói tin</w:t>
      </w:r>
    </w:p>
    <w:p w14:paraId="5F59E744" w14:textId="77777777" w:rsidR="00BD451D" w:rsidRPr="00BD451D" w:rsidRDefault="00BD451D" w:rsidP="00D2625D">
      <w:pPr>
        <w:numPr>
          <w:ilvl w:val="0"/>
          <w:numId w:val="106"/>
        </w:numPr>
        <w:spacing w:after="160"/>
        <w:textAlignment w:val="baseline"/>
        <w:rPr>
          <w:color w:val="000000"/>
          <w:sz w:val="28"/>
          <w:szCs w:val="28"/>
          <w:lang w:val="en-US"/>
        </w:rPr>
      </w:pPr>
      <w:r w:rsidRPr="00BD451D">
        <w:rPr>
          <w:color w:val="000000"/>
          <w:sz w:val="28"/>
          <w:szCs w:val="28"/>
          <w:lang w:val="en-US"/>
        </w:rPr>
        <w:t>CPU cấu hình bộ điều khiển DMA với địa chỉ bộ nhớ trong và kích thước của bộ đệm gói tin</w:t>
      </w:r>
    </w:p>
    <w:p w14:paraId="170A0953" w14:textId="77777777" w:rsidR="00BD451D" w:rsidRPr="00BD451D" w:rsidRDefault="00BD451D" w:rsidP="008F596D">
      <w:pPr>
        <w:spacing w:after="160"/>
        <w:rPr>
          <w:sz w:val="28"/>
          <w:szCs w:val="28"/>
          <w:lang w:val="en-US"/>
        </w:rPr>
      </w:pPr>
      <w:r w:rsidRPr="00BD451D">
        <w:rPr>
          <w:color w:val="000000"/>
          <w:sz w:val="28"/>
          <w:szCs w:val="28"/>
          <w:lang w:val="en-US"/>
        </w:rPr>
        <w:t>Đối với bất kỳ gói tin nào, CPU chỉ cần 1 lần để truy cập để ghi lệnh và 1 lần truy cập để cấu hình DMA.</w:t>
      </w:r>
    </w:p>
    <w:p w14:paraId="77148506" w14:textId="77777777" w:rsidR="00BD451D" w:rsidRPr="00BD451D" w:rsidRDefault="00BD451D" w:rsidP="008F596D">
      <w:pPr>
        <w:spacing w:after="160"/>
        <w:rPr>
          <w:sz w:val="28"/>
          <w:szCs w:val="28"/>
          <w:lang w:val="en-US"/>
        </w:rPr>
      </w:pPr>
      <w:r w:rsidRPr="00BD451D">
        <w:rPr>
          <w:color w:val="000000"/>
          <w:sz w:val="28"/>
          <w:szCs w:val="28"/>
          <w:lang w:val="en-US"/>
        </w:rPr>
        <w:t>Lợi ích của phương pháp này là làm giảm đáng kể hoạt động CPU cần thiết để gửi một gói tin bởi vì DMA sẽ đảm nhận việc sao chép dữ liệu tới thanh ghi dữ liệu và đợi cho tới khi nó được gửi đi. Tuy nhiên, bộ đệm dữ liệu phải nằm trong bộ nhớ vật lý cho đến khi quá trình truyền hoàn tất, và việc cấu hình DMA tốn rất nhiều chu kỳ.</w:t>
      </w:r>
    </w:p>
    <w:p w14:paraId="69402925" w14:textId="77777777" w:rsidR="00BD451D" w:rsidRPr="00BD451D" w:rsidRDefault="00BD451D" w:rsidP="008F596D">
      <w:pPr>
        <w:jc w:val="left"/>
        <w:rPr>
          <w:sz w:val="28"/>
          <w:szCs w:val="28"/>
          <w:lang w:val="en-US"/>
        </w:rPr>
      </w:pPr>
    </w:p>
    <w:p w14:paraId="5D7754EB" w14:textId="1BC90ABA" w:rsidR="00BD451D" w:rsidRPr="008F596D" w:rsidRDefault="00BD451D" w:rsidP="006F0954">
      <w:pPr>
        <w:pStyle w:val="Heading2"/>
      </w:pPr>
      <w:bookmarkStart w:id="112" w:name="_Toc91160726"/>
      <w:r w:rsidRPr="008F596D">
        <w:t>Truy cập thiết bị</w:t>
      </w:r>
      <w:bookmarkEnd w:id="112"/>
    </w:p>
    <w:p w14:paraId="0AAD4981" w14:textId="77777777" w:rsidR="006D72AD" w:rsidRPr="008F596D" w:rsidRDefault="006D72AD" w:rsidP="008F596D">
      <w:pPr>
        <w:pStyle w:val="BodyText"/>
        <w:rPr>
          <w:lang w:val="en-US"/>
        </w:rPr>
      </w:pPr>
    </w:p>
    <w:p w14:paraId="4601AB77" w14:textId="77777777" w:rsidR="00BD451D" w:rsidRPr="00BD451D" w:rsidRDefault="00BD451D" w:rsidP="008F596D">
      <w:pPr>
        <w:spacing w:after="160"/>
        <w:rPr>
          <w:sz w:val="28"/>
          <w:szCs w:val="28"/>
          <w:lang w:val="en-US"/>
        </w:rPr>
      </w:pPr>
      <w:r w:rsidRPr="00BD451D">
        <w:rPr>
          <w:color w:val="000000"/>
          <w:sz w:val="28"/>
          <w:szCs w:val="28"/>
          <w:lang w:val="en-US"/>
        </w:rPr>
        <w:t>Khi một tiến trình cần thực hiện một thao tác, yêu cầu truy cập từ một thiết bị phần cứng (ví dụ đọc một tệp từ ổ đĩa hoặc gửi một gói tin qua mạng) thì tiến trình này sẽ thực hiện lời gọi hệ thống (system call) để chỉ định một hoạt động thích hợp. Bằng cách này, tiến trình đang yêu cầu thao tác từ nhân OS.</w:t>
      </w:r>
    </w:p>
    <w:p w14:paraId="491BC3E1" w14:textId="77777777" w:rsidR="00BD451D" w:rsidRPr="00BD451D" w:rsidRDefault="00BD451D" w:rsidP="008F596D">
      <w:pPr>
        <w:spacing w:after="160"/>
        <w:rPr>
          <w:sz w:val="28"/>
          <w:szCs w:val="28"/>
          <w:lang w:val="en-US"/>
        </w:rPr>
      </w:pPr>
      <w:r w:rsidRPr="00BD451D">
        <w:rPr>
          <w:color w:val="000000"/>
          <w:sz w:val="28"/>
          <w:szCs w:val="28"/>
          <w:lang w:val="en-US"/>
        </w:rPr>
        <w:t>Sau đó, hệ điều hành sẽ chạy các lớp trừu tượng trong nhân để định dạng dữ liệu một cách chính xác và gọi trình điều khiển thiết bị phù hợp. Trình điều khiển sẽ thực hiện cấu hình yêu cầu cho thiết bị thực tế. Cuối cùng, khi thiết bị được cấu hình, nó sẽ thực hiện yêu cầu thực tế.</w:t>
      </w:r>
    </w:p>
    <w:p w14:paraId="49366BCD" w14:textId="5C702C3C" w:rsidR="00BD451D" w:rsidRPr="00BD451D" w:rsidRDefault="00BD451D" w:rsidP="008F596D">
      <w:pPr>
        <w:shd w:val="clear" w:color="auto" w:fill="FFFFFF"/>
        <w:jc w:val="center"/>
        <w:rPr>
          <w:sz w:val="28"/>
          <w:szCs w:val="28"/>
          <w:lang w:val="en-US"/>
        </w:rPr>
      </w:pPr>
      <w:r w:rsidRPr="008F596D">
        <w:rPr>
          <w:noProof/>
          <w:color w:val="000000"/>
          <w:sz w:val="28"/>
          <w:szCs w:val="28"/>
          <w:bdr w:val="none" w:sz="0" w:space="0" w:color="auto" w:frame="1"/>
          <w:lang w:val="en-US"/>
        </w:rPr>
        <w:lastRenderedPageBreak/>
        <w:drawing>
          <wp:inline distT="0" distB="0" distL="0" distR="0" wp14:anchorId="2EDD29ED" wp14:editId="4E7AEA02">
            <wp:extent cx="5734050" cy="4295775"/>
            <wp:effectExtent l="0" t="0" r="0" b="952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4295775"/>
                    </a:xfrm>
                    <a:prstGeom prst="rect">
                      <a:avLst/>
                    </a:prstGeom>
                    <a:noFill/>
                    <a:ln>
                      <a:noFill/>
                    </a:ln>
                  </pic:spPr>
                </pic:pic>
              </a:graphicData>
            </a:graphic>
          </wp:inline>
        </w:drawing>
      </w:r>
    </w:p>
    <w:p w14:paraId="47D261E0" w14:textId="77777777" w:rsidR="00BD451D" w:rsidRPr="00BD451D" w:rsidRDefault="00BD451D" w:rsidP="008F596D">
      <w:pPr>
        <w:spacing w:after="160"/>
        <w:rPr>
          <w:sz w:val="28"/>
          <w:szCs w:val="28"/>
          <w:lang w:val="en-US"/>
        </w:rPr>
      </w:pPr>
      <w:r w:rsidRPr="00BD451D">
        <w:rPr>
          <w:color w:val="000000"/>
          <w:sz w:val="28"/>
          <w:szCs w:val="28"/>
          <w:lang w:val="en-US"/>
        </w:rPr>
        <w:t>Các thiết bị khối như các ỗ đĩa, thông thường được sử dụng để lưu trữ. Hệ điều hành lưu trữ bằng cách sử dụng các tệp tin, xem tệp tin như là một đơn vị lưu trữ hợp lý. Tệp tin được ánh xạ tới một số vị trí lưu trữ vật lý cơ bản. Ở cấp cao nhất, ứng dụng không cần quan tâm về ổ đĩa, thay vào đó chúng chỉ quần quan tâm về các tệp tin và các dòng.</w:t>
      </w:r>
    </w:p>
    <w:p w14:paraId="6D01B65F" w14:textId="77777777" w:rsidR="00BD451D" w:rsidRPr="00BD451D" w:rsidRDefault="00BD451D" w:rsidP="008F596D">
      <w:pPr>
        <w:jc w:val="left"/>
        <w:rPr>
          <w:sz w:val="28"/>
          <w:szCs w:val="28"/>
          <w:lang w:val="en-US"/>
        </w:rPr>
      </w:pPr>
    </w:p>
    <w:p w14:paraId="75BE5F35" w14:textId="77777777" w:rsidR="00BD451D" w:rsidRPr="008F596D" w:rsidRDefault="00BD451D" w:rsidP="006F0954">
      <w:pPr>
        <w:pStyle w:val="Heading2"/>
      </w:pPr>
      <w:bookmarkStart w:id="113" w:name="_Toc91160727"/>
      <w:r w:rsidRPr="008F596D">
        <w:t>Truy cập không thông qua OS (OS bypass)</w:t>
      </w:r>
      <w:bookmarkEnd w:id="113"/>
    </w:p>
    <w:p w14:paraId="23576878" w14:textId="77777777" w:rsidR="00BD451D" w:rsidRPr="00BD451D" w:rsidRDefault="00BD451D" w:rsidP="008F596D">
      <w:pPr>
        <w:jc w:val="left"/>
        <w:rPr>
          <w:sz w:val="28"/>
          <w:szCs w:val="28"/>
          <w:lang w:val="en-US"/>
        </w:rPr>
      </w:pPr>
    </w:p>
    <w:p w14:paraId="6B4F92F1" w14:textId="77777777" w:rsidR="00BD451D" w:rsidRPr="00BD451D" w:rsidRDefault="00BD451D" w:rsidP="008F596D">
      <w:pPr>
        <w:rPr>
          <w:sz w:val="28"/>
          <w:szCs w:val="28"/>
          <w:lang w:val="en-US"/>
        </w:rPr>
      </w:pPr>
      <w:r w:rsidRPr="00BD451D">
        <w:rPr>
          <w:color w:val="000000"/>
          <w:sz w:val="28"/>
          <w:szCs w:val="28"/>
          <w:lang w:val="en-US"/>
        </w:rPr>
        <w:t>Có một số thiết bị, có thể cấu hình việc truy cập mà không cần thông qua OS, nghĩa là người dùng có thể điều khiển trực tiếp thiết bị, nhưng trước đó việc cấu hình sẽ phải thông qua OS và trong quá trình hoạt động thì OS vẫn kiểm soát vĩ mô (ví dụ như cho phép thiết bị hoạt động hay không, cho phép thêm tiến trình sử dụng thiết bị, ...).</w:t>
      </w:r>
    </w:p>
    <w:p w14:paraId="66C50F1A" w14:textId="77777777" w:rsidR="00BD451D" w:rsidRPr="00BD451D" w:rsidRDefault="00BD451D" w:rsidP="008F596D">
      <w:pPr>
        <w:jc w:val="left"/>
        <w:rPr>
          <w:sz w:val="28"/>
          <w:szCs w:val="28"/>
          <w:lang w:val="en-US"/>
        </w:rPr>
      </w:pPr>
    </w:p>
    <w:p w14:paraId="30E1337C" w14:textId="77777777" w:rsidR="00BD451D" w:rsidRPr="00BD451D" w:rsidRDefault="00BD451D" w:rsidP="008F596D">
      <w:pPr>
        <w:jc w:val="left"/>
        <w:rPr>
          <w:sz w:val="28"/>
          <w:szCs w:val="28"/>
          <w:lang w:val="en-US"/>
        </w:rPr>
      </w:pPr>
      <w:r w:rsidRPr="00BD451D">
        <w:rPr>
          <w:color w:val="000000"/>
          <w:sz w:val="28"/>
          <w:szCs w:val="28"/>
          <w:lang w:val="en-US"/>
        </w:rPr>
        <w:lastRenderedPageBreak/>
        <w:t>Để người dùng có thể trực tiếp điều khiển thiết bị thì trình điều khiển phải nằm ở mức người dùng.</w:t>
      </w:r>
    </w:p>
    <w:p w14:paraId="4A80EA1F" w14:textId="5AEB3D3A" w:rsidR="00BD451D" w:rsidRPr="00BD451D" w:rsidRDefault="00BD451D" w:rsidP="008F596D">
      <w:pPr>
        <w:jc w:val="center"/>
        <w:rPr>
          <w:sz w:val="28"/>
          <w:szCs w:val="28"/>
          <w:lang w:val="en-US"/>
        </w:rPr>
      </w:pPr>
      <w:r w:rsidRPr="008F596D">
        <w:rPr>
          <w:noProof/>
          <w:color w:val="000000"/>
          <w:sz w:val="28"/>
          <w:szCs w:val="28"/>
          <w:bdr w:val="none" w:sz="0" w:space="0" w:color="auto" w:frame="1"/>
          <w:lang w:val="en-US"/>
        </w:rPr>
        <w:drawing>
          <wp:inline distT="0" distB="0" distL="0" distR="0" wp14:anchorId="759E269C" wp14:editId="4DBCB151">
            <wp:extent cx="2324100" cy="363855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24100" cy="3638550"/>
                    </a:xfrm>
                    <a:prstGeom prst="rect">
                      <a:avLst/>
                    </a:prstGeom>
                    <a:noFill/>
                    <a:ln>
                      <a:noFill/>
                    </a:ln>
                  </pic:spPr>
                </pic:pic>
              </a:graphicData>
            </a:graphic>
          </wp:inline>
        </w:drawing>
      </w:r>
    </w:p>
    <w:p w14:paraId="4EA28B71" w14:textId="77777777" w:rsidR="00BD451D" w:rsidRPr="00BD451D" w:rsidRDefault="00BD451D" w:rsidP="008F596D">
      <w:pPr>
        <w:jc w:val="left"/>
        <w:rPr>
          <w:sz w:val="28"/>
          <w:szCs w:val="28"/>
          <w:lang w:val="en-US"/>
        </w:rPr>
      </w:pPr>
    </w:p>
    <w:p w14:paraId="4CCC4245" w14:textId="34E99BBA" w:rsidR="00BD451D" w:rsidRPr="008F596D" w:rsidRDefault="00BD451D" w:rsidP="006F0954">
      <w:pPr>
        <w:pStyle w:val="Heading2"/>
      </w:pPr>
      <w:bookmarkStart w:id="114" w:name="_Toc91160728"/>
      <w:r w:rsidRPr="008F596D">
        <w:t>Truy cập đồng bộ (Sync Access) và bất đồng bộ (Async Access)</w:t>
      </w:r>
      <w:bookmarkEnd w:id="114"/>
    </w:p>
    <w:p w14:paraId="0107FB73" w14:textId="77777777" w:rsidR="006D72AD" w:rsidRPr="008F596D" w:rsidRDefault="006D72AD" w:rsidP="008F596D">
      <w:pPr>
        <w:pStyle w:val="BodyText"/>
        <w:rPr>
          <w:lang w:val="en-US"/>
        </w:rPr>
      </w:pPr>
    </w:p>
    <w:p w14:paraId="53173133" w14:textId="77777777" w:rsidR="00BD451D" w:rsidRPr="00BD451D" w:rsidRDefault="00BD451D" w:rsidP="008F596D">
      <w:pPr>
        <w:spacing w:after="160"/>
        <w:rPr>
          <w:sz w:val="28"/>
          <w:szCs w:val="28"/>
          <w:lang w:val="en-US"/>
        </w:rPr>
      </w:pPr>
      <w:r w:rsidRPr="00BD451D">
        <w:rPr>
          <w:color w:val="000000"/>
          <w:sz w:val="28"/>
          <w:szCs w:val="28"/>
          <w:lang w:val="en-US"/>
        </w:rPr>
        <w:t>Khi một luồng có gắng truy cập vào một thiết bị vật lý, nó đang thực hiện một lời gọi I/O. Có 2 loại lời gọi I/O: đồng bộ và bất đồng bộ. Điều này phụ thuộc vào việc triển khai của hệ điều hành cho lời gọi I/O cụ thể.</w:t>
      </w:r>
    </w:p>
    <w:p w14:paraId="3BC74D17" w14:textId="278E707D" w:rsidR="00BD451D" w:rsidRPr="00BD451D" w:rsidRDefault="00BD451D" w:rsidP="008F596D">
      <w:pPr>
        <w:shd w:val="clear" w:color="auto" w:fill="FFFFFF"/>
        <w:jc w:val="center"/>
        <w:rPr>
          <w:sz w:val="28"/>
          <w:szCs w:val="28"/>
          <w:lang w:val="en-US"/>
        </w:rPr>
      </w:pPr>
      <w:r w:rsidRPr="008F596D">
        <w:rPr>
          <w:noProof/>
          <w:color w:val="000000"/>
          <w:sz w:val="28"/>
          <w:szCs w:val="28"/>
          <w:bdr w:val="none" w:sz="0" w:space="0" w:color="auto" w:frame="1"/>
          <w:lang w:val="en-US"/>
        </w:rPr>
        <w:lastRenderedPageBreak/>
        <w:drawing>
          <wp:inline distT="0" distB="0" distL="0" distR="0" wp14:anchorId="4F3C33BE" wp14:editId="794A0428">
            <wp:extent cx="5734050" cy="3000375"/>
            <wp:effectExtent l="0" t="0" r="0" b="952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67E543D8" w14:textId="77777777" w:rsidR="00BD451D" w:rsidRPr="00BD451D" w:rsidRDefault="00BD451D" w:rsidP="008F596D">
      <w:pPr>
        <w:jc w:val="left"/>
        <w:rPr>
          <w:sz w:val="28"/>
          <w:szCs w:val="28"/>
          <w:lang w:val="en-US"/>
        </w:rPr>
      </w:pPr>
    </w:p>
    <w:p w14:paraId="6168A329" w14:textId="77777777" w:rsidR="00BD451D" w:rsidRPr="00BD451D" w:rsidRDefault="00BD451D" w:rsidP="008F596D">
      <w:pPr>
        <w:spacing w:after="160"/>
        <w:rPr>
          <w:sz w:val="28"/>
          <w:szCs w:val="28"/>
          <w:lang w:val="en-US"/>
        </w:rPr>
      </w:pPr>
      <w:r w:rsidRPr="00BD451D">
        <w:rPr>
          <w:color w:val="000000"/>
          <w:sz w:val="28"/>
          <w:szCs w:val="28"/>
          <w:lang w:val="en-US"/>
        </w:rPr>
        <w:t>Với các hoạt động I/O đồng bộ, tiến trình hoặc luồng thực hiện lời gọi sẽ bị chặn. Nhân OS sẽ đặt tiến trình bị chặn vào hàng đợi liên kết với thiết bị tương ứng, sau đó tiến trình có thể chuyển sang trạng thái thực thi khi yêu cầu được đáp ứng, vì thế trong các khoảng thời gian khác thì tiến trình phải chờ và không làm công việc gì khác.</w:t>
      </w:r>
    </w:p>
    <w:p w14:paraId="0648591B" w14:textId="77777777" w:rsidR="00BD451D" w:rsidRPr="00BD451D" w:rsidRDefault="00BD451D" w:rsidP="008F596D">
      <w:pPr>
        <w:spacing w:after="160"/>
        <w:rPr>
          <w:sz w:val="28"/>
          <w:szCs w:val="28"/>
          <w:lang w:val="en-US"/>
        </w:rPr>
      </w:pPr>
      <w:r w:rsidRPr="00BD451D">
        <w:rPr>
          <w:color w:val="000000"/>
          <w:sz w:val="28"/>
          <w:szCs w:val="28"/>
          <w:lang w:val="en-US"/>
        </w:rPr>
        <w:t>Với các hoạt động I/O bất đồng bộ, tiến trình hoặc luồng được phép tiếp tục ngay sau khi nó thực hiện lời gọi I/O. Tại một thời điểm sau đó, tiến trình có thể được phép quay lại để kiểm tra kết quả đã sẵn sàng cho thao tác này hay chưa, nếu sẵn sàng thì tiến trình sẽ lấy kết quả, hoặc nếu chưa thì sau đó thiết bị hoặc OS sẽ thông báo cho tiến trình là kết quả đã sẵn sàng và được đặt ở một vị trí cụ thể nào đó.</w:t>
      </w:r>
    </w:p>
    <w:p w14:paraId="208F01EE" w14:textId="77777777" w:rsidR="00BD451D" w:rsidRPr="00BD451D" w:rsidRDefault="00BD451D" w:rsidP="008F596D">
      <w:pPr>
        <w:jc w:val="left"/>
        <w:rPr>
          <w:sz w:val="28"/>
          <w:szCs w:val="28"/>
          <w:lang w:val="en-US"/>
        </w:rPr>
      </w:pPr>
    </w:p>
    <w:p w14:paraId="2949C5E1" w14:textId="2A462C31" w:rsidR="00BD451D" w:rsidRPr="008F596D" w:rsidRDefault="00BD451D" w:rsidP="006F0954">
      <w:pPr>
        <w:pStyle w:val="Heading2"/>
      </w:pPr>
      <w:bookmarkStart w:id="115" w:name="_Toc91160729"/>
      <w:r w:rsidRPr="008F596D">
        <w:t>Truy xuất tới các thiết bị khối</w:t>
      </w:r>
      <w:bookmarkEnd w:id="115"/>
    </w:p>
    <w:p w14:paraId="611A1D3B" w14:textId="77777777" w:rsidR="006D72AD" w:rsidRPr="008F596D" w:rsidRDefault="006D72AD" w:rsidP="008F596D">
      <w:pPr>
        <w:pStyle w:val="BodyText"/>
        <w:rPr>
          <w:lang w:val="en-US"/>
        </w:rPr>
      </w:pPr>
    </w:p>
    <w:p w14:paraId="0E3907FB" w14:textId="77777777" w:rsidR="00BD451D" w:rsidRPr="00BD451D" w:rsidRDefault="00BD451D" w:rsidP="008F596D">
      <w:pPr>
        <w:spacing w:after="160"/>
        <w:rPr>
          <w:sz w:val="28"/>
          <w:szCs w:val="28"/>
          <w:lang w:val="en-US"/>
        </w:rPr>
      </w:pPr>
      <w:r w:rsidRPr="00BD451D">
        <w:rPr>
          <w:color w:val="000000"/>
          <w:sz w:val="28"/>
          <w:szCs w:val="28"/>
          <w:lang w:val="en-US"/>
        </w:rPr>
        <w:t>Các thiết bị khối chẳng hạn như ổ đĩa được dùng để lưu trữ dữ liệu, và khái niệm liên quan đến lưu trữ thường được sử dụng bởi các ứng dụng là tệp tin (file).</w:t>
      </w:r>
    </w:p>
    <w:p w14:paraId="3CF3E759" w14:textId="77777777" w:rsidR="00BD451D" w:rsidRPr="00BD451D" w:rsidRDefault="00BD451D" w:rsidP="008F596D">
      <w:pPr>
        <w:spacing w:after="160"/>
        <w:rPr>
          <w:sz w:val="28"/>
          <w:szCs w:val="28"/>
          <w:lang w:val="en-US"/>
        </w:rPr>
      </w:pPr>
      <w:r w:rsidRPr="00BD451D">
        <w:rPr>
          <w:color w:val="000000"/>
          <w:sz w:val="28"/>
          <w:szCs w:val="28"/>
          <w:lang w:val="en-US"/>
        </w:rPr>
        <w:t xml:space="preserve">Tệp tin (file) là một đơn vị lưu trữ logic và nó tương ứng với một số vị trí lưu trữ trên ổ đĩa, nghĩa là ứng dụng (ở tầng cao nhất) không cần quan tâm đến ổ đĩa vì </w:t>
      </w:r>
      <w:r w:rsidRPr="00BD451D">
        <w:rPr>
          <w:color w:val="000000"/>
          <w:sz w:val="28"/>
          <w:szCs w:val="28"/>
          <w:lang w:val="en-US"/>
        </w:rPr>
        <w:lastRenderedPageBreak/>
        <w:t>chúng không thực thi thao tác trên ổ đĩa để tìm kiếm các khối và vùng dữ liệu, … Thay vào đó, chúng quan tâm về các tệp tin và chúng mong muốn được thao tác với tệp tin.</w:t>
      </w:r>
    </w:p>
    <w:p w14:paraId="73FF1FE4" w14:textId="7DF82012" w:rsidR="00BD451D" w:rsidRPr="00BD451D" w:rsidRDefault="00BD451D" w:rsidP="008F596D">
      <w:pPr>
        <w:spacing w:after="160"/>
        <w:jc w:val="center"/>
        <w:rPr>
          <w:sz w:val="28"/>
          <w:szCs w:val="28"/>
          <w:lang w:val="en-US"/>
        </w:rPr>
      </w:pPr>
      <w:r w:rsidRPr="008F596D">
        <w:rPr>
          <w:noProof/>
          <w:color w:val="000000"/>
          <w:sz w:val="28"/>
          <w:szCs w:val="28"/>
          <w:bdr w:val="none" w:sz="0" w:space="0" w:color="auto" w:frame="1"/>
          <w:lang w:val="en-US"/>
        </w:rPr>
        <w:drawing>
          <wp:inline distT="0" distB="0" distL="0" distR="0" wp14:anchorId="5399F0A4" wp14:editId="6D374FAA">
            <wp:extent cx="3248025" cy="5419725"/>
            <wp:effectExtent l="0" t="0" r="9525" b="952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48025" cy="5419725"/>
                    </a:xfrm>
                    <a:prstGeom prst="rect">
                      <a:avLst/>
                    </a:prstGeom>
                    <a:noFill/>
                    <a:ln>
                      <a:noFill/>
                    </a:ln>
                  </pic:spPr>
                </pic:pic>
              </a:graphicData>
            </a:graphic>
          </wp:inline>
        </w:drawing>
      </w:r>
    </w:p>
    <w:p w14:paraId="1D775083" w14:textId="77777777" w:rsidR="00BD451D" w:rsidRPr="00BD451D" w:rsidRDefault="00BD451D" w:rsidP="008F596D">
      <w:pPr>
        <w:spacing w:after="160"/>
        <w:rPr>
          <w:sz w:val="28"/>
          <w:szCs w:val="28"/>
          <w:lang w:val="en-US"/>
        </w:rPr>
      </w:pPr>
      <w:r w:rsidRPr="00BD451D">
        <w:rPr>
          <w:color w:val="000000"/>
          <w:sz w:val="28"/>
          <w:szCs w:val="28"/>
          <w:lang w:val="en-US"/>
        </w:rPr>
        <w:t>Bên dưới giao diện dựa trên tệp tin là một hệ thống tệp tin (file system). Hệ thống tệp tin chứa thông tin để thực thi việc đọc/ghi từ ứng dụng tới các tệp tin, vị trí của tệp tin, cách truy cập tệp tin, phần cụ thể nào của tệp tin nên được truy cập, việc kiểm tra quyền truy cập nào nên được thực thi, và cuối cùng là truy cập thực tế tới tệp tin như thế nào.</w:t>
      </w:r>
    </w:p>
    <w:p w14:paraId="05586D9C" w14:textId="77777777" w:rsidR="00BD451D" w:rsidRPr="00BD451D" w:rsidRDefault="00BD451D" w:rsidP="008F596D">
      <w:pPr>
        <w:spacing w:after="160"/>
        <w:rPr>
          <w:sz w:val="28"/>
          <w:szCs w:val="28"/>
          <w:lang w:val="en-US"/>
        </w:rPr>
      </w:pPr>
      <w:r w:rsidRPr="00BD451D">
        <w:rPr>
          <w:color w:val="000000"/>
          <w:sz w:val="28"/>
          <w:szCs w:val="28"/>
          <w:lang w:val="en-US"/>
        </w:rPr>
        <w:t xml:space="preserve">OS xác định một giao diện hệ thống tệp tin bao gồm cả giao diện để ứng dụng tương tác với hệ thống tệp tin và tiêu chuẩn POSIX API bao gồm đọc, ghi và mở </w:t>
      </w:r>
      <w:r w:rsidRPr="00BD451D">
        <w:rPr>
          <w:color w:val="000000"/>
          <w:sz w:val="28"/>
          <w:szCs w:val="28"/>
          <w:lang w:val="en-US"/>
        </w:rPr>
        <w:lastRenderedPageBreak/>
        <w:t>hệ thống tệp tin. Việc chuẩn hóa giao diện cho phép hệ thống tệp tin tương tác với các thiết bị lưu trữ bên dưới thông qua các API.</w:t>
      </w:r>
    </w:p>
    <w:p w14:paraId="2C71C01B" w14:textId="77777777" w:rsidR="00BD451D" w:rsidRPr="00BD451D" w:rsidRDefault="00BD451D" w:rsidP="008F596D">
      <w:pPr>
        <w:spacing w:after="160"/>
        <w:rPr>
          <w:sz w:val="28"/>
          <w:szCs w:val="28"/>
          <w:lang w:val="en-US"/>
        </w:rPr>
      </w:pPr>
      <w:r w:rsidRPr="00BD451D">
        <w:rPr>
          <w:color w:val="000000"/>
          <w:sz w:val="28"/>
          <w:szCs w:val="28"/>
          <w:lang w:val="en-US"/>
        </w:rPr>
        <w:t>Nếu tệp tin thực sự nằm trên các ổ đĩa thì hệ thống tệp tin cần tương tác với trình điều khiển thiết bị. Vì có nhiều loại thiết bị lưu trữ khác nhau, nên cần bổ sung thêm 1 lớp tổng quát (generic block layer) nằm trên trình điều khiển thiết bị nhằm cung cấp 1 tiêu chuẩn cho 1 OS cụ thể về tất cả các thiết bị khối.</w:t>
      </w:r>
    </w:p>
    <w:p w14:paraId="22E39BC2" w14:textId="4776F3A7" w:rsidR="008F596D" w:rsidRDefault="008F596D" w:rsidP="008F596D">
      <w:pPr>
        <w:jc w:val="left"/>
        <w:rPr>
          <w:sz w:val="28"/>
          <w:szCs w:val="28"/>
          <w:lang w:val="en-US"/>
        </w:rPr>
      </w:pPr>
      <w:r>
        <w:rPr>
          <w:sz w:val="28"/>
          <w:szCs w:val="28"/>
          <w:lang w:val="en-US"/>
        </w:rPr>
        <w:br w:type="page"/>
      </w:r>
    </w:p>
    <w:p w14:paraId="10DB340D" w14:textId="4963AD01" w:rsidR="00BD451D" w:rsidRPr="00BD451D" w:rsidRDefault="008F596D" w:rsidP="008F596D">
      <w:pPr>
        <w:numPr>
          <w:ilvl w:val="0"/>
          <w:numId w:val="13"/>
        </w:numPr>
        <w:spacing w:after="160"/>
        <w:ind w:left="0" w:firstLine="0"/>
        <w:outlineLvl w:val="0"/>
        <w:rPr>
          <w:b/>
          <w:bCs/>
          <w:kern w:val="36"/>
          <w:sz w:val="28"/>
          <w:szCs w:val="28"/>
          <w:lang w:val="en-US"/>
        </w:rPr>
      </w:pPr>
      <w:bookmarkStart w:id="116" w:name="_Toc91160730"/>
      <w:r w:rsidRPr="008F596D">
        <w:rPr>
          <w:b/>
          <w:bCs/>
          <w:color w:val="000000"/>
          <w:kern w:val="36"/>
          <w:sz w:val="28"/>
          <w:szCs w:val="28"/>
          <w:lang w:val="en-US"/>
        </w:rPr>
        <w:lastRenderedPageBreak/>
        <w:t>HỆ THỐNG TỆP TIN ẢO (VIRTUAL FILESYSTEM VFS)</w:t>
      </w:r>
      <w:bookmarkEnd w:id="116"/>
    </w:p>
    <w:p w14:paraId="3875CD30" w14:textId="0FF0EAD0" w:rsidR="004639AA" w:rsidRPr="008F596D" w:rsidRDefault="00576E98" w:rsidP="006F0954">
      <w:pPr>
        <w:pStyle w:val="Heading2"/>
      </w:pPr>
      <w:bookmarkStart w:id="117" w:name="_Toc91160731"/>
      <w:r w:rsidRPr="008F596D">
        <w:t>Sự cần thiết của VFS</w:t>
      </w:r>
      <w:bookmarkEnd w:id="117"/>
    </w:p>
    <w:p w14:paraId="286CF32C" w14:textId="77777777" w:rsidR="008F596D" w:rsidRPr="008F596D" w:rsidRDefault="008F596D" w:rsidP="008F596D">
      <w:pPr>
        <w:pStyle w:val="BodyText"/>
        <w:rPr>
          <w:lang w:val="en-US"/>
        </w:rPr>
      </w:pPr>
    </w:p>
    <w:p w14:paraId="446890A4" w14:textId="626E31B5" w:rsidR="00BD451D" w:rsidRPr="00BD451D" w:rsidRDefault="00BD451D" w:rsidP="008F596D">
      <w:pPr>
        <w:spacing w:after="160"/>
        <w:rPr>
          <w:sz w:val="28"/>
          <w:szCs w:val="28"/>
          <w:lang w:val="en-US"/>
        </w:rPr>
      </w:pPr>
      <w:r w:rsidRPr="00BD451D">
        <w:rPr>
          <w:color w:val="000000"/>
          <w:sz w:val="28"/>
          <w:szCs w:val="28"/>
          <w:lang w:val="en-US"/>
        </w:rPr>
        <w:t>Điều gì xảy ra nếu các tệp tin nằm trên nhiều thiết bị? Điều gì xảy ra nếu các thiết bị hoạt động tốt hơn với việc triển khai hệ thống tệp tin khác? Điều gì xảy ra nếu tệp tin không nằm trên một thiết bị cục bộ mà phải truy cập thông qua mạng?</w:t>
      </w:r>
    </w:p>
    <w:p w14:paraId="7A81CD13" w14:textId="77777777" w:rsidR="00BD451D" w:rsidRPr="00BD451D" w:rsidRDefault="00BD451D" w:rsidP="008F596D">
      <w:pPr>
        <w:spacing w:after="160"/>
        <w:rPr>
          <w:sz w:val="28"/>
          <w:szCs w:val="28"/>
          <w:lang w:val="en-US"/>
        </w:rPr>
      </w:pPr>
      <w:r w:rsidRPr="00BD451D">
        <w:rPr>
          <w:color w:val="000000"/>
          <w:sz w:val="28"/>
          <w:szCs w:val="28"/>
          <w:lang w:val="en-US"/>
        </w:rPr>
        <w:t>Để đối phó với những lo ngại trên, Linux sử dụng giao diện hệ thống tệp tin ảo (VFS - Virtual File System) để ẩn tất cả các chi tiết liên quan đến hệ thống tệp tin nằm phía dưới.</w:t>
      </w:r>
    </w:p>
    <w:p w14:paraId="60A54883" w14:textId="08303D08" w:rsidR="00BD451D" w:rsidRPr="00BD451D" w:rsidRDefault="00BD451D" w:rsidP="008F596D">
      <w:pPr>
        <w:spacing w:after="160"/>
        <w:jc w:val="center"/>
        <w:rPr>
          <w:sz w:val="28"/>
          <w:szCs w:val="28"/>
          <w:lang w:val="en-US"/>
        </w:rPr>
      </w:pPr>
      <w:r w:rsidRPr="008F596D">
        <w:rPr>
          <w:noProof/>
          <w:color w:val="000000"/>
          <w:sz w:val="28"/>
          <w:szCs w:val="28"/>
          <w:bdr w:val="none" w:sz="0" w:space="0" w:color="auto" w:frame="1"/>
          <w:lang w:val="en-US"/>
        </w:rPr>
        <w:drawing>
          <wp:inline distT="0" distB="0" distL="0" distR="0" wp14:anchorId="53B19DA4" wp14:editId="1219F09C">
            <wp:extent cx="4695825" cy="3590925"/>
            <wp:effectExtent l="0" t="0" r="9525"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95825" cy="3590925"/>
                    </a:xfrm>
                    <a:prstGeom prst="rect">
                      <a:avLst/>
                    </a:prstGeom>
                    <a:noFill/>
                    <a:ln>
                      <a:noFill/>
                    </a:ln>
                  </pic:spPr>
                </pic:pic>
              </a:graphicData>
            </a:graphic>
          </wp:inline>
        </w:drawing>
      </w:r>
    </w:p>
    <w:p w14:paraId="3FDBB81C" w14:textId="77777777" w:rsidR="00BD451D" w:rsidRPr="00BD451D" w:rsidRDefault="00BD451D" w:rsidP="008F596D">
      <w:pPr>
        <w:spacing w:after="160"/>
        <w:rPr>
          <w:sz w:val="28"/>
          <w:szCs w:val="28"/>
          <w:lang w:val="en-US"/>
        </w:rPr>
      </w:pPr>
      <w:r w:rsidRPr="00BD451D">
        <w:rPr>
          <w:color w:val="000000"/>
          <w:sz w:val="28"/>
          <w:szCs w:val="28"/>
          <w:lang w:val="en-US"/>
        </w:rPr>
        <w:t>Hệ thống tệp tin ảo hỗ trợ một số sự trừu tượng chính.</w:t>
      </w:r>
    </w:p>
    <w:p w14:paraId="6B32E0F0" w14:textId="77777777" w:rsidR="00BD451D" w:rsidRPr="00BD451D" w:rsidRDefault="00BD451D" w:rsidP="00D2625D">
      <w:pPr>
        <w:numPr>
          <w:ilvl w:val="0"/>
          <w:numId w:val="107"/>
        </w:numPr>
        <w:textAlignment w:val="baseline"/>
        <w:rPr>
          <w:color w:val="000000"/>
          <w:sz w:val="28"/>
          <w:szCs w:val="28"/>
          <w:lang w:val="en-US"/>
        </w:rPr>
      </w:pPr>
      <w:r w:rsidRPr="00BD451D">
        <w:rPr>
          <w:b/>
          <w:bCs/>
          <w:color w:val="000000"/>
          <w:sz w:val="28"/>
          <w:szCs w:val="28"/>
          <w:lang w:val="en-US"/>
        </w:rPr>
        <w:t>Các tệp tin (file)</w:t>
      </w:r>
      <w:r w:rsidRPr="00BD451D">
        <w:rPr>
          <w:color w:val="000000"/>
          <w:sz w:val="28"/>
          <w:szCs w:val="28"/>
          <w:lang w:val="en-US"/>
        </w:rPr>
        <w:t xml:space="preserve"> là các thành phần mà VFS thao tác.</w:t>
      </w:r>
    </w:p>
    <w:p w14:paraId="19EC3E11" w14:textId="77777777" w:rsidR="00BD451D" w:rsidRPr="00BD451D" w:rsidRDefault="00BD451D" w:rsidP="00D2625D">
      <w:pPr>
        <w:numPr>
          <w:ilvl w:val="0"/>
          <w:numId w:val="107"/>
        </w:numPr>
        <w:textAlignment w:val="baseline"/>
        <w:rPr>
          <w:color w:val="000000"/>
          <w:sz w:val="28"/>
          <w:szCs w:val="28"/>
          <w:lang w:val="en-US"/>
        </w:rPr>
      </w:pPr>
      <w:r w:rsidRPr="00BD451D">
        <w:rPr>
          <w:b/>
          <w:bCs/>
          <w:color w:val="000000"/>
          <w:sz w:val="28"/>
          <w:szCs w:val="28"/>
          <w:lang w:val="en-US"/>
        </w:rPr>
        <w:t>Các mô tả tệp tin (file descriptor)</w:t>
      </w:r>
      <w:r w:rsidRPr="00BD451D">
        <w:rPr>
          <w:color w:val="000000"/>
          <w:sz w:val="28"/>
          <w:szCs w:val="28"/>
          <w:lang w:val="en-US"/>
        </w:rPr>
        <w:t xml:space="preserve"> là biểu diễn của tệp tin trong OS, chúng hỗ trợ các thao tác mở, đọc, ghi, gửi, khóa, đóng, ... tệp tin.</w:t>
      </w:r>
    </w:p>
    <w:p w14:paraId="1715D4CA" w14:textId="77777777" w:rsidR="00BD451D" w:rsidRPr="00BD451D" w:rsidRDefault="00BD451D" w:rsidP="00D2625D">
      <w:pPr>
        <w:numPr>
          <w:ilvl w:val="0"/>
          <w:numId w:val="107"/>
        </w:numPr>
        <w:textAlignment w:val="baseline"/>
        <w:rPr>
          <w:color w:val="000000"/>
          <w:sz w:val="28"/>
          <w:szCs w:val="28"/>
          <w:lang w:val="en-US"/>
        </w:rPr>
      </w:pPr>
      <w:r w:rsidRPr="00BD451D">
        <w:rPr>
          <w:b/>
          <w:bCs/>
          <w:color w:val="000000"/>
          <w:sz w:val="28"/>
          <w:szCs w:val="28"/>
          <w:lang w:val="en-US"/>
        </w:rPr>
        <w:t>Inode</w:t>
      </w:r>
      <w:r w:rsidRPr="00BD451D">
        <w:rPr>
          <w:color w:val="000000"/>
          <w:sz w:val="28"/>
          <w:szCs w:val="28"/>
          <w:lang w:val="en-US"/>
        </w:rPr>
        <w:t xml:space="preserve"> là cấu trúc dữ liệu để xác định tệp tin. Inode chứa danh sách tất cả các khối dữ liệu của tệp tin. Ngoài ra, inode cũng chứa thông tin về quyền truy cập, kích thước, trạng thái, … của tệp tin. Inode cho phép tệp tin không </w:t>
      </w:r>
      <w:r w:rsidRPr="00BD451D">
        <w:rPr>
          <w:color w:val="000000"/>
          <w:sz w:val="28"/>
          <w:szCs w:val="28"/>
          <w:lang w:val="en-US"/>
        </w:rPr>
        <w:lastRenderedPageBreak/>
        <w:t>cần phải được lưu trữ liên tiếp trên đĩa mà nó có thể được phân tán ngẫu nhiên. Tên tệp tin được ánh xạ tới một inode. Inode cung cấp thông tin về cách truy xuất tất cả dữ liệu trong tệp.</w:t>
      </w:r>
    </w:p>
    <w:p w14:paraId="3B910F37" w14:textId="77777777" w:rsidR="00BD451D" w:rsidRPr="00BD451D" w:rsidRDefault="00BD451D" w:rsidP="00D2625D">
      <w:pPr>
        <w:numPr>
          <w:ilvl w:val="0"/>
          <w:numId w:val="107"/>
        </w:numPr>
        <w:textAlignment w:val="baseline"/>
        <w:rPr>
          <w:color w:val="000000"/>
          <w:sz w:val="28"/>
          <w:szCs w:val="28"/>
          <w:lang w:val="en-US"/>
        </w:rPr>
      </w:pPr>
      <w:r w:rsidRPr="00BD451D">
        <w:rPr>
          <w:b/>
          <w:bCs/>
          <w:color w:val="000000"/>
          <w:sz w:val="28"/>
          <w:szCs w:val="28"/>
          <w:lang w:val="en-US"/>
        </w:rPr>
        <w:t>Dentry (Directory Entry)</w:t>
      </w:r>
      <w:r w:rsidRPr="00BD451D">
        <w:rPr>
          <w:color w:val="000000"/>
          <w:sz w:val="28"/>
          <w:szCs w:val="28"/>
          <w:lang w:val="en-US"/>
        </w:rPr>
        <w:t xml:space="preserve"> là một cấu trúc dữ liệu. Mỗi đối tượng dentry tương ứng với một thành phần đường dẫn duy nhất đang được duyệt khi đang truy cập đến 1 tệp tin cụ thể. Ví dụ truy cập tới thư mục /users/ada thì sẽ có 3 dentry là /,  /users và /users/ada. Dentry chỉ là một trạng thái mềm được tạo ra bởi OS và không tồn tại mãi mãi trên ổ đĩa.</w:t>
      </w:r>
    </w:p>
    <w:p w14:paraId="470195E9" w14:textId="77777777" w:rsidR="00BD451D" w:rsidRPr="00BD451D" w:rsidRDefault="00BD451D" w:rsidP="00D2625D">
      <w:pPr>
        <w:numPr>
          <w:ilvl w:val="0"/>
          <w:numId w:val="107"/>
        </w:numPr>
        <w:spacing w:after="160"/>
        <w:textAlignment w:val="baseline"/>
        <w:rPr>
          <w:color w:val="000000"/>
          <w:sz w:val="28"/>
          <w:szCs w:val="28"/>
          <w:lang w:val="en-US"/>
        </w:rPr>
      </w:pPr>
      <w:r w:rsidRPr="00BD451D">
        <w:rPr>
          <w:b/>
          <w:bCs/>
          <w:color w:val="000000"/>
          <w:sz w:val="28"/>
          <w:szCs w:val="28"/>
          <w:lang w:val="en-US"/>
        </w:rPr>
        <w:t>Siêu khối (Superblock)</w:t>
      </w:r>
      <w:r w:rsidRPr="00BD451D">
        <w:rPr>
          <w:color w:val="000000"/>
          <w:sz w:val="28"/>
          <w:szCs w:val="28"/>
          <w:lang w:val="en-US"/>
        </w:rPr>
        <w:t xml:space="preserve"> cung cấp thông tin về một hệ thống tệp tin được bố trí trong thiết bị lưu trữ như thế nào, ví dụ: số lượng inode, khối dữ liệu, ...</w:t>
      </w:r>
    </w:p>
    <w:p w14:paraId="22E0D8D3" w14:textId="76B9AF01" w:rsidR="00BD451D" w:rsidRPr="008F596D" w:rsidRDefault="00BD451D" w:rsidP="006F0954">
      <w:pPr>
        <w:pStyle w:val="Heading2"/>
      </w:pPr>
      <w:bookmarkStart w:id="118" w:name="_Toc91160732"/>
      <w:r w:rsidRPr="008F596D">
        <w:t>VFS trên ổ đĩa</w:t>
      </w:r>
      <w:bookmarkEnd w:id="118"/>
    </w:p>
    <w:p w14:paraId="4C7BB944" w14:textId="77777777" w:rsidR="008F596D" w:rsidRPr="008F596D" w:rsidRDefault="008F596D" w:rsidP="008F596D">
      <w:pPr>
        <w:pStyle w:val="BodyText"/>
        <w:rPr>
          <w:lang w:val="en-US"/>
        </w:rPr>
      </w:pPr>
    </w:p>
    <w:p w14:paraId="26EACD94" w14:textId="77777777" w:rsidR="00BD451D" w:rsidRPr="00BD451D" w:rsidRDefault="00BD451D" w:rsidP="008F596D">
      <w:pPr>
        <w:spacing w:after="160"/>
        <w:rPr>
          <w:sz w:val="28"/>
          <w:szCs w:val="28"/>
          <w:lang w:val="en-US"/>
        </w:rPr>
      </w:pPr>
      <w:r w:rsidRPr="00BD451D">
        <w:rPr>
          <w:color w:val="000000"/>
          <w:sz w:val="28"/>
          <w:szCs w:val="28"/>
          <w:lang w:val="en-US"/>
        </w:rPr>
        <w:t>Cấu trúc dữ liệu VFS là các thực thể phần mềm, chúng được tạo ra và được duy trì bởi Hệ thống tệp tin của OS. Các thành phần còn lại sẽ thực chất tương ứng với các khối dữ liệu trên ổ đĩa.</w:t>
      </w:r>
    </w:p>
    <w:p w14:paraId="18DD5FB7" w14:textId="77777777" w:rsidR="00BD451D" w:rsidRPr="00BD451D" w:rsidRDefault="00BD451D" w:rsidP="00D2625D">
      <w:pPr>
        <w:numPr>
          <w:ilvl w:val="0"/>
          <w:numId w:val="108"/>
        </w:numPr>
        <w:textAlignment w:val="baseline"/>
        <w:rPr>
          <w:color w:val="000000"/>
          <w:sz w:val="28"/>
          <w:szCs w:val="28"/>
          <w:lang w:val="en-US"/>
        </w:rPr>
      </w:pPr>
      <w:r w:rsidRPr="00BD451D">
        <w:rPr>
          <w:color w:val="000000"/>
          <w:sz w:val="28"/>
          <w:szCs w:val="28"/>
          <w:lang w:val="en-US"/>
        </w:rPr>
        <w:t>Các tệp tin là các khối dữ liệu</w:t>
      </w:r>
    </w:p>
    <w:p w14:paraId="7FADA4C0" w14:textId="77777777" w:rsidR="00BD451D" w:rsidRPr="00BD451D" w:rsidRDefault="00BD451D" w:rsidP="00D2625D">
      <w:pPr>
        <w:numPr>
          <w:ilvl w:val="0"/>
          <w:numId w:val="108"/>
        </w:numPr>
        <w:textAlignment w:val="baseline"/>
        <w:rPr>
          <w:color w:val="000000"/>
          <w:sz w:val="28"/>
          <w:szCs w:val="28"/>
          <w:lang w:val="en-US"/>
        </w:rPr>
      </w:pPr>
      <w:r w:rsidRPr="00BD451D">
        <w:rPr>
          <w:color w:val="000000"/>
          <w:sz w:val="28"/>
          <w:szCs w:val="28"/>
          <w:lang w:val="en-US"/>
        </w:rPr>
        <w:t>Các inode là các khối dữ liệu dùng để theo dõi các tệp tin</w:t>
      </w:r>
    </w:p>
    <w:p w14:paraId="43965F92" w14:textId="77777777" w:rsidR="00BD451D" w:rsidRPr="00BD451D" w:rsidRDefault="00BD451D" w:rsidP="00D2625D">
      <w:pPr>
        <w:numPr>
          <w:ilvl w:val="0"/>
          <w:numId w:val="108"/>
        </w:numPr>
        <w:spacing w:after="160"/>
        <w:textAlignment w:val="baseline"/>
        <w:rPr>
          <w:color w:val="000000"/>
          <w:sz w:val="28"/>
          <w:szCs w:val="28"/>
          <w:lang w:val="en-US"/>
        </w:rPr>
      </w:pPr>
      <w:r w:rsidRPr="00BD451D">
        <w:rPr>
          <w:color w:val="000000"/>
          <w:sz w:val="28"/>
          <w:szCs w:val="28"/>
          <w:lang w:val="en-US"/>
        </w:rPr>
        <w:t>Siêu khối (superblock) lưu trữ bản đồ của toàn bộ các khối dữ liệu: inode, tệp tin, khối trống</w:t>
      </w:r>
    </w:p>
    <w:p w14:paraId="7ADD4DC2" w14:textId="417F41F1" w:rsidR="00BD451D" w:rsidRPr="008F596D" w:rsidRDefault="00BD451D" w:rsidP="006F0954">
      <w:pPr>
        <w:pStyle w:val="Heading2"/>
      </w:pPr>
      <w:bookmarkStart w:id="119" w:name="_Toc91160733"/>
      <w:r w:rsidRPr="008F596D">
        <w:t>Hệ thống tệp tin ext2 (Extended File System version 2)</w:t>
      </w:r>
      <w:bookmarkEnd w:id="119"/>
    </w:p>
    <w:p w14:paraId="4A118507" w14:textId="77777777" w:rsidR="008F596D" w:rsidRPr="008F596D" w:rsidRDefault="008F596D" w:rsidP="008F596D">
      <w:pPr>
        <w:pStyle w:val="BodyText"/>
        <w:rPr>
          <w:lang w:val="en-US"/>
        </w:rPr>
      </w:pPr>
    </w:p>
    <w:p w14:paraId="16FD16FF" w14:textId="77777777" w:rsidR="00BD451D" w:rsidRPr="00BD451D" w:rsidRDefault="00BD451D" w:rsidP="008F596D">
      <w:pPr>
        <w:spacing w:after="160"/>
        <w:rPr>
          <w:sz w:val="28"/>
          <w:szCs w:val="28"/>
          <w:lang w:val="en-US"/>
        </w:rPr>
      </w:pPr>
      <w:r w:rsidRPr="00BD451D">
        <w:rPr>
          <w:color w:val="000000"/>
          <w:sz w:val="28"/>
          <w:szCs w:val="28"/>
          <w:lang w:val="en-US"/>
        </w:rPr>
        <w:t>Ext2 là hệ thống tệp tin mặc định trong Linux trước đây, hiện tại ext4 là hệ thống tệp tin mặc định của Linux.</w:t>
      </w:r>
    </w:p>
    <w:p w14:paraId="0667F082" w14:textId="77777777" w:rsidR="00BD451D" w:rsidRPr="00BD451D" w:rsidRDefault="00BD451D" w:rsidP="008F596D">
      <w:pPr>
        <w:spacing w:after="160"/>
        <w:rPr>
          <w:sz w:val="28"/>
          <w:szCs w:val="28"/>
          <w:lang w:val="en-US"/>
        </w:rPr>
      </w:pPr>
      <w:r w:rsidRPr="00BD451D">
        <w:rPr>
          <w:color w:val="000000"/>
          <w:sz w:val="28"/>
          <w:szCs w:val="28"/>
          <w:lang w:val="en-US"/>
        </w:rPr>
        <w:t>Một phân vùng ổ đĩa được sử dụng như là hệ thống tệp tin ext2 trên Linux được tổ chức như hình bên dưới.</w:t>
      </w:r>
    </w:p>
    <w:p w14:paraId="5C8263B9" w14:textId="029155E4" w:rsidR="00BD451D" w:rsidRPr="00BD451D" w:rsidRDefault="00BD451D" w:rsidP="008F596D">
      <w:pPr>
        <w:spacing w:after="160"/>
        <w:jc w:val="center"/>
        <w:rPr>
          <w:sz w:val="28"/>
          <w:szCs w:val="28"/>
          <w:lang w:val="en-US"/>
        </w:rPr>
      </w:pPr>
      <w:r w:rsidRPr="008F596D">
        <w:rPr>
          <w:noProof/>
          <w:color w:val="000000"/>
          <w:sz w:val="28"/>
          <w:szCs w:val="28"/>
          <w:bdr w:val="none" w:sz="0" w:space="0" w:color="auto" w:frame="1"/>
          <w:lang w:val="en-US"/>
        </w:rPr>
        <w:lastRenderedPageBreak/>
        <w:drawing>
          <wp:inline distT="0" distB="0" distL="0" distR="0" wp14:anchorId="5FF98327" wp14:editId="1D81406D">
            <wp:extent cx="5734050" cy="1552575"/>
            <wp:effectExtent l="0" t="0" r="0" b="9525"/>
            <wp:docPr id="17" name="Picture 17"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tabl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11388867" w14:textId="77777777" w:rsidR="00BD451D" w:rsidRPr="00BD451D" w:rsidRDefault="00BD451D" w:rsidP="00D2625D">
      <w:pPr>
        <w:numPr>
          <w:ilvl w:val="0"/>
          <w:numId w:val="109"/>
        </w:numPr>
        <w:jc w:val="left"/>
        <w:textAlignment w:val="baseline"/>
        <w:rPr>
          <w:color w:val="000000"/>
          <w:sz w:val="28"/>
          <w:szCs w:val="28"/>
          <w:lang w:val="en-US"/>
        </w:rPr>
      </w:pPr>
      <w:r w:rsidRPr="00BD451D">
        <w:rPr>
          <w:color w:val="000000"/>
          <w:sz w:val="28"/>
          <w:szCs w:val="28"/>
          <w:lang w:val="en-US"/>
        </w:rPr>
        <w:t>Khối đầu tiên (khối 0) là Boot, khối này không được sử dụng trong Linux. Nó chứa mã nguồn dùng để khởi động máy tính</w:t>
      </w:r>
    </w:p>
    <w:p w14:paraId="40D582E0" w14:textId="77777777" w:rsidR="00BD451D" w:rsidRPr="00BD451D" w:rsidRDefault="00BD451D" w:rsidP="00D2625D">
      <w:pPr>
        <w:numPr>
          <w:ilvl w:val="0"/>
          <w:numId w:val="109"/>
        </w:numPr>
        <w:spacing w:after="160"/>
        <w:jc w:val="left"/>
        <w:textAlignment w:val="baseline"/>
        <w:rPr>
          <w:color w:val="000000"/>
          <w:sz w:val="28"/>
          <w:szCs w:val="28"/>
          <w:lang w:val="en-US"/>
        </w:rPr>
      </w:pPr>
      <w:r w:rsidRPr="00BD451D">
        <w:rPr>
          <w:color w:val="000000"/>
          <w:sz w:val="28"/>
          <w:szCs w:val="28"/>
          <w:lang w:val="en-US"/>
        </w:rPr>
        <w:t>Phần còn lại được chia thành các nhóm khối (nhóm khối 0, 1, 2, …), kích thước của các nhóm này không liên quan đến phần vật lý của ổ đĩa.</w:t>
      </w:r>
    </w:p>
    <w:p w14:paraId="5A0AB2B3" w14:textId="77777777" w:rsidR="00BD451D" w:rsidRPr="00BD451D" w:rsidRDefault="00BD451D" w:rsidP="008F596D">
      <w:pPr>
        <w:spacing w:after="160"/>
        <w:jc w:val="left"/>
        <w:rPr>
          <w:sz w:val="28"/>
          <w:szCs w:val="28"/>
          <w:lang w:val="en-US"/>
        </w:rPr>
      </w:pPr>
      <w:r w:rsidRPr="00BD451D">
        <w:rPr>
          <w:color w:val="000000"/>
          <w:sz w:val="28"/>
          <w:szCs w:val="28"/>
          <w:lang w:val="en-US"/>
        </w:rPr>
        <w:t>Mỗi nhóm khối được chia chi tiết thành các khối sau:</w:t>
      </w:r>
    </w:p>
    <w:p w14:paraId="6776695F" w14:textId="77777777" w:rsidR="00BD451D" w:rsidRPr="00BD451D" w:rsidRDefault="00BD451D" w:rsidP="00110F0C">
      <w:pPr>
        <w:numPr>
          <w:ilvl w:val="0"/>
          <w:numId w:val="110"/>
        </w:numPr>
        <w:textAlignment w:val="baseline"/>
        <w:rPr>
          <w:color w:val="000000"/>
          <w:sz w:val="28"/>
          <w:szCs w:val="28"/>
          <w:lang w:val="en-US"/>
        </w:rPr>
      </w:pPr>
      <w:r w:rsidRPr="00BD451D">
        <w:rPr>
          <w:color w:val="000000"/>
          <w:sz w:val="28"/>
          <w:szCs w:val="28"/>
          <w:lang w:val="en-US"/>
        </w:rPr>
        <w:t>Siêu khối (superblock): Chứa thông tin về toàn bộ nhóm khối, như: số lượng inode, số lượng khối dữ liệu, điểm bắt đầu của khối trống.</w:t>
      </w:r>
    </w:p>
    <w:p w14:paraId="44B55460" w14:textId="77777777" w:rsidR="00BD451D" w:rsidRPr="00BD451D" w:rsidRDefault="00BD451D" w:rsidP="00110F0C">
      <w:pPr>
        <w:numPr>
          <w:ilvl w:val="0"/>
          <w:numId w:val="110"/>
        </w:numPr>
        <w:textAlignment w:val="baseline"/>
        <w:rPr>
          <w:color w:val="000000"/>
          <w:sz w:val="28"/>
          <w:szCs w:val="28"/>
          <w:lang w:val="en-US"/>
        </w:rPr>
      </w:pPr>
      <w:r w:rsidRPr="00BD451D">
        <w:rPr>
          <w:color w:val="000000"/>
          <w:sz w:val="28"/>
          <w:szCs w:val="28"/>
          <w:lang w:val="en-US"/>
        </w:rPr>
        <w:t>Mô tả nhóm (group descriptor): Chứa thông tin về vị trí của bitmap, số lượng khối trống và inode, số lượng thư mục trong nhóm.</w:t>
      </w:r>
    </w:p>
    <w:p w14:paraId="7B72D22B" w14:textId="77777777" w:rsidR="00BD451D" w:rsidRPr="00BD451D" w:rsidRDefault="00BD451D" w:rsidP="00110F0C">
      <w:pPr>
        <w:numPr>
          <w:ilvl w:val="0"/>
          <w:numId w:val="110"/>
        </w:numPr>
        <w:textAlignment w:val="baseline"/>
        <w:rPr>
          <w:color w:val="000000"/>
          <w:sz w:val="28"/>
          <w:szCs w:val="28"/>
          <w:lang w:val="en-US"/>
        </w:rPr>
      </w:pPr>
      <w:r w:rsidRPr="00BD451D">
        <w:rPr>
          <w:color w:val="000000"/>
          <w:sz w:val="28"/>
          <w:szCs w:val="28"/>
          <w:lang w:val="en-US"/>
        </w:rPr>
        <w:t>Các bitmap: Được sử dụng để nhanh chóng tìm các khối trống và inode trống</w:t>
      </w:r>
    </w:p>
    <w:p w14:paraId="7EF5C004" w14:textId="77777777" w:rsidR="00BD451D" w:rsidRPr="00BD451D" w:rsidRDefault="00BD451D" w:rsidP="00110F0C">
      <w:pPr>
        <w:numPr>
          <w:ilvl w:val="0"/>
          <w:numId w:val="110"/>
        </w:numPr>
        <w:textAlignment w:val="baseline"/>
        <w:rPr>
          <w:color w:val="000000"/>
          <w:sz w:val="28"/>
          <w:szCs w:val="28"/>
          <w:lang w:val="en-US"/>
        </w:rPr>
      </w:pPr>
      <w:r w:rsidRPr="00BD451D">
        <w:rPr>
          <w:color w:val="000000"/>
          <w:sz w:val="28"/>
          <w:szCs w:val="28"/>
          <w:lang w:val="en-US"/>
        </w:rPr>
        <w:t>Các inode: Chúng được đánh số từ 1 tới số lớn nhất, mỗi inode dài 128 byte và mô tả chính xác 1 tệp tin</w:t>
      </w:r>
    </w:p>
    <w:p w14:paraId="34D45828" w14:textId="77777777" w:rsidR="00BD451D" w:rsidRPr="00BD451D" w:rsidRDefault="00BD451D" w:rsidP="00D2625D">
      <w:pPr>
        <w:numPr>
          <w:ilvl w:val="0"/>
          <w:numId w:val="110"/>
        </w:numPr>
        <w:spacing w:after="160"/>
        <w:jc w:val="left"/>
        <w:textAlignment w:val="baseline"/>
        <w:rPr>
          <w:color w:val="000000"/>
          <w:sz w:val="28"/>
          <w:szCs w:val="28"/>
          <w:lang w:val="en-US"/>
        </w:rPr>
      </w:pPr>
      <w:r w:rsidRPr="00BD451D">
        <w:rPr>
          <w:color w:val="000000"/>
          <w:sz w:val="28"/>
          <w:szCs w:val="28"/>
          <w:lang w:val="en-US"/>
        </w:rPr>
        <w:t>Các khối dữ liệu: Chứa dữ liệu của tệp tin và thư mục</w:t>
      </w:r>
    </w:p>
    <w:p w14:paraId="5146D65D" w14:textId="7B1639B1" w:rsidR="00BD451D" w:rsidRPr="008F596D" w:rsidRDefault="008F596D" w:rsidP="006F0954">
      <w:pPr>
        <w:pStyle w:val="Heading2"/>
      </w:pPr>
      <w:bookmarkStart w:id="120" w:name="_Toc91160734"/>
      <w:r w:rsidRPr="008F596D">
        <w:t>I</w:t>
      </w:r>
      <w:r w:rsidR="00BD451D" w:rsidRPr="008F596D">
        <w:t>node</w:t>
      </w:r>
      <w:bookmarkEnd w:id="120"/>
    </w:p>
    <w:p w14:paraId="546917CD" w14:textId="77777777" w:rsidR="008F596D" w:rsidRPr="008F596D" w:rsidRDefault="008F596D" w:rsidP="008F596D">
      <w:pPr>
        <w:pStyle w:val="BodyText"/>
        <w:rPr>
          <w:lang w:val="en-US"/>
        </w:rPr>
      </w:pPr>
    </w:p>
    <w:p w14:paraId="259A93D7" w14:textId="77777777" w:rsidR="00BD451D" w:rsidRPr="00BD451D" w:rsidRDefault="00BD451D" w:rsidP="008F596D">
      <w:pPr>
        <w:spacing w:after="160"/>
        <w:rPr>
          <w:sz w:val="28"/>
          <w:szCs w:val="28"/>
          <w:lang w:val="en-US"/>
        </w:rPr>
      </w:pPr>
      <w:r w:rsidRPr="00BD451D">
        <w:rPr>
          <w:color w:val="000000"/>
          <w:sz w:val="28"/>
          <w:szCs w:val="28"/>
          <w:lang w:val="en-US"/>
        </w:rPr>
        <w:t>Inode đóng vai trò then chốt trong việc theo dõi các tệp tin được sắp xếp trên ổ đĩa như thế nào. Về bản chất, chúng được tích hợp 1 chỉ số của tất cả các khối dữ liệu trên ổ đĩa tương ứng với 1 tệp tin cụ thể.</w:t>
      </w:r>
    </w:p>
    <w:p w14:paraId="362661B8" w14:textId="77777777" w:rsidR="00BD451D" w:rsidRPr="00BD451D" w:rsidRDefault="00BD451D" w:rsidP="008F596D">
      <w:pPr>
        <w:spacing w:after="160"/>
        <w:rPr>
          <w:sz w:val="28"/>
          <w:szCs w:val="28"/>
          <w:lang w:val="en-US"/>
        </w:rPr>
      </w:pPr>
      <w:r w:rsidRPr="00BD451D">
        <w:rPr>
          <w:color w:val="000000"/>
          <w:sz w:val="28"/>
          <w:szCs w:val="28"/>
          <w:lang w:val="en-US"/>
        </w:rPr>
        <w:t>Một tệp tin được xác định duy nhất bởi inode của nó, trong VPS thì inode được đánh số duy nhất nên chỉ cần inode là có thể xác định được tệp tin.</w:t>
      </w:r>
    </w:p>
    <w:p w14:paraId="797F95AC" w14:textId="77777777" w:rsidR="00BD451D" w:rsidRPr="00BD451D" w:rsidRDefault="00BD451D" w:rsidP="008F596D">
      <w:pPr>
        <w:spacing w:after="160"/>
        <w:rPr>
          <w:sz w:val="28"/>
          <w:szCs w:val="28"/>
          <w:lang w:val="en-US"/>
        </w:rPr>
      </w:pPr>
      <w:r w:rsidRPr="00BD451D">
        <w:rPr>
          <w:color w:val="000000"/>
          <w:sz w:val="28"/>
          <w:szCs w:val="28"/>
          <w:lang w:val="en-US"/>
        </w:rPr>
        <w:lastRenderedPageBreak/>
        <w:t>Inode bao gồm danh sách các khối dữ liệu tương ứng với tệp tin thực cùng với thông tin siêu dữ liệu (metadata) hữu ích cho việc theo dõi việc truy cập tệp tin là hợp lệ hay không hoặc trạng thái của tệp tin được cập nhật đúng hay không, …</w:t>
      </w:r>
    </w:p>
    <w:p w14:paraId="2E9DF2C7" w14:textId="77777777" w:rsidR="00BD451D" w:rsidRPr="00BD451D" w:rsidRDefault="00BD451D" w:rsidP="008F596D">
      <w:pPr>
        <w:spacing w:after="160"/>
        <w:rPr>
          <w:sz w:val="28"/>
          <w:szCs w:val="28"/>
          <w:lang w:val="en-US"/>
        </w:rPr>
      </w:pPr>
      <w:r w:rsidRPr="00BD451D">
        <w:rPr>
          <w:color w:val="000000"/>
          <w:sz w:val="28"/>
          <w:szCs w:val="28"/>
          <w:lang w:val="en-US"/>
        </w:rPr>
        <w:t>Cấu trúc dữ liệu inode thuận tiện cho việc truy xuất tuần tự hoặc truy xuất ngẫu nhiên tới tệp tin, nhưng ngược lại thì nó sẽ làm giới hạn kích thước tệp tin.</w:t>
      </w:r>
    </w:p>
    <w:p w14:paraId="7C77898A" w14:textId="77777777" w:rsidR="00BD451D" w:rsidRPr="00BD451D" w:rsidRDefault="00BD451D" w:rsidP="008F596D">
      <w:pPr>
        <w:spacing w:after="160"/>
        <w:rPr>
          <w:sz w:val="28"/>
          <w:szCs w:val="28"/>
          <w:lang w:val="en-US"/>
        </w:rPr>
      </w:pPr>
      <w:r w:rsidRPr="00BD451D">
        <w:rPr>
          <w:color w:val="000000"/>
          <w:sz w:val="28"/>
          <w:szCs w:val="28"/>
          <w:lang w:val="en-US"/>
        </w:rPr>
        <w:t>Ví dụ 1 inode có kích thước 128 byte và inode chỉ chứa những chỉ mục của khối trên ổ đĩa, tiếp tục giả sử cần 4 byte để đánh địa chỉ cho các khối thì số lượng con trỏ tối đa là 32, nghĩa là tệp tin chỉ giới hạn với 32 khối dữ liệu. Tiếp tục giả sử mỗi khối có kích thước 1 KB thì kích thước tối đa của tệp tin là 32 KB.</w:t>
      </w:r>
    </w:p>
    <w:p w14:paraId="10E47DC1" w14:textId="77777777" w:rsidR="00BD451D" w:rsidRPr="00BD451D" w:rsidRDefault="00BD451D" w:rsidP="008F596D">
      <w:pPr>
        <w:jc w:val="left"/>
        <w:rPr>
          <w:sz w:val="28"/>
          <w:szCs w:val="28"/>
          <w:lang w:val="en-US"/>
        </w:rPr>
      </w:pPr>
    </w:p>
    <w:p w14:paraId="28B90A17" w14:textId="1EB031C4" w:rsidR="00BD451D" w:rsidRPr="008F596D" w:rsidRDefault="00BD451D" w:rsidP="006F0954">
      <w:pPr>
        <w:pStyle w:val="Heading2"/>
      </w:pPr>
      <w:bookmarkStart w:id="121" w:name="_Toc91160735"/>
      <w:r w:rsidRPr="008F596D">
        <w:t>inode với con trỏ gián tiếp</w:t>
      </w:r>
      <w:bookmarkEnd w:id="121"/>
    </w:p>
    <w:p w14:paraId="6871E66C" w14:textId="77777777" w:rsidR="008F596D" w:rsidRPr="008F596D" w:rsidRDefault="008F596D" w:rsidP="008F596D">
      <w:pPr>
        <w:pStyle w:val="BodyText"/>
        <w:rPr>
          <w:lang w:val="en-US"/>
        </w:rPr>
      </w:pPr>
    </w:p>
    <w:p w14:paraId="5DC4D7F0" w14:textId="77777777" w:rsidR="00BD451D" w:rsidRPr="00BD451D" w:rsidRDefault="00BD451D" w:rsidP="008F596D">
      <w:pPr>
        <w:spacing w:after="160"/>
        <w:rPr>
          <w:sz w:val="28"/>
          <w:szCs w:val="28"/>
          <w:lang w:val="en-US"/>
        </w:rPr>
      </w:pPr>
      <w:r w:rsidRPr="00BD451D">
        <w:rPr>
          <w:color w:val="000000"/>
          <w:sz w:val="28"/>
          <w:szCs w:val="28"/>
          <w:lang w:val="en-US"/>
        </w:rPr>
        <w:t>Con trỏ gián tiếp được sử dụng để giải quyết vấn đề kích thước của inode. Cấu trúc dữ liệu inode với con trỏ gián tiếp được trình bày trong hình bên dưới.</w:t>
      </w:r>
    </w:p>
    <w:p w14:paraId="639D0C3E" w14:textId="1EF51BDD" w:rsidR="00BD451D" w:rsidRPr="00BD451D" w:rsidRDefault="00BD451D" w:rsidP="008F596D">
      <w:pPr>
        <w:spacing w:after="160"/>
        <w:jc w:val="center"/>
        <w:rPr>
          <w:sz w:val="28"/>
          <w:szCs w:val="28"/>
          <w:lang w:val="en-US"/>
        </w:rPr>
      </w:pPr>
      <w:r w:rsidRPr="008F596D">
        <w:rPr>
          <w:noProof/>
          <w:color w:val="000000"/>
          <w:sz w:val="28"/>
          <w:szCs w:val="28"/>
          <w:bdr w:val="none" w:sz="0" w:space="0" w:color="auto" w:frame="1"/>
          <w:lang w:val="en-US"/>
        </w:rPr>
        <w:drawing>
          <wp:inline distT="0" distB="0" distL="0" distR="0" wp14:anchorId="02296290" wp14:editId="29723F5A">
            <wp:extent cx="5734050" cy="4314825"/>
            <wp:effectExtent l="0" t="0" r="0" b="952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4314825"/>
                    </a:xfrm>
                    <a:prstGeom prst="rect">
                      <a:avLst/>
                    </a:prstGeom>
                    <a:noFill/>
                    <a:ln>
                      <a:noFill/>
                    </a:ln>
                  </pic:spPr>
                </pic:pic>
              </a:graphicData>
            </a:graphic>
          </wp:inline>
        </w:drawing>
      </w:r>
    </w:p>
    <w:p w14:paraId="1AEBA29B" w14:textId="77777777" w:rsidR="00BD451D" w:rsidRPr="00BD451D" w:rsidRDefault="00BD451D" w:rsidP="008F596D">
      <w:pPr>
        <w:spacing w:after="160"/>
        <w:rPr>
          <w:sz w:val="28"/>
          <w:szCs w:val="28"/>
          <w:lang w:val="en-US"/>
        </w:rPr>
      </w:pPr>
      <w:r w:rsidRPr="00BD451D">
        <w:rPr>
          <w:color w:val="000000"/>
          <w:sz w:val="28"/>
          <w:szCs w:val="28"/>
          <w:lang w:val="en-US"/>
        </w:rPr>
        <w:lastRenderedPageBreak/>
        <w:t>Các thành phần đầu tiên là siêu dữ liệu cho biết thông tin về chủ sở hữu, thời gian tập tin được truy cập lần cuối.</w:t>
      </w:r>
    </w:p>
    <w:p w14:paraId="5CC9E65B" w14:textId="77777777" w:rsidR="00BD451D" w:rsidRPr="00BD451D" w:rsidRDefault="00BD451D" w:rsidP="008F596D">
      <w:pPr>
        <w:spacing w:after="160"/>
        <w:rPr>
          <w:sz w:val="28"/>
          <w:szCs w:val="28"/>
          <w:lang w:val="en-US"/>
        </w:rPr>
      </w:pPr>
      <w:r w:rsidRPr="00BD451D">
        <w:rPr>
          <w:color w:val="000000"/>
          <w:sz w:val="28"/>
          <w:szCs w:val="28"/>
          <w:lang w:val="en-US"/>
        </w:rPr>
        <w:t>Tiếp theo là các con trỏ khối, phần đầu tiên là danh sách các con trỏ trực tiếp trỏ tới 1 khối trên ổ đĩa (direct block), sau đó là các con trỏ gián tiếp nhiều cấp:</w:t>
      </w:r>
    </w:p>
    <w:p w14:paraId="489706ED" w14:textId="77777777" w:rsidR="00BD451D" w:rsidRPr="00BD451D" w:rsidRDefault="00BD451D" w:rsidP="00D2625D">
      <w:pPr>
        <w:numPr>
          <w:ilvl w:val="0"/>
          <w:numId w:val="111"/>
        </w:numPr>
        <w:textAlignment w:val="baseline"/>
        <w:rPr>
          <w:color w:val="000000"/>
          <w:sz w:val="28"/>
          <w:szCs w:val="28"/>
          <w:lang w:val="en-US"/>
        </w:rPr>
      </w:pPr>
      <w:r w:rsidRPr="00BD451D">
        <w:rPr>
          <w:color w:val="000000"/>
          <w:sz w:val="28"/>
          <w:szCs w:val="28"/>
          <w:lang w:val="en-US"/>
        </w:rPr>
        <w:t>Con trỏ gián tiếp 1 cấp (single indirect): con trỏ này trỏ tới 1 khối, mà khối này chứa các con trỏ khác trỏ tới các khối dữ liệu thực sự.</w:t>
      </w:r>
    </w:p>
    <w:p w14:paraId="64F19214" w14:textId="77777777" w:rsidR="00BD451D" w:rsidRPr="00BD451D" w:rsidRDefault="00BD451D" w:rsidP="00D2625D">
      <w:pPr>
        <w:numPr>
          <w:ilvl w:val="0"/>
          <w:numId w:val="111"/>
        </w:numPr>
        <w:textAlignment w:val="baseline"/>
        <w:rPr>
          <w:color w:val="000000"/>
          <w:sz w:val="28"/>
          <w:szCs w:val="28"/>
          <w:lang w:val="en-US"/>
        </w:rPr>
      </w:pPr>
      <w:r w:rsidRPr="00BD451D">
        <w:rPr>
          <w:color w:val="000000"/>
          <w:sz w:val="28"/>
          <w:szCs w:val="28"/>
          <w:lang w:val="en-US"/>
        </w:rPr>
        <w:t>Con trỏ gián tiếp 2 cấp (double indirect): con trỏ này trỏ tới 1 khối, mà khối này chứa các con trỏ trỏ tới các khối khác, các khối khác này chứa các con trỏ trỏ tới các khối dữ liệu thực sự.</w:t>
      </w:r>
    </w:p>
    <w:p w14:paraId="227DFD42" w14:textId="77777777" w:rsidR="00BD451D" w:rsidRPr="00BD451D" w:rsidRDefault="00BD451D" w:rsidP="00D2625D">
      <w:pPr>
        <w:numPr>
          <w:ilvl w:val="0"/>
          <w:numId w:val="111"/>
        </w:numPr>
        <w:spacing w:after="160"/>
        <w:textAlignment w:val="baseline"/>
        <w:rPr>
          <w:color w:val="000000"/>
          <w:sz w:val="28"/>
          <w:szCs w:val="28"/>
          <w:lang w:val="en-US"/>
        </w:rPr>
      </w:pPr>
      <w:r w:rsidRPr="00BD451D">
        <w:rPr>
          <w:color w:val="000000"/>
          <w:sz w:val="28"/>
          <w:szCs w:val="28"/>
          <w:lang w:val="en-US"/>
        </w:rPr>
        <w:t>Tương tự cho các con trỏ gián tiếp cấp cao hơn</w:t>
      </w:r>
    </w:p>
    <w:p w14:paraId="56698758" w14:textId="77777777" w:rsidR="00BD451D" w:rsidRPr="00BD451D" w:rsidRDefault="00BD451D" w:rsidP="008F596D">
      <w:pPr>
        <w:spacing w:after="160"/>
        <w:rPr>
          <w:sz w:val="28"/>
          <w:szCs w:val="28"/>
          <w:lang w:val="en-US"/>
        </w:rPr>
      </w:pPr>
      <w:r w:rsidRPr="00BD451D">
        <w:rPr>
          <w:color w:val="000000"/>
          <w:sz w:val="28"/>
          <w:szCs w:val="28"/>
          <w:lang w:val="en-US"/>
        </w:rPr>
        <w:t>Lợi ích của việc sử dụng cấu trúc dữ liệu inode với con trỏ gián tiếp sẽ làm cho kích thước inode nhỏ nhưng kích thước tệp tin lớn. Nhưng ngược lại, cấu trúc dữ liệu này sẽ làm tăng số lần truy cập, làm giảm tốc độ truy cập tệp tin. Đối với con trỏ trực tiếp thì chỉ cần 2 truy xuất (1 cho truy xuất inode và 1 cho truy xuất khối), đối với con trỏ gián tiếp 1 cấp thì cần 3 truy xuất (1 cho truy xuất inode, 1 cho truy xuất khối chứa các con trỏ thực sự, 1 cho truy xuất khối), ...</w:t>
      </w:r>
    </w:p>
    <w:p w14:paraId="61AC67B2" w14:textId="6E7CAC61" w:rsidR="001E34C7" w:rsidRDefault="001E34C7">
      <w:pPr>
        <w:spacing w:line="240" w:lineRule="auto"/>
        <w:jc w:val="left"/>
        <w:rPr>
          <w:sz w:val="28"/>
          <w:szCs w:val="28"/>
        </w:rPr>
      </w:pPr>
      <w:r>
        <w:rPr>
          <w:sz w:val="28"/>
          <w:szCs w:val="28"/>
        </w:rPr>
        <w:br w:type="page"/>
      </w:r>
    </w:p>
    <w:p w14:paraId="1AEE6263" w14:textId="15B8F8C5" w:rsidR="001E34C7" w:rsidRPr="001E3F8A" w:rsidRDefault="001E34C7" w:rsidP="001E3F8A">
      <w:pPr>
        <w:numPr>
          <w:ilvl w:val="0"/>
          <w:numId w:val="13"/>
        </w:numPr>
        <w:spacing w:after="160"/>
        <w:ind w:left="0" w:firstLine="0"/>
        <w:jc w:val="center"/>
        <w:outlineLvl w:val="0"/>
        <w:rPr>
          <w:b/>
          <w:bCs/>
          <w:sz w:val="28"/>
          <w:szCs w:val="28"/>
          <w:lang w:val="en-US"/>
        </w:rPr>
      </w:pPr>
      <w:bookmarkStart w:id="122" w:name="_Toc91160736"/>
      <w:r w:rsidRPr="001E3F8A">
        <w:rPr>
          <w:b/>
          <w:bCs/>
          <w:sz w:val="28"/>
          <w:szCs w:val="28"/>
          <w:lang w:val="en-US"/>
        </w:rPr>
        <w:lastRenderedPageBreak/>
        <w:t xml:space="preserve">ẢO </w:t>
      </w:r>
      <w:r w:rsidRPr="001E3F8A">
        <w:rPr>
          <w:b/>
          <w:bCs/>
          <w:color w:val="000000"/>
          <w:kern w:val="36"/>
          <w:sz w:val="28"/>
          <w:szCs w:val="28"/>
          <w:lang w:val="en-US"/>
        </w:rPr>
        <w:t>HÓA</w:t>
      </w:r>
      <w:bookmarkEnd w:id="122"/>
    </w:p>
    <w:p w14:paraId="26B0101E" w14:textId="4F01E27A" w:rsidR="001E34C7" w:rsidRPr="000B65F6" w:rsidRDefault="001E34C7" w:rsidP="006F0954">
      <w:pPr>
        <w:pStyle w:val="Heading2"/>
      </w:pPr>
      <w:bookmarkStart w:id="123" w:name="_Toc91160737"/>
      <w:r w:rsidRPr="000B65F6">
        <w:t>K</w:t>
      </w:r>
      <w:r w:rsidR="001E3F8A" w:rsidRPr="000B65F6">
        <w:t>hái niệm ảo hóa</w:t>
      </w:r>
      <w:bookmarkEnd w:id="123"/>
    </w:p>
    <w:p w14:paraId="4B670B4A" w14:textId="77777777" w:rsidR="001E34C7" w:rsidRPr="001E3F8A" w:rsidRDefault="001E34C7" w:rsidP="001E34C7">
      <w:r w:rsidRPr="000B65F6">
        <w:t>Ảo hóa</w:t>
      </w:r>
      <w:r>
        <w:t xml:space="preserve"> (Virtualization)</w:t>
      </w:r>
      <w:r w:rsidRPr="000B65F6">
        <w:t xml:space="preserve"> cho phép thực thi đồng thời nhiều hệ điều hành và ứng dụng chạy trên chúng </w:t>
      </w:r>
      <w:r w:rsidRPr="001E3F8A">
        <w:t>trên cùng một máy tính vật lý. Trong bài học này chúng ta cùng tìm hiểu các khái niệm liên quan đến ảo hóa bao gồm: tài nguyên ảo, máy ảo, các lớp ảo hóa, đặc biệt là định nghĩa cổ điển và lợi ích mà ảo hóa mang lại.</w:t>
      </w:r>
    </w:p>
    <w:p w14:paraId="4B28FF28" w14:textId="77777777" w:rsidR="001E34C7" w:rsidRPr="001E3F8A" w:rsidRDefault="001E34C7" w:rsidP="001E34C7">
      <w:r w:rsidRPr="001E3F8A">
        <w:t>Với ảo hóa, mỗi hệ điều hành được triển khai trên cùng một nền tảng vật lý sẽ nghĩ nó thực sự sở hữu các tài nguyên phần cứng bên dưới, tất cả hoặc một phần. Mỗi hệ điều hành, cộng với các ứng dụng và tài nguyên ảo của nó được gọi là một máy ảo (Virtual Machine - VM). Máy ảo còn được gọi là guest hoặc domain.</w:t>
      </w:r>
    </w:p>
    <w:p w14:paraId="7ED1833C" w14:textId="77777777" w:rsidR="001E34C7" w:rsidRPr="001E3F8A" w:rsidRDefault="001E34C7" w:rsidP="001E34C7">
      <w:pPr>
        <w:jc w:val="center"/>
      </w:pPr>
      <w:r w:rsidRPr="001E3F8A">
        <w:rPr>
          <w:noProof/>
        </w:rPr>
        <w:drawing>
          <wp:inline distT="0" distB="0" distL="0" distR="0" wp14:anchorId="6599ABA6" wp14:editId="535AE655">
            <wp:extent cx="3714750" cy="3127466"/>
            <wp:effectExtent l="0" t="0" r="0" b="0"/>
            <wp:docPr id="19" name="Picture 1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pic:cNvPicPr/>
                  </pic:nvPicPr>
                  <pic:blipFill>
                    <a:blip r:embed="rId88"/>
                    <a:stretch>
                      <a:fillRect/>
                    </a:stretch>
                  </pic:blipFill>
                  <pic:spPr>
                    <a:xfrm>
                      <a:off x="0" y="0"/>
                      <a:ext cx="3722799" cy="3134242"/>
                    </a:xfrm>
                    <a:prstGeom prst="rect">
                      <a:avLst/>
                    </a:prstGeom>
                  </pic:spPr>
                </pic:pic>
              </a:graphicData>
            </a:graphic>
          </wp:inline>
        </w:drawing>
      </w:r>
    </w:p>
    <w:p w14:paraId="46A48F9B" w14:textId="77777777" w:rsidR="001E34C7" w:rsidRPr="001E3F8A" w:rsidRDefault="001E34C7" w:rsidP="001E34C7">
      <w:r w:rsidRPr="001E3F8A">
        <w:t>Để có thể chạy nhiều máy ảo trên một máy vật lý duy nhất thì đòi hỏi phải có chức năng phân bổ và quản lý tài nguyên phần cứng. Ngoài ra, cũng cần phải cung cấp cơ chế ngăn cách và bảo vệ các máy ảo khỏi các máy ảo khác. Chức năng này được cung cấp bởi lớp ảo hóa (virtualization layer) hay còn được gọi là Virtual Machine Monitor (VMM) hoặc Hypervisor.</w:t>
      </w:r>
    </w:p>
    <w:p w14:paraId="3225FC0F" w14:textId="77777777" w:rsidR="001E34C7" w:rsidRPr="001E3F8A" w:rsidRDefault="001E34C7" w:rsidP="006F0954">
      <w:pPr>
        <w:pStyle w:val="Heading2"/>
      </w:pPr>
      <w:bookmarkStart w:id="124" w:name="_Toc91160738"/>
      <w:r w:rsidRPr="001E3F8A">
        <w:t>Định nghĩa Ảo hóa</w:t>
      </w:r>
      <w:bookmarkEnd w:id="124"/>
    </w:p>
    <w:p w14:paraId="7643A19D" w14:textId="77777777" w:rsidR="001E34C7" w:rsidRPr="001E3F8A" w:rsidRDefault="001E34C7" w:rsidP="001E34C7">
      <w:r w:rsidRPr="001E3F8A">
        <w:t>Một máy ảo là một bản sao tách biệt và có chức năng của máy thật. Ảo hóa được hỗ trợ bởi VMM. VMM có 3 nhiệm vụ:</w:t>
      </w:r>
    </w:p>
    <w:p w14:paraId="1B9BFFE5" w14:textId="77777777" w:rsidR="001E34C7" w:rsidRPr="001E3F8A" w:rsidRDefault="001E34C7" w:rsidP="009A4B66">
      <w:pPr>
        <w:pStyle w:val="ListParagraph"/>
        <w:numPr>
          <w:ilvl w:val="0"/>
          <w:numId w:val="112"/>
        </w:numPr>
        <w:spacing w:after="160" w:line="259" w:lineRule="auto"/>
      </w:pPr>
      <w:r w:rsidRPr="001E3F8A">
        <w:t>Cung cấp một môi trường thực thi giống máy thật. Dung lượng bộ nhớ có thể khác nhau, nhưng cấu hình tổng thể (loại CPU, loại thiết bị) phải giống nhau.</w:t>
      </w:r>
    </w:p>
    <w:p w14:paraId="4AB4B168" w14:textId="77777777" w:rsidR="001E34C7" w:rsidRPr="001E3F8A" w:rsidRDefault="001E34C7" w:rsidP="009A4B66">
      <w:pPr>
        <w:pStyle w:val="ListParagraph"/>
        <w:numPr>
          <w:ilvl w:val="0"/>
          <w:numId w:val="112"/>
        </w:numPr>
        <w:spacing w:after="160" w:line="259" w:lineRule="auto"/>
      </w:pPr>
      <w:r w:rsidRPr="001E3F8A">
        <w:lastRenderedPageBreak/>
        <w:t>Các chương trình ứng dụng trong máy ảo chỉ chạy chậm hơn việc chạy trên máy thật một chút.</w:t>
      </w:r>
    </w:p>
    <w:p w14:paraId="1106CBFC" w14:textId="77777777" w:rsidR="001E34C7" w:rsidRPr="001E3F8A" w:rsidRDefault="001E34C7" w:rsidP="009A4B66">
      <w:pPr>
        <w:pStyle w:val="ListParagraph"/>
        <w:numPr>
          <w:ilvl w:val="0"/>
          <w:numId w:val="112"/>
        </w:numPr>
        <w:spacing w:after="160" w:line="259" w:lineRule="auto"/>
      </w:pPr>
      <w:r w:rsidRPr="001E3F8A">
        <w:t>Hoàn toàn kiểm soát các tài nguyên hệ thống.</w:t>
      </w:r>
    </w:p>
    <w:p w14:paraId="4CCC36EC" w14:textId="77777777" w:rsidR="001E34C7" w:rsidRPr="001E3F8A" w:rsidRDefault="001E34C7" w:rsidP="006F0954">
      <w:pPr>
        <w:pStyle w:val="Heading2"/>
      </w:pPr>
      <w:bookmarkStart w:id="125" w:name="_Toc91160739"/>
      <w:r w:rsidRPr="001E3F8A">
        <w:t>Lợi ích của ảo hóa</w:t>
      </w:r>
      <w:bookmarkEnd w:id="125"/>
    </w:p>
    <w:p w14:paraId="5163D44D" w14:textId="77777777" w:rsidR="001E34C7" w:rsidRPr="001E3F8A" w:rsidRDefault="001E34C7" w:rsidP="001E34C7">
      <w:r w:rsidRPr="001E3F8A">
        <w:t>Ảo hóa mang lại một số lợi ích tiêu biểu sau:</w:t>
      </w:r>
    </w:p>
    <w:p w14:paraId="7DD45C45" w14:textId="77777777" w:rsidR="001E34C7" w:rsidRPr="001E3F8A" w:rsidRDefault="001E34C7" w:rsidP="009A4B66">
      <w:pPr>
        <w:pStyle w:val="ListParagraph"/>
        <w:numPr>
          <w:ilvl w:val="0"/>
          <w:numId w:val="112"/>
        </w:numPr>
        <w:spacing w:after="160" w:line="259" w:lineRule="auto"/>
      </w:pPr>
      <w:r w:rsidRPr="001E3F8A">
        <w:t>Hợp nhất: Hợp nhất đề cập đến khả năng chạy nhiều máy ảo trên một nền tảng vật lý duy nhất. Hợp nhất cho phép giảm chi phí và cải thiện khả năng quản lý.</w:t>
      </w:r>
    </w:p>
    <w:p w14:paraId="56E4BC26" w14:textId="77777777" w:rsidR="001E34C7" w:rsidRPr="001E3F8A" w:rsidRDefault="001E34C7" w:rsidP="009A4B66">
      <w:pPr>
        <w:pStyle w:val="ListParagraph"/>
        <w:numPr>
          <w:ilvl w:val="0"/>
          <w:numId w:val="112"/>
        </w:numPr>
        <w:spacing w:after="160" w:line="259" w:lineRule="auto"/>
      </w:pPr>
      <w:r w:rsidRPr="001E3F8A">
        <w:t>Linh hoạt: Hệ điều hành và các ứng dụng không còn bị ràng buộc với phần cứng, ảo hóa giúp dễ dàng thiết lập, gỡ bỏ và sao chép các máy ảo.</w:t>
      </w:r>
    </w:p>
    <w:p w14:paraId="2012EC07" w14:textId="77777777" w:rsidR="001E34C7" w:rsidRPr="001E3F8A" w:rsidRDefault="001E34C7" w:rsidP="009A4B66">
      <w:pPr>
        <w:pStyle w:val="ListParagraph"/>
        <w:numPr>
          <w:ilvl w:val="0"/>
          <w:numId w:val="112"/>
        </w:numPr>
        <w:spacing w:after="160" w:line="259" w:lineRule="auto"/>
      </w:pPr>
      <w:r w:rsidRPr="001E3F8A">
        <w:t>Khả dụng (sẵn sàng để sử dụng) và tin cậy cao: Có thể tạo mới các máy ảo hoặc di chuyển các máy ảo sang các phần cứng mới nếu phần cứng cũ bị hỏng hóc. Vì hệ điều hành và các ứng dụng được gói gọn trong một máy ảo nên nếu một máy ảo gặp sự cố hoặc bị tấn công thì có thể phục hồi hoặc thay thế mà không làm ảnh hưởng tới máy ảo khác.</w:t>
      </w:r>
    </w:p>
    <w:p w14:paraId="10F58371" w14:textId="77777777" w:rsidR="001E34C7" w:rsidRPr="001E3F8A" w:rsidRDefault="001E34C7" w:rsidP="009A4B66">
      <w:pPr>
        <w:pStyle w:val="ListParagraph"/>
        <w:numPr>
          <w:ilvl w:val="0"/>
          <w:numId w:val="112"/>
        </w:numPr>
        <w:spacing w:after="160" w:line="259" w:lineRule="auto"/>
      </w:pPr>
      <w:r w:rsidRPr="001E3F8A">
        <w:t>Nghiên cứu, phát triển hệ điều hành đơn giản hơn. Nghiên cứu có thể nhanh chóng khởi động và kiểm tra các hệ điều hành đang phát triển mà không cần phải khởi động lại phần cứng và có thể kiểm tra trên nhiều cấu hình phần cứng khác nhau.</w:t>
      </w:r>
    </w:p>
    <w:p w14:paraId="35C030B0" w14:textId="77777777" w:rsidR="001E34C7" w:rsidRPr="001E3F8A" w:rsidRDefault="001E34C7" w:rsidP="009A4B66">
      <w:pPr>
        <w:pStyle w:val="ListParagraph"/>
        <w:numPr>
          <w:ilvl w:val="0"/>
          <w:numId w:val="112"/>
        </w:numPr>
        <w:spacing w:after="160" w:line="259" w:lineRule="auto"/>
      </w:pPr>
      <w:r w:rsidRPr="001E3F8A">
        <w:t>Hỗ trợ các hệ điều hành cổ điển. Không cần phải thiết kế các phần cứng chuyên biệt để chạy chúng.</w:t>
      </w:r>
    </w:p>
    <w:p w14:paraId="67A5515E" w14:textId="77777777" w:rsidR="001E34C7" w:rsidRPr="001E3F8A" w:rsidRDefault="001E34C7" w:rsidP="001E34C7"/>
    <w:p w14:paraId="5DBBD98D" w14:textId="77777777" w:rsidR="001E34C7" w:rsidRPr="001E3F8A" w:rsidRDefault="001E34C7" w:rsidP="006F0954">
      <w:pPr>
        <w:pStyle w:val="Heading2"/>
      </w:pPr>
      <w:bookmarkStart w:id="126" w:name="_Toc91160740"/>
      <w:r w:rsidRPr="001E3F8A">
        <w:t>Mô hình ảo hóa dựa trên hypervisor</w:t>
      </w:r>
      <w:bookmarkEnd w:id="126"/>
    </w:p>
    <w:p w14:paraId="5B634401" w14:textId="77777777" w:rsidR="00F31DD0" w:rsidRPr="001E3F8A" w:rsidRDefault="00F31DD0" w:rsidP="00F31DD0">
      <w:r w:rsidRPr="001E3F8A">
        <w:t>Có 2 mô hình ảo hóa chính là: dựa trên hypervisor (hay còn gọi là bare metal) và dựa trên host (hay còn gọi là dựa trên hệ điều hành). Trong bài học này chúng ta cùng tìm hiểu chi tiết về 2 mô hình ảo hóa này và các giải pháp triển khai trong thực tế.</w:t>
      </w:r>
    </w:p>
    <w:p w14:paraId="284432F2" w14:textId="77777777" w:rsidR="00F31DD0" w:rsidRDefault="00F31DD0" w:rsidP="001E34C7"/>
    <w:p w14:paraId="0A95EE30" w14:textId="1A4A1CEB" w:rsidR="001E34C7" w:rsidRPr="001E3F8A" w:rsidRDefault="001E34C7" w:rsidP="001E34C7">
      <w:r w:rsidRPr="001E3F8A">
        <w:t>Mô hình ảo hóa dựa trên hypervisor còn có tên là bare metal hay ảo hóa loại 1. VMM quản lý toàn bộ tài nguyên phần cứng và hỗ trợ việc thực thi của các máy ảo.</w:t>
      </w:r>
    </w:p>
    <w:p w14:paraId="34DF537F" w14:textId="77777777" w:rsidR="001E34C7" w:rsidRPr="001E3F8A" w:rsidRDefault="001E34C7" w:rsidP="001E34C7">
      <w:pPr>
        <w:jc w:val="center"/>
      </w:pPr>
      <w:r w:rsidRPr="001E3F8A">
        <w:rPr>
          <w:noProof/>
        </w:rPr>
        <w:lastRenderedPageBreak/>
        <w:drawing>
          <wp:inline distT="0" distB="0" distL="0" distR="0" wp14:anchorId="61431B5A" wp14:editId="667D28AE">
            <wp:extent cx="2933700" cy="2648875"/>
            <wp:effectExtent l="0" t="0" r="0" b="0"/>
            <wp:docPr id="25" name="Picture 25" descr="Graphical user interface, diagram,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diagram, text, application, chat or text message&#10;&#10;Description automatically generated"/>
                    <pic:cNvPicPr/>
                  </pic:nvPicPr>
                  <pic:blipFill>
                    <a:blip r:embed="rId89"/>
                    <a:stretch>
                      <a:fillRect/>
                    </a:stretch>
                  </pic:blipFill>
                  <pic:spPr>
                    <a:xfrm>
                      <a:off x="0" y="0"/>
                      <a:ext cx="2951451" cy="2664903"/>
                    </a:xfrm>
                    <a:prstGeom prst="rect">
                      <a:avLst/>
                    </a:prstGeom>
                  </pic:spPr>
                </pic:pic>
              </a:graphicData>
            </a:graphic>
          </wp:inline>
        </w:drawing>
      </w:r>
    </w:p>
    <w:p w14:paraId="7693017B" w14:textId="77777777" w:rsidR="001E34C7" w:rsidRPr="001E3F8A" w:rsidRDefault="001E34C7" w:rsidP="001E34C7">
      <w:r w:rsidRPr="001E3F8A">
        <w:t>Nhược điểm của mô hình này là các nhà sản xuất thiết bị phải vừa cung cấp trình điều khiển thiết bị cho hệ điều hành vừa phải cung cấp trình điều khiển cho các VMM. Để giải quyết vấn đề này, VMM tích hợp thêm 1 máy ảo đặc biệt (mảy ảo dịch vụ) chạy một hệ điều hành thông thường với đầy đủ đặc quyền truy xuất phần cứng để thực hiện các thao tác truy xuất phần cứng.</w:t>
      </w:r>
    </w:p>
    <w:p w14:paraId="00ACBD6E" w14:textId="77777777" w:rsidR="001E34C7" w:rsidRPr="001E3F8A" w:rsidRDefault="001E34C7" w:rsidP="001E34C7">
      <w:r w:rsidRPr="001E3F8A">
        <w:t>Mô hình ảo hóa này đang được Xen và VMWare thương mại.</w:t>
      </w:r>
    </w:p>
    <w:p w14:paraId="7DEBCE3E" w14:textId="77777777" w:rsidR="001E34C7" w:rsidRPr="001E3F8A" w:rsidRDefault="001E34C7" w:rsidP="006F0954">
      <w:pPr>
        <w:pStyle w:val="Heading2"/>
      </w:pPr>
      <w:bookmarkStart w:id="127" w:name="_Toc91160741"/>
      <w:r w:rsidRPr="001E3F8A">
        <w:t>Mô hình ảo hóa dựa trên hệ điều hành</w:t>
      </w:r>
      <w:bookmarkEnd w:id="127"/>
    </w:p>
    <w:p w14:paraId="5A5423F3" w14:textId="77777777" w:rsidR="001E34C7" w:rsidRPr="001E3F8A" w:rsidRDefault="001E34C7" w:rsidP="001E34C7">
      <w:r w:rsidRPr="001E3F8A">
        <w:t>Mô hình ảo ảo dựa trên hệ điều hành còn được gọi là ảo hóa loại 2. Một hệ điều hành (làm host) quản lý toàn bộ tài nguyên phần cứng. VMM được tích hợp như là 1 module trong hệ điều hành này có trách nhiệm cung cấp cho các máy ảo giao diện nền tảng ảo của chúng.</w:t>
      </w:r>
    </w:p>
    <w:p w14:paraId="68F3F738" w14:textId="77777777" w:rsidR="001E34C7" w:rsidRPr="001E3F8A" w:rsidRDefault="001E34C7" w:rsidP="001E34C7">
      <w:pPr>
        <w:jc w:val="center"/>
      </w:pPr>
      <w:r w:rsidRPr="001E3F8A">
        <w:rPr>
          <w:noProof/>
        </w:rPr>
        <w:drawing>
          <wp:inline distT="0" distB="0" distL="0" distR="0" wp14:anchorId="6A8E8502" wp14:editId="789189D8">
            <wp:extent cx="4495800" cy="2636894"/>
            <wp:effectExtent l="0" t="0" r="0" b="0"/>
            <wp:docPr id="9" name="Picture 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29570" cy="2656701"/>
                    </a:xfrm>
                    <a:prstGeom prst="rect">
                      <a:avLst/>
                    </a:prstGeom>
                    <a:noFill/>
                    <a:ln>
                      <a:noFill/>
                    </a:ln>
                  </pic:spPr>
                </pic:pic>
              </a:graphicData>
            </a:graphic>
          </wp:inline>
        </w:drawing>
      </w:r>
    </w:p>
    <w:p w14:paraId="7260064B" w14:textId="77777777" w:rsidR="001E34C7" w:rsidRPr="001E3F8A" w:rsidRDefault="001E34C7" w:rsidP="001E34C7">
      <w:r w:rsidRPr="001E3F8A">
        <w:t>Ưu điểm của mô hình này là nó có thể tận dụng toàn bộ dịch vụ và cơ chế có sẵn của hệ điều hành.</w:t>
      </w:r>
    </w:p>
    <w:p w14:paraId="398A4A89" w14:textId="77777777" w:rsidR="001E34C7" w:rsidRPr="001E3F8A" w:rsidRDefault="001E34C7" w:rsidP="001E34C7">
      <w:pPr>
        <w:rPr>
          <w:b/>
          <w:bCs/>
        </w:rPr>
      </w:pPr>
    </w:p>
    <w:p w14:paraId="095A365A" w14:textId="3F40B413" w:rsidR="001E34C7" w:rsidRPr="001E3F8A" w:rsidRDefault="001E34C7" w:rsidP="006F0954">
      <w:pPr>
        <w:pStyle w:val="Heading2"/>
      </w:pPr>
      <w:bookmarkStart w:id="128" w:name="_Toc91160742"/>
      <w:r w:rsidRPr="001E3F8A">
        <w:t>Ả</w:t>
      </w:r>
      <w:r w:rsidR="00F31DD0" w:rsidRPr="00F31DD0">
        <w:t>o</w:t>
      </w:r>
      <w:r w:rsidR="00F31DD0" w:rsidRPr="001E3F8A">
        <w:t xml:space="preserve"> </w:t>
      </w:r>
      <w:r w:rsidR="00F31DD0" w:rsidRPr="00F31DD0">
        <w:t>hóa cổ điển</w:t>
      </w:r>
      <w:bookmarkEnd w:id="128"/>
    </w:p>
    <w:p w14:paraId="64E3C03C" w14:textId="77777777" w:rsidR="001E34C7" w:rsidRPr="001E3F8A" w:rsidRDefault="001E34C7" w:rsidP="001E34C7">
      <w:r w:rsidRPr="001E3F8A">
        <w:t>Để có thể thực hiện ảo hóa, chúng ta cần phải đáp ứng các yêu cầu sau:</w:t>
      </w:r>
    </w:p>
    <w:p w14:paraId="105297B7" w14:textId="77777777" w:rsidR="001E34C7" w:rsidRPr="001E3F8A" w:rsidRDefault="001E34C7" w:rsidP="009A4B66">
      <w:pPr>
        <w:pStyle w:val="ListParagraph"/>
        <w:numPr>
          <w:ilvl w:val="0"/>
          <w:numId w:val="112"/>
        </w:numPr>
        <w:spacing w:after="160" w:line="259" w:lineRule="auto"/>
      </w:pPr>
      <w:r w:rsidRPr="001E3F8A">
        <w:t>Cung cấp giao diện nền tảng ảo cho các máy ảo</w:t>
      </w:r>
    </w:p>
    <w:p w14:paraId="4B92F9C2" w14:textId="77777777" w:rsidR="001E34C7" w:rsidRPr="001E3F8A" w:rsidRDefault="001E34C7" w:rsidP="009A4B66">
      <w:pPr>
        <w:pStyle w:val="ListParagraph"/>
        <w:numPr>
          <w:ilvl w:val="0"/>
          <w:numId w:val="112"/>
        </w:numPr>
        <w:spacing w:after="160" w:line="259" w:lineRule="auto"/>
      </w:pPr>
      <w:r w:rsidRPr="001E3F8A">
        <w:t>Ngăn cách giữa các máy ảo</w:t>
      </w:r>
    </w:p>
    <w:p w14:paraId="60845CBE" w14:textId="77777777" w:rsidR="001E34C7" w:rsidRPr="001E3F8A" w:rsidRDefault="001E34C7" w:rsidP="009A4B66">
      <w:pPr>
        <w:pStyle w:val="ListParagraph"/>
        <w:numPr>
          <w:ilvl w:val="0"/>
          <w:numId w:val="112"/>
        </w:numPr>
        <w:spacing w:after="160" w:line="259" w:lineRule="auto"/>
      </w:pPr>
      <w:r w:rsidRPr="001E3F8A">
        <w:t>Bảo vệ hệ điều hành khỏi các ứng dụng chạy trên nó</w:t>
      </w:r>
    </w:p>
    <w:p w14:paraId="50E6D9FC" w14:textId="77777777" w:rsidR="001E34C7" w:rsidRPr="001E3F8A" w:rsidRDefault="001E34C7" w:rsidP="009A4B66">
      <w:pPr>
        <w:pStyle w:val="ListParagraph"/>
        <w:numPr>
          <w:ilvl w:val="0"/>
          <w:numId w:val="112"/>
        </w:numPr>
        <w:spacing w:after="160" w:line="259" w:lineRule="auto"/>
      </w:pPr>
      <w:r w:rsidRPr="001E3F8A">
        <w:t>Bảo vệ VMM khỏi các hệ điều hành chạy trên nó</w:t>
      </w:r>
    </w:p>
    <w:p w14:paraId="43458724" w14:textId="77777777" w:rsidR="001E34C7" w:rsidRPr="001E3F8A" w:rsidRDefault="001E34C7" w:rsidP="001E34C7">
      <w:r w:rsidRPr="001E3F8A">
        <w:t>Theo đó, đòi hỏi phần cứng cần phải cung cấp các mức bảo vệ tương ứng. Trong nội dung này chúng ta cùng tìm hiểu về các mức bảo vệ của phần cứng, kiến trúc x86 cũ (trước năm 2005) và vấn đề của nó.</w:t>
      </w:r>
    </w:p>
    <w:p w14:paraId="5D5E4DD0" w14:textId="77777777" w:rsidR="001E34C7" w:rsidRPr="001E3F8A" w:rsidRDefault="001E34C7" w:rsidP="001E34C7">
      <w:pPr>
        <w:rPr>
          <w:b/>
          <w:bCs/>
        </w:rPr>
      </w:pPr>
      <w:r w:rsidRPr="001E3F8A">
        <w:rPr>
          <w:b/>
          <w:bCs/>
        </w:rPr>
        <w:t>Các mức bảo vệ phần cứng</w:t>
      </w:r>
    </w:p>
    <w:p w14:paraId="05DC0752" w14:textId="77777777" w:rsidR="001E34C7" w:rsidRPr="001E3F8A" w:rsidRDefault="001E34C7" w:rsidP="001E34C7">
      <w:r w:rsidRPr="001E3F8A">
        <w:t xml:space="preserve">Phần cứng máy tính thường có nhiều cấp độ bảo vệ. Ví dụ, kiến ​​trúc x86 có bốn mức bảo vệ, được gọi là </w:t>
      </w:r>
      <w:r w:rsidRPr="001E3F8A">
        <w:rPr>
          <w:b/>
          <w:bCs/>
        </w:rPr>
        <w:t>ring</w:t>
      </w:r>
      <w:r w:rsidRPr="001E3F8A">
        <w:t>.</w:t>
      </w:r>
    </w:p>
    <w:p w14:paraId="651197B3" w14:textId="77777777" w:rsidR="001E34C7" w:rsidRPr="001E3F8A" w:rsidRDefault="001E34C7" w:rsidP="001E34C7">
      <w:pPr>
        <w:jc w:val="center"/>
      </w:pPr>
      <w:r w:rsidRPr="001E3F8A">
        <w:rPr>
          <w:noProof/>
        </w:rPr>
        <w:drawing>
          <wp:inline distT="0" distB="0" distL="0" distR="0" wp14:anchorId="026227CC" wp14:editId="0A9D6832">
            <wp:extent cx="2221181" cy="2199475"/>
            <wp:effectExtent l="0" t="0" r="8255"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91"/>
                    <a:stretch>
                      <a:fillRect/>
                    </a:stretch>
                  </pic:blipFill>
                  <pic:spPr>
                    <a:xfrm>
                      <a:off x="0" y="0"/>
                      <a:ext cx="2228416" cy="2206639"/>
                    </a:xfrm>
                    <a:prstGeom prst="rect">
                      <a:avLst/>
                    </a:prstGeom>
                  </pic:spPr>
                </pic:pic>
              </a:graphicData>
            </a:graphic>
          </wp:inline>
        </w:drawing>
      </w:r>
    </w:p>
    <w:p w14:paraId="6EF58FBB" w14:textId="77777777" w:rsidR="001E34C7" w:rsidRPr="001E3F8A" w:rsidRDefault="001E34C7" w:rsidP="001E34C7">
      <w:r w:rsidRPr="001E3F8A">
        <w:t>Ring 0 có đặc quyền cao nhất và có thể truy cập tất cả các tài nguyên và thực thi tất cả các lệnh (instruction) được phần cứng hỗ trợ. Trong một mô hình máy tính thông thường, hệ điều hành nằm ở ring 0. Ngược lại, ring 3 có ít đặc quyền nhất. Đây là nơi đặt các ứng dụng người dùng. Khi một ứng dụng thực hiện một số thao tác mà nó không có đặc quyền thì một trap (bẫy lỗi) sẽ được tạo ra và quyền điều khiển sẽ được chuyển sang ring 0.</w:t>
      </w:r>
    </w:p>
    <w:p w14:paraId="5D97F3BD" w14:textId="77777777" w:rsidR="001E34C7" w:rsidRPr="001E3F8A" w:rsidRDefault="001E34C7" w:rsidP="001E34C7">
      <w:r w:rsidRPr="001E3F8A">
        <w:t>Trong thiết lập ảo hóa, hypervisor nằm ở ring 0, đẩy hệ điều hành nằm ở ring 1. Các ứng dụng vẫn ở ring 3.</w:t>
      </w:r>
    </w:p>
    <w:p w14:paraId="296E8EC6" w14:textId="77777777" w:rsidR="001E34C7" w:rsidRPr="001E3F8A" w:rsidRDefault="001E34C7" w:rsidP="001E34C7">
      <w:pPr>
        <w:jc w:val="center"/>
      </w:pPr>
      <w:r w:rsidRPr="001E3F8A">
        <w:rPr>
          <w:noProof/>
        </w:rPr>
        <w:lastRenderedPageBreak/>
        <w:drawing>
          <wp:inline distT="0" distB="0" distL="0" distR="0" wp14:anchorId="53B30AA6" wp14:editId="16AC73E4">
            <wp:extent cx="2081284" cy="2614947"/>
            <wp:effectExtent l="0" t="0" r="0" b="0"/>
            <wp:docPr id="26" name="Picture 26"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chart&#10;&#10;Description automatically generated with medium confidence"/>
                    <pic:cNvPicPr/>
                  </pic:nvPicPr>
                  <pic:blipFill>
                    <a:blip r:embed="rId92"/>
                    <a:stretch>
                      <a:fillRect/>
                    </a:stretch>
                  </pic:blipFill>
                  <pic:spPr>
                    <a:xfrm>
                      <a:off x="0" y="0"/>
                      <a:ext cx="2082967" cy="2617062"/>
                    </a:xfrm>
                    <a:prstGeom prst="rect">
                      <a:avLst/>
                    </a:prstGeom>
                  </pic:spPr>
                </pic:pic>
              </a:graphicData>
            </a:graphic>
          </wp:inline>
        </w:drawing>
      </w:r>
    </w:p>
    <w:p w14:paraId="1168181A" w14:textId="77777777" w:rsidR="001E34C7" w:rsidRPr="001E3F8A" w:rsidRDefault="001E34C7" w:rsidP="001E34C7">
      <w:pPr>
        <w:rPr>
          <w:b/>
          <w:bCs/>
        </w:rPr>
      </w:pPr>
      <w:r w:rsidRPr="001E3F8A">
        <w:rPr>
          <w:b/>
          <w:bCs/>
        </w:rPr>
        <w:t>Ảo hóa bộ xử lý</w:t>
      </w:r>
    </w:p>
    <w:p w14:paraId="61714C93" w14:textId="77777777" w:rsidR="001E34C7" w:rsidRPr="001E3F8A" w:rsidRDefault="001E34C7" w:rsidP="001E34C7">
      <w:r w:rsidRPr="001E3F8A">
        <w:t>Trong ảo hóa bộ xử lý, các lệnh (instruction) người dùng được thực thi trực tiếp bởi phần cứng mà không thông qua VMM miễn là hệ điều hành hoạt động trong phạm vi tài nguyên đã được hypervisor cấp phát cho nó. Điều này dẫn đến các chương trình ứng dụng có thể thực thi ở mức phần cứng.</w:t>
      </w:r>
    </w:p>
    <w:p w14:paraId="529386E8" w14:textId="77777777" w:rsidR="001E34C7" w:rsidRPr="001E3F8A" w:rsidRDefault="001E34C7" w:rsidP="001E34C7">
      <w:r w:rsidRPr="001E3F8A">
        <w:t>Khi thực thi 1 lệnh đặc quyền (privileged instruction), bộ xử lý sẽ phát ra một trap (bẫy lỗi) tới hypervisor, lúc này hypervisor sẽ quyết định lệnh này có được phép thực thi hay không.</w:t>
      </w:r>
    </w:p>
    <w:p w14:paraId="00AB5484" w14:textId="77777777" w:rsidR="001E34C7" w:rsidRPr="001E3F8A" w:rsidRDefault="001E34C7" w:rsidP="001E34C7">
      <w:pPr>
        <w:rPr>
          <w:b/>
          <w:bCs/>
        </w:rPr>
      </w:pPr>
      <w:r w:rsidRPr="001E3F8A">
        <w:rPr>
          <w:b/>
          <w:bCs/>
        </w:rPr>
        <w:t>Vấn đề ảo hóa của kiến trúc x86 cổ điển</w:t>
      </w:r>
    </w:p>
    <w:p w14:paraId="47D60473" w14:textId="77777777" w:rsidR="001E34C7" w:rsidRPr="001E3F8A" w:rsidRDefault="001E34C7" w:rsidP="001E34C7">
      <w:r w:rsidRPr="001E3F8A">
        <w:t xml:space="preserve">Kiến trúc x86 cổ điển (trước năm 2005) có 4 mức đặc quyền tương ứng với 4 ring. Hypervisor chạy ở ring 0 và hệ điều hành chạy ở ring 1. </w:t>
      </w:r>
    </w:p>
    <w:p w14:paraId="787587F7" w14:textId="77777777" w:rsidR="001E34C7" w:rsidRPr="001E3F8A" w:rsidRDefault="001E34C7" w:rsidP="001E34C7">
      <w:r w:rsidRPr="001E3F8A">
        <w:t>Một vấn đề nghiêm trọng đối với kiến trúc x86 cổ điển là có 17 lệnh phần cứng (hardware instruction) hoạt động ở ring 0 không tạo ra trap, khiến những lệnh này không được thông báo tới hypervisor làm cho việc thực thi lệnh bị thất bại và không có bất kỳ phản hồi nào để báo cho hệ điều hành.</w:t>
      </w:r>
    </w:p>
    <w:p w14:paraId="6A78117C" w14:textId="77777777" w:rsidR="001E34C7" w:rsidRPr="001E3F8A" w:rsidRDefault="001E34C7" w:rsidP="001E34C7">
      <w:pPr>
        <w:rPr>
          <w:b/>
          <w:bCs/>
        </w:rPr>
      </w:pPr>
    </w:p>
    <w:p w14:paraId="70C6E17C" w14:textId="77777777" w:rsidR="001E34C7" w:rsidRPr="001E3F8A" w:rsidRDefault="001E34C7" w:rsidP="006F0954">
      <w:pPr>
        <w:pStyle w:val="Heading2"/>
      </w:pPr>
      <w:bookmarkStart w:id="129" w:name="_Toc91160743"/>
      <w:r w:rsidRPr="001E3F8A">
        <w:t>Chuyển đổi nhị phân</w:t>
      </w:r>
      <w:bookmarkEnd w:id="129"/>
    </w:p>
    <w:p w14:paraId="534BB382" w14:textId="56F8D8A9" w:rsidR="00F31DD0" w:rsidRPr="00AA5F09" w:rsidRDefault="00F31DD0" w:rsidP="00F31DD0">
      <w:pPr>
        <w:rPr>
          <w:lang w:val="en-US"/>
        </w:rPr>
      </w:pPr>
      <w:r w:rsidRPr="001E3F8A">
        <w:t>Để giải quyết các vấn đề tồn tại của kiến trúc x86 cũ, một số giải pháp đã được đưa ra. Trong nội dung này chúng ta tìm hiểu các giải pháp bao gồm gồm chuyển đổi nhị phân (binary translation) và ảo hóa song song (paravirtualization) mà vẫn được sử dụng cho tới ngày nay.</w:t>
      </w:r>
      <w:r w:rsidR="00AA5F09">
        <w:rPr>
          <w:lang w:val="en-US"/>
        </w:rPr>
        <w:t xml:space="preserve"> Trong nội dung cuối của bài học sẽ trình bày về ảo hóa được hỗ trợ bởi phần cứng (HW-Assisted) đang được </w:t>
      </w:r>
      <w:r w:rsidR="00F97339">
        <w:rPr>
          <w:lang w:val="en-US"/>
        </w:rPr>
        <w:t>áp dụng bởi kiến trúc x86 hiện đại.</w:t>
      </w:r>
    </w:p>
    <w:p w14:paraId="39F6FCC4" w14:textId="77777777" w:rsidR="00F31DD0" w:rsidRDefault="00F31DD0" w:rsidP="001E34C7"/>
    <w:p w14:paraId="18C54AD6" w14:textId="70E27031" w:rsidR="001E34C7" w:rsidRPr="001E3F8A" w:rsidRDefault="001E34C7" w:rsidP="001E34C7">
      <w:r w:rsidRPr="001E3F8A">
        <w:t>Một cách để giải quyết vấn đề của kiến trúc x86 cổ điển là đảm bảo máy ảo không bao giờ thực thi 17 lệnh đặc quyền. Qúa trình này được gọi là chuyển đổi nhị phân (binary translation). Khi gặp một trong 17 lệnh này, máy ảo sẽ chuyển lệnh này thành các lệnh khác có chức năng tương đương.</w:t>
      </w:r>
    </w:p>
    <w:p w14:paraId="63D49FB9" w14:textId="77777777" w:rsidR="001E34C7" w:rsidRPr="001E3F8A" w:rsidRDefault="001E34C7" w:rsidP="001E34C7">
      <w:pPr>
        <w:jc w:val="center"/>
      </w:pPr>
      <w:r w:rsidRPr="001E3F8A">
        <w:rPr>
          <w:noProof/>
        </w:rPr>
        <w:drawing>
          <wp:inline distT="0" distB="0" distL="0" distR="0" wp14:anchorId="70E6A41A" wp14:editId="5B327513">
            <wp:extent cx="3337010" cy="2486030"/>
            <wp:effectExtent l="0" t="0" r="0" b="0"/>
            <wp:docPr id="28" name="Picture 28" descr="1: Full virtualization using binary translation on the X86 architecture. The VMM performs binary translation for OS requests while user requests execute directly. Reprinted from VMWare (200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 Full virtualization using binary translation on the X86 architecture. The VMM performs binary translation for OS requests while user requests execute directly. Reprinted from VMWare (2007).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49143" cy="2495069"/>
                    </a:xfrm>
                    <a:prstGeom prst="rect">
                      <a:avLst/>
                    </a:prstGeom>
                    <a:noFill/>
                    <a:ln>
                      <a:noFill/>
                    </a:ln>
                  </pic:spPr>
                </pic:pic>
              </a:graphicData>
            </a:graphic>
          </wp:inline>
        </w:drawing>
      </w:r>
    </w:p>
    <w:p w14:paraId="6F006DF2" w14:textId="77777777" w:rsidR="001E34C7" w:rsidRPr="001E3F8A" w:rsidRDefault="001E34C7" w:rsidP="001E34C7">
      <w:r w:rsidRPr="001E3F8A">
        <w:t xml:space="preserve">Mục tiêu của chuyển đổi nhị phân là không cần phải điều chỉnh hệ điều hành. Việc ảo hóa mà không cần điều chỉnh hệ điều hành được gọi là </w:t>
      </w:r>
      <w:r w:rsidRPr="001E3F8A">
        <w:rPr>
          <w:b/>
          <w:bCs/>
        </w:rPr>
        <w:t xml:space="preserve">ảo hóa toàn phần </w:t>
      </w:r>
      <w:r w:rsidRPr="001E3F8A">
        <w:t>hay</w:t>
      </w:r>
      <w:r w:rsidRPr="001E3F8A">
        <w:rPr>
          <w:b/>
          <w:bCs/>
        </w:rPr>
        <w:t xml:space="preserve"> ảo hóa hoàn toàn (full virtualization).</w:t>
      </w:r>
    </w:p>
    <w:p w14:paraId="7E86D2C6" w14:textId="77777777" w:rsidR="001E34C7" w:rsidRPr="001E3F8A" w:rsidRDefault="001E34C7" w:rsidP="001E34C7">
      <w:r w:rsidRPr="001E3F8A">
        <w:t>Nhược điểm của chuyển đổi nhị phân là phát sinh chi phí cho việc kiểm tra liệu 1 lệnh có nằm trong 17 lệnh đặc quyền mà kiến trúc x86 đang gặp vấn đề hay không, nếu có thì phải chuyển đổi lệnh này thành một lệnh khác. Một trong những cách để giảm chi phí này là chúng ta có thể caching đoạn mã đã được chuyển đổi để có thể sử dụng lại trong tương lai.</w:t>
      </w:r>
    </w:p>
    <w:p w14:paraId="1550EB7F" w14:textId="77777777" w:rsidR="001E34C7" w:rsidRPr="001E3F8A" w:rsidRDefault="001E34C7" w:rsidP="001E34C7">
      <w:r w:rsidRPr="001E3F8A">
        <w:t>Hướng tiếp cận này đang được VMWare triển khai.</w:t>
      </w:r>
    </w:p>
    <w:p w14:paraId="5C671A76" w14:textId="77777777" w:rsidR="001E34C7" w:rsidRPr="001E3F8A" w:rsidRDefault="001E34C7" w:rsidP="006F0954">
      <w:pPr>
        <w:pStyle w:val="Heading2"/>
      </w:pPr>
      <w:bookmarkStart w:id="130" w:name="_Toc91160744"/>
      <w:r w:rsidRPr="001E3F8A">
        <w:t>Ảo hóa song song</w:t>
      </w:r>
      <w:bookmarkEnd w:id="130"/>
    </w:p>
    <w:p w14:paraId="7A6F0AF6" w14:textId="77777777" w:rsidR="001E34C7" w:rsidRPr="001E3F8A" w:rsidRDefault="001E34C7" w:rsidP="001E34C7">
      <w:r w:rsidRPr="001E3F8A">
        <w:t>Ngược lại với mục tiêu không cần điều chỉnh hệ điều hành của ảo hóa toàn phần, ảo hóa song song thực hiện việc điều chỉnh hệ điều hành để đem lại hiệu suất tốt hơn.</w:t>
      </w:r>
    </w:p>
    <w:p w14:paraId="1104875D" w14:textId="77777777" w:rsidR="001E34C7" w:rsidRPr="001E3F8A" w:rsidRDefault="001E34C7" w:rsidP="001E34C7">
      <w:pPr>
        <w:jc w:val="center"/>
      </w:pPr>
      <w:r w:rsidRPr="001E3F8A">
        <w:rPr>
          <w:noProof/>
        </w:rPr>
        <w:lastRenderedPageBreak/>
        <w:drawing>
          <wp:inline distT="0" distB="0" distL="0" distR="0" wp14:anchorId="39C24F04" wp14:editId="6E5E229E">
            <wp:extent cx="3500698" cy="2575928"/>
            <wp:effectExtent l="0" t="0" r="5080" b="0"/>
            <wp:docPr id="29" name="Picture 29" descr="2: Paravirtualization on X86 architecture. Paravirtualization modifies the guest OS kernel and replaces non-virtualized instructions with custom hyper calls. Paravirtualization has low overhead because it does not perform binary translation for all OS calls. Reprinted from VMWare (200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 Paravirtualization on X86 architecture. Paravirtualization modifies the guest OS kernel and replaces non-virtualized instructions with custom hyper calls. Paravirtualization has low overhead because it does not perform binary translation for all OS calls. Reprinted from VMWare (2007).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1651" cy="2591346"/>
                    </a:xfrm>
                    <a:prstGeom prst="rect">
                      <a:avLst/>
                    </a:prstGeom>
                    <a:noFill/>
                    <a:ln>
                      <a:noFill/>
                    </a:ln>
                  </pic:spPr>
                </pic:pic>
              </a:graphicData>
            </a:graphic>
          </wp:inline>
        </w:drawing>
      </w:r>
    </w:p>
    <w:p w14:paraId="75C9C855" w14:textId="77777777" w:rsidR="001E34C7" w:rsidRPr="001E3F8A" w:rsidRDefault="001E34C7" w:rsidP="001E34C7">
      <w:r w:rsidRPr="001E3F8A">
        <w:t>Trong ảo hóa song song, hệ điều hành biết về việc nó không thực sự quản lý phần cứng mà công việc này đang được thực hiện bởi hypervisor. Do đó, hệ điều hành không trực tiếp thực hiện các thao tác mà nó sẽ gửi một hypercall (yêu cầu từ hệ điều hành tới hypervisor) để yêu cầu thực thi. Hypercall sẽ trap hypervisor để hypervisor đáp ứng yêu cầu, sau đó hypervisor sẽ trả kết quả cho hệ điều hành.</w:t>
      </w:r>
    </w:p>
    <w:p w14:paraId="6B36D0B1" w14:textId="5DE46825" w:rsidR="001E34C7" w:rsidRPr="00F97339" w:rsidRDefault="001E34C7" w:rsidP="001E34C7">
      <w:r w:rsidRPr="001E3F8A">
        <w:t>Hướng tiếp cận này đang được Xen triển khai.</w:t>
      </w:r>
    </w:p>
    <w:p w14:paraId="30F114EF" w14:textId="77777777" w:rsidR="001E34C7" w:rsidRPr="001E3F8A" w:rsidRDefault="001E34C7" w:rsidP="001E34C7">
      <w:pPr>
        <w:rPr>
          <w:b/>
          <w:bCs/>
        </w:rPr>
      </w:pPr>
    </w:p>
    <w:p w14:paraId="2BBCD5A4" w14:textId="5B5324D9" w:rsidR="001E34C7" w:rsidRPr="001E3F8A" w:rsidRDefault="001E34C7" w:rsidP="006F0954">
      <w:pPr>
        <w:pStyle w:val="Heading2"/>
      </w:pPr>
      <w:bookmarkStart w:id="131" w:name="_Toc91160745"/>
      <w:r w:rsidRPr="001E3F8A">
        <w:t>Ả</w:t>
      </w:r>
      <w:r w:rsidR="008609C6" w:rsidRPr="001E3F8A">
        <w:t>o hóa bộ nhớ</w:t>
      </w:r>
      <w:bookmarkEnd w:id="131"/>
    </w:p>
    <w:p w14:paraId="065CACA1" w14:textId="77777777" w:rsidR="001E34C7" w:rsidRPr="008609C6" w:rsidRDefault="001E34C7" w:rsidP="001E34C7">
      <w:r w:rsidRPr="008609C6">
        <w:t>Ngoài ảo hóa bộ xử lý thì ảo hóa bộ nhớ và ảo hóa thiết bị cũng là các nội dung quan trọng. Trong nội dung này chúng ta tìm hiểu ảo hóa bộ nhớ trong ảo hóa toàn phần (full virtualization) và ảo hóa song song (paravirtualization). Nội dung ảo hóa thiết bị sẽ được trình bày trong phần kế tiếp.</w:t>
      </w:r>
    </w:p>
    <w:p w14:paraId="2C574ADF" w14:textId="77777777" w:rsidR="001E34C7" w:rsidRPr="001E3F8A" w:rsidRDefault="001E34C7" w:rsidP="001E34C7">
      <w:pPr>
        <w:rPr>
          <w:b/>
          <w:bCs/>
        </w:rPr>
      </w:pPr>
      <w:r w:rsidRPr="001E3F8A">
        <w:rPr>
          <w:b/>
          <w:bCs/>
        </w:rPr>
        <w:t>Ảo hóa bộ nhớ trong ảo hóa toàn phần</w:t>
      </w:r>
    </w:p>
    <w:p w14:paraId="2BE01133" w14:textId="77777777" w:rsidR="001E34C7" w:rsidRPr="001E3F8A" w:rsidRDefault="001E34C7" w:rsidP="001E34C7">
      <w:r w:rsidRPr="001E3F8A">
        <w:t>Để có thể ảo hóa toàn phần, một yêu cầu quan trọng là hệ điều hành phải quan sát được không gian địa chỉ tuyến tính và liên tục, địa chỉ này bắt đầu từ địa chỉ 0. Để đạt được điều này, chúng ta cần phân biệt 3 loại địa chỉ gồm:</w:t>
      </w:r>
    </w:p>
    <w:p w14:paraId="4E00903E" w14:textId="77777777" w:rsidR="001E34C7" w:rsidRPr="001E3F8A" w:rsidRDefault="001E34C7" w:rsidP="009A4B66">
      <w:pPr>
        <w:pStyle w:val="ListParagraph"/>
        <w:numPr>
          <w:ilvl w:val="0"/>
          <w:numId w:val="112"/>
        </w:numPr>
        <w:spacing w:after="160" w:line="259" w:lineRule="auto"/>
      </w:pPr>
      <w:r w:rsidRPr="001E3F8A">
        <w:t>Địa chỉ ảo (virtual address) được sử dụng bởi ứng dụng chạy trên hệ điều hành.</w:t>
      </w:r>
    </w:p>
    <w:p w14:paraId="06AA75A4" w14:textId="77777777" w:rsidR="001E34C7" w:rsidRPr="001E3F8A" w:rsidRDefault="001E34C7" w:rsidP="009A4B66">
      <w:pPr>
        <w:pStyle w:val="ListParagraph"/>
        <w:numPr>
          <w:ilvl w:val="0"/>
          <w:numId w:val="112"/>
        </w:numPr>
        <w:spacing w:after="160" w:line="259" w:lineRule="auto"/>
      </w:pPr>
      <w:r w:rsidRPr="001E3F8A">
        <w:t>Địa chỉ vật lý (physical address) được sử dụng bởi hệ điều hành.</w:t>
      </w:r>
    </w:p>
    <w:p w14:paraId="546FC342" w14:textId="77777777" w:rsidR="001E34C7" w:rsidRPr="001E3F8A" w:rsidRDefault="001E34C7" w:rsidP="009A4B66">
      <w:pPr>
        <w:pStyle w:val="ListParagraph"/>
        <w:numPr>
          <w:ilvl w:val="0"/>
          <w:numId w:val="112"/>
        </w:numPr>
        <w:spacing w:after="160" w:line="259" w:lineRule="auto"/>
      </w:pPr>
      <w:r w:rsidRPr="001E3F8A">
        <w:t>Địa chỉ máy (machine address) là địa chỉ bộ nhớ thật sự.</w:t>
      </w:r>
    </w:p>
    <w:p w14:paraId="5EA29B08" w14:textId="77777777" w:rsidR="001E34C7" w:rsidRPr="001E3F8A" w:rsidRDefault="001E34C7" w:rsidP="001E34C7">
      <w:pPr>
        <w:jc w:val="center"/>
      </w:pPr>
      <w:r w:rsidRPr="001E3F8A">
        <w:rPr>
          <w:noProof/>
        </w:rPr>
        <w:lastRenderedPageBreak/>
        <w:drawing>
          <wp:inline distT="0" distB="0" distL="0" distR="0" wp14:anchorId="2C630342" wp14:editId="6D80B831">
            <wp:extent cx="5762625" cy="2305050"/>
            <wp:effectExtent l="0" t="0" r="952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95"/>
                    <a:stretch>
                      <a:fillRect/>
                    </a:stretch>
                  </pic:blipFill>
                  <pic:spPr>
                    <a:xfrm>
                      <a:off x="0" y="0"/>
                      <a:ext cx="5762625" cy="2305050"/>
                    </a:xfrm>
                    <a:prstGeom prst="rect">
                      <a:avLst/>
                    </a:prstGeom>
                  </pic:spPr>
                </pic:pic>
              </a:graphicData>
            </a:graphic>
          </wp:inline>
        </w:drawing>
      </w:r>
    </w:p>
    <w:p w14:paraId="1F227CDE" w14:textId="77777777" w:rsidR="001E34C7" w:rsidRPr="001E3F8A" w:rsidRDefault="001E34C7" w:rsidP="001E34C7">
      <w:r w:rsidRPr="001E3F8A">
        <w:t>Một chút lưu ý là trong mô hình máy tính thông thường thì địa chỉ vật lý chính là địa chỉ thực sự của bộ nhớ, nhưng trong mô hình ảo hóa thì địa chỉ máy mới là địa chỉ thực sự của bộ nhớ.</w:t>
      </w:r>
    </w:p>
    <w:p w14:paraId="091D06E6" w14:textId="77777777" w:rsidR="001E34C7" w:rsidRPr="001E3F8A" w:rsidRDefault="001E34C7" w:rsidP="001E34C7">
      <w:r w:rsidRPr="001E3F8A">
        <w:t>Vì có 3 loại địa chỉ nên chúng ta cần tối thiểu 2 bảng trang (page table). Bảng trang đầu tiên được quản lý bởi hệ điều hành để ánh xạ từ địa chỉ ảo sang địa chỉ vật lý, bảng trang thứ 2 được quản lý bởi hypervisor để ánh xạ từ địa chỉ vật lý sang địa chỉ máy. Lý do địa chỉ vật lý phải được cấp phát liên tục trong mô hình ảo hóa tương tự như lý do địa chỉ ảo phải được cấp phát liên tục trong mô hình máy tính thông thường.</w:t>
      </w:r>
    </w:p>
    <w:p w14:paraId="399E6C83" w14:textId="77777777" w:rsidR="001E34C7" w:rsidRPr="001E3F8A" w:rsidRDefault="001E34C7" w:rsidP="001E34C7">
      <w:pPr>
        <w:rPr>
          <w:b/>
          <w:bCs/>
        </w:rPr>
      </w:pPr>
      <w:r w:rsidRPr="001E3F8A">
        <w:rPr>
          <w:b/>
          <w:bCs/>
        </w:rPr>
        <w:t>Ảo hóa bộ nhớ trong ảo hóa song song</w:t>
      </w:r>
    </w:p>
    <w:p w14:paraId="0DB5B7F5" w14:textId="77777777" w:rsidR="001E34C7" w:rsidRPr="001E3F8A" w:rsidRDefault="001E34C7" w:rsidP="001E34C7">
      <w:r w:rsidRPr="001E3F8A">
        <w:t>Trong ảo hóa song song, hệ điều hành biết nó đang chạy trong một môi trường ảo và thực sự hiểu về các địa chỉ mà nó thao tác, vì thế không cần thiết phải ràng buộc địa chỉ vật lý phải liên tục và bắt đầu từ 0. Mặt khác, vì hệ điều hành hiểu cả ứng dụng và biết về sự tồn tại của hypervisor nên có có thể dùng chung bảng trang với hypervisor. Tất nhiên việc làm thay đổi bảng trang là một hoạt động thuộc về đặc quyền nên nếu ở cấp cao hơn muốn ghi tới bảng trang thì sẽ tạo ra một trap tới hypervisor và hypervisor sẽ quyết định việc cập nhật này.</w:t>
      </w:r>
    </w:p>
    <w:p w14:paraId="16DB6231" w14:textId="77777777" w:rsidR="001E34C7" w:rsidRPr="001E3F8A" w:rsidRDefault="001E34C7" w:rsidP="001E34C7">
      <w:pPr>
        <w:rPr>
          <w:b/>
          <w:bCs/>
        </w:rPr>
      </w:pPr>
    </w:p>
    <w:p w14:paraId="79529E91" w14:textId="22C77A20" w:rsidR="001E34C7" w:rsidRPr="001E3F8A" w:rsidRDefault="001E34C7" w:rsidP="006F0954">
      <w:pPr>
        <w:pStyle w:val="Heading2"/>
      </w:pPr>
      <w:bookmarkStart w:id="132" w:name="_Toc91160746"/>
      <w:r w:rsidRPr="001E3F8A">
        <w:t>Ả</w:t>
      </w:r>
      <w:r w:rsidR="008609C6" w:rsidRPr="001E3F8A">
        <w:t>o hóa thiết bị</w:t>
      </w:r>
      <w:bookmarkEnd w:id="132"/>
    </w:p>
    <w:p w14:paraId="719A2209" w14:textId="77777777" w:rsidR="001E34C7" w:rsidRPr="001E3F8A" w:rsidRDefault="001E34C7" w:rsidP="001E34C7">
      <w:r w:rsidRPr="001E3F8A">
        <w:t>Việc ảo hóa bộ xử lý và ảo hóa bộ nhớ thì đơn giản vì chúng chỉ có một số loại và có đặc tả mức kiến trúc tập lệnh để giao tiếp. Tuy nhiên, việc ảo hóa thiết bị (device virtualization) lại phức tạp hơn do chúng quá đa dạng và không có một đặc tả chung để giao tiếp.</w:t>
      </w:r>
    </w:p>
    <w:p w14:paraId="4118B785" w14:textId="77777777" w:rsidR="001E34C7" w:rsidRPr="001E3F8A" w:rsidRDefault="001E34C7" w:rsidP="001E34C7">
      <w:r w:rsidRPr="001E3F8A">
        <w:t>Trong nội dung này chúng ta sẽ cùng tìm hiểu 3 mô hình ảo hóa thiết bị, bao gồm: passthrough, hypervisor direct và split device driver</w:t>
      </w:r>
    </w:p>
    <w:p w14:paraId="6C4533B8" w14:textId="77777777" w:rsidR="001E34C7" w:rsidRPr="001E3F8A" w:rsidRDefault="001E34C7" w:rsidP="001E34C7">
      <w:pPr>
        <w:rPr>
          <w:b/>
          <w:bCs/>
        </w:rPr>
      </w:pPr>
      <w:r w:rsidRPr="001E3F8A">
        <w:rPr>
          <w:b/>
          <w:bCs/>
        </w:rPr>
        <w:lastRenderedPageBreak/>
        <w:t>Mô hình passthrough</w:t>
      </w:r>
    </w:p>
    <w:p w14:paraId="35DE01D8" w14:textId="77777777" w:rsidR="001E34C7" w:rsidRPr="001E3F8A" w:rsidRDefault="001E34C7" w:rsidP="001E34C7">
      <w:r w:rsidRPr="001E3F8A">
        <w:t>Trong mô hình passthrough, trình điều khiển thiết bị mức VMM có trách nhiệm cấu hình quyền truy cập tới thiết bị. Theo cách tiếp cận này, sau khi được cấu hình thì hệ điều hành có quyền truy cập độc quyền tới 1 thiết bị mà không cần thông qua VMM. Nhưng đổi lại có một nhược điểm lớn đó là việc chia sẻ thiết bị giữa các máy ảo sẽ khó khăn hơn, nghĩa là VMM phải liên tục phân xử quyền truy xuất tới thiết bị khi nhiều máy ảo cùng truy xuất.</w:t>
      </w:r>
    </w:p>
    <w:p w14:paraId="20F999CE" w14:textId="77777777" w:rsidR="001E34C7" w:rsidRPr="001E3F8A" w:rsidRDefault="001E34C7" w:rsidP="001E34C7">
      <w:pPr>
        <w:jc w:val="center"/>
      </w:pPr>
      <w:r w:rsidRPr="001E3F8A">
        <w:rPr>
          <w:noProof/>
        </w:rPr>
        <w:drawing>
          <wp:inline distT="0" distB="0" distL="0" distR="0" wp14:anchorId="7E2718FF" wp14:editId="3CF6EFBD">
            <wp:extent cx="2770496" cy="2492851"/>
            <wp:effectExtent l="0" t="0" r="0" b="317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rotWithShape="1">
                    <a:blip r:embed="rId96">
                      <a:extLst>
                        <a:ext uri="{28A0092B-C50C-407E-A947-70E740481C1C}">
                          <a14:useLocalDpi xmlns:a14="http://schemas.microsoft.com/office/drawing/2010/main" val="0"/>
                        </a:ext>
                      </a:extLst>
                    </a:blip>
                    <a:srcRect l="4071" t="12612" r="4486" b="3406"/>
                    <a:stretch/>
                  </pic:blipFill>
                  <pic:spPr bwMode="auto">
                    <a:xfrm>
                      <a:off x="0" y="0"/>
                      <a:ext cx="2788192" cy="2508774"/>
                    </a:xfrm>
                    <a:prstGeom prst="rect">
                      <a:avLst/>
                    </a:prstGeom>
                    <a:noFill/>
                    <a:ln>
                      <a:noFill/>
                    </a:ln>
                    <a:extLst>
                      <a:ext uri="{53640926-AAD7-44D8-BBD7-CCE9431645EC}">
                        <a14:shadowObscured xmlns:a14="http://schemas.microsoft.com/office/drawing/2010/main"/>
                      </a:ext>
                    </a:extLst>
                  </pic:spPr>
                </pic:pic>
              </a:graphicData>
            </a:graphic>
          </wp:inline>
        </w:drawing>
      </w:r>
    </w:p>
    <w:p w14:paraId="228E419D" w14:textId="77777777" w:rsidR="001E34C7" w:rsidRPr="001E3F8A" w:rsidRDefault="001E34C7" w:rsidP="001E34C7">
      <w:r w:rsidRPr="001E3F8A">
        <w:t>Một điều dễ nhận thấy là mô hình này phá vỡ lợi ích của ảo hóa là máy ảo phải tách biệt với phần cứng.</w:t>
      </w:r>
    </w:p>
    <w:p w14:paraId="4677EC57" w14:textId="77777777" w:rsidR="001E34C7" w:rsidRPr="001E3F8A" w:rsidRDefault="001E34C7" w:rsidP="001E34C7">
      <w:pPr>
        <w:rPr>
          <w:b/>
          <w:bCs/>
        </w:rPr>
      </w:pPr>
      <w:r w:rsidRPr="001E3F8A">
        <w:rPr>
          <w:b/>
          <w:bCs/>
        </w:rPr>
        <w:t>Mô hình hypervisor direct</w:t>
      </w:r>
    </w:p>
    <w:p w14:paraId="01B2AA50" w14:textId="77777777" w:rsidR="001E34C7" w:rsidRPr="001E3F8A" w:rsidRDefault="001E34C7" w:rsidP="001E34C7">
      <w:r w:rsidRPr="001E3F8A">
        <w:t>Trong mô hình hypervisor direct, VMM chặn toàn bộ yêu cầu truy cập thiết bị từ máy ảo và chuyển các yêu cầu này thành một số biểu diễn tổng quát của các hoạt động I/O cho từng họ thiết bị (xem lại Bài “Quản lý I/O”). Ở lớp dưới cùng là trình điều khiển thiết bị thực sự (real device driver) sẽ được hypervisor gọi để thực hiện yêu cầu.</w:t>
      </w:r>
    </w:p>
    <w:p w14:paraId="3E3C7756" w14:textId="77777777" w:rsidR="001E34C7" w:rsidRPr="001E3F8A" w:rsidRDefault="001E34C7" w:rsidP="001E34C7">
      <w:pPr>
        <w:jc w:val="center"/>
      </w:pPr>
      <w:r w:rsidRPr="001E3F8A">
        <w:rPr>
          <w:noProof/>
        </w:rPr>
        <w:lastRenderedPageBreak/>
        <w:drawing>
          <wp:inline distT="0" distB="0" distL="0" distR="0" wp14:anchorId="6857FE4C" wp14:editId="12C3A53E">
            <wp:extent cx="2818263" cy="2939596"/>
            <wp:effectExtent l="0" t="0" r="127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rotWithShape="1">
                    <a:blip r:embed="rId97">
                      <a:extLst>
                        <a:ext uri="{28A0092B-C50C-407E-A947-70E740481C1C}">
                          <a14:useLocalDpi xmlns:a14="http://schemas.microsoft.com/office/drawing/2010/main" val="0"/>
                        </a:ext>
                      </a:extLst>
                    </a:blip>
                    <a:srcRect l="2142" t="6601" r="1973" b="1528"/>
                    <a:stretch/>
                  </pic:blipFill>
                  <pic:spPr bwMode="auto">
                    <a:xfrm>
                      <a:off x="0" y="0"/>
                      <a:ext cx="2825852" cy="2947511"/>
                    </a:xfrm>
                    <a:prstGeom prst="rect">
                      <a:avLst/>
                    </a:prstGeom>
                    <a:noFill/>
                    <a:ln>
                      <a:noFill/>
                    </a:ln>
                    <a:extLst>
                      <a:ext uri="{53640926-AAD7-44D8-BBD7-CCE9431645EC}">
                        <a14:shadowObscured xmlns:a14="http://schemas.microsoft.com/office/drawing/2010/main"/>
                      </a:ext>
                    </a:extLst>
                  </pic:spPr>
                </pic:pic>
              </a:graphicData>
            </a:graphic>
          </wp:inline>
        </w:drawing>
      </w:r>
    </w:p>
    <w:p w14:paraId="30BAE188" w14:textId="77777777" w:rsidR="001E34C7" w:rsidRPr="001E3F8A" w:rsidRDefault="001E34C7" w:rsidP="001E34C7">
      <w:r w:rsidRPr="001E3F8A">
        <w:t>Ưu điểm của mô hình này là máy ảo vẫn tách biệt với phần cứng và hypervisor dễ dàng quản lý việc chia sẻ thiết bị giữa các máy ảo với nhau. Tuy nhiên, mô hình này xuất hiện một số nhược điểm là tốc độ truy cập thiết bị sẽ bị giảm đi, hypervisor phải hỗ trợ nhiều trình điều khiển khiến tăng chi phí cho hypervisor.</w:t>
      </w:r>
    </w:p>
    <w:p w14:paraId="0C6AED3C" w14:textId="77777777" w:rsidR="001E34C7" w:rsidRPr="001E3F8A" w:rsidRDefault="001E34C7" w:rsidP="001E34C7">
      <w:pPr>
        <w:rPr>
          <w:b/>
          <w:bCs/>
        </w:rPr>
      </w:pPr>
      <w:r w:rsidRPr="001E3F8A">
        <w:rPr>
          <w:b/>
          <w:bCs/>
        </w:rPr>
        <w:t>Mô hình split device driver</w:t>
      </w:r>
    </w:p>
    <w:p w14:paraId="7D1BCD91" w14:textId="77777777" w:rsidR="001E34C7" w:rsidRPr="001E3F8A" w:rsidRDefault="001E34C7" w:rsidP="001E34C7">
      <w:r w:rsidRPr="001E3F8A">
        <w:t>Trong mô hình split device driver, toàn bộ các truy cập tới thiết bị đều được kiểm soát bởi máy ảo và hypervisor. Trình điều khiển thiết bị mức front-end nằm ở máy ảo thông thường, trình điều khiển mức back-end nằm ở  máy ảo dịch vụ (service VM), hoặc trình điều khiển mức back-end nằm trong hệ điều hành của ảo hóa loại 2.</w:t>
      </w:r>
    </w:p>
    <w:p w14:paraId="2EAA2B6A" w14:textId="77777777" w:rsidR="001E34C7" w:rsidRPr="001E3F8A" w:rsidRDefault="001E34C7" w:rsidP="001E34C7">
      <w:pPr>
        <w:jc w:val="center"/>
      </w:pPr>
      <w:r w:rsidRPr="001E3F8A">
        <w:rPr>
          <w:noProof/>
        </w:rPr>
        <w:drawing>
          <wp:inline distT="0" distB="0" distL="0" distR="0" wp14:anchorId="76A70A1F" wp14:editId="013C35DC">
            <wp:extent cx="2647666" cy="2791462"/>
            <wp:effectExtent l="0" t="0" r="635" b="8890"/>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a:picLocks noChangeAspect="1" noChangeArrowheads="1"/>
                    </pic:cNvPicPr>
                  </pic:nvPicPr>
                  <pic:blipFill rotWithShape="1">
                    <a:blip r:embed="rId98">
                      <a:extLst>
                        <a:ext uri="{28A0092B-C50C-407E-A947-70E740481C1C}">
                          <a14:useLocalDpi xmlns:a14="http://schemas.microsoft.com/office/drawing/2010/main" val="0"/>
                        </a:ext>
                      </a:extLst>
                    </a:blip>
                    <a:srcRect t="4096"/>
                    <a:stretch/>
                  </pic:blipFill>
                  <pic:spPr bwMode="auto">
                    <a:xfrm>
                      <a:off x="0" y="0"/>
                      <a:ext cx="2656667" cy="2800952"/>
                    </a:xfrm>
                    <a:prstGeom prst="rect">
                      <a:avLst/>
                    </a:prstGeom>
                    <a:noFill/>
                    <a:ln>
                      <a:noFill/>
                    </a:ln>
                    <a:extLst>
                      <a:ext uri="{53640926-AAD7-44D8-BBD7-CCE9431645EC}">
                        <a14:shadowObscured xmlns:a14="http://schemas.microsoft.com/office/drawing/2010/main"/>
                      </a:ext>
                    </a:extLst>
                  </pic:spPr>
                </pic:pic>
              </a:graphicData>
            </a:graphic>
          </wp:inline>
        </w:drawing>
      </w:r>
    </w:p>
    <w:p w14:paraId="51503F2C" w14:textId="77777777" w:rsidR="001E34C7" w:rsidRPr="001E3F8A" w:rsidRDefault="001E34C7" w:rsidP="001E34C7">
      <w:r w:rsidRPr="001E3F8A">
        <w:t xml:space="preserve">Trình điều khiển mức front-end cần phải được sửa đổi để thực hiện các hoạt động của thiết bị được thực hiện bởi các ứng dụng trong máy ảo, sau đó đóng gói chúng thành </w:t>
      </w:r>
      <w:r w:rsidRPr="001E3F8A">
        <w:lastRenderedPageBreak/>
        <w:t>dạng tiêu chuẩn để chuyển đến trình điều khiển mức back-end. Vì cần phải điều chỉnh trình điều khiển mức front-end nên mô hình này chỉ sử dụng cho ảo hóa song song.</w:t>
      </w:r>
    </w:p>
    <w:p w14:paraId="0B135E9F" w14:textId="77777777" w:rsidR="001E34C7" w:rsidRPr="001E3F8A" w:rsidRDefault="001E34C7" w:rsidP="001E34C7">
      <w:pPr>
        <w:rPr>
          <w:b/>
          <w:bCs/>
        </w:rPr>
      </w:pPr>
    </w:p>
    <w:p w14:paraId="01219D95" w14:textId="131E0EBE" w:rsidR="001E34C7" w:rsidRPr="001E3F8A" w:rsidRDefault="001E34C7" w:rsidP="006F0954">
      <w:pPr>
        <w:pStyle w:val="Heading2"/>
      </w:pPr>
      <w:bookmarkStart w:id="133" w:name="_Toc91160747"/>
      <w:r w:rsidRPr="001E3F8A">
        <w:t>Ả</w:t>
      </w:r>
      <w:r w:rsidR="009A4B66" w:rsidRPr="001E3F8A">
        <w:t>o hóa với kiến trúc x86</w:t>
      </w:r>
      <w:bookmarkEnd w:id="133"/>
    </w:p>
    <w:p w14:paraId="01A709DD" w14:textId="77777777" w:rsidR="001E34C7" w:rsidRPr="001E3F8A" w:rsidRDefault="001E34C7" w:rsidP="001E34C7">
      <w:r w:rsidRPr="001E3F8A">
        <w:t>Trong nội dung này chúng ta cùng tìm hiểu các tính năng hỗ trợ ảo hóa của kiến trúc x86 hiện đại.</w:t>
      </w:r>
    </w:p>
    <w:p w14:paraId="003227A0" w14:textId="77777777" w:rsidR="001E34C7" w:rsidRPr="001E3F8A" w:rsidRDefault="001E34C7" w:rsidP="001E34C7">
      <w:r w:rsidRPr="001E3F8A">
        <w:t xml:space="preserve">Vào năm 2005 cả Intel và AMD đều đã công bố các bộ xử lý mới khắc phục được vấn đề của x86 cũ là có 17 lệnh đặc quyền không tạo ra trap tới hypervisor. Kiến trúc x86 hiện đại bổ sung thêm 1 chế độ bảo vệ, lúc này sẽ có 2 chế độ bao gồm root và non-root hoặc gọi là chế độ </w:t>
      </w:r>
      <w:r w:rsidRPr="008609C6">
        <w:t xml:space="preserve">chủ (host) và chế độ khách (guest). Vì phần cứng tham gia trực tiếp vào ảo hóa nên cách tiếp cận mới này được gọi là </w:t>
      </w:r>
      <w:r w:rsidRPr="008609C6">
        <w:rPr>
          <w:b/>
          <w:bCs/>
        </w:rPr>
        <w:t>ảo hóa được hỗ trợ bởi phần cứng</w:t>
      </w:r>
      <w:r w:rsidRPr="008609C6">
        <w:t xml:space="preserve"> (HW-Assisted) để phân biệt với ảo hóa song song và ảo hóa toàn phần đã được trình bày trước đó.</w:t>
      </w:r>
    </w:p>
    <w:p w14:paraId="1F26D6EA" w14:textId="77777777" w:rsidR="001E34C7" w:rsidRPr="001E3F8A" w:rsidRDefault="001E34C7" w:rsidP="001E34C7">
      <w:pPr>
        <w:jc w:val="center"/>
      </w:pPr>
      <w:r w:rsidRPr="001E3F8A">
        <w:rPr>
          <w:noProof/>
        </w:rPr>
        <w:drawing>
          <wp:inline distT="0" distB="0" distL="0" distR="0" wp14:anchorId="7DEAF04A" wp14:editId="39115001">
            <wp:extent cx="4277720" cy="2813004"/>
            <wp:effectExtent l="0" t="0" r="8890" b="6985"/>
            <wp:docPr id="30" name="Picture 30" descr="3: Hardware Assisted Virtualization approach for the X86 architecture. Hardware assistance in modern X86 CPUs introduces a new CPU privilege mode that allows VMMs to execute below ring 0. Sensitive OS calls automatically trap without using paravirtualization or binary translation, so virtualization overhead is decreased. Reprinted from VMWare (200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3: Hardware Assisted Virtualization approach for the X86 architecture. Hardware assistance in modern X86 CPUs introduces a new CPU privilege mode that allows VMMs to execute below ring 0. Sensitive OS calls automatically trap without using paravirtualization or binary translation, so virtualization overhead is decreased. Reprinted from VMWare (2007).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01317" cy="2828521"/>
                    </a:xfrm>
                    <a:prstGeom prst="rect">
                      <a:avLst/>
                    </a:prstGeom>
                    <a:noFill/>
                    <a:ln>
                      <a:noFill/>
                    </a:ln>
                  </pic:spPr>
                </pic:pic>
              </a:graphicData>
            </a:graphic>
          </wp:inline>
        </w:drawing>
      </w:r>
    </w:p>
    <w:p w14:paraId="300F9989" w14:textId="77777777" w:rsidR="001E34C7" w:rsidRPr="001E3F8A" w:rsidRDefault="001E34C7" w:rsidP="001E34C7">
      <w:r w:rsidRPr="001E3F8A">
        <w:t>Bộ xử lý (thật) có thể biết về trạng thái của các bộ xử lý ảo thông qua khối điều khiển máy ảo, lúc này có thể gán thẻ cho các cấu trúc bộ nhớ được sử dụng bởi hypervisor với các máy ảo khác nhau để việc chuyển đổi ngữ cảnh diễn ra hiệu quả hơn.</w:t>
      </w:r>
    </w:p>
    <w:p w14:paraId="6181DC4F" w14:textId="77777777" w:rsidR="001E34C7" w:rsidRPr="001E3F8A" w:rsidRDefault="001E34C7" w:rsidP="001E34C7">
      <w:r w:rsidRPr="001E3F8A">
        <w:t>Phần cứng cũng được mở rộng để hỗ trợ tốt hơn cho ảo hóa thiết bị và nhiều tính năng được thêm vào để hỗ trợ quản lý và bảo mật tốt hơn.</w:t>
      </w:r>
    </w:p>
    <w:p w14:paraId="4DED9DBD" w14:textId="77777777" w:rsidR="001E34C7" w:rsidRPr="001E3F8A" w:rsidRDefault="001E34C7" w:rsidP="001E34C7">
      <w:r w:rsidRPr="001E3F8A">
        <w:t>Nhiều lệnh mới cũng được thêm vào để hiện thực các chức năng mới, ví dụ như lệnh chuyển đổi chế độ bảo vệ.</w:t>
      </w:r>
    </w:p>
    <w:p w14:paraId="2FC929BD" w14:textId="77777777" w:rsidR="001E34C7" w:rsidRPr="001E3F8A" w:rsidRDefault="001E34C7" w:rsidP="001E34C7">
      <w:pPr>
        <w:jc w:val="center"/>
      </w:pPr>
      <w:r w:rsidRPr="001E3F8A">
        <w:rPr>
          <w:noProof/>
        </w:rPr>
        <w:lastRenderedPageBreak/>
        <w:drawing>
          <wp:inline distT="0" distB="0" distL="0" distR="0" wp14:anchorId="683704D0" wp14:editId="21C08039">
            <wp:extent cx="6229350" cy="3977640"/>
            <wp:effectExtent l="0" t="0" r="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00"/>
                    <a:stretch>
                      <a:fillRect/>
                    </a:stretch>
                  </pic:blipFill>
                  <pic:spPr>
                    <a:xfrm>
                      <a:off x="0" y="0"/>
                      <a:ext cx="6229350" cy="3977640"/>
                    </a:xfrm>
                    <a:prstGeom prst="rect">
                      <a:avLst/>
                    </a:prstGeom>
                  </pic:spPr>
                </pic:pic>
              </a:graphicData>
            </a:graphic>
          </wp:inline>
        </w:drawing>
      </w:r>
    </w:p>
    <w:p w14:paraId="1459E3DA" w14:textId="77777777" w:rsidR="001E34C7" w:rsidRPr="001E3F8A" w:rsidRDefault="001E34C7" w:rsidP="001E34C7">
      <w:r w:rsidRPr="001E3F8A">
        <w:br w:type="page"/>
      </w:r>
    </w:p>
    <w:p w14:paraId="5786E58E" w14:textId="77B49C5D" w:rsidR="001E34C7" w:rsidRPr="009A4B66" w:rsidRDefault="009A4B66" w:rsidP="009A4B66">
      <w:pPr>
        <w:pStyle w:val="Heading1"/>
      </w:pPr>
      <w:bookmarkStart w:id="134" w:name="_Toc91160748"/>
      <w:r w:rsidRPr="009A4B66">
        <w:lastRenderedPageBreak/>
        <w:t>TRUNG TÂM DỮ LIỆU</w:t>
      </w:r>
      <w:bookmarkEnd w:id="134"/>
    </w:p>
    <w:p w14:paraId="659D2ECD" w14:textId="77777777" w:rsidR="001E34C7" w:rsidRPr="001E3F8A" w:rsidRDefault="001E34C7" w:rsidP="001E34C7"/>
    <w:p w14:paraId="5A196BFA" w14:textId="5201430C" w:rsidR="001E34C7" w:rsidRPr="006F0954" w:rsidRDefault="001E34C7" w:rsidP="006F0954">
      <w:pPr>
        <w:pStyle w:val="Heading2"/>
      </w:pPr>
      <w:bookmarkStart w:id="135" w:name="_Toc91160749"/>
      <w:r w:rsidRPr="006F0954">
        <w:t>C</w:t>
      </w:r>
      <w:r w:rsidR="006F0954" w:rsidRPr="006F0954">
        <w:t>ác kiến trúc dịch vụ internet</w:t>
      </w:r>
      <w:bookmarkEnd w:id="135"/>
    </w:p>
    <w:p w14:paraId="1C50392D" w14:textId="77777777" w:rsidR="001E34C7" w:rsidRPr="001E3F8A" w:rsidRDefault="001E34C7" w:rsidP="001E34C7">
      <w:r w:rsidRPr="001E3F8A">
        <w:t>Dịch vụ internet là bất kỳ các loại dịch vụ được cung cấp thông qua giao tiếp web. Trong nội dung này chúng ta cùng tìm hiểu về 2 kiến trúc dịch vụ internet là kiến trúc đồng nhất (homogeneous) và kiến trúc không đồng nhất (heterogeneous) bao gồm ưu điểm và nhược điểm của chúng.</w:t>
      </w:r>
    </w:p>
    <w:p w14:paraId="4CAE47A4" w14:textId="6BE4E3C0" w:rsidR="001E34C7" w:rsidRPr="001E3F8A" w:rsidRDefault="001E34C7" w:rsidP="001E34C7">
      <w:r w:rsidRPr="001E3F8A">
        <w:t>Để giao tiếp với các dịch vụ internet, trước đây người dùng thường sử dụng trình duyệt web để gửi yêu cầu cũng như nhận phản hồi, hiện nay người dùng có thể sử dụng nhiều phần mềm khác để giao tiếp với các dịch vụ internet.</w:t>
      </w:r>
    </w:p>
    <w:p w14:paraId="54FF45AE" w14:textId="77777777" w:rsidR="001E34C7" w:rsidRPr="001E3F8A" w:rsidRDefault="001E34C7" w:rsidP="001E34C7">
      <w:r w:rsidRPr="001E3F8A">
        <w:t>Các dịch vụ internet có thể được chia thành nhiều tầng, trong học liệu này chúng ta tìm hiểu về hướng tiếp cận chia dịch vụ internet thành 3 tầng:</w:t>
      </w:r>
    </w:p>
    <w:p w14:paraId="6020FBA7" w14:textId="77777777" w:rsidR="001E34C7" w:rsidRPr="001E3F8A" w:rsidRDefault="001E34C7" w:rsidP="001E34C7">
      <w:pPr>
        <w:jc w:val="center"/>
      </w:pPr>
      <w:r w:rsidRPr="001E3F8A">
        <w:rPr>
          <w:noProof/>
        </w:rPr>
        <w:drawing>
          <wp:inline distT="0" distB="0" distL="0" distR="0" wp14:anchorId="7103CA52" wp14:editId="39758DCC">
            <wp:extent cx="6228853" cy="2920621"/>
            <wp:effectExtent l="0" t="0" r="635" b="0"/>
            <wp:docPr id="15" name="Picture 15" descr="3 Tier Architecture PPT Sli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 Tier Architecture PPT Slid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t="18689" b="18814"/>
                    <a:stretch/>
                  </pic:blipFill>
                  <pic:spPr bwMode="auto">
                    <a:xfrm>
                      <a:off x="0" y="0"/>
                      <a:ext cx="6229350" cy="2920854"/>
                    </a:xfrm>
                    <a:prstGeom prst="rect">
                      <a:avLst/>
                    </a:prstGeom>
                    <a:noFill/>
                    <a:ln>
                      <a:noFill/>
                    </a:ln>
                    <a:extLst>
                      <a:ext uri="{53640926-AAD7-44D8-BBD7-CCE9431645EC}">
                        <a14:shadowObscured xmlns:a14="http://schemas.microsoft.com/office/drawing/2010/main"/>
                      </a:ext>
                    </a:extLst>
                  </pic:spPr>
                </pic:pic>
              </a:graphicData>
            </a:graphic>
          </wp:inline>
        </w:drawing>
      </w:r>
    </w:p>
    <w:p w14:paraId="6C630E88" w14:textId="77777777" w:rsidR="001E34C7" w:rsidRPr="001E3F8A" w:rsidRDefault="001E34C7" w:rsidP="009A4B66">
      <w:pPr>
        <w:pStyle w:val="ListParagraph"/>
        <w:numPr>
          <w:ilvl w:val="0"/>
          <w:numId w:val="112"/>
        </w:numPr>
        <w:spacing w:after="160" w:line="259" w:lineRule="auto"/>
      </w:pPr>
      <w:r w:rsidRPr="001E3F8A">
        <w:t>Tầng biểu diễn (presentation) chịu trách nhiệm hiển thị cũng như thu nhận dữ liệu.</w:t>
      </w:r>
    </w:p>
    <w:p w14:paraId="2F316195" w14:textId="77777777" w:rsidR="001E34C7" w:rsidRPr="001E3F8A" w:rsidRDefault="001E34C7" w:rsidP="009A4B66">
      <w:pPr>
        <w:pStyle w:val="ListParagraph"/>
        <w:numPr>
          <w:ilvl w:val="0"/>
          <w:numId w:val="112"/>
        </w:numPr>
        <w:spacing w:after="160" w:line="259" w:lineRule="auto"/>
      </w:pPr>
      <w:r w:rsidRPr="001E3F8A">
        <w:t>Tầng nghiệp vụ (logic business) chịu trách nhiệm xử lý dữ liệu.</w:t>
      </w:r>
    </w:p>
    <w:p w14:paraId="14795372" w14:textId="77777777" w:rsidR="001E34C7" w:rsidRPr="001E3F8A" w:rsidRDefault="001E34C7" w:rsidP="009A4B66">
      <w:pPr>
        <w:pStyle w:val="ListParagraph"/>
        <w:numPr>
          <w:ilvl w:val="0"/>
          <w:numId w:val="112"/>
        </w:numPr>
        <w:spacing w:after="160" w:line="259" w:lineRule="auto"/>
      </w:pPr>
      <w:r w:rsidRPr="001E3F8A">
        <w:t>Tầng cơ sở dữ liệu (database) chịu trách nhiệm quản lý và lưu trữ dữ liệu.</w:t>
      </w:r>
    </w:p>
    <w:p w14:paraId="0D82E661" w14:textId="77777777" w:rsidR="001E34C7" w:rsidRPr="001E3F8A" w:rsidRDefault="001E34C7" w:rsidP="001E34C7">
      <w:r w:rsidRPr="001E3F8A">
        <w:t>Nhiều thành phần trung gian được bổ sung để kết nối và phối hợp giữa các tầng.</w:t>
      </w:r>
    </w:p>
    <w:p w14:paraId="71CCBFEC" w14:textId="77777777" w:rsidR="001E34C7" w:rsidRPr="001E3F8A" w:rsidRDefault="001E34C7" w:rsidP="001E34C7">
      <w:r w:rsidRPr="001E3F8A">
        <w:t>Đối với các dịch vụ cần xử lý lượng lớn yêu cầu và nhiều yêu cầu khác nhau, cần phải sử dụng các kiến trúc đa tiến trình. Các kiến trúc này cũng phải có khả năng mở rộng để đáp ứng việc mở rộng quy mô triển khai dịch vụ. Để đảm bảo các yêu cầu được chuyển tới các node hoặc các máy triển khai dịch vụ internet thì cần 1 thành cân bằng tải để điều hướng các yêu cầu.</w:t>
      </w:r>
    </w:p>
    <w:p w14:paraId="56EBB2C6" w14:textId="77777777" w:rsidR="001E34C7" w:rsidRPr="001E3F8A" w:rsidRDefault="001E34C7" w:rsidP="001E34C7">
      <w:pPr>
        <w:jc w:val="center"/>
      </w:pPr>
      <w:r w:rsidRPr="001E3F8A">
        <w:rPr>
          <w:noProof/>
        </w:rPr>
        <w:lastRenderedPageBreak/>
        <w:drawing>
          <wp:inline distT="0" distB="0" distL="0" distR="0" wp14:anchorId="6DCD9510" wp14:editId="02DC6B5F">
            <wp:extent cx="2545307" cy="2765660"/>
            <wp:effectExtent l="0" t="0" r="7620" b="0"/>
            <wp:docPr id="16" name="Picture 16"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hoji&#10;&#10;Description automatically generated"/>
                    <pic:cNvPicPr/>
                  </pic:nvPicPr>
                  <pic:blipFill>
                    <a:blip r:embed="rId102"/>
                    <a:stretch>
                      <a:fillRect/>
                    </a:stretch>
                  </pic:blipFill>
                  <pic:spPr>
                    <a:xfrm>
                      <a:off x="0" y="0"/>
                      <a:ext cx="2555219" cy="2776430"/>
                    </a:xfrm>
                    <a:prstGeom prst="rect">
                      <a:avLst/>
                    </a:prstGeom>
                  </pic:spPr>
                </pic:pic>
              </a:graphicData>
            </a:graphic>
          </wp:inline>
        </w:drawing>
      </w:r>
    </w:p>
    <w:p w14:paraId="2B364174" w14:textId="77777777" w:rsidR="001E34C7" w:rsidRPr="001E3F8A" w:rsidRDefault="001E34C7" w:rsidP="001E34C7">
      <w:r w:rsidRPr="001E3F8A">
        <w:t>Bên cạnh thành phần cân bằng tải, chúng ta có thể triển khai 2 kiến trúc:</w:t>
      </w:r>
    </w:p>
    <w:p w14:paraId="5B79CBB7" w14:textId="77777777" w:rsidR="001E34C7" w:rsidRPr="001E3F8A" w:rsidRDefault="001E34C7" w:rsidP="009A4B66">
      <w:pPr>
        <w:pStyle w:val="ListParagraph"/>
        <w:numPr>
          <w:ilvl w:val="0"/>
          <w:numId w:val="112"/>
        </w:numPr>
        <w:spacing w:after="160" w:line="259" w:lineRule="auto"/>
      </w:pPr>
      <w:r w:rsidRPr="001E3F8A">
        <w:t>Kiến trúc đồng nhất (homogenous): Tất cả các máy (node) có thể thực hiện bất kỳ bước nào trong quá trình xử lý yêu cầu, theo đó mỗi node đều có thể truy cập bất kỳ thông tin nào mà nó cần cho việc thực thi. Ưu điểm của kiến trúc này là thành phần cân bằng tải (thành phần front-end) rất đơn giản, nó chỉ cần chuyển yêu cầu tới node nào đó đang rảnh. Nhược điểm của kiến trúc này là không tận dụng được kỹ thuật caching vì mỗi node có thể thực hiện nhiều công việc khác nhau.</w:t>
      </w:r>
    </w:p>
    <w:p w14:paraId="6A891DBE" w14:textId="77777777" w:rsidR="001E34C7" w:rsidRPr="001E3F8A" w:rsidRDefault="001E34C7" w:rsidP="001E34C7">
      <w:pPr>
        <w:jc w:val="center"/>
      </w:pPr>
      <w:r w:rsidRPr="001E3F8A">
        <w:rPr>
          <w:noProof/>
        </w:rPr>
        <w:drawing>
          <wp:inline distT="0" distB="0" distL="0" distR="0" wp14:anchorId="5D0FC5FF" wp14:editId="412BA11B">
            <wp:extent cx="2122227" cy="2321964"/>
            <wp:effectExtent l="0" t="0" r="0" b="2540"/>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36394" cy="2337465"/>
                    </a:xfrm>
                    <a:prstGeom prst="rect">
                      <a:avLst/>
                    </a:prstGeom>
                    <a:noFill/>
                    <a:ln>
                      <a:noFill/>
                    </a:ln>
                  </pic:spPr>
                </pic:pic>
              </a:graphicData>
            </a:graphic>
          </wp:inline>
        </w:drawing>
      </w:r>
    </w:p>
    <w:p w14:paraId="2947024D" w14:textId="77777777" w:rsidR="001E34C7" w:rsidRPr="001E3F8A" w:rsidRDefault="001E34C7" w:rsidP="009A4B66">
      <w:pPr>
        <w:pStyle w:val="ListParagraph"/>
        <w:numPr>
          <w:ilvl w:val="0"/>
          <w:numId w:val="112"/>
        </w:numPr>
        <w:spacing w:after="160" w:line="259" w:lineRule="auto"/>
      </w:pPr>
      <w:r w:rsidRPr="001E3F8A">
        <w:t>Kiến trúc không đồng nhất (heterogenous): Các máy (node) được chuyên biệt cho một vài bước xử lý trong quá trình xử lý yêu cầu. Ưu điểm của kiến trúc này là hệ thống được hưởng lợi từ kỹ thuật caching khi mỗi node thực hiện lặp đi lặp lại 1 vài công việc. Nhược điểm của kiến trúc này là thành phần cân bằng tải (thành phần front-end) trở nên phức tạp vì nó cần phân tích yêu cầu để ra quyết định điều hướng yêu cầu đến node phù hợp.</w:t>
      </w:r>
    </w:p>
    <w:p w14:paraId="24301C9D" w14:textId="77777777" w:rsidR="001E34C7" w:rsidRPr="001E3F8A" w:rsidRDefault="001E34C7" w:rsidP="001E34C7">
      <w:pPr>
        <w:jc w:val="center"/>
      </w:pPr>
      <w:r w:rsidRPr="001E3F8A">
        <w:rPr>
          <w:noProof/>
        </w:rPr>
        <w:lastRenderedPageBreak/>
        <w:drawing>
          <wp:inline distT="0" distB="0" distL="0" distR="0" wp14:anchorId="41D04EA4" wp14:editId="6F65CE81">
            <wp:extent cx="2350220" cy="2576043"/>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04"/>
                    <a:stretch>
                      <a:fillRect/>
                    </a:stretch>
                  </pic:blipFill>
                  <pic:spPr>
                    <a:xfrm>
                      <a:off x="0" y="0"/>
                      <a:ext cx="2362718" cy="2589742"/>
                    </a:xfrm>
                    <a:prstGeom prst="rect">
                      <a:avLst/>
                    </a:prstGeom>
                  </pic:spPr>
                </pic:pic>
              </a:graphicData>
            </a:graphic>
          </wp:inline>
        </w:drawing>
      </w:r>
    </w:p>
    <w:p w14:paraId="3F8DDF9B" w14:textId="77777777" w:rsidR="001E34C7" w:rsidRPr="001E3F8A" w:rsidRDefault="001E34C7" w:rsidP="001E34C7">
      <w:pPr>
        <w:rPr>
          <w:b/>
          <w:bCs/>
        </w:rPr>
      </w:pPr>
    </w:p>
    <w:p w14:paraId="40C82010" w14:textId="4F20012C" w:rsidR="001E34C7" w:rsidRPr="001E3F8A" w:rsidRDefault="001E34C7" w:rsidP="006F0954">
      <w:pPr>
        <w:pStyle w:val="Heading2"/>
        <w:rPr>
          <w:b w:val="0"/>
          <w:bCs w:val="0"/>
        </w:rPr>
      </w:pPr>
      <w:bookmarkStart w:id="136" w:name="_Toc91160750"/>
      <w:r w:rsidRPr="001E3F8A">
        <w:t>Đ</w:t>
      </w:r>
      <w:r w:rsidR="006F0954" w:rsidRPr="001E3F8A">
        <w:t>iện toán đám mây</w:t>
      </w:r>
      <w:bookmarkEnd w:id="136"/>
    </w:p>
    <w:p w14:paraId="5882EF16" w14:textId="77777777" w:rsidR="001E34C7" w:rsidRPr="001E3F8A" w:rsidRDefault="001E34C7" w:rsidP="001E34C7">
      <w:r w:rsidRPr="001E3F8A">
        <w:t>Theo Viện Tiêu chuẩn và Công nghệ Quốc gia Mỹ, điện toán đám mây là một mô hình cho phép truy cập mạng theo nhu cầu, thuận tiện và khắp mọi tới tới một hệ thống chia sẻ các tài nguyên điện toán có thể cấu hình được (ví dụ như mạng, máy chủ, …) mà có thể nhanh chóng cung cấp và phát hành với nỗ lực quản lý tối thiểu hoặc tối thiểu việc tương tác với các nhà cung cấp dịch vụ.</w:t>
      </w:r>
    </w:p>
    <w:p w14:paraId="321B00B3" w14:textId="77777777" w:rsidR="001E34C7" w:rsidRPr="001E3F8A" w:rsidRDefault="001E34C7" w:rsidP="001E34C7">
      <w:r w:rsidRPr="001E3F8A">
        <w:t>Trong nội dung này chúng ta cùng tìm hiểu khái quát về điện toán đám mây và các điều kiện cần có để có thể triển khai điện toán đám mây.</w:t>
      </w:r>
    </w:p>
    <w:p w14:paraId="50F6A779" w14:textId="77777777" w:rsidR="001E34C7" w:rsidRPr="001E3F8A" w:rsidRDefault="001E34C7" w:rsidP="001E34C7">
      <w:r w:rsidRPr="001E3F8A">
        <w:t>Về truyền thống, người dùng (hoặc doanh nghiệp) cần phải mua và cấu hình tài nguyên cần thiết để triển khai dịch vụ của họ. Số lượng tài nguyên cần phải đáp ứng nhu cầu dự kiến cao nhất, nghĩa là phải đầu tư rất nhiều tài nguyên nhưng thông thường sẽ không sử dụng hết tài nguyên. Khi dịch vụ của họ được khách hàng yêu cầu vượt quá khả năng đáp ứng của tài nguyên thì người dùng (hoặc doanh nghiệp) sẽ phải cấp nhận từ chối các yêu cầu dịch vụ, khiến mất đi cơ hội phục vụ khách hàng và có thể mất khách hàng qua các đối thủ khác.</w:t>
      </w:r>
    </w:p>
    <w:p w14:paraId="21839BA2" w14:textId="77777777" w:rsidR="001E34C7" w:rsidRPr="001E3F8A" w:rsidRDefault="001E34C7" w:rsidP="001E34C7">
      <w:pPr>
        <w:jc w:val="center"/>
      </w:pPr>
      <w:r w:rsidRPr="001E3F8A">
        <w:rPr>
          <w:noProof/>
        </w:rPr>
        <w:lastRenderedPageBreak/>
        <w:drawing>
          <wp:inline distT="0" distB="0" distL="0" distR="0" wp14:anchorId="2FB01E67" wp14:editId="128B32DB">
            <wp:extent cx="3678328" cy="2081046"/>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96172" cy="2091141"/>
                    </a:xfrm>
                    <a:prstGeom prst="rect">
                      <a:avLst/>
                    </a:prstGeom>
                    <a:noFill/>
                    <a:ln>
                      <a:noFill/>
                    </a:ln>
                  </pic:spPr>
                </pic:pic>
              </a:graphicData>
            </a:graphic>
          </wp:inline>
        </w:drawing>
      </w:r>
    </w:p>
    <w:p w14:paraId="50F6650D" w14:textId="77777777" w:rsidR="001E34C7" w:rsidRPr="001E3F8A" w:rsidRDefault="001E34C7" w:rsidP="001E34C7">
      <w:r w:rsidRPr="001E3F8A">
        <w:t>Về lý tưởng, chúng ta muốn tài nguyên phần cứng có thể tăng/giảm dựa vào nhu cầu của khách hàng, nghĩa là nếu có ít yêu cầu thì chỉ cần ít tài nguyên, khi có nhiều yêu cầu thì tài nguyên sẽ tăng lên tương ứng. Việc tăng/giảm tài nguyên này phải diễn ra tự động và tài nguyên phải luôn sẵn sàng mọi lúc, mọi nơi để đáp ứng các yêu cầu biến đổi liên tục.</w:t>
      </w:r>
    </w:p>
    <w:p w14:paraId="178F7D57" w14:textId="77777777" w:rsidR="001E34C7" w:rsidRPr="001E3F8A" w:rsidRDefault="001E34C7" w:rsidP="001E34C7">
      <w:pPr>
        <w:jc w:val="center"/>
      </w:pPr>
      <w:r w:rsidRPr="001E3F8A">
        <w:rPr>
          <w:noProof/>
        </w:rPr>
        <w:drawing>
          <wp:inline distT="0" distB="0" distL="0" distR="0" wp14:anchorId="012AC272" wp14:editId="60723C72">
            <wp:extent cx="3671504" cy="2318805"/>
            <wp:effectExtent l="0" t="0" r="5715" b="5715"/>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88476" cy="2329524"/>
                    </a:xfrm>
                    <a:prstGeom prst="rect">
                      <a:avLst/>
                    </a:prstGeom>
                    <a:noFill/>
                    <a:ln>
                      <a:noFill/>
                    </a:ln>
                  </pic:spPr>
                </pic:pic>
              </a:graphicData>
            </a:graphic>
          </wp:inline>
        </w:drawing>
      </w:r>
    </w:p>
    <w:p w14:paraId="76C82F5F" w14:textId="77777777" w:rsidR="001E34C7" w:rsidRPr="001E3F8A" w:rsidRDefault="001E34C7" w:rsidP="001E34C7">
      <w:r w:rsidRPr="001E3F8A">
        <w:t xml:space="preserve">Amazon đã lần lượt cho ra đời 2 dịch vụ cho phép mọi người có thể truy cập tới tài nguyên phần cứng của họ thông qua các API trên nền web. Hai dịch vụ này là Amazon Web Services (AWS) và Amazon Elastic Cloud Compute (EC2). Dịch vụ này của Amazon cho phép người dùng </w:t>
      </w:r>
      <w:r w:rsidRPr="001E3F8A">
        <w:rPr>
          <w:b/>
          <w:bCs/>
        </w:rPr>
        <w:t>thuê</w:t>
      </w:r>
      <w:r w:rsidRPr="001E3F8A">
        <w:t xml:space="preserve"> phần cứng dựa trên nhu cầu của họ, điều này giúp người dùng không cần phải đầu tư hạ tầng phần cứng và có thể tăng hoặc giảm số lượng phần cứng tùy theo theo nhu cầu sau này.</w:t>
      </w:r>
    </w:p>
    <w:p w14:paraId="78CE3543" w14:textId="3144A9AB" w:rsidR="001E34C7" w:rsidRPr="001E3F8A" w:rsidRDefault="001E34C7" w:rsidP="006F0954">
      <w:pPr>
        <w:pStyle w:val="Heading3"/>
      </w:pPr>
      <w:bookmarkStart w:id="137" w:name="_Toc91160751"/>
      <w:r w:rsidRPr="001E3F8A">
        <w:t>Tổng quan về điện toán đám mây</w:t>
      </w:r>
      <w:bookmarkEnd w:id="137"/>
    </w:p>
    <w:p w14:paraId="19DE3EF5" w14:textId="77777777" w:rsidR="001E34C7" w:rsidRPr="001E3F8A" w:rsidRDefault="001E34C7" w:rsidP="001E34C7">
      <w:r w:rsidRPr="001E3F8A">
        <w:t xml:space="preserve">Điện toán đám mây cung cấp tài nguyên được chia sẻ. Các tài nguyên này có thể là cơ sở hạ tầng (máy tính, lưu trữ, mạng, …). Điện toán đám mây cũng có thể cung cấp tài nguyên phần mềm (email, dịch vụ cơ sở dữ liệu, …). Các tài nguyên cơ sở hạ tầng / phần mềm này được cung cấp thông qua một số API để truy cập và cấu hình. Các tài </w:t>
      </w:r>
      <w:r w:rsidRPr="001E3F8A">
        <w:lastRenderedPageBreak/>
        <w:t>nguyên này cần được truy cập và thao tác khi cần thiết qua Internet. API có thể dựa trên web, dựa trên thư viện hoặc dựa trên dòng lệnh (command line).</w:t>
      </w:r>
    </w:p>
    <w:p w14:paraId="7E21FAF7" w14:textId="77777777" w:rsidR="001E34C7" w:rsidRPr="001E3F8A" w:rsidRDefault="001E34C7" w:rsidP="001E34C7">
      <w:pPr>
        <w:jc w:val="center"/>
      </w:pPr>
      <w:r w:rsidRPr="001E3F8A">
        <w:rPr>
          <w:noProof/>
        </w:rPr>
        <w:drawing>
          <wp:inline distT="0" distB="0" distL="0" distR="0" wp14:anchorId="1985C1A0" wp14:editId="3B61DEC2">
            <wp:extent cx="3428715" cy="2171926"/>
            <wp:effectExtent l="0" t="0" r="635" b="0"/>
            <wp:docPr id="32" name="Picture 3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hape&#10;&#10;Description automatically generated"/>
                    <pic:cNvPicPr/>
                  </pic:nvPicPr>
                  <pic:blipFill>
                    <a:blip r:embed="rId107"/>
                    <a:stretch>
                      <a:fillRect/>
                    </a:stretch>
                  </pic:blipFill>
                  <pic:spPr>
                    <a:xfrm>
                      <a:off x="0" y="0"/>
                      <a:ext cx="3444860" cy="2182153"/>
                    </a:xfrm>
                    <a:prstGeom prst="rect">
                      <a:avLst/>
                    </a:prstGeom>
                  </pic:spPr>
                </pic:pic>
              </a:graphicData>
            </a:graphic>
          </wp:inline>
        </w:drawing>
      </w:r>
    </w:p>
    <w:p w14:paraId="78A5DE3F" w14:textId="77777777" w:rsidR="001E34C7" w:rsidRPr="001E3F8A" w:rsidRDefault="001E34C7" w:rsidP="001E34C7">
      <w:r w:rsidRPr="001E3F8A">
        <w:t>Các phần mềm quản lý điện toán đám mây phổ biến là OpenStack (mã nguồn mở) và vSphere của VMWare.</w:t>
      </w:r>
    </w:p>
    <w:p w14:paraId="0E4C154B" w14:textId="77777777" w:rsidR="001E34C7" w:rsidRPr="001E3F8A" w:rsidRDefault="001E34C7" w:rsidP="001E34C7">
      <w:r w:rsidRPr="001E3F8A">
        <w:t>Sự tồn tại của điện toán đám mây dựa trên 2 nguyên lý:</w:t>
      </w:r>
    </w:p>
    <w:p w14:paraId="17D9A235" w14:textId="77777777" w:rsidR="001E34C7" w:rsidRPr="001E3F8A" w:rsidRDefault="001E34C7" w:rsidP="009A4B66">
      <w:pPr>
        <w:pStyle w:val="ListParagraph"/>
        <w:numPr>
          <w:ilvl w:val="0"/>
          <w:numId w:val="112"/>
        </w:numPr>
        <w:spacing w:after="160" w:line="259" w:lineRule="auto"/>
      </w:pPr>
      <w:r w:rsidRPr="001E3F8A">
        <w:t>Quy luật số đông (law of large number): Nhu cầu tài nguyên trung bình trên một lượng lớn khách hàng là không đổi. Theo đó, các nhà cung cấp dịch vụ điện toán đám mây có thể hỗ trợ một lượng khách hàng có tải thay đổi với một lượng tài nguyên cố định.</w:t>
      </w:r>
    </w:p>
    <w:p w14:paraId="13309B6E" w14:textId="77777777" w:rsidR="001E34C7" w:rsidRPr="001E3F8A" w:rsidRDefault="001E34C7" w:rsidP="009A4B66">
      <w:pPr>
        <w:pStyle w:val="ListParagraph"/>
        <w:numPr>
          <w:ilvl w:val="0"/>
          <w:numId w:val="112"/>
        </w:numPr>
        <w:spacing w:after="160" w:line="259" w:lineRule="auto"/>
      </w:pPr>
      <w:r w:rsidRPr="001E3F8A">
        <w:t>Kinh tế quy mô (economies of scale): Một nhà cung cấp dịch vụ điện toán đám mây có thể tận dụng một lượng lớn khách hàng trên một phần cứng duy nhất, chi phí sẽ được phân bổ cho những khách hàng này.</w:t>
      </w:r>
    </w:p>
    <w:p w14:paraId="645588D2" w14:textId="77777777" w:rsidR="001E34C7" w:rsidRPr="001E3F8A" w:rsidRDefault="001E34C7" w:rsidP="006F0954">
      <w:pPr>
        <w:pStyle w:val="Heading3"/>
        <w:rPr>
          <w:b w:val="0"/>
          <w:bCs/>
        </w:rPr>
      </w:pPr>
      <w:bookmarkStart w:id="138" w:name="_Toc91160752"/>
      <w:r w:rsidRPr="001E3F8A">
        <w:rPr>
          <w:bCs/>
        </w:rPr>
        <w:t>Tầm nhìn của điện toán đám mây</w:t>
      </w:r>
      <w:bookmarkEnd w:id="138"/>
    </w:p>
    <w:p w14:paraId="406ECAEA" w14:textId="77777777" w:rsidR="001E34C7" w:rsidRPr="001E3F8A" w:rsidRDefault="001E34C7" w:rsidP="001E34C7">
      <w:r w:rsidRPr="001E3F8A">
        <w:t>Điện toán đám mây sẽ biến các tài nguyên công nghệ thông tin thành một tiện ích có thể thay thế. Chúng ta không cần quan tâm đến việc đang sử dụng tài nguyên phần cứng nào và cũng không quan tâm đến việc nó đang nằm ở đâu.</w:t>
      </w:r>
    </w:p>
    <w:p w14:paraId="756B38B0" w14:textId="77777777" w:rsidR="001E34C7" w:rsidRPr="001E3F8A" w:rsidRDefault="001E34C7" w:rsidP="001E34C7">
      <w:r w:rsidRPr="001E3F8A">
        <w:t>Tuy nhiên, hiện tại vẫn đang còn một số vấn đề còn tồn tại với điện toán đám mây, chẳng hạn các nhà cung cấp dịch vụ sẽ cung cấp các API khác nhau, nên nếu người dùng thay đổi nhà cung cấp dịch vụ thì có thể sẽ phải phát sinh chi phí cho việc viết lại phần mềm. Ngoài ra vì dữ liệu được lưu trữ trên đám mây nên có thể nảy sinh vấn đề về quyền riêng tư, bảo mật, …</w:t>
      </w:r>
    </w:p>
    <w:p w14:paraId="22777846" w14:textId="77777777" w:rsidR="001E34C7" w:rsidRPr="001E3F8A" w:rsidRDefault="001E34C7" w:rsidP="001E34C7">
      <w:pPr>
        <w:rPr>
          <w:b/>
          <w:bCs/>
        </w:rPr>
      </w:pPr>
    </w:p>
    <w:p w14:paraId="5C4DD2CB" w14:textId="16EF7AFB" w:rsidR="001E34C7" w:rsidRPr="001E3F8A" w:rsidRDefault="001E34C7" w:rsidP="006F0954">
      <w:pPr>
        <w:pStyle w:val="Heading2"/>
        <w:rPr>
          <w:b w:val="0"/>
          <w:bCs w:val="0"/>
        </w:rPr>
      </w:pPr>
      <w:bookmarkStart w:id="139" w:name="_Toc91160753"/>
      <w:r w:rsidRPr="001E3F8A">
        <w:t>T</w:t>
      </w:r>
      <w:r w:rsidR="006F0954" w:rsidRPr="001E3F8A">
        <w:t>riển khai điện toán đám mây</w:t>
      </w:r>
      <w:bookmarkEnd w:id="139"/>
    </w:p>
    <w:p w14:paraId="309CACE2" w14:textId="77777777" w:rsidR="001E34C7" w:rsidRPr="001E3F8A" w:rsidRDefault="001E34C7" w:rsidP="001E34C7">
      <w:r w:rsidRPr="001E3F8A">
        <w:t>Trong nội dung này chúng ta cùng tìm hiểu các mô hình triển khai điện toán đám mây và các mô hình dịch vụ mà điện toán đám mây cung cấp.</w:t>
      </w:r>
    </w:p>
    <w:p w14:paraId="05A12C9A" w14:textId="77777777" w:rsidR="001E34C7" w:rsidRPr="001E3F8A" w:rsidRDefault="001E34C7" w:rsidP="006F0954">
      <w:pPr>
        <w:pStyle w:val="Heading3"/>
        <w:rPr>
          <w:b w:val="0"/>
          <w:bCs/>
        </w:rPr>
      </w:pPr>
      <w:bookmarkStart w:id="140" w:name="_Toc91160754"/>
      <w:r w:rsidRPr="001E3F8A">
        <w:rPr>
          <w:bCs/>
        </w:rPr>
        <w:lastRenderedPageBreak/>
        <w:t>Các mô hình triển khai điện toán đám mây</w:t>
      </w:r>
      <w:bookmarkEnd w:id="140"/>
    </w:p>
    <w:p w14:paraId="1338C2E6" w14:textId="77777777" w:rsidR="001E34C7" w:rsidRPr="001E3F8A" w:rsidRDefault="001E34C7" w:rsidP="009A4B66">
      <w:pPr>
        <w:pStyle w:val="ListParagraph"/>
        <w:numPr>
          <w:ilvl w:val="0"/>
          <w:numId w:val="112"/>
        </w:numPr>
        <w:spacing w:after="160" w:line="259" w:lineRule="auto"/>
      </w:pPr>
      <w:r w:rsidRPr="001E3F8A">
        <w:t>Mô hình công khai (public): hạ tầng thuộc về nhà cung cấp dịch vụ đám mây và khách hàng có thể thuê phần cứng để thực hiện các tác vụ tính toán của họ.</w:t>
      </w:r>
    </w:p>
    <w:p w14:paraId="0399B8D1" w14:textId="77777777" w:rsidR="001E34C7" w:rsidRPr="001E3F8A" w:rsidRDefault="001E34C7" w:rsidP="009A4B66">
      <w:pPr>
        <w:pStyle w:val="ListParagraph"/>
        <w:numPr>
          <w:ilvl w:val="0"/>
          <w:numId w:val="112"/>
        </w:numPr>
        <w:spacing w:after="160" w:line="259" w:lineRule="auto"/>
      </w:pPr>
      <w:r w:rsidRPr="001E3F8A">
        <w:t>Mô hình riêng tư (private): hạ tầng và phần mềm thuộc sở hữu của cùng một thực thể (nghĩa là doanh nghiệp tự triển khai cho mục đích riêng). Công nghệ điện toán đám mây được tận dụng để duy trì một số tính linh hoạt trên các máy nội bộ.</w:t>
      </w:r>
    </w:p>
    <w:p w14:paraId="3B53D370" w14:textId="77777777" w:rsidR="001E34C7" w:rsidRPr="006F0954" w:rsidRDefault="001E34C7" w:rsidP="009A4B66">
      <w:pPr>
        <w:pStyle w:val="ListParagraph"/>
        <w:numPr>
          <w:ilvl w:val="0"/>
          <w:numId w:val="112"/>
        </w:numPr>
        <w:spacing w:after="160" w:line="259" w:lineRule="auto"/>
      </w:pPr>
      <w:r w:rsidRPr="001E3F8A">
        <w:t xml:space="preserve">Mô hình lai (hybrid): kết hợp mô hình công khai và mô hình riêng tự. Mô hình </w:t>
      </w:r>
      <w:r w:rsidRPr="006F0954">
        <w:t>riêng tư được sử dụng với mục đích chính, khi cần dự phòng hoặc có phát sinh đột biến các công việc cần xử lý thì thuê thêm tài nguyên theo mô hình công khai.</w:t>
      </w:r>
    </w:p>
    <w:p w14:paraId="19E33B4B" w14:textId="77777777" w:rsidR="001E34C7" w:rsidRPr="006F0954" w:rsidRDefault="001E34C7" w:rsidP="009A4B66">
      <w:pPr>
        <w:pStyle w:val="ListParagraph"/>
        <w:numPr>
          <w:ilvl w:val="0"/>
          <w:numId w:val="112"/>
        </w:numPr>
        <w:spacing w:after="160" w:line="259" w:lineRule="auto"/>
      </w:pPr>
      <w:r w:rsidRPr="006F0954">
        <w:t>Mô hình cộng đồng: được sử dụng bởi một số nhóm người nhất định.</w:t>
      </w:r>
    </w:p>
    <w:p w14:paraId="3D666A4A" w14:textId="0540F787" w:rsidR="001E34C7" w:rsidRPr="001E3F8A" w:rsidRDefault="001E34C7" w:rsidP="006F0954">
      <w:pPr>
        <w:pStyle w:val="Heading3"/>
        <w:rPr>
          <w:b w:val="0"/>
          <w:bCs/>
        </w:rPr>
      </w:pPr>
      <w:bookmarkStart w:id="141" w:name="_Toc91160755"/>
      <w:r w:rsidRPr="001E3F8A">
        <w:rPr>
          <w:bCs/>
        </w:rPr>
        <w:t>Các mô hình dịch vụ đám mây</w:t>
      </w:r>
      <w:bookmarkEnd w:id="141"/>
    </w:p>
    <w:p w14:paraId="1D085BA5" w14:textId="77777777" w:rsidR="001E34C7" w:rsidRPr="001E3F8A" w:rsidRDefault="001E34C7" w:rsidP="001E34C7">
      <w:pPr>
        <w:jc w:val="center"/>
        <w:rPr>
          <w:b/>
          <w:bCs/>
        </w:rPr>
      </w:pPr>
      <w:r w:rsidRPr="001E3F8A">
        <w:rPr>
          <w:b/>
          <w:bCs/>
          <w:noProof/>
        </w:rPr>
        <w:drawing>
          <wp:inline distT="0" distB="0" distL="0" distR="0" wp14:anchorId="34AB84D4" wp14:editId="33139661">
            <wp:extent cx="6229350" cy="322008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29350" cy="3220085"/>
                    </a:xfrm>
                    <a:prstGeom prst="rect">
                      <a:avLst/>
                    </a:prstGeom>
                    <a:noFill/>
                    <a:ln>
                      <a:noFill/>
                    </a:ln>
                  </pic:spPr>
                </pic:pic>
              </a:graphicData>
            </a:graphic>
          </wp:inline>
        </w:drawing>
      </w:r>
    </w:p>
    <w:p w14:paraId="64B09CB6" w14:textId="77777777" w:rsidR="001E34C7" w:rsidRPr="001E3F8A" w:rsidRDefault="001E34C7" w:rsidP="009A4B66">
      <w:pPr>
        <w:pStyle w:val="ListParagraph"/>
        <w:numPr>
          <w:ilvl w:val="0"/>
          <w:numId w:val="112"/>
        </w:numPr>
        <w:spacing w:after="160" w:line="259" w:lineRule="auto"/>
      </w:pPr>
      <w:r w:rsidRPr="001E3F8A">
        <w:t>IaaS (Infrastructure as a Service – Hạ tầng như là một dịch vụ): Người dùng sẽ thuê hạ tầng bao gồm bộ xử lý, bộ nhớ, mạng để triển khai. Tài nguyên phần mềm sẽ do người dùng quản lý. Amazon EC2 là một dịch vụ theo mô hình IaaS.</w:t>
      </w:r>
    </w:p>
    <w:p w14:paraId="6678CECD" w14:textId="77777777" w:rsidR="001E34C7" w:rsidRPr="001E3F8A" w:rsidRDefault="001E34C7" w:rsidP="009A4B66">
      <w:pPr>
        <w:pStyle w:val="ListParagraph"/>
        <w:numPr>
          <w:ilvl w:val="0"/>
          <w:numId w:val="112"/>
        </w:numPr>
        <w:spacing w:after="160" w:line="259" w:lineRule="auto"/>
      </w:pPr>
      <w:r w:rsidRPr="001E3F8A">
        <w:t>PaaS (Platform as a Service – Nền tảng như là một dịch vụ): Nhà cung cấp sẽ cung cấp các API cho người dùng để phát triển phần mềm. Nền tảng cung cấp môi trường thực thi bao gồm hệ điều hành và các công cụ cần thiết. Google App Engine là một ví dụ của mô hình PaaS.</w:t>
      </w:r>
    </w:p>
    <w:p w14:paraId="43A282C3" w14:textId="77777777" w:rsidR="001E34C7" w:rsidRPr="001E3F8A" w:rsidRDefault="001E34C7" w:rsidP="009A4B66">
      <w:pPr>
        <w:pStyle w:val="ListParagraph"/>
        <w:numPr>
          <w:ilvl w:val="0"/>
          <w:numId w:val="112"/>
        </w:numPr>
        <w:spacing w:after="160" w:line="259" w:lineRule="auto"/>
      </w:pPr>
      <w:r w:rsidRPr="001E3F8A">
        <w:t>SaaS (Software as a Service – Phần mềm như là một dịch vụ): Mọi thứ đều được nhà cung cấp dịch vụ cung cấp từ hạ tầng tới phần mềm, người dùng chỉ cần sử dụng. Gmail (Google mail) là một ví dụ của mô hình SaaS.</w:t>
      </w:r>
    </w:p>
    <w:p w14:paraId="4A238717" w14:textId="77777777" w:rsidR="001E34C7" w:rsidRPr="001E3F8A" w:rsidRDefault="001E34C7" w:rsidP="006F0954">
      <w:pPr>
        <w:pStyle w:val="Heading3"/>
        <w:rPr>
          <w:b w:val="0"/>
          <w:bCs/>
        </w:rPr>
      </w:pPr>
      <w:bookmarkStart w:id="142" w:name="_Toc91160756"/>
      <w:r w:rsidRPr="001E3F8A">
        <w:rPr>
          <w:bCs/>
        </w:rPr>
        <w:t>Các yêu cầu và công nghệ cho điện toán đám mây</w:t>
      </w:r>
      <w:bookmarkEnd w:id="142"/>
    </w:p>
    <w:p w14:paraId="50025CBD" w14:textId="77777777" w:rsidR="001E34C7" w:rsidRPr="001E3F8A" w:rsidRDefault="001E34C7" w:rsidP="001E34C7">
      <w:r w:rsidRPr="001E3F8A">
        <w:t>Các yêu cầu cơ bản cho các đám mây để triển khai điện toán đám mây bao gồm:</w:t>
      </w:r>
    </w:p>
    <w:p w14:paraId="05ACA145" w14:textId="77777777" w:rsidR="001E34C7" w:rsidRPr="001E3F8A" w:rsidRDefault="001E34C7" w:rsidP="009A4B66">
      <w:pPr>
        <w:pStyle w:val="ListParagraph"/>
        <w:numPr>
          <w:ilvl w:val="0"/>
          <w:numId w:val="112"/>
        </w:numPr>
        <w:spacing w:after="160" w:line="259" w:lineRule="auto"/>
      </w:pPr>
      <w:r w:rsidRPr="001E3F8A">
        <w:t>Cung cấp các tài nguyên có thể thay thế được (fungible resourse).</w:t>
      </w:r>
    </w:p>
    <w:p w14:paraId="4AB3890A" w14:textId="77777777" w:rsidR="001E34C7" w:rsidRPr="001E3F8A" w:rsidRDefault="001E34C7" w:rsidP="009A4B66">
      <w:pPr>
        <w:pStyle w:val="ListParagraph"/>
        <w:numPr>
          <w:ilvl w:val="0"/>
          <w:numId w:val="112"/>
        </w:numPr>
        <w:spacing w:after="160" w:line="259" w:lineRule="auto"/>
      </w:pPr>
      <w:r w:rsidRPr="001E3F8A">
        <w:t>Tích hợp các phương pháp quản lý tài nguyên. Các phương pháp này phải hoạt động được ở quy mô rất lớn (lên tới hàng chục nghìn node).</w:t>
      </w:r>
    </w:p>
    <w:p w14:paraId="649D2E94" w14:textId="77777777" w:rsidR="001E34C7" w:rsidRPr="001E3F8A" w:rsidRDefault="001E34C7" w:rsidP="009A4B66">
      <w:pPr>
        <w:pStyle w:val="ListParagraph"/>
        <w:numPr>
          <w:ilvl w:val="0"/>
          <w:numId w:val="112"/>
        </w:numPr>
        <w:spacing w:after="160" w:line="259" w:lineRule="auto"/>
      </w:pPr>
      <w:r w:rsidRPr="001E3F8A">
        <w:lastRenderedPageBreak/>
        <w:t>Có kế hoạch dự phòng và đối phó với lỗi.</w:t>
      </w:r>
    </w:p>
    <w:p w14:paraId="7D10DDD2" w14:textId="77777777" w:rsidR="001E34C7" w:rsidRPr="001E3F8A" w:rsidRDefault="001E34C7" w:rsidP="009A4B66">
      <w:pPr>
        <w:pStyle w:val="ListParagraph"/>
        <w:numPr>
          <w:ilvl w:val="0"/>
          <w:numId w:val="112"/>
        </w:numPr>
        <w:spacing w:after="160" w:line="259" w:lineRule="auto"/>
      </w:pPr>
      <w:r w:rsidRPr="001E3F8A">
        <w:t>Có cơ chế đảm bảo hiệu suất và ngăn cách giữa nhiều khách hàng với nhau.</w:t>
      </w:r>
    </w:p>
    <w:p w14:paraId="0B1ABD60" w14:textId="77777777" w:rsidR="001E34C7" w:rsidRPr="001E3F8A" w:rsidRDefault="001E34C7" w:rsidP="009A4B66">
      <w:pPr>
        <w:pStyle w:val="ListParagraph"/>
        <w:numPr>
          <w:ilvl w:val="0"/>
          <w:numId w:val="112"/>
        </w:numPr>
        <w:spacing w:after="160" w:line="259" w:lineRule="auto"/>
      </w:pPr>
      <w:r w:rsidRPr="001E3F8A">
        <w:t>Phải đảm bảo an toàn về dữ liệu của khách hàng và bảo mật môi trường thực thi mà khách đang sử dụng.</w:t>
      </w:r>
    </w:p>
    <w:p w14:paraId="1BDFB790" w14:textId="77777777" w:rsidR="001E34C7" w:rsidRPr="001E3F8A" w:rsidRDefault="001E34C7" w:rsidP="001E34C7">
      <w:r w:rsidRPr="001E3F8A">
        <w:t>Một số công nghệ cần để triển khai điện toán đám mây bao gồm:</w:t>
      </w:r>
    </w:p>
    <w:p w14:paraId="7091BED0" w14:textId="77777777" w:rsidR="001E34C7" w:rsidRPr="001E3F8A" w:rsidRDefault="001E34C7" w:rsidP="009A4B66">
      <w:pPr>
        <w:pStyle w:val="ListParagraph"/>
        <w:numPr>
          <w:ilvl w:val="0"/>
          <w:numId w:val="112"/>
        </w:numPr>
        <w:spacing w:after="160" w:line="259" w:lineRule="auto"/>
      </w:pPr>
      <w:r w:rsidRPr="001E3F8A">
        <w:t>Ảo hóa cần để cung cấp tài nguyên có thể thay thế được</w:t>
      </w:r>
    </w:p>
    <w:p w14:paraId="225237E9" w14:textId="77777777" w:rsidR="001E34C7" w:rsidRPr="001E3F8A" w:rsidRDefault="001E34C7" w:rsidP="009A4B66">
      <w:pPr>
        <w:pStyle w:val="ListParagraph"/>
        <w:numPr>
          <w:ilvl w:val="0"/>
          <w:numId w:val="112"/>
        </w:numPr>
        <w:spacing w:after="160" w:line="259" w:lineRule="auto"/>
      </w:pPr>
      <w:r w:rsidRPr="001E3F8A">
        <w:t>Lập lịch và cung cấp tài nguyên, mesos và yarn là 2 công nghệ xử lý vấn đề này.</w:t>
      </w:r>
    </w:p>
    <w:p w14:paraId="4737B358" w14:textId="77777777" w:rsidR="001E34C7" w:rsidRPr="001E3F8A" w:rsidRDefault="001E34C7" w:rsidP="009A4B66">
      <w:pPr>
        <w:pStyle w:val="ListParagraph"/>
        <w:numPr>
          <w:ilvl w:val="0"/>
          <w:numId w:val="112"/>
        </w:numPr>
        <w:spacing w:after="160" w:line="259" w:lineRule="auto"/>
      </w:pPr>
      <w:r w:rsidRPr="001E3F8A">
        <w:t>Dữ liệu lớn (big data) cần để cung cấp khả năng xử lý và lưu trữ lượng lớn dữ liệu. Hadoop, MapReduce và Spark là 3 ví dụ tiêu biểu.</w:t>
      </w:r>
    </w:p>
    <w:p w14:paraId="3EE81EAB" w14:textId="77777777" w:rsidR="001E34C7" w:rsidRPr="001E3F8A" w:rsidRDefault="001E34C7" w:rsidP="009A4B66">
      <w:pPr>
        <w:pStyle w:val="ListParagraph"/>
        <w:numPr>
          <w:ilvl w:val="0"/>
          <w:numId w:val="112"/>
        </w:numPr>
        <w:spacing w:after="160" w:line="259" w:lineRule="auto"/>
      </w:pPr>
      <w:r w:rsidRPr="001E3F8A">
        <w:t>Hệ thống tệp tin phân tán, cơ sở dữ liệu phân tán để lưu trữ dữ liệu.</w:t>
      </w:r>
    </w:p>
    <w:p w14:paraId="69ED6EF2" w14:textId="77777777" w:rsidR="001E34C7" w:rsidRPr="001E3F8A" w:rsidRDefault="001E34C7" w:rsidP="009A4B66">
      <w:pPr>
        <w:pStyle w:val="ListParagraph"/>
        <w:numPr>
          <w:ilvl w:val="0"/>
          <w:numId w:val="112"/>
        </w:numPr>
        <w:spacing w:after="160" w:line="259" w:lineRule="auto"/>
      </w:pPr>
      <w:r w:rsidRPr="001E3F8A">
        <w:t>Giám sát, cho phép người dùng và nhà cung cấp theo dõi tài nguyên và phần mềm. Flume, CloudWatch và Log Insight là các công nghệ giám sát nổi bật.</w:t>
      </w:r>
    </w:p>
    <w:p w14:paraId="50450F48" w14:textId="4701700A" w:rsidR="001E34C7" w:rsidRPr="001E3F8A" w:rsidRDefault="00CE5CD6" w:rsidP="00CE5CD6">
      <w:pPr>
        <w:pStyle w:val="Heading3"/>
        <w:rPr>
          <w:b w:val="0"/>
          <w:bCs/>
        </w:rPr>
      </w:pPr>
      <w:bookmarkStart w:id="143" w:name="_Toc91160757"/>
      <w:r>
        <w:rPr>
          <w:bCs/>
        </w:rPr>
        <w:t>D</w:t>
      </w:r>
      <w:r w:rsidRPr="001E3F8A">
        <w:rPr>
          <w:bCs/>
        </w:rPr>
        <w:t>ữ liệu lớn</w:t>
      </w:r>
      <w:bookmarkEnd w:id="143"/>
    </w:p>
    <w:p w14:paraId="046815A7" w14:textId="77777777" w:rsidR="001E34C7" w:rsidRPr="001E3F8A" w:rsidRDefault="001E34C7" w:rsidP="001E34C7">
      <w:r w:rsidRPr="001E3F8A">
        <w:t>Một trong những công nghệ nền tảng cho phép triển khai điện toán đám mây là dữ liệu lớn (big data). Trong nội dung này chúng ta cùng tìm hiểu các lớp của một hệ thống dữ liệu lớn và tìm hiểu về 1 trong những hệ thống dữ liệu lớn phổ biến nhất là Hadoop.</w:t>
      </w:r>
    </w:p>
    <w:p w14:paraId="281348A3" w14:textId="77777777" w:rsidR="001E34C7" w:rsidRPr="001E3F8A" w:rsidRDefault="001E34C7" w:rsidP="001E34C7">
      <w:pPr>
        <w:jc w:val="center"/>
      </w:pPr>
      <w:r w:rsidRPr="001E3F8A">
        <w:rPr>
          <w:noProof/>
        </w:rPr>
        <w:drawing>
          <wp:inline distT="0" distB="0" distL="0" distR="0" wp14:anchorId="117CC728" wp14:editId="7AF0FAAE">
            <wp:extent cx="6223635" cy="4291965"/>
            <wp:effectExtent l="0" t="0" r="571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23635" cy="4291965"/>
                    </a:xfrm>
                    <a:prstGeom prst="rect">
                      <a:avLst/>
                    </a:prstGeom>
                    <a:noFill/>
                    <a:ln>
                      <a:noFill/>
                    </a:ln>
                  </pic:spPr>
                </pic:pic>
              </a:graphicData>
            </a:graphic>
          </wp:inline>
        </w:drawing>
      </w:r>
    </w:p>
    <w:p w14:paraId="40FE224F" w14:textId="77777777" w:rsidR="00AC6AD1" w:rsidRPr="00AC6AD1" w:rsidRDefault="00AC6AD1" w:rsidP="00AC6AD1">
      <w:r w:rsidRPr="00AC6AD1">
        <w:t>Hadoop bao gồm hai thành phần chính:</w:t>
      </w:r>
    </w:p>
    <w:p w14:paraId="70770943" w14:textId="12C29BE0" w:rsidR="00AC6AD1" w:rsidRPr="00AC6AD1" w:rsidRDefault="00AC6AD1" w:rsidP="00AC6AD1">
      <w:pPr>
        <w:pStyle w:val="ListParagraph"/>
        <w:numPr>
          <w:ilvl w:val="0"/>
          <w:numId w:val="112"/>
        </w:numPr>
        <w:spacing w:after="160" w:line="259" w:lineRule="auto"/>
      </w:pPr>
      <w:r w:rsidRPr="00AC6AD1">
        <w:t>HDFS: Hadoop Distributed File System, hệ thống t</w:t>
      </w:r>
      <w:r>
        <w:rPr>
          <w:lang w:val="en-US"/>
        </w:rPr>
        <w:t>ệp</w:t>
      </w:r>
      <w:r w:rsidRPr="00AC6AD1">
        <w:t xml:space="preserve"> tin phân tán, cho phép lưu trữ dữ liệu trên cluster gồm nhiều máy tính có cấu hình ở mức thông thường</w:t>
      </w:r>
    </w:p>
    <w:p w14:paraId="21AB4401" w14:textId="77777777" w:rsidR="00AC6AD1" w:rsidRPr="00AC6AD1" w:rsidRDefault="00AC6AD1" w:rsidP="00AC6AD1">
      <w:pPr>
        <w:pStyle w:val="ListParagraph"/>
        <w:numPr>
          <w:ilvl w:val="0"/>
          <w:numId w:val="112"/>
        </w:numPr>
        <w:spacing w:after="160" w:line="259" w:lineRule="auto"/>
      </w:pPr>
      <w:r w:rsidRPr="00AC6AD1">
        <w:t>MapReduce: framwork cho phép xử lý dữ liệu song song trên cluster.</w:t>
      </w:r>
    </w:p>
    <w:p w14:paraId="425CAD29" w14:textId="2AADCA52" w:rsidR="00AC6AD1" w:rsidRPr="00AC6AD1" w:rsidRDefault="00AC6AD1" w:rsidP="00AC6AD1">
      <w:r w:rsidRPr="00AC6AD1">
        <w:lastRenderedPageBreak/>
        <w:t>Trên nền tảng hai thành phần đó, cộng đồng mã nguồn mở đã phát triển thêm rất nhiều công cụ khác giúp tăng hiệu quả khi làm việc với Hadoop:</w:t>
      </w:r>
    </w:p>
    <w:p w14:paraId="786BCCB7" w14:textId="0DA30FC6" w:rsidR="00AC6AD1" w:rsidRPr="00AC6AD1" w:rsidRDefault="00AC6AD1" w:rsidP="00AC6AD1">
      <w:pPr>
        <w:pStyle w:val="ListParagraph"/>
        <w:numPr>
          <w:ilvl w:val="0"/>
          <w:numId w:val="112"/>
        </w:numPr>
        <w:spacing w:after="160" w:line="259" w:lineRule="auto"/>
      </w:pPr>
      <w:r w:rsidRPr="00AC6AD1">
        <w:t>Hbase:</w:t>
      </w:r>
      <w:r w:rsidR="00FF6F89">
        <w:rPr>
          <w:lang w:val="en-US"/>
        </w:rPr>
        <w:t xml:space="preserve"> </w:t>
      </w:r>
      <w:r w:rsidRPr="00AC6AD1">
        <w:t>Cơ sở dữ liệu NoSQL, được xây dựng trên nền của HDFS, hỗ trợ những dữ liệu phi cấu trúc.</w:t>
      </w:r>
    </w:p>
    <w:p w14:paraId="5A998BFA" w14:textId="0CEE035C" w:rsidR="00AC6AD1" w:rsidRPr="00AC6AD1" w:rsidRDefault="00AC6AD1" w:rsidP="00AC6AD1">
      <w:pPr>
        <w:pStyle w:val="ListParagraph"/>
        <w:numPr>
          <w:ilvl w:val="0"/>
          <w:numId w:val="112"/>
        </w:numPr>
        <w:spacing w:after="160" w:line="259" w:lineRule="auto"/>
      </w:pPr>
      <w:r w:rsidRPr="00AC6AD1">
        <w:t>Flume:</w:t>
      </w:r>
      <w:r w:rsidR="00FF6F89">
        <w:rPr>
          <w:lang w:val="en-US"/>
        </w:rPr>
        <w:t xml:space="preserve"> </w:t>
      </w:r>
      <w:r w:rsidRPr="00AC6AD1">
        <w:t>Dùng để thu thập dữ liệu từ các nguồn như log hệ thống</w:t>
      </w:r>
    </w:p>
    <w:p w14:paraId="4F9BEDA1" w14:textId="7FE8BDBB" w:rsidR="00AC6AD1" w:rsidRPr="00AC6AD1" w:rsidRDefault="00AC6AD1" w:rsidP="00AC6AD1">
      <w:pPr>
        <w:pStyle w:val="ListParagraph"/>
        <w:numPr>
          <w:ilvl w:val="0"/>
          <w:numId w:val="112"/>
        </w:numPr>
        <w:spacing w:after="160" w:line="259" w:lineRule="auto"/>
      </w:pPr>
      <w:r w:rsidRPr="00AC6AD1">
        <w:t>Oozie:</w:t>
      </w:r>
      <w:r w:rsidR="00FF6F89">
        <w:rPr>
          <w:lang w:val="en-US"/>
        </w:rPr>
        <w:t xml:space="preserve"> </w:t>
      </w:r>
      <w:r w:rsidRPr="00AC6AD1">
        <w:t>Định nghĩ mối tương quan giữa các tác vụ và lập luồng làm việc cho MapReduce.</w:t>
      </w:r>
    </w:p>
    <w:p w14:paraId="2BF82456" w14:textId="51FD9C16" w:rsidR="00AC6AD1" w:rsidRPr="00AC6AD1" w:rsidRDefault="00AC6AD1" w:rsidP="00AC6AD1">
      <w:pPr>
        <w:pStyle w:val="ListParagraph"/>
        <w:numPr>
          <w:ilvl w:val="0"/>
          <w:numId w:val="112"/>
        </w:numPr>
        <w:spacing w:after="160" w:line="259" w:lineRule="auto"/>
      </w:pPr>
      <w:r w:rsidRPr="00AC6AD1">
        <w:t>Hive:</w:t>
      </w:r>
      <w:r w:rsidR="00FF6F89">
        <w:rPr>
          <w:lang w:val="en-US"/>
        </w:rPr>
        <w:t xml:space="preserve"> </w:t>
      </w:r>
      <w:r w:rsidRPr="00AC6AD1">
        <w:t>Sử dụng những câu lệnh như SQL và biên dịch những câu lệnh này thành tập hợp các tác vụ MapReduce.</w:t>
      </w:r>
    </w:p>
    <w:p w14:paraId="6996D1D4" w14:textId="58BC288E" w:rsidR="00AC6AD1" w:rsidRPr="00AC6AD1" w:rsidRDefault="00AC6AD1" w:rsidP="00AC6AD1">
      <w:pPr>
        <w:pStyle w:val="ListParagraph"/>
        <w:numPr>
          <w:ilvl w:val="0"/>
          <w:numId w:val="112"/>
        </w:numPr>
        <w:spacing w:after="160" w:line="259" w:lineRule="auto"/>
      </w:pPr>
      <w:r w:rsidRPr="00AC6AD1">
        <w:t>Mahout:</w:t>
      </w:r>
      <w:r w:rsidR="00FF6F89">
        <w:rPr>
          <w:lang w:val="en-US"/>
        </w:rPr>
        <w:t xml:space="preserve"> </w:t>
      </w:r>
      <w:r w:rsidRPr="00AC6AD1">
        <w:t>Sử dụng cho các bài toán về học máy.</w:t>
      </w:r>
    </w:p>
    <w:p w14:paraId="59FCA302" w14:textId="75A0E146" w:rsidR="00AC6AD1" w:rsidRPr="00AC6AD1" w:rsidRDefault="00AC6AD1" w:rsidP="00AC6AD1">
      <w:pPr>
        <w:pStyle w:val="ListParagraph"/>
        <w:numPr>
          <w:ilvl w:val="0"/>
          <w:numId w:val="112"/>
        </w:numPr>
        <w:spacing w:after="160" w:line="259" w:lineRule="auto"/>
      </w:pPr>
      <w:r w:rsidRPr="00AC6AD1">
        <w:t>Sqoop:</w:t>
      </w:r>
      <w:r w:rsidR="00FF6F89">
        <w:rPr>
          <w:lang w:val="en-US"/>
        </w:rPr>
        <w:t xml:space="preserve"> </w:t>
      </w:r>
      <w:r w:rsidRPr="00AC6AD1">
        <w:t>Dùng để chuyển đổi dữ liệu từ các cơ sở dữ liệu quan hệ sang HDFS.</w:t>
      </w:r>
    </w:p>
    <w:p w14:paraId="58C1C31B" w14:textId="580488BA" w:rsidR="00CE5CD6" w:rsidRPr="00CE5CD6" w:rsidRDefault="00CE5CD6" w:rsidP="00AC6AD1">
      <w:pPr>
        <w:spacing w:after="160" w:line="259" w:lineRule="auto"/>
      </w:pPr>
    </w:p>
    <w:p w14:paraId="06D66C10" w14:textId="1D33F9F7" w:rsidR="001E34C7" w:rsidRPr="001E3F8A" w:rsidRDefault="001E34C7" w:rsidP="001E34C7">
      <w:r w:rsidRPr="001E3F8A">
        <w:t>Một lợi ích của điện toán đám mây là nó cho phép tất cả mọi người đều có thể sử dụng nguồn tài nguyên phần cứng vô hạn, miễn là họ có đủ tiền để thuê tài nguyên đáp ứng của họ. Nền tảng đám mây cung cấp dịch vụ xử lý dữ liệu lớn ít nhất phải bao gồm lưu trữ và xử lý dữ liệu. Thông thường thì các dịch vụ này sẽ đi kèm với caching để đẩy nhanh tốc độ xử lý.</w:t>
      </w:r>
    </w:p>
    <w:p w14:paraId="6AFC42EE" w14:textId="77777777" w:rsidR="001E34C7" w:rsidRPr="001E3F8A" w:rsidRDefault="001E34C7" w:rsidP="001E34C7">
      <w:r w:rsidRPr="001E3F8A">
        <w:t>Người dùng có thể sử dụng các ngôn ngữ front-end quen thuộc như SQL hay Python để truy vấn dữ liệu. Bên cạnh đó các nền tảng dữ liệu lớn phải kết hợp các thuật toán, ứng dụng, phương pháp trực quan hóa dữ liệu, … để phân tích và khai phá dữ liệu.</w:t>
      </w:r>
    </w:p>
    <w:p w14:paraId="3FEDF3D5" w14:textId="77777777" w:rsidR="00D837F5" w:rsidRPr="001E3F8A" w:rsidRDefault="00D837F5" w:rsidP="008F596D">
      <w:pPr>
        <w:pStyle w:val="BodyTextFirstIndent"/>
        <w:ind w:firstLine="0"/>
        <w:rPr>
          <w:sz w:val="28"/>
          <w:szCs w:val="28"/>
        </w:rPr>
      </w:pPr>
    </w:p>
    <w:p w14:paraId="70AAE1DF" w14:textId="77777777" w:rsidR="00D3384E" w:rsidRPr="001E3F8A" w:rsidRDefault="00D3384E" w:rsidP="008F596D">
      <w:pPr>
        <w:jc w:val="left"/>
        <w:rPr>
          <w:b/>
          <w:spacing w:val="-4"/>
          <w:sz w:val="28"/>
          <w:szCs w:val="28"/>
        </w:rPr>
      </w:pPr>
      <w:bookmarkStart w:id="144" w:name="_Toc42112649"/>
      <w:bookmarkStart w:id="145" w:name="_Toc42588261"/>
      <w:bookmarkStart w:id="146" w:name="_Toc55995232"/>
      <w:r w:rsidRPr="001E3F8A">
        <w:rPr>
          <w:b/>
          <w:spacing w:val="-4"/>
          <w:sz w:val="28"/>
          <w:szCs w:val="28"/>
        </w:rPr>
        <w:br w:type="page"/>
      </w:r>
    </w:p>
    <w:p w14:paraId="770743F6" w14:textId="2E2586A3" w:rsidR="00B3484E" w:rsidRPr="001E3F8A" w:rsidRDefault="00B3484E" w:rsidP="008F596D">
      <w:pPr>
        <w:spacing w:after="120"/>
        <w:jc w:val="center"/>
        <w:outlineLvl w:val="0"/>
        <w:rPr>
          <w:b/>
          <w:spacing w:val="-4"/>
          <w:sz w:val="32"/>
          <w:szCs w:val="32"/>
        </w:rPr>
      </w:pPr>
      <w:bookmarkStart w:id="147" w:name="_Toc91160758"/>
      <w:r w:rsidRPr="001E3F8A">
        <w:rPr>
          <w:b/>
          <w:spacing w:val="-4"/>
          <w:sz w:val="32"/>
          <w:szCs w:val="32"/>
        </w:rPr>
        <w:lastRenderedPageBreak/>
        <w:t>TÀI LIỆU THAM KHẢO</w:t>
      </w:r>
      <w:bookmarkEnd w:id="144"/>
      <w:bookmarkEnd w:id="145"/>
      <w:bookmarkEnd w:id="146"/>
      <w:bookmarkEnd w:id="147"/>
    </w:p>
    <w:p w14:paraId="5109DEB5" w14:textId="788C62D7" w:rsidR="009E6581" w:rsidRPr="001E3F8A" w:rsidRDefault="00B3484E" w:rsidP="008F596D">
      <w:pPr>
        <w:widowControl w:val="0"/>
        <w:rPr>
          <w:bCs/>
          <w:sz w:val="28"/>
          <w:szCs w:val="28"/>
          <w:shd w:val="clear" w:color="auto" w:fill="FFFFFF"/>
          <w:lang w:val="en-US"/>
        </w:rPr>
      </w:pPr>
      <w:r w:rsidRPr="001E3F8A">
        <w:rPr>
          <w:bCs/>
          <w:spacing w:val="-4"/>
          <w:sz w:val="28"/>
          <w:szCs w:val="28"/>
        </w:rPr>
        <w:t xml:space="preserve">[1] </w:t>
      </w:r>
      <w:r w:rsidR="008308C5" w:rsidRPr="001E3F8A">
        <w:rPr>
          <w:bCs/>
          <w:spacing w:val="-4"/>
          <w:sz w:val="28"/>
          <w:szCs w:val="28"/>
          <w:lang w:val="en-US"/>
        </w:rPr>
        <w:t xml:space="preserve">OSM201x - </w:t>
      </w:r>
      <w:r w:rsidR="00A82748" w:rsidRPr="001E3F8A">
        <w:rPr>
          <w:bCs/>
          <w:spacing w:val="-4"/>
          <w:sz w:val="28"/>
          <w:szCs w:val="28"/>
          <w:lang w:val="en-US"/>
        </w:rPr>
        <w:t>Hệ điều hành</w:t>
      </w:r>
      <w:r w:rsidR="008308C5" w:rsidRPr="001E3F8A">
        <w:rPr>
          <w:bCs/>
          <w:spacing w:val="-4"/>
          <w:sz w:val="28"/>
          <w:szCs w:val="28"/>
          <w:lang w:val="en-US"/>
        </w:rPr>
        <w:t>, course.funix.edu.vn</w:t>
      </w:r>
      <w:r w:rsidR="00194406" w:rsidRPr="001E3F8A">
        <w:rPr>
          <w:bCs/>
          <w:sz w:val="28"/>
          <w:szCs w:val="28"/>
          <w:shd w:val="clear" w:color="auto" w:fill="FFFFFF"/>
          <w:lang w:val="en-US"/>
        </w:rPr>
        <w:t xml:space="preserve">, truy cập ngày </w:t>
      </w:r>
      <w:r w:rsidR="00AC6AD1">
        <w:rPr>
          <w:bCs/>
          <w:sz w:val="28"/>
          <w:szCs w:val="28"/>
          <w:shd w:val="clear" w:color="auto" w:fill="FFFFFF"/>
          <w:lang w:val="en-US"/>
        </w:rPr>
        <w:t>22/12</w:t>
      </w:r>
      <w:r w:rsidR="00194406" w:rsidRPr="001E3F8A">
        <w:rPr>
          <w:bCs/>
          <w:sz w:val="28"/>
          <w:szCs w:val="28"/>
          <w:shd w:val="clear" w:color="auto" w:fill="FFFFFF"/>
          <w:lang w:val="en-US"/>
        </w:rPr>
        <w:t>/2021</w:t>
      </w:r>
      <w:r w:rsidR="008308C5" w:rsidRPr="001E3F8A">
        <w:rPr>
          <w:bCs/>
          <w:sz w:val="28"/>
          <w:szCs w:val="28"/>
          <w:shd w:val="clear" w:color="auto" w:fill="FFFFFF"/>
          <w:lang w:val="en-US"/>
        </w:rPr>
        <w:t>.</w:t>
      </w:r>
    </w:p>
    <w:p w14:paraId="1A8FE066" w14:textId="48E7E044" w:rsidR="00293135" w:rsidRPr="001E3F8A" w:rsidRDefault="00293135" w:rsidP="00293135">
      <w:pPr>
        <w:pStyle w:val="BodyText"/>
        <w:rPr>
          <w:lang w:val="en-US"/>
        </w:rPr>
      </w:pPr>
      <w:r w:rsidRPr="001E3F8A">
        <w:rPr>
          <w:lang w:val="en-US"/>
        </w:rPr>
        <w:t xml:space="preserve">[2] </w:t>
      </w:r>
      <w:r w:rsidR="004972A4" w:rsidRPr="001E3F8A">
        <w:t>Abraham</w:t>
      </w:r>
      <w:r w:rsidR="008710D8" w:rsidRPr="001E3F8A">
        <w:rPr>
          <w:lang w:val="en-US"/>
        </w:rPr>
        <w:t xml:space="preserve"> </w:t>
      </w:r>
      <w:r w:rsidR="008710D8" w:rsidRPr="001E3F8A">
        <w:t>Silberschatz</w:t>
      </w:r>
      <w:r w:rsidR="004972A4" w:rsidRPr="001E3F8A">
        <w:rPr>
          <w:lang w:val="en-US"/>
        </w:rPr>
        <w:t xml:space="preserve">, </w:t>
      </w:r>
      <w:r w:rsidR="008710D8" w:rsidRPr="001E3F8A">
        <w:t>Peter</w:t>
      </w:r>
      <w:r w:rsidR="008710D8" w:rsidRPr="001E3F8A">
        <w:rPr>
          <w:lang w:val="en-US"/>
        </w:rPr>
        <w:t xml:space="preserve"> </w:t>
      </w:r>
      <w:r w:rsidR="00E715CE" w:rsidRPr="001E3F8A">
        <w:rPr>
          <w:lang w:val="en-US"/>
        </w:rPr>
        <w:t xml:space="preserve">Baer </w:t>
      </w:r>
      <w:r w:rsidR="008710D8" w:rsidRPr="001E3F8A">
        <w:t>Galvin</w:t>
      </w:r>
      <w:r w:rsidR="008710D8" w:rsidRPr="001E3F8A">
        <w:rPr>
          <w:lang w:val="en-US"/>
        </w:rPr>
        <w:t>,</w:t>
      </w:r>
      <w:r w:rsidR="00E715CE" w:rsidRPr="001E3F8A">
        <w:rPr>
          <w:lang w:val="en-US"/>
        </w:rPr>
        <w:t xml:space="preserve"> Greg Gagne,</w:t>
      </w:r>
      <w:r w:rsidR="008710D8" w:rsidRPr="001E3F8A">
        <w:rPr>
          <w:lang w:val="en-US"/>
        </w:rPr>
        <w:t xml:space="preserve"> </w:t>
      </w:r>
      <w:r w:rsidRPr="001E3F8A">
        <w:rPr>
          <w:lang w:val="en-US"/>
        </w:rPr>
        <w:t xml:space="preserve">Operating Systems Concepst, </w:t>
      </w:r>
      <w:r w:rsidR="00E715CE" w:rsidRPr="001E3F8A">
        <w:rPr>
          <w:lang w:val="en-US"/>
        </w:rPr>
        <w:t>tenth edition,</w:t>
      </w:r>
      <w:r w:rsidR="00532A4B" w:rsidRPr="001E3F8A">
        <w:rPr>
          <w:lang w:val="en-US"/>
        </w:rPr>
        <w:t xml:space="preserve"> </w:t>
      </w:r>
      <w:r w:rsidR="00532A4B" w:rsidRPr="001E3F8A">
        <w:t>John Wiley &amp; Sons</w:t>
      </w:r>
      <w:r w:rsidR="00532A4B" w:rsidRPr="001E3F8A">
        <w:rPr>
          <w:lang w:val="en-US"/>
        </w:rPr>
        <w:t>, 2018.</w:t>
      </w:r>
    </w:p>
    <w:p w14:paraId="02936CDE" w14:textId="3CB8C712" w:rsidR="00532A4B" w:rsidRDefault="00532A4B" w:rsidP="00532A4B">
      <w:pPr>
        <w:pStyle w:val="BodyTextFirstIndent"/>
        <w:ind w:firstLine="0"/>
        <w:rPr>
          <w:lang w:val="en-US"/>
        </w:rPr>
      </w:pPr>
      <w:r w:rsidRPr="001E3F8A">
        <w:rPr>
          <w:lang w:val="en-US"/>
        </w:rPr>
        <w:t xml:space="preserve">[3] </w:t>
      </w:r>
      <w:r w:rsidR="00E07350" w:rsidRPr="001E3F8A">
        <w:t>Andrew S. Tanenbaum and Herbert Bos</w:t>
      </w:r>
      <w:r w:rsidR="00E07350" w:rsidRPr="001E3F8A">
        <w:rPr>
          <w:lang w:val="en-US"/>
        </w:rPr>
        <w:t xml:space="preserve">, </w:t>
      </w:r>
      <w:r w:rsidR="0017379B" w:rsidRPr="001E3F8A">
        <w:rPr>
          <w:lang w:val="en-US"/>
        </w:rPr>
        <w:t>Modern Operating Systems,</w:t>
      </w:r>
      <w:r w:rsidR="00E665F8" w:rsidRPr="001E3F8A">
        <w:rPr>
          <w:lang w:val="en-US"/>
        </w:rPr>
        <w:t xml:space="preserve"> fourth edition, Pearson, </w:t>
      </w:r>
      <w:r w:rsidR="00D2625D" w:rsidRPr="001E3F8A">
        <w:rPr>
          <w:lang w:val="en-US"/>
        </w:rPr>
        <w:t>2015.</w:t>
      </w:r>
    </w:p>
    <w:p w14:paraId="17B9C5D9" w14:textId="0B4634AA" w:rsidR="00AC6AD1" w:rsidRPr="001E3F8A" w:rsidRDefault="00AC6AD1" w:rsidP="00532A4B">
      <w:pPr>
        <w:pStyle w:val="BodyTextFirstIndent"/>
        <w:ind w:firstLine="0"/>
        <w:rPr>
          <w:lang w:val="en-US"/>
        </w:rPr>
      </w:pPr>
      <w:r>
        <w:rPr>
          <w:lang w:val="en-US"/>
        </w:rPr>
        <w:t>[4] Introduction to Operating Systems, Udacity.com, truy cập ngày 22/12/2021.</w:t>
      </w:r>
    </w:p>
    <w:sectPr w:rsidR="00AC6AD1" w:rsidRPr="001E3F8A" w:rsidSect="00CF4BDB">
      <w:footerReference w:type="default" r:id="rId110"/>
      <w:pgSz w:w="11906" w:h="16838" w:code="9"/>
      <w:pgMar w:top="1350" w:right="1138" w:bottom="1080" w:left="1699" w:header="0" w:footer="0" w:gutter="0"/>
      <w:pgNumType w:start="1"/>
      <w:cols w:space="720"/>
      <w:noEndnote/>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BB2B3" w14:textId="77777777" w:rsidR="006C133D" w:rsidRDefault="006C133D">
      <w:r>
        <w:separator/>
      </w:r>
    </w:p>
  </w:endnote>
  <w:endnote w:type="continuationSeparator" w:id="0">
    <w:p w14:paraId="195ACE85" w14:textId="77777777" w:rsidR="006C133D" w:rsidRDefault="006C133D">
      <w:r>
        <w:continuationSeparator/>
      </w:r>
    </w:p>
  </w:endnote>
  <w:endnote w:type="continuationNotice" w:id="1">
    <w:p w14:paraId="743062B0" w14:textId="77777777" w:rsidR="006C133D" w:rsidRDefault="006C133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VNI-Gallera">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3C5C" w14:textId="594BA7F9" w:rsidR="005F4471" w:rsidRDefault="005F4471">
    <w:pPr>
      <w:pStyle w:val="Footer"/>
      <w:jc w:val="center"/>
    </w:pPr>
  </w:p>
  <w:p w14:paraId="79116AC2" w14:textId="77777777" w:rsidR="001C07FD" w:rsidRDefault="001C07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289873"/>
      <w:docPartObj>
        <w:docPartGallery w:val="Page Numbers (Bottom of Page)"/>
        <w:docPartUnique/>
      </w:docPartObj>
    </w:sdtPr>
    <w:sdtEndPr>
      <w:rPr>
        <w:noProof/>
      </w:rPr>
    </w:sdtEndPr>
    <w:sdtContent>
      <w:p w14:paraId="778D1721" w14:textId="77777777" w:rsidR="005F4471" w:rsidRDefault="005F44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BD5761" w14:textId="77777777" w:rsidR="005F4471" w:rsidRDefault="005F44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019636"/>
      <w:docPartObj>
        <w:docPartGallery w:val="Page Numbers (Bottom of Page)"/>
        <w:docPartUnique/>
      </w:docPartObj>
    </w:sdtPr>
    <w:sdtEndPr>
      <w:rPr>
        <w:noProof/>
      </w:rPr>
    </w:sdtEndPr>
    <w:sdtContent>
      <w:p w14:paraId="19DAF4F5" w14:textId="77777777" w:rsidR="001C07FD" w:rsidRDefault="001C07F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F40975" w14:textId="77777777" w:rsidR="001C07FD" w:rsidRDefault="001C07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CCB82" w14:textId="77777777" w:rsidR="006C133D" w:rsidRDefault="006C133D">
      <w:r>
        <w:separator/>
      </w:r>
    </w:p>
  </w:footnote>
  <w:footnote w:type="continuationSeparator" w:id="0">
    <w:p w14:paraId="6720D18D" w14:textId="77777777" w:rsidR="006C133D" w:rsidRDefault="006C133D">
      <w:r>
        <w:continuationSeparator/>
      </w:r>
    </w:p>
  </w:footnote>
  <w:footnote w:type="continuationNotice" w:id="1">
    <w:p w14:paraId="2655617C" w14:textId="77777777" w:rsidR="006C133D" w:rsidRDefault="006C133D">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11.25pt;height:11.25pt" o:bullet="t">
        <v:imagedata r:id="rId1" o:title="mso584"/>
      </v:shape>
    </w:pict>
  </w:numPicBullet>
  <w:abstractNum w:abstractNumId="0" w15:restartNumberingAfterBreak="0">
    <w:nsid w:val="FFFFFF7C"/>
    <w:multiLevelType w:val="singleLevel"/>
    <w:tmpl w:val="06344128"/>
    <w:lvl w:ilvl="0">
      <w:start w:val="1"/>
      <w:numFmt w:val="decimal"/>
      <w:pStyle w:val="ListNumber5"/>
      <w:lvlText w:val="%1."/>
      <w:lvlJc w:val="left"/>
      <w:pPr>
        <w:tabs>
          <w:tab w:val="num" w:pos="1288"/>
        </w:tabs>
        <w:ind w:left="1288" w:hanging="360"/>
      </w:pPr>
    </w:lvl>
  </w:abstractNum>
  <w:abstractNum w:abstractNumId="1" w15:restartNumberingAfterBreak="0">
    <w:nsid w:val="FFFFFF7D"/>
    <w:multiLevelType w:val="singleLevel"/>
    <w:tmpl w:val="2536D0D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4FEAA0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1A8C1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9AA48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63009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DE4D93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8"/>
    <w:multiLevelType w:val="singleLevel"/>
    <w:tmpl w:val="0AD86354"/>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1C6F0B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45A263E"/>
    <w:multiLevelType w:val="hybridMultilevel"/>
    <w:tmpl w:val="0066AA4C"/>
    <w:lvl w:ilvl="0" w:tplc="1158CB68">
      <w:start w:val="1"/>
      <w:numFmt w:val="lowerRoman"/>
      <w:pStyle w:val="Number2"/>
      <w:lvlText w:val="%1."/>
      <w:lvlJc w:val="right"/>
      <w:pPr>
        <w:ind w:left="1728" w:hanging="360"/>
      </w:pPr>
    </w:lvl>
    <w:lvl w:ilvl="1" w:tplc="F78E99CE" w:tentative="1">
      <w:start w:val="1"/>
      <w:numFmt w:val="lowerLetter"/>
      <w:lvlText w:val="%2."/>
      <w:lvlJc w:val="left"/>
      <w:pPr>
        <w:ind w:left="2448" w:hanging="360"/>
      </w:pPr>
    </w:lvl>
    <w:lvl w:ilvl="2" w:tplc="E0443D30" w:tentative="1">
      <w:start w:val="1"/>
      <w:numFmt w:val="lowerRoman"/>
      <w:lvlText w:val="%3."/>
      <w:lvlJc w:val="right"/>
      <w:pPr>
        <w:ind w:left="3168" w:hanging="180"/>
      </w:pPr>
    </w:lvl>
    <w:lvl w:ilvl="3" w:tplc="D3EA4B60" w:tentative="1">
      <w:start w:val="1"/>
      <w:numFmt w:val="decimal"/>
      <w:lvlText w:val="%4."/>
      <w:lvlJc w:val="left"/>
      <w:pPr>
        <w:ind w:left="3888" w:hanging="360"/>
      </w:pPr>
    </w:lvl>
    <w:lvl w:ilvl="4" w:tplc="00BA3384" w:tentative="1">
      <w:start w:val="1"/>
      <w:numFmt w:val="lowerLetter"/>
      <w:lvlText w:val="%5."/>
      <w:lvlJc w:val="left"/>
      <w:pPr>
        <w:ind w:left="4608" w:hanging="360"/>
      </w:pPr>
    </w:lvl>
    <w:lvl w:ilvl="5" w:tplc="CA163B00" w:tentative="1">
      <w:start w:val="1"/>
      <w:numFmt w:val="lowerRoman"/>
      <w:lvlText w:val="%6."/>
      <w:lvlJc w:val="right"/>
      <w:pPr>
        <w:ind w:left="5328" w:hanging="180"/>
      </w:pPr>
    </w:lvl>
    <w:lvl w:ilvl="6" w:tplc="BD98191C" w:tentative="1">
      <w:start w:val="1"/>
      <w:numFmt w:val="decimal"/>
      <w:lvlText w:val="%7."/>
      <w:lvlJc w:val="left"/>
      <w:pPr>
        <w:ind w:left="6048" w:hanging="360"/>
      </w:pPr>
    </w:lvl>
    <w:lvl w:ilvl="7" w:tplc="89900556" w:tentative="1">
      <w:start w:val="1"/>
      <w:numFmt w:val="lowerLetter"/>
      <w:lvlText w:val="%8."/>
      <w:lvlJc w:val="left"/>
      <w:pPr>
        <w:ind w:left="6768" w:hanging="360"/>
      </w:pPr>
    </w:lvl>
    <w:lvl w:ilvl="8" w:tplc="2B20EC12" w:tentative="1">
      <w:start w:val="1"/>
      <w:numFmt w:val="lowerRoman"/>
      <w:lvlText w:val="%9."/>
      <w:lvlJc w:val="right"/>
      <w:pPr>
        <w:ind w:left="7488" w:hanging="180"/>
      </w:pPr>
    </w:lvl>
  </w:abstractNum>
  <w:abstractNum w:abstractNumId="10" w15:restartNumberingAfterBreak="0">
    <w:nsid w:val="057F7662"/>
    <w:multiLevelType w:val="multilevel"/>
    <w:tmpl w:val="C77217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111"/>
      <w:lvlText w:val="%1.%2.%3."/>
      <w:lvlJc w:val="left"/>
      <w:pPr>
        <w:ind w:left="787"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5CB63E5"/>
    <w:multiLevelType w:val="multilevel"/>
    <w:tmpl w:val="369EA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B45A63"/>
    <w:multiLevelType w:val="multilevel"/>
    <w:tmpl w:val="96523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E977F9"/>
    <w:multiLevelType w:val="multilevel"/>
    <w:tmpl w:val="CF823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80774F"/>
    <w:multiLevelType w:val="multilevel"/>
    <w:tmpl w:val="C90C6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1D6CC9"/>
    <w:multiLevelType w:val="multilevel"/>
    <w:tmpl w:val="41C46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8575F0"/>
    <w:multiLevelType w:val="multilevel"/>
    <w:tmpl w:val="9ED02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BA001F"/>
    <w:multiLevelType w:val="hybridMultilevel"/>
    <w:tmpl w:val="1C624884"/>
    <w:lvl w:ilvl="0" w:tplc="660A20F8">
      <w:start w:val="1"/>
      <w:numFmt w:val="bullet"/>
      <w:pStyle w:val="Bullet1"/>
      <w:lvlText w:val=""/>
      <w:lvlPicBulletId w:val="0"/>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8" w15:restartNumberingAfterBreak="0">
    <w:nsid w:val="0D396947"/>
    <w:multiLevelType w:val="multilevel"/>
    <w:tmpl w:val="52D2C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A52F28"/>
    <w:multiLevelType w:val="multilevel"/>
    <w:tmpl w:val="B6427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F13FEC"/>
    <w:multiLevelType w:val="multilevel"/>
    <w:tmpl w:val="08E0D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81487F"/>
    <w:multiLevelType w:val="multilevel"/>
    <w:tmpl w:val="DABC1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CD76D4"/>
    <w:multiLevelType w:val="multilevel"/>
    <w:tmpl w:val="040ED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E74D25"/>
    <w:multiLevelType w:val="multilevel"/>
    <w:tmpl w:val="9790F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957687"/>
    <w:multiLevelType w:val="multilevel"/>
    <w:tmpl w:val="ECCAA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B20BC8"/>
    <w:multiLevelType w:val="hybridMultilevel"/>
    <w:tmpl w:val="DE1C833C"/>
    <w:lvl w:ilvl="0" w:tplc="DCBCA4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5E777BD"/>
    <w:multiLevelType w:val="multilevel"/>
    <w:tmpl w:val="E3E8E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416E36"/>
    <w:multiLevelType w:val="hybridMultilevel"/>
    <w:tmpl w:val="B5DC5C78"/>
    <w:lvl w:ilvl="0" w:tplc="1CC2C2FA">
      <w:start w:val="1"/>
      <w:numFmt w:val="bullet"/>
      <w:pStyle w:val="Bullet10"/>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6A142FE"/>
    <w:multiLevelType w:val="multilevel"/>
    <w:tmpl w:val="283CF180"/>
    <w:lvl w:ilvl="0">
      <w:start w:val="1"/>
      <w:numFmt w:val="upperLetter"/>
      <w:pStyle w:val="DD0"/>
      <w:suff w:val="space"/>
      <w:lvlText w:val="%1. "/>
      <w:lvlJc w:val="center"/>
      <w:pPr>
        <w:ind w:left="284" w:firstLine="4"/>
      </w:pPr>
      <w:rPr>
        <w:rFonts w:hint="default"/>
      </w:rPr>
    </w:lvl>
    <w:lvl w:ilvl="1">
      <w:start w:val="1"/>
      <w:numFmt w:val="decimal"/>
      <w:pStyle w:val="DD1"/>
      <w:suff w:val="space"/>
      <w:lvlText w:val="Chöông %2."/>
      <w:lvlJc w:val="center"/>
      <w:pPr>
        <w:ind w:left="284" w:firstLine="4"/>
      </w:pPr>
      <w:rPr>
        <w:rFonts w:ascii="VNI-Times" w:hAnsi="VNI-Times" w:hint="default"/>
        <w:b/>
        <w:i w:val="0"/>
        <w:sz w:val="28"/>
        <w:szCs w:val="28"/>
      </w:rPr>
    </w:lvl>
    <w:lvl w:ilvl="2">
      <w:start w:val="1"/>
      <w:numFmt w:val="decimal"/>
      <w:pStyle w:val="DD2"/>
      <w:suff w:val="space"/>
      <w:lvlText w:val="%2.%3."/>
      <w:lvlJc w:val="left"/>
      <w:pPr>
        <w:ind w:left="567" w:hanging="283"/>
      </w:pPr>
      <w:rPr>
        <w:rFonts w:hint="default"/>
      </w:rPr>
    </w:lvl>
    <w:lvl w:ilvl="3">
      <w:start w:val="1"/>
      <w:numFmt w:val="decimal"/>
      <w:pStyle w:val="DD3"/>
      <w:suff w:val="space"/>
      <w:lvlText w:val="%2.%3.%4."/>
      <w:lvlJc w:val="left"/>
      <w:pPr>
        <w:ind w:left="851" w:hanging="284"/>
      </w:pPr>
      <w:rPr>
        <w:rFonts w:hint="default"/>
      </w:rPr>
    </w:lvl>
    <w:lvl w:ilvl="4">
      <w:start w:val="1"/>
      <w:numFmt w:val="decimal"/>
      <w:pStyle w:val="DD4"/>
      <w:suff w:val="space"/>
      <w:lvlText w:val="%2.%3.%4.%5."/>
      <w:lvlJc w:val="left"/>
      <w:pPr>
        <w:ind w:left="1418" w:hanging="284"/>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3960"/>
        </w:tabs>
        <w:ind w:left="3960" w:hanging="360"/>
      </w:pPr>
      <w:rPr>
        <w:rFonts w:hint="default"/>
      </w:rPr>
    </w:lvl>
  </w:abstractNum>
  <w:abstractNum w:abstractNumId="29" w15:restartNumberingAfterBreak="0">
    <w:nsid w:val="16BD066A"/>
    <w:multiLevelType w:val="multilevel"/>
    <w:tmpl w:val="99B07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FF59E1"/>
    <w:multiLevelType w:val="multilevel"/>
    <w:tmpl w:val="B7DE3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2900E4"/>
    <w:multiLevelType w:val="multilevel"/>
    <w:tmpl w:val="931C3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856034"/>
    <w:multiLevelType w:val="multilevel"/>
    <w:tmpl w:val="E668D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DA2B7C"/>
    <w:multiLevelType w:val="multilevel"/>
    <w:tmpl w:val="E60CD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286A51"/>
    <w:multiLevelType w:val="multilevel"/>
    <w:tmpl w:val="CEF63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2E30EE"/>
    <w:multiLevelType w:val="multilevel"/>
    <w:tmpl w:val="C7243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F57F5C"/>
    <w:multiLevelType w:val="multilevel"/>
    <w:tmpl w:val="25940814"/>
    <w:lvl w:ilvl="0">
      <w:start w:val="1"/>
      <w:numFmt w:val="decimal"/>
      <w:pStyle w:val="Heading4"/>
      <w:lvlText w:val="%1."/>
      <w:lvlJc w:val="left"/>
      <w:pPr>
        <w:tabs>
          <w:tab w:val="num" w:pos="360"/>
        </w:tabs>
        <w:ind w:left="360" w:hanging="36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1E026B26"/>
    <w:multiLevelType w:val="multilevel"/>
    <w:tmpl w:val="9BB85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096E0C"/>
    <w:multiLevelType w:val="multilevel"/>
    <w:tmpl w:val="1F4E7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F0A7E84"/>
    <w:multiLevelType w:val="multilevel"/>
    <w:tmpl w:val="9F72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AB1238"/>
    <w:multiLevelType w:val="multilevel"/>
    <w:tmpl w:val="48F2B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3962DB"/>
    <w:multiLevelType w:val="multilevel"/>
    <w:tmpl w:val="5D422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AC032F"/>
    <w:multiLevelType w:val="multilevel"/>
    <w:tmpl w:val="9A4A8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7A51DC"/>
    <w:multiLevelType w:val="multilevel"/>
    <w:tmpl w:val="673C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342E85"/>
    <w:multiLevelType w:val="multilevel"/>
    <w:tmpl w:val="C1D81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D14088"/>
    <w:multiLevelType w:val="multilevel"/>
    <w:tmpl w:val="D144D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0E5A51"/>
    <w:multiLevelType w:val="multilevel"/>
    <w:tmpl w:val="4404A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2B4DE1"/>
    <w:multiLevelType w:val="multilevel"/>
    <w:tmpl w:val="FFA4E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BA46C7"/>
    <w:multiLevelType w:val="hybridMultilevel"/>
    <w:tmpl w:val="6F30EFA2"/>
    <w:name w:val="chapter3"/>
    <w:lvl w:ilvl="0" w:tplc="A18AD118">
      <w:numFmt w:val="bullet"/>
      <w:lvlText w:val="-"/>
      <w:lvlJc w:val="left"/>
      <w:pPr>
        <w:ind w:left="1080" w:hanging="360"/>
      </w:pPr>
      <w:rPr>
        <w:rFonts w:ascii="Times New Roman" w:eastAsia="Times New Roman" w:hAnsi="Times New Roman" w:cs="Times New Roman" w:hint="default"/>
      </w:rPr>
    </w:lvl>
    <w:lvl w:ilvl="1" w:tplc="218C395A" w:tentative="1">
      <w:start w:val="1"/>
      <w:numFmt w:val="bullet"/>
      <w:lvlText w:val="o"/>
      <w:lvlJc w:val="left"/>
      <w:pPr>
        <w:ind w:left="1800" w:hanging="360"/>
      </w:pPr>
      <w:rPr>
        <w:rFonts w:ascii="Courier New" w:hAnsi="Courier New" w:cs="Courier New" w:hint="default"/>
      </w:rPr>
    </w:lvl>
    <w:lvl w:ilvl="2" w:tplc="AE7E92A2" w:tentative="1">
      <w:start w:val="1"/>
      <w:numFmt w:val="bullet"/>
      <w:lvlText w:val=""/>
      <w:lvlJc w:val="left"/>
      <w:pPr>
        <w:ind w:left="2520" w:hanging="360"/>
      </w:pPr>
      <w:rPr>
        <w:rFonts w:ascii="Wingdings" w:hAnsi="Wingdings" w:hint="default"/>
      </w:rPr>
    </w:lvl>
    <w:lvl w:ilvl="3" w:tplc="D64E150E" w:tentative="1">
      <w:start w:val="1"/>
      <w:numFmt w:val="bullet"/>
      <w:lvlText w:val=""/>
      <w:lvlJc w:val="left"/>
      <w:pPr>
        <w:ind w:left="3240" w:hanging="360"/>
      </w:pPr>
      <w:rPr>
        <w:rFonts w:ascii="Symbol" w:hAnsi="Symbol" w:hint="default"/>
      </w:rPr>
    </w:lvl>
    <w:lvl w:ilvl="4" w:tplc="0E7E5AA6" w:tentative="1">
      <w:start w:val="1"/>
      <w:numFmt w:val="bullet"/>
      <w:lvlText w:val="o"/>
      <w:lvlJc w:val="left"/>
      <w:pPr>
        <w:ind w:left="3960" w:hanging="360"/>
      </w:pPr>
      <w:rPr>
        <w:rFonts w:ascii="Courier New" w:hAnsi="Courier New" w:cs="Courier New" w:hint="default"/>
      </w:rPr>
    </w:lvl>
    <w:lvl w:ilvl="5" w:tplc="EC7040E4" w:tentative="1">
      <w:start w:val="1"/>
      <w:numFmt w:val="bullet"/>
      <w:lvlText w:val=""/>
      <w:lvlJc w:val="left"/>
      <w:pPr>
        <w:ind w:left="4680" w:hanging="360"/>
      </w:pPr>
      <w:rPr>
        <w:rFonts w:ascii="Wingdings" w:hAnsi="Wingdings" w:hint="default"/>
      </w:rPr>
    </w:lvl>
    <w:lvl w:ilvl="6" w:tplc="F1EA43D6" w:tentative="1">
      <w:start w:val="1"/>
      <w:numFmt w:val="bullet"/>
      <w:lvlText w:val=""/>
      <w:lvlJc w:val="left"/>
      <w:pPr>
        <w:ind w:left="5400" w:hanging="360"/>
      </w:pPr>
      <w:rPr>
        <w:rFonts w:ascii="Symbol" w:hAnsi="Symbol" w:hint="default"/>
      </w:rPr>
    </w:lvl>
    <w:lvl w:ilvl="7" w:tplc="E656278A" w:tentative="1">
      <w:start w:val="1"/>
      <w:numFmt w:val="bullet"/>
      <w:lvlText w:val="o"/>
      <w:lvlJc w:val="left"/>
      <w:pPr>
        <w:ind w:left="6120" w:hanging="360"/>
      </w:pPr>
      <w:rPr>
        <w:rFonts w:ascii="Courier New" w:hAnsi="Courier New" w:cs="Courier New" w:hint="default"/>
      </w:rPr>
    </w:lvl>
    <w:lvl w:ilvl="8" w:tplc="67242528" w:tentative="1">
      <w:start w:val="1"/>
      <w:numFmt w:val="bullet"/>
      <w:lvlText w:val=""/>
      <w:lvlJc w:val="left"/>
      <w:pPr>
        <w:ind w:left="6840" w:hanging="360"/>
      </w:pPr>
      <w:rPr>
        <w:rFonts w:ascii="Wingdings" w:hAnsi="Wingdings" w:hint="default"/>
      </w:rPr>
    </w:lvl>
  </w:abstractNum>
  <w:abstractNum w:abstractNumId="49" w15:restartNumberingAfterBreak="0">
    <w:nsid w:val="2C421BD3"/>
    <w:multiLevelType w:val="multilevel"/>
    <w:tmpl w:val="50485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DB5FD1"/>
    <w:multiLevelType w:val="multilevel"/>
    <w:tmpl w:val="5268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DE30F36"/>
    <w:multiLevelType w:val="multilevel"/>
    <w:tmpl w:val="9900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8B4CDF"/>
    <w:multiLevelType w:val="multilevel"/>
    <w:tmpl w:val="78442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4B1AA3"/>
    <w:multiLevelType w:val="multilevel"/>
    <w:tmpl w:val="50449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5F00B5"/>
    <w:multiLevelType w:val="multilevel"/>
    <w:tmpl w:val="C2B4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C56397"/>
    <w:multiLevelType w:val="multilevel"/>
    <w:tmpl w:val="C8BE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A653E4"/>
    <w:multiLevelType w:val="multilevel"/>
    <w:tmpl w:val="32CAD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6C75DC"/>
    <w:multiLevelType w:val="multilevel"/>
    <w:tmpl w:val="77BE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4D18B8"/>
    <w:multiLevelType w:val="multilevel"/>
    <w:tmpl w:val="158AC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7D34A64"/>
    <w:multiLevelType w:val="multilevel"/>
    <w:tmpl w:val="5998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637B1F"/>
    <w:multiLevelType w:val="multilevel"/>
    <w:tmpl w:val="72D4C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C420178"/>
    <w:multiLevelType w:val="multilevel"/>
    <w:tmpl w:val="197E4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5A051B"/>
    <w:multiLevelType w:val="multilevel"/>
    <w:tmpl w:val="220EE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D536427"/>
    <w:multiLevelType w:val="multilevel"/>
    <w:tmpl w:val="F97CC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3BB2355"/>
    <w:multiLevelType w:val="hybridMultilevel"/>
    <w:tmpl w:val="2F88BC9C"/>
    <w:lvl w:ilvl="0" w:tplc="0409000F">
      <w:start w:val="1"/>
      <w:numFmt w:val="bullet"/>
      <w:pStyle w:val="Bullet2"/>
      <w:lvlText w:val=""/>
      <w:lvlJc w:val="left"/>
      <w:pPr>
        <w:tabs>
          <w:tab w:val="num" w:pos="907"/>
        </w:tabs>
        <w:ind w:left="907" w:hanging="397"/>
      </w:pPr>
      <w:rPr>
        <w:rFonts w:ascii="Symbol" w:hAnsi="Symbol" w:hint="default"/>
        <w:color w:val="auto"/>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479B43D1"/>
    <w:multiLevelType w:val="multilevel"/>
    <w:tmpl w:val="DC2A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7EC75F8"/>
    <w:multiLevelType w:val="multilevel"/>
    <w:tmpl w:val="DCF89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85B076B"/>
    <w:multiLevelType w:val="multilevel"/>
    <w:tmpl w:val="A98CF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8C037BC"/>
    <w:multiLevelType w:val="multilevel"/>
    <w:tmpl w:val="AF12F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AA30734"/>
    <w:multiLevelType w:val="hybridMultilevel"/>
    <w:tmpl w:val="465A7EFC"/>
    <w:lvl w:ilvl="0" w:tplc="FFFFFFFF">
      <w:start w:val="1"/>
      <w:numFmt w:val="bullet"/>
      <w:pStyle w:val="Bullet4"/>
      <w:lvlText w:val="-"/>
      <w:lvlJc w:val="left"/>
      <w:pPr>
        <w:ind w:left="108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4CD95409"/>
    <w:multiLevelType w:val="multilevel"/>
    <w:tmpl w:val="57DC2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7A0C42"/>
    <w:multiLevelType w:val="multilevel"/>
    <w:tmpl w:val="0606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C95834"/>
    <w:multiLevelType w:val="hybridMultilevel"/>
    <w:tmpl w:val="F050D85C"/>
    <w:lvl w:ilvl="0" w:tplc="C3D8CF7E">
      <w:start w:val="1"/>
      <w:numFmt w:val="lowerRoman"/>
      <w:pStyle w:val="List"/>
      <w:lvlText w:val="%1."/>
      <w:lvlJc w:val="righ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73" w15:restartNumberingAfterBreak="0">
    <w:nsid w:val="4E7E0816"/>
    <w:multiLevelType w:val="multilevel"/>
    <w:tmpl w:val="BE9E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4971DA"/>
    <w:multiLevelType w:val="multilevel"/>
    <w:tmpl w:val="3318A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F9121F5"/>
    <w:multiLevelType w:val="hybridMultilevel"/>
    <w:tmpl w:val="7CC61B92"/>
    <w:lvl w:ilvl="0" w:tplc="4E742352">
      <w:start w:val="1"/>
      <w:numFmt w:val="lowerLetter"/>
      <w:pStyle w:val="Number3"/>
      <w:lvlText w:val="%1."/>
      <w:lvlJc w:val="left"/>
      <w:pPr>
        <w:ind w:left="2016" w:hanging="360"/>
      </w:pPr>
      <w:rPr>
        <w:rFonts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76" w15:restartNumberingAfterBreak="0">
    <w:nsid w:val="4FF77000"/>
    <w:multiLevelType w:val="multilevel"/>
    <w:tmpl w:val="FD565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10C029A"/>
    <w:multiLevelType w:val="multilevel"/>
    <w:tmpl w:val="08D2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2472D4C"/>
    <w:multiLevelType w:val="multilevel"/>
    <w:tmpl w:val="FA5E7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4726E35"/>
    <w:multiLevelType w:val="multilevel"/>
    <w:tmpl w:val="5484A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5987030"/>
    <w:multiLevelType w:val="hybridMultilevel"/>
    <w:tmpl w:val="9F18DB32"/>
    <w:name w:val="chapter4"/>
    <w:lvl w:ilvl="0" w:tplc="C714CD6A">
      <w:start w:val="1"/>
      <w:numFmt w:val="decimal"/>
      <w:pStyle w:val="Number1"/>
      <w:lvlText w:val="%1."/>
      <w:lvlJc w:val="left"/>
      <w:pPr>
        <w:ind w:left="1440" w:hanging="360"/>
      </w:pPr>
    </w:lvl>
    <w:lvl w:ilvl="1" w:tplc="F286A178" w:tentative="1">
      <w:start w:val="1"/>
      <w:numFmt w:val="lowerLetter"/>
      <w:lvlText w:val="%2."/>
      <w:lvlJc w:val="left"/>
      <w:pPr>
        <w:ind w:left="2160" w:hanging="360"/>
      </w:pPr>
    </w:lvl>
    <w:lvl w:ilvl="2" w:tplc="273693F8" w:tentative="1">
      <w:start w:val="1"/>
      <w:numFmt w:val="lowerRoman"/>
      <w:lvlText w:val="%3."/>
      <w:lvlJc w:val="right"/>
      <w:pPr>
        <w:ind w:left="2880" w:hanging="180"/>
      </w:pPr>
    </w:lvl>
    <w:lvl w:ilvl="3" w:tplc="04440840" w:tentative="1">
      <w:start w:val="1"/>
      <w:numFmt w:val="decimal"/>
      <w:lvlText w:val="%4."/>
      <w:lvlJc w:val="left"/>
      <w:pPr>
        <w:ind w:left="3600" w:hanging="360"/>
      </w:pPr>
    </w:lvl>
    <w:lvl w:ilvl="4" w:tplc="C762A146" w:tentative="1">
      <w:start w:val="1"/>
      <w:numFmt w:val="lowerLetter"/>
      <w:lvlText w:val="%5."/>
      <w:lvlJc w:val="left"/>
      <w:pPr>
        <w:ind w:left="4320" w:hanging="360"/>
      </w:pPr>
    </w:lvl>
    <w:lvl w:ilvl="5" w:tplc="82DA7DDE" w:tentative="1">
      <w:start w:val="1"/>
      <w:numFmt w:val="lowerRoman"/>
      <w:lvlText w:val="%6."/>
      <w:lvlJc w:val="right"/>
      <w:pPr>
        <w:ind w:left="5040" w:hanging="180"/>
      </w:pPr>
    </w:lvl>
    <w:lvl w:ilvl="6" w:tplc="5394E804" w:tentative="1">
      <w:start w:val="1"/>
      <w:numFmt w:val="decimal"/>
      <w:lvlText w:val="%7."/>
      <w:lvlJc w:val="left"/>
      <w:pPr>
        <w:ind w:left="5760" w:hanging="360"/>
      </w:pPr>
    </w:lvl>
    <w:lvl w:ilvl="7" w:tplc="771863B0" w:tentative="1">
      <w:start w:val="1"/>
      <w:numFmt w:val="lowerLetter"/>
      <w:lvlText w:val="%8."/>
      <w:lvlJc w:val="left"/>
      <w:pPr>
        <w:ind w:left="6480" w:hanging="360"/>
      </w:pPr>
    </w:lvl>
    <w:lvl w:ilvl="8" w:tplc="C810C354" w:tentative="1">
      <w:start w:val="1"/>
      <w:numFmt w:val="lowerRoman"/>
      <w:lvlText w:val="%9."/>
      <w:lvlJc w:val="right"/>
      <w:pPr>
        <w:ind w:left="7200" w:hanging="180"/>
      </w:pPr>
    </w:lvl>
  </w:abstractNum>
  <w:abstractNum w:abstractNumId="81" w15:restartNumberingAfterBreak="0">
    <w:nsid w:val="57441947"/>
    <w:multiLevelType w:val="singleLevel"/>
    <w:tmpl w:val="1FE29846"/>
    <w:lvl w:ilvl="0">
      <w:start w:val="1"/>
      <w:numFmt w:val="lowerRoman"/>
      <w:pStyle w:val="List2"/>
      <w:lvlText w:val="%1."/>
      <w:lvlJc w:val="right"/>
      <w:pPr>
        <w:tabs>
          <w:tab w:val="num" w:pos="360"/>
        </w:tabs>
        <w:ind w:left="360" w:hanging="360"/>
      </w:pPr>
    </w:lvl>
  </w:abstractNum>
  <w:abstractNum w:abstractNumId="82" w15:restartNumberingAfterBreak="0">
    <w:nsid w:val="58851F2A"/>
    <w:multiLevelType w:val="multilevel"/>
    <w:tmpl w:val="89900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9136C78"/>
    <w:multiLevelType w:val="hybridMultilevel"/>
    <w:tmpl w:val="E8B63AC6"/>
    <w:lvl w:ilvl="0" w:tplc="08A64504">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pStyle w:val="Heading6"/>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9491F36"/>
    <w:multiLevelType w:val="multilevel"/>
    <w:tmpl w:val="112E9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AB474FD"/>
    <w:multiLevelType w:val="multilevel"/>
    <w:tmpl w:val="A272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D7653B1"/>
    <w:multiLevelType w:val="multilevel"/>
    <w:tmpl w:val="EE6C3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E744C2D"/>
    <w:multiLevelType w:val="multilevel"/>
    <w:tmpl w:val="FB64F148"/>
    <w:lvl w:ilvl="0">
      <w:start w:val="1"/>
      <w:numFmt w:val="decimal"/>
      <w:pStyle w:val="ND"/>
      <w:lvlText w:val="%1. "/>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080"/>
        </w:tabs>
        <w:ind w:left="1080" w:hanging="360"/>
      </w:pPr>
      <w:rPr>
        <w:rFonts w:hint="default"/>
      </w:rPr>
    </w:lvl>
    <w:lvl w:ilvl="3">
      <w:start w:val="1"/>
      <w:numFmt w:val="decimal"/>
      <w:lvlText w:val="%1.%2.%3.%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88" w15:restartNumberingAfterBreak="0">
    <w:nsid w:val="60CE0489"/>
    <w:multiLevelType w:val="multilevel"/>
    <w:tmpl w:val="53D0C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15952DA"/>
    <w:multiLevelType w:val="hybridMultilevel"/>
    <w:tmpl w:val="2DC2C22E"/>
    <w:lvl w:ilvl="0" w:tplc="E1A4CED4">
      <w:start w:val="1"/>
      <w:numFmt w:val="bullet"/>
      <w:pStyle w:val="Bullet3"/>
      <w:lvlText w:val=""/>
      <w:lvlJc w:val="left"/>
      <w:pPr>
        <w:ind w:left="2016" w:hanging="360"/>
      </w:pPr>
      <w:rPr>
        <w:rFonts w:ascii="Wingdings" w:hAnsi="Wingdings" w:hint="default"/>
      </w:rPr>
    </w:lvl>
    <w:lvl w:ilvl="1" w:tplc="1C82282E" w:tentative="1">
      <w:start w:val="1"/>
      <w:numFmt w:val="bullet"/>
      <w:lvlText w:val="o"/>
      <w:lvlJc w:val="left"/>
      <w:pPr>
        <w:ind w:left="2736" w:hanging="360"/>
      </w:pPr>
      <w:rPr>
        <w:rFonts w:ascii="Courier New" w:hAnsi="Courier New" w:cs="Courier New" w:hint="default"/>
      </w:rPr>
    </w:lvl>
    <w:lvl w:ilvl="2" w:tplc="CEDC4FA6" w:tentative="1">
      <w:start w:val="1"/>
      <w:numFmt w:val="bullet"/>
      <w:lvlText w:val=""/>
      <w:lvlJc w:val="left"/>
      <w:pPr>
        <w:ind w:left="3456" w:hanging="360"/>
      </w:pPr>
      <w:rPr>
        <w:rFonts w:ascii="Wingdings" w:hAnsi="Wingdings" w:hint="default"/>
      </w:rPr>
    </w:lvl>
    <w:lvl w:ilvl="3" w:tplc="16200980" w:tentative="1">
      <w:start w:val="1"/>
      <w:numFmt w:val="bullet"/>
      <w:lvlText w:val=""/>
      <w:lvlJc w:val="left"/>
      <w:pPr>
        <w:ind w:left="4176" w:hanging="360"/>
      </w:pPr>
      <w:rPr>
        <w:rFonts w:ascii="Symbol" w:hAnsi="Symbol" w:hint="default"/>
      </w:rPr>
    </w:lvl>
    <w:lvl w:ilvl="4" w:tplc="B2BAFDFE" w:tentative="1">
      <w:start w:val="1"/>
      <w:numFmt w:val="bullet"/>
      <w:lvlText w:val="o"/>
      <w:lvlJc w:val="left"/>
      <w:pPr>
        <w:ind w:left="4896" w:hanging="360"/>
      </w:pPr>
      <w:rPr>
        <w:rFonts w:ascii="Courier New" w:hAnsi="Courier New" w:cs="Courier New" w:hint="default"/>
      </w:rPr>
    </w:lvl>
    <w:lvl w:ilvl="5" w:tplc="7BF60F36" w:tentative="1">
      <w:start w:val="1"/>
      <w:numFmt w:val="bullet"/>
      <w:lvlText w:val=""/>
      <w:lvlJc w:val="left"/>
      <w:pPr>
        <w:ind w:left="5616" w:hanging="360"/>
      </w:pPr>
      <w:rPr>
        <w:rFonts w:ascii="Wingdings" w:hAnsi="Wingdings" w:hint="default"/>
      </w:rPr>
    </w:lvl>
    <w:lvl w:ilvl="6" w:tplc="E398DDE6" w:tentative="1">
      <w:start w:val="1"/>
      <w:numFmt w:val="bullet"/>
      <w:lvlText w:val=""/>
      <w:lvlJc w:val="left"/>
      <w:pPr>
        <w:ind w:left="6336" w:hanging="360"/>
      </w:pPr>
      <w:rPr>
        <w:rFonts w:ascii="Symbol" w:hAnsi="Symbol" w:hint="default"/>
      </w:rPr>
    </w:lvl>
    <w:lvl w:ilvl="7" w:tplc="44E2EEC2" w:tentative="1">
      <w:start w:val="1"/>
      <w:numFmt w:val="bullet"/>
      <w:lvlText w:val="o"/>
      <w:lvlJc w:val="left"/>
      <w:pPr>
        <w:ind w:left="7056" w:hanging="360"/>
      </w:pPr>
      <w:rPr>
        <w:rFonts w:ascii="Courier New" w:hAnsi="Courier New" w:cs="Courier New" w:hint="default"/>
      </w:rPr>
    </w:lvl>
    <w:lvl w:ilvl="8" w:tplc="39AE3C32" w:tentative="1">
      <w:start w:val="1"/>
      <w:numFmt w:val="bullet"/>
      <w:lvlText w:val=""/>
      <w:lvlJc w:val="left"/>
      <w:pPr>
        <w:ind w:left="7776" w:hanging="360"/>
      </w:pPr>
      <w:rPr>
        <w:rFonts w:ascii="Wingdings" w:hAnsi="Wingdings" w:hint="default"/>
      </w:rPr>
    </w:lvl>
  </w:abstractNum>
  <w:abstractNum w:abstractNumId="90" w15:restartNumberingAfterBreak="0">
    <w:nsid w:val="61B951B2"/>
    <w:multiLevelType w:val="multilevel"/>
    <w:tmpl w:val="AFCA4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37F52C9"/>
    <w:multiLevelType w:val="hybridMultilevel"/>
    <w:tmpl w:val="731449EE"/>
    <w:lvl w:ilvl="0" w:tplc="0C22C550">
      <w:start w:val="1"/>
      <w:numFmt w:val="bullet"/>
      <w:pStyle w:val="Bullet20"/>
      <w:lvlText w:val=""/>
      <w:lvlJc w:val="left"/>
      <w:pPr>
        <w:ind w:left="1728" w:hanging="360"/>
      </w:pPr>
      <w:rPr>
        <w:rFonts w:ascii="Wingdings" w:hAnsi="Wingdings"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92" w15:restartNumberingAfterBreak="0">
    <w:nsid w:val="652B7B2F"/>
    <w:multiLevelType w:val="multilevel"/>
    <w:tmpl w:val="30EC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7BA13C7"/>
    <w:multiLevelType w:val="multilevel"/>
    <w:tmpl w:val="C50AA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84A1C7B"/>
    <w:multiLevelType w:val="multilevel"/>
    <w:tmpl w:val="B0568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9BB7268"/>
    <w:multiLevelType w:val="multilevel"/>
    <w:tmpl w:val="8FF2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C21F9"/>
    <w:multiLevelType w:val="multilevel"/>
    <w:tmpl w:val="0F128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C7A4BDA"/>
    <w:multiLevelType w:val="multilevel"/>
    <w:tmpl w:val="501EE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FA25BAB"/>
    <w:multiLevelType w:val="multilevel"/>
    <w:tmpl w:val="F34C6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28E0FCD"/>
    <w:multiLevelType w:val="multilevel"/>
    <w:tmpl w:val="E290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36F29CA"/>
    <w:multiLevelType w:val="multilevel"/>
    <w:tmpl w:val="1BE6B2BE"/>
    <w:styleLink w:val="Style1"/>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518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1" w15:restartNumberingAfterBreak="0">
    <w:nsid w:val="73817E1A"/>
    <w:multiLevelType w:val="multilevel"/>
    <w:tmpl w:val="F7005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3CD4687"/>
    <w:multiLevelType w:val="multilevel"/>
    <w:tmpl w:val="F872C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44D7CAF"/>
    <w:multiLevelType w:val="multilevel"/>
    <w:tmpl w:val="109C9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EB3AE6"/>
    <w:multiLevelType w:val="multilevel"/>
    <w:tmpl w:val="914E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5186DFA"/>
    <w:multiLevelType w:val="multilevel"/>
    <w:tmpl w:val="B0925C88"/>
    <w:lvl w:ilvl="0">
      <w:start w:val="1"/>
      <w:numFmt w:val="decimal"/>
      <w:pStyle w:val="Heading1"/>
      <w:lvlText w:val="BÀI %1. "/>
      <w:lvlJc w:val="left"/>
      <w:pPr>
        <w:ind w:left="360" w:hanging="360"/>
      </w:pPr>
      <w:rPr>
        <w:rFonts w:ascii="Times New Roman" w:hAnsi="Times New Roman" w:hint="default"/>
        <w:b/>
        <w:i w:val="0"/>
        <w:sz w:val="28"/>
      </w:rPr>
    </w:lvl>
    <w:lvl w:ilvl="1">
      <w:start w:val="1"/>
      <w:numFmt w:val="decimal"/>
      <w:pStyle w:val="Heading2"/>
      <w:isLgl/>
      <w:lvlText w:val="%1.%2"/>
      <w:lvlJc w:val="left"/>
      <w:pPr>
        <w:tabs>
          <w:tab w:val="num" w:pos="720"/>
        </w:tabs>
        <w:ind w:left="1386" w:hanging="1386"/>
      </w:pPr>
      <w:rPr>
        <w:rFonts w:hint="default"/>
        <w:b/>
        <w:bCs/>
        <w:sz w:val="28"/>
      </w:rPr>
    </w:lvl>
    <w:lvl w:ilvl="2">
      <w:start w:val="1"/>
      <w:numFmt w:val="decimal"/>
      <w:pStyle w:val="Heading3"/>
      <w:isLgl/>
      <w:lvlText w:val="%1.%2.%3"/>
      <w:lvlJc w:val="left"/>
      <w:pPr>
        <w:tabs>
          <w:tab w:val="num" w:pos="720"/>
        </w:tabs>
        <w:ind w:left="720" w:hanging="720"/>
      </w:pPr>
      <w:rPr>
        <w:rFonts w:hint="default"/>
      </w:rPr>
    </w:lvl>
    <w:lvl w:ilvl="3">
      <w:start w:val="1"/>
      <w:numFmt w:val="decimal"/>
      <w:pStyle w:val="Heading40"/>
      <w:isLgl/>
      <w:lvlText w:val="%1.%2.%3.%4"/>
      <w:lvlJc w:val="left"/>
      <w:pPr>
        <w:tabs>
          <w:tab w:val="num" w:pos="864"/>
        </w:tabs>
        <w:ind w:left="864" w:hanging="864"/>
      </w:pPr>
      <w:rPr>
        <w:rFonts w:hint="default"/>
      </w:rPr>
    </w:lvl>
    <w:lvl w:ilvl="4">
      <w:start w:val="1"/>
      <w:numFmt w:val="decimal"/>
      <w:isLgl/>
      <w:lvlText w:val="%1.%2.%3.%4.%5"/>
      <w:lvlJc w:val="left"/>
      <w:pPr>
        <w:tabs>
          <w:tab w:val="num" w:pos="1008"/>
        </w:tabs>
        <w:ind w:left="1008" w:hanging="1008"/>
      </w:pPr>
      <w:rPr>
        <w:rFonts w:hint="default"/>
      </w:rPr>
    </w:lvl>
    <w:lvl w:ilvl="5">
      <w:start w:val="1"/>
      <w:numFmt w:val="decimal"/>
      <w:isLgl/>
      <w:lvlText w:val="%1.%2.%3.%4.%5.%6"/>
      <w:lvlJc w:val="left"/>
      <w:pPr>
        <w:tabs>
          <w:tab w:val="num" w:pos="1152"/>
        </w:tabs>
        <w:ind w:left="1152" w:hanging="1152"/>
      </w:pPr>
      <w:rPr>
        <w:rFonts w:hint="default"/>
      </w:rPr>
    </w:lvl>
    <w:lvl w:ilvl="6">
      <w:start w:val="1"/>
      <w:numFmt w:val="decimal"/>
      <w:isLgl/>
      <w:lvlText w:val="%1.%2.%3.%4.%5.%6.%7"/>
      <w:lvlJc w:val="left"/>
      <w:pPr>
        <w:tabs>
          <w:tab w:val="num" w:pos="1296"/>
        </w:tabs>
        <w:ind w:left="1296" w:hanging="1296"/>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584"/>
        </w:tabs>
        <w:ind w:left="1584" w:hanging="1584"/>
      </w:pPr>
      <w:rPr>
        <w:rFonts w:hint="default"/>
      </w:rPr>
    </w:lvl>
  </w:abstractNum>
  <w:abstractNum w:abstractNumId="106" w15:restartNumberingAfterBreak="0">
    <w:nsid w:val="753C61E7"/>
    <w:multiLevelType w:val="multilevel"/>
    <w:tmpl w:val="4170F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9FC15CF"/>
    <w:multiLevelType w:val="hybridMultilevel"/>
    <w:tmpl w:val="900CCA52"/>
    <w:name w:val="chapter2"/>
    <w:lvl w:ilvl="0" w:tplc="902C5B60">
      <w:start w:val="2"/>
      <w:numFmt w:val="lowerLetter"/>
      <w:lvlText w:val="%1)"/>
      <w:lvlJc w:val="left"/>
      <w:pPr>
        <w:ind w:left="720" w:hanging="360"/>
      </w:pPr>
      <w:rPr>
        <w:rFonts w:hint="default"/>
      </w:rPr>
    </w:lvl>
    <w:lvl w:ilvl="1" w:tplc="F58ED98A" w:tentative="1">
      <w:start w:val="1"/>
      <w:numFmt w:val="lowerLetter"/>
      <w:lvlText w:val="%2."/>
      <w:lvlJc w:val="left"/>
      <w:pPr>
        <w:ind w:left="1440" w:hanging="360"/>
      </w:pPr>
    </w:lvl>
    <w:lvl w:ilvl="2" w:tplc="4422204C" w:tentative="1">
      <w:start w:val="1"/>
      <w:numFmt w:val="lowerRoman"/>
      <w:lvlText w:val="%3."/>
      <w:lvlJc w:val="right"/>
      <w:pPr>
        <w:ind w:left="2160" w:hanging="180"/>
      </w:pPr>
    </w:lvl>
    <w:lvl w:ilvl="3" w:tplc="5DD8AA1E" w:tentative="1">
      <w:start w:val="1"/>
      <w:numFmt w:val="decimal"/>
      <w:lvlText w:val="%4."/>
      <w:lvlJc w:val="left"/>
      <w:pPr>
        <w:ind w:left="2880" w:hanging="360"/>
      </w:pPr>
    </w:lvl>
    <w:lvl w:ilvl="4" w:tplc="D9C4D104" w:tentative="1">
      <w:start w:val="1"/>
      <w:numFmt w:val="lowerLetter"/>
      <w:lvlText w:val="%5."/>
      <w:lvlJc w:val="left"/>
      <w:pPr>
        <w:ind w:left="3600" w:hanging="360"/>
      </w:pPr>
    </w:lvl>
    <w:lvl w:ilvl="5" w:tplc="145A41CC" w:tentative="1">
      <w:start w:val="1"/>
      <w:numFmt w:val="lowerRoman"/>
      <w:lvlText w:val="%6."/>
      <w:lvlJc w:val="right"/>
      <w:pPr>
        <w:ind w:left="4320" w:hanging="180"/>
      </w:pPr>
    </w:lvl>
    <w:lvl w:ilvl="6" w:tplc="9A2ABF6C" w:tentative="1">
      <w:start w:val="1"/>
      <w:numFmt w:val="decimal"/>
      <w:lvlText w:val="%7."/>
      <w:lvlJc w:val="left"/>
      <w:pPr>
        <w:ind w:left="5040" w:hanging="360"/>
      </w:pPr>
    </w:lvl>
    <w:lvl w:ilvl="7" w:tplc="305231BA" w:tentative="1">
      <w:start w:val="1"/>
      <w:numFmt w:val="lowerLetter"/>
      <w:lvlText w:val="%8."/>
      <w:lvlJc w:val="left"/>
      <w:pPr>
        <w:ind w:left="5760" w:hanging="360"/>
      </w:pPr>
    </w:lvl>
    <w:lvl w:ilvl="8" w:tplc="39AE16B6" w:tentative="1">
      <w:start w:val="1"/>
      <w:numFmt w:val="lowerRoman"/>
      <w:lvlText w:val="%9."/>
      <w:lvlJc w:val="right"/>
      <w:pPr>
        <w:ind w:left="6480" w:hanging="180"/>
      </w:pPr>
    </w:lvl>
  </w:abstractNum>
  <w:abstractNum w:abstractNumId="108" w15:restartNumberingAfterBreak="0">
    <w:nsid w:val="7A247B5B"/>
    <w:multiLevelType w:val="multilevel"/>
    <w:tmpl w:val="56AEE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C286AC3"/>
    <w:multiLevelType w:val="multilevel"/>
    <w:tmpl w:val="C3BA29E6"/>
    <w:lvl w:ilvl="0">
      <w:start w:val="1"/>
      <w:numFmt w:val="decimal"/>
      <w:lvlText w:val="Chương%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0" w:firstLine="0"/>
      </w:pPr>
      <w:rPr>
        <w:rFonts w:hint="default"/>
      </w:rPr>
    </w:lvl>
    <w:lvl w:ilvl="3">
      <w:start w:val="1"/>
      <w:numFmt w:val="decimal"/>
      <w:isLgl/>
      <w:suff w:val="space"/>
      <w:lvlText w:val="%1.%2.%3.%4"/>
      <w:lvlJc w:val="left"/>
      <w:pPr>
        <w:ind w:left="0" w:firstLine="0"/>
      </w:pPr>
      <w:rPr>
        <w:rFonts w:hint="default"/>
      </w:rPr>
    </w:lvl>
    <w:lvl w:ilvl="4">
      <w:start w:val="1"/>
      <w:numFmt w:val="decimal"/>
      <w:isLgl/>
      <w:suff w:val="space"/>
      <w:lvlText w:val="%1.%2.%3.%4.%5"/>
      <w:lvlJc w:val="left"/>
      <w:pPr>
        <w:ind w:left="0" w:firstLine="0"/>
      </w:pPr>
      <w:rPr>
        <w:rFonts w:hint="default"/>
      </w:rPr>
    </w:lvl>
    <w:lvl w:ilvl="5">
      <w:start w:val="1"/>
      <w:numFmt w:val="decimal"/>
      <w:isLgl/>
      <w:suff w:val="space"/>
      <w:lvlText w:val="%1.%2.%3.%4.%5.%6"/>
      <w:lvlJc w:val="left"/>
      <w:pPr>
        <w:ind w:left="0" w:firstLine="0"/>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0" w15:restartNumberingAfterBreak="0">
    <w:nsid w:val="7CFE7B10"/>
    <w:multiLevelType w:val="multilevel"/>
    <w:tmpl w:val="D12C0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E7A74DA"/>
    <w:multiLevelType w:val="multilevel"/>
    <w:tmpl w:val="55F4E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E915355"/>
    <w:multiLevelType w:val="multilevel"/>
    <w:tmpl w:val="628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EF002EC"/>
    <w:multiLevelType w:val="multilevel"/>
    <w:tmpl w:val="A766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8"/>
  </w:num>
  <w:num w:numId="3">
    <w:abstractNumId w:val="6"/>
  </w:num>
  <w:num w:numId="4">
    <w:abstractNumId w:val="5"/>
  </w:num>
  <w:num w:numId="5">
    <w:abstractNumId w:val="4"/>
  </w:num>
  <w:num w:numId="6">
    <w:abstractNumId w:val="7"/>
  </w:num>
  <w:num w:numId="7">
    <w:abstractNumId w:val="3"/>
  </w:num>
  <w:num w:numId="8">
    <w:abstractNumId w:val="1"/>
  </w:num>
  <w:num w:numId="9">
    <w:abstractNumId w:val="0"/>
  </w:num>
  <w:num w:numId="10">
    <w:abstractNumId w:val="81"/>
  </w:num>
  <w:num w:numId="11">
    <w:abstractNumId w:val="72"/>
  </w:num>
  <w:num w:numId="12">
    <w:abstractNumId w:val="109"/>
  </w:num>
  <w:num w:numId="13">
    <w:abstractNumId w:val="105"/>
  </w:num>
  <w:num w:numId="14">
    <w:abstractNumId w:val="17"/>
  </w:num>
  <w:num w:numId="15">
    <w:abstractNumId w:val="91"/>
  </w:num>
  <w:num w:numId="16">
    <w:abstractNumId w:val="89"/>
  </w:num>
  <w:num w:numId="17">
    <w:abstractNumId w:val="75"/>
  </w:num>
  <w:num w:numId="18">
    <w:abstractNumId w:val="69"/>
  </w:num>
  <w:num w:numId="19">
    <w:abstractNumId w:val="80"/>
    <w:lvlOverride w:ilvl="0">
      <w:startOverride w:val="1"/>
    </w:lvlOverride>
  </w:num>
  <w:num w:numId="20">
    <w:abstractNumId w:val="9"/>
    <w:lvlOverride w:ilvl="0">
      <w:startOverride w:val="1"/>
    </w:lvlOverride>
  </w:num>
  <w:num w:numId="2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4"/>
  </w:num>
  <w:num w:numId="23">
    <w:abstractNumId w:val="27"/>
  </w:num>
  <w:num w:numId="24">
    <w:abstractNumId w:val="83"/>
  </w:num>
  <w:num w:numId="25">
    <w:abstractNumId w:val="28"/>
  </w:num>
  <w:num w:numId="26">
    <w:abstractNumId w:val="87"/>
  </w:num>
  <w:num w:numId="27">
    <w:abstractNumId w:val="100"/>
  </w:num>
  <w:num w:numId="28">
    <w:abstractNumId w:val="10"/>
  </w:num>
  <w:num w:numId="29">
    <w:abstractNumId w:val="84"/>
  </w:num>
  <w:num w:numId="30">
    <w:abstractNumId w:val="74"/>
  </w:num>
  <w:num w:numId="31">
    <w:abstractNumId w:val="40"/>
  </w:num>
  <w:num w:numId="32">
    <w:abstractNumId w:val="59"/>
  </w:num>
  <w:num w:numId="33">
    <w:abstractNumId w:val="26"/>
  </w:num>
  <w:num w:numId="34">
    <w:abstractNumId w:val="13"/>
  </w:num>
  <w:num w:numId="35">
    <w:abstractNumId w:val="11"/>
  </w:num>
  <w:num w:numId="36">
    <w:abstractNumId w:val="49"/>
  </w:num>
  <w:num w:numId="37">
    <w:abstractNumId w:val="93"/>
  </w:num>
  <w:num w:numId="38">
    <w:abstractNumId w:val="53"/>
  </w:num>
  <w:num w:numId="39">
    <w:abstractNumId w:val="90"/>
  </w:num>
  <w:num w:numId="40">
    <w:abstractNumId w:val="78"/>
  </w:num>
  <w:num w:numId="41">
    <w:abstractNumId w:val="33"/>
  </w:num>
  <w:num w:numId="42">
    <w:abstractNumId w:val="21"/>
  </w:num>
  <w:num w:numId="43">
    <w:abstractNumId w:val="65"/>
  </w:num>
  <w:num w:numId="44">
    <w:abstractNumId w:val="52"/>
  </w:num>
  <w:num w:numId="45">
    <w:abstractNumId w:val="103"/>
  </w:num>
  <w:num w:numId="46">
    <w:abstractNumId w:val="71"/>
  </w:num>
  <w:num w:numId="47">
    <w:abstractNumId w:val="12"/>
  </w:num>
  <w:num w:numId="48">
    <w:abstractNumId w:val="47"/>
  </w:num>
  <w:num w:numId="49">
    <w:abstractNumId w:val="98"/>
  </w:num>
  <w:num w:numId="50">
    <w:abstractNumId w:val="101"/>
  </w:num>
  <w:num w:numId="51">
    <w:abstractNumId w:val="16"/>
  </w:num>
  <w:num w:numId="52">
    <w:abstractNumId w:val="88"/>
  </w:num>
  <w:num w:numId="53">
    <w:abstractNumId w:val="51"/>
  </w:num>
  <w:num w:numId="54">
    <w:abstractNumId w:val="76"/>
  </w:num>
  <w:num w:numId="55">
    <w:abstractNumId w:val="20"/>
  </w:num>
  <w:num w:numId="56">
    <w:abstractNumId w:val="70"/>
  </w:num>
  <w:num w:numId="57">
    <w:abstractNumId w:val="86"/>
  </w:num>
  <w:num w:numId="58">
    <w:abstractNumId w:val="99"/>
  </w:num>
  <w:num w:numId="59">
    <w:abstractNumId w:val="22"/>
  </w:num>
  <w:num w:numId="60">
    <w:abstractNumId w:val="19"/>
  </w:num>
  <w:num w:numId="61">
    <w:abstractNumId w:val="44"/>
  </w:num>
  <w:num w:numId="62">
    <w:abstractNumId w:val="67"/>
  </w:num>
  <w:num w:numId="63">
    <w:abstractNumId w:val="104"/>
  </w:num>
  <w:num w:numId="64">
    <w:abstractNumId w:val="37"/>
  </w:num>
  <w:num w:numId="65">
    <w:abstractNumId w:val="68"/>
  </w:num>
  <w:num w:numId="66">
    <w:abstractNumId w:val="55"/>
  </w:num>
  <w:num w:numId="67">
    <w:abstractNumId w:val="57"/>
  </w:num>
  <w:num w:numId="68">
    <w:abstractNumId w:val="15"/>
  </w:num>
  <w:num w:numId="69">
    <w:abstractNumId w:val="94"/>
  </w:num>
  <w:num w:numId="70">
    <w:abstractNumId w:val="23"/>
  </w:num>
  <w:num w:numId="71">
    <w:abstractNumId w:val="92"/>
  </w:num>
  <w:num w:numId="72">
    <w:abstractNumId w:val="46"/>
  </w:num>
  <w:num w:numId="73">
    <w:abstractNumId w:val="30"/>
  </w:num>
  <w:num w:numId="74">
    <w:abstractNumId w:val="66"/>
  </w:num>
  <w:num w:numId="75">
    <w:abstractNumId w:val="35"/>
  </w:num>
  <w:num w:numId="76">
    <w:abstractNumId w:val="95"/>
  </w:num>
  <w:num w:numId="77">
    <w:abstractNumId w:val="77"/>
  </w:num>
  <w:num w:numId="78">
    <w:abstractNumId w:val="113"/>
  </w:num>
  <w:num w:numId="79">
    <w:abstractNumId w:val="108"/>
  </w:num>
  <w:num w:numId="80">
    <w:abstractNumId w:val="73"/>
  </w:num>
  <w:num w:numId="81">
    <w:abstractNumId w:val="110"/>
  </w:num>
  <w:num w:numId="82">
    <w:abstractNumId w:val="41"/>
  </w:num>
  <w:num w:numId="83">
    <w:abstractNumId w:val="42"/>
  </w:num>
  <w:num w:numId="84">
    <w:abstractNumId w:val="34"/>
  </w:num>
  <w:num w:numId="85">
    <w:abstractNumId w:val="85"/>
  </w:num>
  <w:num w:numId="86">
    <w:abstractNumId w:val="63"/>
  </w:num>
  <w:num w:numId="87">
    <w:abstractNumId w:val="106"/>
  </w:num>
  <w:num w:numId="88">
    <w:abstractNumId w:val="43"/>
  </w:num>
  <w:num w:numId="89">
    <w:abstractNumId w:val="24"/>
  </w:num>
  <w:num w:numId="90">
    <w:abstractNumId w:val="60"/>
  </w:num>
  <w:num w:numId="91">
    <w:abstractNumId w:val="32"/>
  </w:num>
  <w:num w:numId="92">
    <w:abstractNumId w:val="58"/>
  </w:num>
  <w:num w:numId="93">
    <w:abstractNumId w:val="45"/>
  </w:num>
  <w:num w:numId="94">
    <w:abstractNumId w:val="50"/>
  </w:num>
  <w:num w:numId="95">
    <w:abstractNumId w:val="38"/>
  </w:num>
  <w:num w:numId="96">
    <w:abstractNumId w:val="97"/>
    <w:lvlOverride w:ilvl="0">
      <w:lvl w:ilvl="0">
        <w:numFmt w:val="bullet"/>
        <w:lvlText w:val="o"/>
        <w:lvlJc w:val="left"/>
        <w:pPr>
          <w:tabs>
            <w:tab w:val="num" w:pos="720"/>
          </w:tabs>
          <w:ind w:left="720" w:hanging="360"/>
        </w:pPr>
        <w:rPr>
          <w:rFonts w:ascii="Courier New" w:hAnsi="Courier New" w:hint="default"/>
          <w:sz w:val="20"/>
        </w:rPr>
      </w:lvl>
    </w:lvlOverride>
  </w:num>
  <w:num w:numId="97">
    <w:abstractNumId w:val="61"/>
  </w:num>
  <w:num w:numId="98">
    <w:abstractNumId w:val="102"/>
    <w:lvlOverride w:ilvl="0">
      <w:lvl w:ilvl="0">
        <w:numFmt w:val="bullet"/>
        <w:lvlText w:val="o"/>
        <w:lvlJc w:val="left"/>
        <w:pPr>
          <w:tabs>
            <w:tab w:val="num" w:pos="720"/>
          </w:tabs>
          <w:ind w:left="720" w:hanging="360"/>
        </w:pPr>
        <w:rPr>
          <w:rFonts w:ascii="Courier New" w:hAnsi="Courier New" w:hint="default"/>
          <w:sz w:val="20"/>
        </w:rPr>
      </w:lvl>
    </w:lvlOverride>
  </w:num>
  <w:num w:numId="99">
    <w:abstractNumId w:val="112"/>
  </w:num>
  <w:num w:numId="100">
    <w:abstractNumId w:val="54"/>
  </w:num>
  <w:num w:numId="101">
    <w:abstractNumId w:val="39"/>
  </w:num>
  <w:num w:numId="102">
    <w:abstractNumId w:val="29"/>
  </w:num>
  <w:num w:numId="103">
    <w:abstractNumId w:val="79"/>
  </w:num>
  <w:num w:numId="104">
    <w:abstractNumId w:val="56"/>
  </w:num>
  <w:num w:numId="105">
    <w:abstractNumId w:val="62"/>
  </w:num>
  <w:num w:numId="106">
    <w:abstractNumId w:val="96"/>
  </w:num>
  <w:num w:numId="107">
    <w:abstractNumId w:val="82"/>
  </w:num>
  <w:num w:numId="108">
    <w:abstractNumId w:val="31"/>
  </w:num>
  <w:num w:numId="109">
    <w:abstractNumId w:val="111"/>
  </w:num>
  <w:num w:numId="110">
    <w:abstractNumId w:val="14"/>
  </w:num>
  <w:num w:numId="111">
    <w:abstractNumId w:val="18"/>
  </w:num>
  <w:num w:numId="112">
    <w:abstractNumId w:val="25"/>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mirrorMargins/>
  <w:activeWritingStyle w:appName="MSWord" w:lang="en-US" w:vendorID="64" w:dllVersion="5" w:nlCheck="1" w:checkStyle="1"/>
  <w:activeWritingStyle w:appName="MSWord" w:lang="en-AU" w:vendorID="64" w:dllVersion="5" w:nlCheck="1" w:checkStyle="1"/>
  <w:activeWritingStyle w:appName="MSWord" w:lang="en-GB" w:vendorID="64" w:dllVersion="5" w:nlCheck="1" w:checkStyle="1"/>
  <w:activeWritingStyle w:appName="MSWord" w:lang="en-US" w:vendorID="64" w:dllVersion="6" w:nlCheck="1" w:checkStyle="1"/>
  <w:activeWritingStyle w:appName="MSWord" w:lang="en-AU" w:vendorID="64" w:dllVersion="6" w:nlCheck="1" w:checkStyle="1"/>
  <w:activeWritingStyle w:appName="MSWord" w:lang="fr-FR" w:vendorID="64" w:dllVersion="6" w:nlCheck="1" w:checkStyle="1"/>
  <w:activeWritingStyle w:appName="MSWord" w:lang="en-US" w:vendorID="64" w:dllVersion="0" w:nlCheck="1" w:checkStyle="0"/>
  <w:activeWritingStyle w:appName="MSWord" w:lang="en-AU" w:vendorID="64" w:dllVersion="0" w:nlCheck="1" w:checkStyle="0"/>
  <w:activeWritingStyle w:appName="MSWord" w:lang="en-AU" w:vendorID="64" w:dllVersion="4096" w:nlCheck="1" w:checkStyle="0"/>
  <w:activeWritingStyle w:appName="MSWord" w:lang="en-US" w:vendorID="64" w:dllVersion="4096" w:nlCheck="1" w:checkStyle="0"/>
  <w:attachedTemplate r:id="rId1"/>
  <w:linkStyles/>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51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_Doc_Font_List_Name" w:val="Times New RomanArial"/>
    <w:docVar w:name="EN_Lib_Name_List_Name" w:val="16PhDThesisRef.ENL"/>
    <w:docVar w:name="EN_Main_Body_Style_Name" w:val="Coastal Engineering"/>
  </w:docVars>
  <w:rsids>
    <w:rsidRoot w:val="00D51E78"/>
    <w:rsid w:val="00000333"/>
    <w:rsid w:val="00000351"/>
    <w:rsid w:val="0000047A"/>
    <w:rsid w:val="00000947"/>
    <w:rsid w:val="00000A6F"/>
    <w:rsid w:val="000015B3"/>
    <w:rsid w:val="0000187C"/>
    <w:rsid w:val="00001991"/>
    <w:rsid w:val="00001C77"/>
    <w:rsid w:val="0000218B"/>
    <w:rsid w:val="000024DE"/>
    <w:rsid w:val="00002513"/>
    <w:rsid w:val="000028E4"/>
    <w:rsid w:val="000029B4"/>
    <w:rsid w:val="000029F8"/>
    <w:rsid w:val="00002E84"/>
    <w:rsid w:val="000030BA"/>
    <w:rsid w:val="00003435"/>
    <w:rsid w:val="0000369E"/>
    <w:rsid w:val="00003A4C"/>
    <w:rsid w:val="00003A8D"/>
    <w:rsid w:val="00003AE0"/>
    <w:rsid w:val="00004201"/>
    <w:rsid w:val="0000468E"/>
    <w:rsid w:val="00004934"/>
    <w:rsid w:val="00004998"/>
    <w:rsid w:val="00004B93"/>
    <w:rsid w:val="00004D15"/>
    <w:rsid w:val="00004EEC"/>
    <w:rsid w:val="00005675"/>
    <w:rsid w:val="0000593E"/>
    <w:rsid w:val="00005A6C"/>
    <w:rsid w:val="00006346"/>
    <w:rsid w:val="0000644A"/>
    <w:rsid w:val="000064B4"/>
    <w:rsid w:val="00006796"/>
    <w:rsid w:val="000069D7"/>
    <w:rsid w:val="00006E91"/>
    <w:rsid w:val="00007005"/>
    <w:rsid w:val="0000705D"/>
    <w:rsid w:val="000070E2"/>
    <w:rsid w:val="00007200"/>
    <w:rsid w:val="0000726C"/>
    <w:rsid w:val="0000751C"/>
    <w:rsid w:val="00007BE2"/>
    <w:rsid w:val="00010026"/>
    <w:rsid w:val="00010149"/>
    <w:rsid w:val="000101AA"/>
    <w:rsid w:val="000103DA"/>
    <w:rsid w:val="0001045B"/>
    <w:rsid w:val="000105EB"/>
    <w:rsid w:val="00010879"/>
    <w:rsid w:val="00010981"/>
    <w:rsid w:val="00010A2F"/>
    <w:rsid w:val="00010D61"/>
    <w:rsid w:val="00010F06"/>
    <w:rsid w:val="00010F2B"/>
    <w:rsid w:val="00010FA5"/>
    <w:rsid w:val="0001112B"/>
    <w:rsid w:val="000117C4"/>
    <w:rsid w:val="00011A45"/>
    <w:rsid w:val="00011A84"/>
    <w:rsid w:val="000121F1"/>
    <w:rsid w:val="0001253C"/>
    <w:rsid w:val="00012619"/>
    <w:rsid w:val="00012625"/>
    <w:rsid w:val="000128F4"/>
    <w:rsid w:val="00012AF3"/>
    <w:rsid w:val="00013194"/>
    <w:rsid w:val="000131B5"/>
    <w:rsid w:val="0001363F"/>
    <w:rsid w:val="00013C28"/>
    <w:rsid w:val="00013D8C"/>
    <w:rsid w:val="00013F40"/>
    <w:rsid w:val="00013FE0"/>
    <w:rsid w:val="00014647"/>
    <w:rsid w:val="00014FB3"/>
    <w:rsid w:val="00015573"/>
    <w:rsid w:val="00015677"/>
    <w:rsid w:val="00015678"/>
    <w:rsid w:val="000156E6"/>
    <w:rsid w:val="00015D5F"/>
    <w:rsid w:val="00015DC8"/>
    <w:rsid w:val="0001623F"/>
    <w:rsid w:val="00016252"/>
    <w:rsid w:val="000162A3"/>
    <w:rsid w:val="00016447"/>
    <w:rsid w:val="00016A01"/>
    <w:rsid w:val="00016A0B"/>
    <w:rsid w:val="00016A4D"/>
    <w:rsid w:val="00016D07"/>
    <w:rsid w:val="00016EA2"/>
    <w:rsid w:val="000173BE"/>
    <w:rsid w:val="00017509"/>
    <w:rsid w:val="00017C33"/>
    <w:rsid w:val="00020416"/>
    <w:rsid w:val="00020A45"/>
    <w:rsid w:val="00020B97"/>
    <w:rsid w:val="00020BDB"/>
    <w:rsid w:val="00021075"/>
    <w:rsid w:val="00021929"/>
    <w:rsid w:val="00021F71"/>
    <w:rsid w:val="00022202"/>
    <w:rsid w:val="0002242C"/>
    <w:rsid w:val="00022AC9"/>
    <w:rsid w:val="00022DE1"/>
    <w:rsid w:val="000230DC"/>
    <w:rsid w:val="000237EB"/>
    <w:rsid w:val="00023A95"/>
    <w:rsid w:val="00023BB6"/>
    <w:rsid w:val="00023CD5"/>
    <w:rsid w:val="00024488"/>
    <w:rsid w:val="000244DD"/>
    <w:rsid w:val="00024504"/>
    <w:rsid w:val="0002465C"/>
    <w:rsid w:val="00024A7B"/>
    <w:rsid w:val="00024C17"/>
    <w:rsid w:val="00024F8F"/>
    <w:rsid w:val="00024FB4"/>
    <w:rsid w:val="00025347"/>
    <w:rsid w:val="000254BC"/>
    <w:rsid w:val="000256AA"/>
    <w:rsid w:val="00025A1D"/>
    <w:rsid w:val="00025A53"/>
    <w:rsid w:val="00025C1C"/>
    <w:rsid w:val="00025E6B"/>
    <w:rsid w:val="00025EC2"/>
    <w:rsid w:val="00025F60"/>
    <w:rsid w:val="0002606C"/>
    <w:rsid w:val="0002612E"/>
    <w:rsid w:val="00026146"/>
    <w:rsid w:val="000261A6"/>
    <w:rsid w:val="0002636D"/>
    <w:rsid w:val="00026414"/>
    <w:rsid w:val="0002698A"/>
    <w:rsid w:val="00026CAE"/>
    <w:rsid w:val="00026CF4"/>
    <w:rsid w:val="00026FC8"/>
    <w:rsid w:val="0002707A"/>
    <w:rsid w:val="000278DB"/>
    <w:rsid w:val="00027911"/>
    <w:rsid w:val="00027CC5"/>
    <w:rsid w:val="00027CD1"/>
    <w:rsid w:val="0003023D"/>
    <w:rsid w:val="00030460"/>
    <w:rsid w:val="0003072B"/>
    <w:rsid w:val="00030A5D"/>
    <w:rsid w:val="00031023"/>
    <w:rsid w:val="0003129C"/>
    <w:rsid w:val="00031339"/>
    <w:rsid w:val="00031604"/>
    <w:rsid w:val="0003191B"/>
    <w:rsid w:val="00031A24"/>
    <w:rsid w:val="00031B14"/>
    <w:rsid w:val="00031E66"/>
    <w:rsid w:val="000327F0"/>
    <w:rsid w:val="00032BC3"/>
    <w:rsid w:val="00033096"/>
    <w:rsid w:val="00033584"/>
    <w:rsid w:val="00033652"/>
    <w:rsid w:val="00033858"/>
    <w:rsid w:val="000343F7"/>
    <w:rsid w:val="000345F6"/>
    <w:rsid w:val="0003460F"/>
    <w:rsid w:val="00034D47"/>
    <w:rsid w:val="000355E6"/>
    <w:rsid w:val="00035788"/>
    <w:rsid w:val="000357F0"/>
    <w:rsid w:val="00035901"/>
    <w:rsid w:val="000359C2"/>
    <w:rsid w:val="000359E5"/>
    <w:rsid w:val="00035A84"/>
    <w:rsid w:val="00035AF8"/>
    <w:rsid w:val="00035B3D"/>
    <w:rsid w:val="00036018"/>
    <w:rsid w:val="000366AD"/>
    <w:rsid w:val="00036B1E"/>
    <w:rsid w:val="00036D43"/>
    <w:rsid w:val="00036D50"/>
    <w:rsid w:val="00036DD2"/>
    <w:rsid w:val="000370D8"/>
    <w:rsid w:val="00037196"/>
    <w:rsid w:val="000375D5"/>
    <w:rsid w:val="00037634"/>
    <w:rsid w:val="00037810"/>
    <w:rsid w:val="00037F35"/>
    <w:rsid w:val="000401E0"/>
    <w:rsid w:val="00040314"/>
    <w:rsid w:val="000404EF"/>
    <w:rsid w:val="00040565"/>
    <w:rsid w:val="000406CC"/>
    <w:rsid w:val="00040B1F"/>
    <w:rsid w:val="00040B6F"/>
    <w:rsid w:val="00040FF7"/>
    <w:rsid w:val="000412C8"/>
    <w:rsid w:val="0004158F"/>
    <w:rsid w:val="00041804"/>
    <w:rsid w:val="00041B3B"/>
    <w:rsid w:val="00041B97"/>
    <w:rsid w:val="00041BA4"/>
    <w:rsid w:val="00041DF1"/>
    <w:rsid w:val="0004270C"/>
    <w:rsid w:val="00042883"/>
    <w:rsid w:val="00042C1B"/>
    <w:rsid w:val="00042ECB"/>
    <w:rsid w:val="0004350E"/>
    <w:rsid w:val="00043536"/>
    <w:rsid w:val="000437EB"/>
    <w:rsid w:val="00043E52"/>
    <w:rsid w:val="00043ED9"/>
    <w:rsid w:val="00043F2A"/>
    <w:rsid w:val="000440D6"/>
    <w:rsid w:val="00044F08"/>
    <w:rsid w:val="00044FCE"/>
    <w:rsid w:val="0004524E"/>
    <w:rsid w:val="000456F5"/>
    <w:rsid w:val="00045781"/>
    <w:rsid w:val="00045DCE"/>
    <w:rsid w:val="000469C0"/>
    <w:rsid w:val="00046FF4"/>
    <w:rsid w:val="000470F9"/>
    <w:rsid w:val="0004716B"/>
    <w:rsid w:val="000473AE"/>
    <w:rsid w:val="000479DE"/>
    <w:rsid w:val="00047AF3"/>
    <w:rsid w:val="00047BBD"/>
    <w:rsid w:val="0005025B"/>
    <w:rsid w:val="000502A1"/>
    <w:rsid w:val="00050644"/>
    <w:rsid w:val="000507B2"/>
    <w:rsid w:val="00050921"/>
    <w:rsid w:val="00050950"/>
    <w:rsid w:val="00050BC9"/>
    <w:rsid w:val="00050E1C"/>
    <w:rsid w:val="0005119E"/>
    <w:rsid w:val="00051216"/>
    <w:rsid w:val="0005175B"/>
    <w:rsid w:val="000517E4"/>
    <w:rsid w:val="00051AFF"/>
    <w:rsid w:val="0005207F"/>
    <w:rsid w:val="000522F2"/>
    <w:rsid w:val="000525E5"/>
    <w:rsid w:val="00052A69"/>
    <w:rsid w:val="00052B2D"/>
    <w:rsid w:val="0005368B"/>
    <w:rsid w:val="0005371B"/>
    <w:rsid w:val="0005371E"/>
    <w:rsid w:val="000537CE"/>
    <w:rsid w:val="000539B0"/>
    <w:rsid w:val="00053C0B"/>
    <w:rsid w:val="00053E0D"/>
    <w:rsid w:val="00053EEE"/>
    <w:rsid w:val="0005411A"/>
    <w:rsid w:val="0005425A"/>
    <w:rsid w:val="00054506"/>
    <w:rsid w:val="00054525"/>
    <w:rsid w:val="000547F9"/>
    <w:rsid w:val="00054DC6"/>
    <w:rsid w:val="0005510F"/>
    <w:rsid w:val="000555E5"/>
    <w:rsid w:val="000556FA"/>
    <w:rsid w:val="00055A41"/>
    <w:rsid w:val="00055B1F"/>
    <w:rsid w:val="00055FF2"/>
    <w:rsid w:val="00056278"/>
    <w:rsid w:val="00056470"/>
    <w:rsid w:val="00056C9B"/>
    <w:rsid w:val="000608C3"/>
    <w:rsid w:val="000608E3"/>
    <w:rsid w:val="00060AB5"/>
    <w:rsid w:val="000612AC"/>
    <w:rsid w:val="000613EE"/>
    <w:rsid w:val="0006170A"/>
    <w:rsid w:val="000618C7"/>
    <w:rsid w:val="00061B5D"/>
    <w:rsid w:val="00061C79"/>
    <w:rsid w:val="00061E7E"/>
    <w:rsid w:val="000620B0"/>
    <w:rsid w:val="00062793"/>
    <w:rsid w:val="000636D7"/>
    <w:rsid w:val="000637F5"/>
    <w:rsid w:val="00063A5F"/>
    <w:rsid w:val="000647B6"/>
    <w:rsid w:val="0006488A"/>
    <w:rsid w:val="0006491D"/>
    <w:rsid w:val="00064CE7"/>
    <w:rsid w:val="000650BA"/>
    <w:rsid w:val="0006592C"/>
    <w:rsid w:val="00065E2C"/>
    <w:rsid w:val="00065E32"/>
    <w:rsid w:val="00065E62"/>
    <w:rsid w:val="00066362"/>
    <w:rsid w:val="00066676"/>
    <w:rsid w:val="000669E5"/>
    <w:rsid w:val="00066C4E"/>
    <w:rsid w:val="00066F91"/>
    <w:rsid w:val="0006722A"/>
    <w:rsid w:val="00067482"/>
    <w:rsid w:val="0006768B"/>
    <w:rsid w:val="000677F4"/>
    <w:rsid w:val="00067B1F"/>
    <w:rsid w:val="00067C6B"/>
    <w:rsid w:val="000700CF"/>
    <w:rsid w:val="00070570"/>
    <w:rsid w:val="00070735"/>
    <w:rsid w:val="00070759"/>
    <w:rsid w:val="0007082A"/>
    <w:rsid w:val="00070A8A"/>
    <w:rsid w:val="00070A95"/>
    <w:rsid w:val="00070FC1"/>
    <w:rsid w:val="00071073"/>
    <w:rsid w:val="000713E7"/>
    <w:rsid w:val="000714C6"/>
    <w:rsid w:val="000714EB"/>
    <w:rsid w:val="000715EE"/>
    <w:rsid w:val="000719FE"/>
    <w:rsid w:val="00071E14"/>
    <w:rsid w:val="0007234B"/>
    <w:rsid w:val="000725DE"/>
    <w:rsid w:val="00072C48"/>
    <w:rsid w:val="00072DE7"/>
    <w:rsid w:val="000732ED"/>
    <w:rsid w:val="0007375A"/>
    <w:rsid w:val="000738D2"/>
    <w:rsid w:val="00073907"/>
    <w:rsid w:val="0007396B"/>
    <w:rsid w:val="00073C8A"/>
    <w:rsid w:val="00073E27"/>
    <w:rsid w:val="0007424A"/>
    <w:rsid w:val="000743A3"/>
    <w:rsid w:val="000745F3"/>
    <w:rsid w:val="00074B19"/>
    <w:rsid w:val="00074D57"/>
    <w:rsid w:val="00075BA2"/>
    <w:rsid w:val="00075CF3"/>
    <w:rsid w:val="00075D8D"/>
    <w:rsid w:val="00075F08"/>
    <w:rsid w:val="0007637A"/>
    <w:rsid w:val="00076623"/>
    <w:rsid w:val="0007664A"/>
    <w:rsid w:val="00076B68"/>
    <w:rsid w:val="00076D11"/>
    <w:rsid w:val="00076FF5"/>
    <w:rsid w:val="000774CB"/>
    <w:rsid w:val="000776C8"/>
    <w:rsid w:val="00077888"/>
    <w:rsid w:val="00077AE2"/>
    <w:rsid w:val="00077EEA"/>
    <w:rsid w:val="0008029F"/>
    <w:rsid w:val="00080602"/>
    <w:rsid w:val="00080DCE"/>
    <w:rsid w:val="00080E58"/>
    <w:rsid w:val="000812E3"/>
    <w:rsid w:val="000815D0"/>
    <w:rsid w:val="00081671"/>
    <w:rsid w:val="000817D3"/>
    <w:rsid w:val="000818B9"/>
    <w:rsid w:val="000818D5"/>
    <w:rsid w:val="000818F1"/>
    <w:rsid w:val="000819E5"/>
    <w:rsid w:val="00082080"/>
    <w:rsid w:val="000823F8"/>
    <w:rsid w:val="000827B7"/>
    <w:rsid w:val="00082982"/>
    <w:rsid w:val="00082A67"/>
    <w:rsid w:val="0008301F"/>
    <w:rsid w:val="000830FD"/>
    <w:rsid w:val="0008369A"/>
    <w:rsid w:val="00083A22"/>
    <w:rsid w:val="00083A32"/>
    <w:rsid w:val="00083AC5"/>
    <w:rsid w:val="00083DAC"/>
    <w:rsid w:val="000840B4"/>
    <w:rsid w:val="00084AA0"/>
    <w:rsid w:val="00084FC7"/>
    <w:rsid w:val="00085139"/>
    <w:rsid w:val="0008526A"/>
    <w:rsid w:val="00085328"/>
    <w:rsid w:val="000857B4"/>
    <w:rsid w:val="00085954"/>
    <w:rsid w:val="00085A37"/>
    <w:rsid w:val="00085AE0"/>
    <w:rsid w:val="00085F08"/>
    <w:rsid w:val="00085F59"/>
    <w:rsid w:val="00086296"/>
    <w:rsid w:val="00086357"/>
    <w:rsid w:val="000866D3"/>
    <w:rsid w:val="000867E5"/>
    <w:rsid w:val="00086DA6"/>
    <w:rsid w:val="00087063"/>
    <w:rsid w:val="000876C9"/>
    <w:rsid w:val="00087763"/>
    <w:rsid w:val="0008779D"/>
    <w:rsid w:val="00087E19"/>
    <w:rsid w:val="00087EBA"/>
    <w:rsid w:val="000900DC"/>
    <w:rsid w:val="00090137"/>
    <w:rsid w:val="000901B4"/>
    <w:rsid w:val="000902CC"/>
    <w:rsid w:val="00090798"/>
    <w:rsid w:val="00090E5E"/>
    <w:rsid w:val="00091121"/>
    <w:rsid w:val="00091235"/>
    <w:rsid w:val="00091A72"/>
    <w:rsid w:val="000921B9"/>
    <w:rsid w:val="000922C8"/>
    <w:rsid w:val="000924FD"/>
    <w:rsid w:val="000926E2"/>
    <w:rsid w:val="000929D5"/>
    <w:rsid w:val="00092C07"/>
    <w:rsid w:val="0009329A"/>
    <w:rsid w:val="0009364E"/>
    <w:rsid w:val="00093A16"/>
    <w:rsid w:val="00093B55"/>
    <w:rsid w:val="00093C62"/>
    <w:rsid w:val="00093CE4"/>
    <w:rsid w:val="00093ECB"/>
    <w:rsid w:val="00093F2A"/>
    <w:rsid w:val="00094109"/>
    <w:rsid w:val="00094AB6"/>
    <w:rsid w:val="00095239"/>
    <w:rsid w:val="000952D2"/>
    <w:rsid w:val="00095352"/>
    <w:rsid w:val="000953C5"/>
    <w:rsid w:val="000955B2"/>
    <w:rsid w:val="00095B87"/>
    <w:rsid w:val="000961B0"/>
    <w:rsid w:val="00096623"/>
    <w:rsid w:val="00096725"/>
    <w:rsid w:val="00096CB0"/>
    <w:rsid w:val="00097282"/>
    <w:rsid w:val="0009785A"/>
    <w:rsid w:val="0009785B"/>
    <w:rsid w:val="0009788D"/>
    <w:rsid w:val="000A02BC"/>
    <w:rsid w:val="000A0446"/>
    <w:rsid w:val="000A0819"/>
    <w:rsid w:val="000A0C8E"/>
    <w:rsid w:val="000A0CE0"/>
    <w:rsid w:val="000A1089"/>
    <w:rsid w:val="000A131E"/>
    <w:rsid w:val="000A1590"/>
    <w:rsid w:val="000A1706"/>
    <w:rsid w:val="000A1BAD"/>
    <w:rsid w:val="000A1D45"/>
    <w:rsid w:val="000A1FAE"/>
    <w:rsid w:val="000A2154"/>
    <w:rsid w:val="000A22E1"/>
    <w:rsid w:val="000A2487"/>
    <w:rsid w:val="000A2546"/>
    <w:rsid w:val="000A28F1"/>
    <w:rsid w:val="000A2AA4"/>
    <w:rsid w:val="000A2E56"/>
    <w:rsid w:val="000A31C4"/>
    <w:rsid w:val="000A3323"/>
    <w:rsid w:val="000A39CF"/>
    <w:rsid w:val="000A40E9"/>
    <w:rsid w:val="000A4195"/>
    <w:rsid w:val="000A42CC"/>
    <w:rsid w:val="000A4555"/>
    <w:rsid w:val="000A4BB5"/>
    <w:rsid w:val="000A4CBD"/>
    <w:rsid w:val="000A4D9D"/>
    <w:rsid w:val="000A53A6"/>
    <w:rsid w:val="000A570C"/>
    <w:rsid w:val="000A5B58"/>
    <w:rsid w:val="000A5F24"/>
    <w:rsid w:val="000A626C"/>
    <w:rsid w:val="000A670D"/>
    <w:rsid w:val="000A672A"/>
    <w:rsid w:val="000A70ED"/>
    <w:rsid w:val="000A7258"/>
    <w:rsid w:val="000B01A9"/>
    <w:rsid w:val="000B01D1"/>
    <w:rsid w:val="000B02D6"/>
    <w:rsid w:val="000B0496"/>
    <w:rsid w:val="000B04B9"/>
    <w:rsid w:val="000B1E64"/>
    <w:rsid w:val="000B237A"/>
    <w:rsid w:val="000B2741"/>
    <w:rsid w:val="000B27F9"/>
    <w:rsid w:val="000B318B"/>
    <w:rsid w:val="000B3615"/>
    <w:rsid w:val="000B3768"/>
    <w:rsid w:val="000B3914"/>
    <w:rsid w:val="000B3A79"/>
    <w:rsid w:val="000B3E26"/>
    <w:rsid w:val="000B3F2C"/>
    <w:rsid w:val="000B420D"/>
    <w:rsid w:val="000B4386"/>
    <w:rsid w:val="000B4436"/>
    <w:rsid w:val="000B44A8"/>
    <w:rsid w:val="000B457C"/>
    <w:rsid w:val="000B4649"/>
    <w:rsid w:val="000B484B"/>
    <w:rsid w:val="000B497D"/>
    <w:rsid w:val="000B4BF1"/>
    <w:rsid w:val="000B4DE6"/>
    <w:rsid w:val="000B5061"/>
    <w:rsid w:val="000B5558"/>
    <w:rsid w:val="000B5560"/>
    <w:rsid w:val="000B5780"/>
    <w:rsid w:val="000B579D"/>
    <w:rsid w:val="000B5899"/>
    <w:rsid w:val="000B58FA"/>
    <w:rsid w:val="000B5961"/>
    <w:rsid w:val="000B59B4"/>
    <w:rsid w:val="000B5E1E"/>
    <w:rsid w:val="000B5EA1"/>
    <w:rsid w:val="000B60E7"/>
    <w:rsid w:val="000B6727"/>
    <w:rsid w:val="000B6846"/>
    <w:rsid w:val="000B6E7A"/>
    <w:rsid w:val="000B7105"/>
    <w:rsid w:val="000B7A22"/>
    <w:rsid w:val="000C0155"/>
    <w:rsid w:val="000C01F9"/>
    <w:rsid w:val="000C037B"/>
    <w:rsid w:val="000C07A9"/>
    <w:rsid w:val="000C0800"/>
    <w:rsid w:val="000C0A3C"/>
    <w:rsid w:val="000C0D56"/>
    <w:rsid w:val="000C1531"/>
    <w:rsid w:val="000C174C"/>
    <w:rsid w:val="000C1808"/>
    <w:rsid w:val="000C1B1D"/>
    <w:rsid w:val="000C2035"/>
    <w:rsid w:val="000C23F9"/>
    <w:rsid w:val="000C24C1"/>
    <w:rsid w:val="000C28CE"/>
    <w:rsid w:val="000C291B"/>
    <w:rsid w:val="000C293C"/>
    <w:rsid w:val="000C2DE3"/>
    <w:rsid w:val="000C30EA"/>
    <w:rsid w:val="000C312E"/>
    <w:rsid w:val="000C3293"/>
    <w:rsid w:val="000C33A7"/>
    <w:rsid w:val="000C3508"/>
    <w:rsid w:val="000C3ADB"/>
    <w:rsid w:val="000C4248"/>
    <w:rsid w:val="000C45D9"/>
    <w:rsid w:val="000C4B2A"/>
    <w:rsid w:val="000C4E91"/>
    <w:rsid w:val="000C4FCD"/>
    <w:rsid w:val="000C5D3C"/>
    <w:rsid w:val="000C5EB2"/>
    <w:rsid w:val="000C5F81"/>
    <w:rsid w:val="000C6051"/>
    <w:rsid w:val="000C62F4"/>
    <w:rsid w:val="000C6361"/>
    <w:rsid w:val="000C6774"/>
    <w:rsid w:val="000C6D2A"/>
    <w:rsid w:val="000D03AE"/>
    <w:rsid w:val="000D0904"/>
    <w:rsid w:val="000D0A82"/>
    <w:rsid w:val="000D0C6F"/>
    <w:rsid w:val="000D1108"/>
    <w:rsid w:val="000D1360"/>
    <w:rsid w:val="000D1526"/>
    <w:rsid w:val="000D154C"/>
    <w:rsid w:val="000D1BE5"/>
    <w:rsid w:val="000D1E9C"/>
    <w:rsid w:val="000D1F90"/>
    <w:rsid w:val="000D1F92"/>
    <w:rsid w:val="000D22F8"/>
    <w:rsid w:val="000D24B0"/>
    <w:rsid w:val="000D2557"/>
    <w:rsid w:val="000D29DB"/>
    <w:rsid w:val="000D2D73"/>
    <w:rsid w:val="000D2D90"/>
    <w:rsid w:val="000D2E5C"/>
    <w:rsid w:val="000D37FC"/>
    <w:rsid w:val="000D38F8"/>
    <w:rsid w:val="000D3CF0"/>
    <w:rsid w:val="000D3EF6"/>
    <w:rsid w:val="000D4514"/>
    <w:rsid w:val="000D4852"/>
    <w:rsid w:val="000D4AC6"/>
    <w:rsid w:val="000D5302"/>
    <w:rsid w:val="000D5513"/>
    <w:rsid w:val="000D5766"/>
    <w:rsid w:val="000D5835"/>
    <w:rsid w:val="000D5986"/>
    <w:rsid w:val="000D5A8E"/>
    <w:rsid w:val="000D5A92"/>
    <w:rsid w:val="000D5C00"/>
    <w:rsid w:val="000D5C96"/>
    <w:rsid w:val="000D5D73"/>
    <w:rsid w:val="000D5F3C"/>
    <w:rsid w:val="000D610C"/>
    <w:rsid w:val="000D63FD"/>
    <w:rsid w:val="000D6404"/>
    <w:rsid w:val="000D66BC"/>
    <w:rsid w:val="000D6827"/>
    <w:rsid w:val="000D6C98"/>
    <w:rsid w:val="000D736A"/>
    <w:rsid w:val="000D73DC"/>
    <w:rsid w:val="000D7C0F"/>
    <w:rsid w:val="000E04CB"/>
    <w:rsid w:val="000E05A1"/>
    <w:rsid w:val="000E0A15"/>
    <w:rsid w:val="000E0B4E"/>
    <w:rsid w:val="000E0B95"/>
    <w:rsid w:val="000E1062"/>
    <w:rsid w:val="000E147D"/>
    <w:rsid w:val="000E1965"/>
    <w:rsid w:val="000E22F1"/>
    <w:rsid w:val="000E24D1"/>
    <w:rsid w:val="000E25C0"/>
    <w:rsid w:val="000E2A08"/>
    <w:rsid w:val="000E2C7E"/>
    <w:rsid w:val="000E32C5"/>
    <w:rsid w:val="000E3B12"/>
    <w:rsid w:val="000E3C39"/>
    <w:rsid w:val="000E3D24"/>
    <w:rsid w:val="000E3E0B"/>
    <w:rsid w:val="000E3FA9"/>
    <w:rsid w:val="000E4140"/>
    <w:rsid w:val="000E43DE"/>
    <w:rsid w:val="000E4D18"/>
    <w:rsid w:val="000E50F9"/>
    <w:rsid w:val="000E54E4"/>
    <w:rsid w:val="000E58D1"/>
    <w:rsid w:val="000E59D4"/>
    <w:rsid w:val="000E5B0F"/>
    <w:rsid w:val="000E5C26"/>
    <w:rsid w:val="000E5CD3"/>
    <w:rsid w:val="000E5DBC"/>
    <w:rsid w:val="000E6491"/>
    <w:rsid w:val="000E69A1"/>
    <w:rsid w:val="000E6B50"/>
    <w:rsid w:val="000E6DB8"/>
    <w:rsid w:val="000E70D3"/>
    <w:rsid w:val="000E7CA2"/>
    <w:rsid w:val="000E7D0E"/>
    <w:rsid w:val="000E7D35"/>
    <w:rsid w:val="000E7FB9"/>
    <w:rsid w:val="000E7FE3"/>
    <w:rsid w:val="000F024E"/>
    <w:rsid w:val="000F038E"/>
    <w:rsid w:val="000F04E3"/>
    <w:rsid w:val="000F04F5"/>
    <w:rsid w:val="000F069D"/>
    <w:rsid w:val="000F07E9"/>
    <w:rsid w:val="000F0AB2"/>
    <w:rsid w:val="000F0F3C"/>
    <w:rsid w:val="000F11FA"/>
    <w:rsid w:val="000F1289"/>
    <w:rsid w:val="000F171C"/>
    <w:rsid w:val="000F1AF2"/>
    <w:rsid w:val="000F1FED"/>
    <w:rsid w:val="000F2C18"/>
    <w:rsid w:val="000F2E87"/>
    <w:rsid w:val="000F3011"/>
    <w:rsid w:val="000F3421"/>
    <w:rsid w:val="000F3B80"/>
    <w:rsid w:val="000F3D1F"/>
    <w:rsid w:val="000F4ABA"/>
    <w:rsid w:val="000F4D98"/>
    <w:rsid w:val="000F526D"/>
    <w:rsid w:val="000F561B"/>
    <w:rsid w:val="000F5682"/>
    <w:rsid w:val="000F5696"/>
    <w:rsid w:val="000F58F7"/>
    <w:rsid w:val="000F599A"/>
    <w:rsid w:val="000F5BC3"/>
    <w:rsid w:val="000F5FDA"/>
    <w:rsid w:val="000F62E1"/>
    <w:rsid w:val="000F6400"/>
    <w:rsid w:val="000F67C2"/>
    <w:rsid w:val="000F6BD3"/>
    <w:rsid w:val="000F6E49"/>
    <w:rsid w:val="000F7196"/>
    <w:rsid w:val="000F71DA"/>
    <w:rsid w:val="000F743E"/>
    <w:rsid w:val="000F7689"/>
    <w:rsid w:val="000F7707"/>
    <w:rsid w:val="000F7AA7"/>
    <w:rsid w:val="000F7D11"/>
    <w:rsid w:val="000F7EA8"/>
    <w:rsid w:val="00100534"/>
    <w:rsid w:val="00100541"/>
    <w:rsid w:val="00100738"/>
    <w:rsid w:val="00100762"/>
    <w:rsid w:val="00100813"/>
    <w:rsid w:val="00100A23"/>
    <w:rsid w:val="00100CED"/>
    <w:rsid w:val="00101A00"/>
    <w:rsid w:val="00101A9F"/>
    <w:rsid w:val="00101B89"/>
    <w:rsid w:val="001024BF"/>
    <w:rsid w:val="00102737"/>
    <w:rsid w:val="001028FC"/>
    <w:rsid w:val="00102B0E"/>
    <w:rsid w:val="00102C51"/>
    <w:rsid w:val="001035BC"/>
    <w:rsid w:val="001039D5"/>
    <w:rsid w:val="00103D2D"/>
    <w:rsid w:val="001041A2"/>
    <w:rsid w:val="00104383"/>
    <w:rsid w:val="001045E4"/>
    <w:rsid w:val="00105003"/>
    <w:rsid w:val="001052AF"/>
    <w:rsid w:val="001057FA"/>
    <w:rsid w:val="00105803"/>
    <w:rsid w:val="00106CCE"/>
    <w:rsid w:val="00106E5D"/>
    <w:rsid w:val="0010734D"/>
    <w:rsid w:val="0010736A"/>
    <w:rsid w:val="0010737B"/>
    <w:rsid w:val="001074F4"/>
    <w:rsid w:val="00107554"/>
    <w:rsid w:val="001077A5"/>
    <w:rsid w:val="00107C97"/>
    <w:rsid w:val="00107E69"/>
    <w:rsid w:val="00107F64"/>
    <w:rsid w:val="001102DC"/>
    <w:rsid w:val="001106EB"/>
    <w:rsid w:val="00110816"/>
    <w:rsid w:val="001108BE"/>
    <w:rsid w:val="00110A18"/>
    <w:rsid w:val="00110F0C"/>
    <w:rsid w:val="00111058"/>
    <w:rsid w:val="001111C2"/>
    <w:rsid w:val="001112D0"/>
    <w:rsid w:val="001112F7"/>
    <w:rsid w:val="0011132A"/>
    <w:rsid w:val="001116AA"/>
    <w:rsid w:val="00111747"/>
    <w:rsid w:val="0011179C"/>
    <w:rsid w:val="00111825"/>
    <w:rsid w:val="001118F3"/>
    <w:rsid w:val="00111F23"/>
    <w:rsid w:val="001120E1"/>
    <w:rsid w:val="00112230"/>
    <w:rsid w:val="00112CB0"/>
    <w:rsid w:val="00112F15"/>
    <w:rsid w:val="0011300C"/>
    <w:rsid w:val="00113223"/>
    <w:rsid w:val="00113463"/>
    <w:rsid w:val="001134AA"/>
    <w:rsid w:val="00113547"/>
    <w:rsid w:val="0011394B"/>
    <w:rsid w:val="00113C45"/>
    <w:rsid w:val="00113ED6"/>
    <w:rsid w:val="00113EE4"/>
    <w:rsid w:val="00113FFD"/>
    <w:rsid w:val="00114A17"/>
    <w:rsid w:val="00114B97"/>
    <w:rsid w:val="00114F36"/>
    <w:rsid w:val="00115901"/>
    <w:rsid w:val="00115C9B"/>
    <w:rsid w:val="00115F7F"/>
    <w:rsid w:val="0011635B"/>
    <w:rsid w:val="001165FC"/>
    <w:rsid w:val="001166B1"/>
    <w:rsid w:val="00116A2C"/>
    <w:rsid w:val="00116B56"/>
    <w:rsid w:val="00116C32"/>
    <w:rsid w:val="00116DCC"/>
    <w:rsid w:val="00116F50"/>
    <w:rsid w:val="00117425"/>
    <w:rsid w:val="0011753D"/>
    <w:rsid w:val="001178CE"/>
    <w:rsid w:val="00120088"/>
    <w:rsid w:val="001201D7"/>
    <w:rsid w:val="0012034A"/>
    <w:rsid w:val="00120465"/>
    <w:rsid w:val="0012099D"/>
    <w:rsid w:val="00120A63"/>
    <w:rsid w:val="00120A73"/>
    <w:rsid w:val="00120ECB"/>
    <w:rsid w:val="00121439"/>
    <w:rsid w:val="001216B8"/>
    <w:rsid w:val="00121730"/>
    <w:rsid w:val="001218A1"/>
    <w:rsid w:val="0012197B"/>
    <w:rsid w:val="00121AD3"/>
    <w:rsid w:val="00121CAB"/>
    <w:rsid w:val="00121CDC"/>
    <w:rsid w:val="00121EAA"/>
    <w:rsid w:val="00121FB8"/>
    <w:rsid w:val="00122007"/>
    <w:rsid w:val="001220C7"/>
    <w:rsid w:val="0012210C"/>
    <w:rsid w:val="0012223B"/>
    <w:rsid w:val="0012229B"/>
    <w:rsid w:val="00122C50"/>
    <w:rsid w:val="00122F9F"/>
    <w:rsid w:val="00123453"/>
    <w:rsid w:val="0012346A"/>
    <w:rsid w:val="001236D2"/>
    <w:rsid w:val="001238A5"/>
    <w:rsid w:val="00123986"/>
    <w:rsid w:val="00123BB4"/>
    <w:rsid w:val="00123ECC"/>
    <w:rsid w:val="0012426B"/>
    <w:rsid w:val="00124614"/>
    <w:rsid w:val="001246BA"/>
    <w:rsid w:val="00124828"/>
    <w:rsid w:val="00124B24"/>
    <w:rsid w:val="00124C3F"/>
    <w:rsid w:val="00124DE0"/>
    <w:rsid w:val="001253C9"/>
    <w:rsid w:val="001258E2"/>
    <w:rsid w:val="0012610D"/>
    <w:rsid w:val="00126127"/>
    <w:rsid w:val="00126218"/>
    <w:rsid w:val="00126242"/>
    <w:rsid w:val="0012653D"/>
    <w:rsid w:val="00126B05"/>
    <w:rsid w:val="00126C33"/>
    <w:rsid w:val="00126C67"/>
    <w:rsid w:val="001271D7"/>
    <w:rsid w:val="001271DB"/>
    <w:rsid w:val="00127486"/>
    <w:rsid w:val="00127E99"/>
    <w:rsid w:val="0013001F"/>
    <w:rsid w:val="00130071"/>
    <w:rsid w:val="001307B7"/>
    <w:rsid w:val="00130ABF"/>
    <w:rsid w:val="0013100A"/>
    <w:rsid w:val="001311E6"/>
    <w:rsid w:val="00131925"/>
    <w:rsid w:val="00131A61"/>
    <w:rsid w:val="00131D3A"/>
    <w:rsid w:val="00131EBE"/>
    <w:rsid w:val="00131EE8"/>
    <w:rsid w:val="00132362"/>
    <w:rsid w:val="00132A6F"/>
    <w:rsid w:val="00133202"/>
    <w:rsid w:val="00133913"/>
    <w:rsid w:val="00133AA8"/>
    <w:rsid w:val="00133EDB"/>
    <w:rsid w:val="001340D7"/>
    <w:rsid w:val="001342E7"/>
    <w:rsid w:val="00134406"/>
    <w:rsid w:val="0013459C"/>
    <w:rsid w:val="0013490D"/>
    <w:rsid w:val="001356C0"/>
    <w:rsid w:val="00135849"/>
    <w:rsid w:val="00135887"/>
    <w:rsid w:val="001358EF"/>
    <w:rsid w:val="00135DE0"/>
    <w:rsid w:val="001365EF"/>
    <w:rsid w:val="0013699B"/>
    <w:rsid w:val="00136A1D"/>
    <w:rsid w:val="00136B9D"/>
    <w:rsid w:val="00136F09"/>
    <w:rsid w:val="00136FAF"/>
    <w:rsid w:val="00137137"/>
    <w:rsid w:val="00137201"/>
    <w:rsid w:val="0013763F"/>
    <w:rsid w:val="00137681"/>
    <w:rsid w:val="00137705"/>
    <w:rsid w:val="0013780A"/>
    <w:rsid w:val="00137976"/>
    <w:rsid w:val="00137A86"/>
    <w:rsid w:val="00137AC0"/>
    <w:rsid w:val="00137AED"/>
    <w:rsid w:val="001400A0"/>
    <w:rsid w:val="00140317"/>
    <w:rsid w:val="0014037D"/>
    <w:rsid w:val="0014108C"/>
    <w:rsid w:val="00141137"/>
    <w:rsid w:val="0014240B"/>
    <w:rsid w:val="001424C8"/>
    <w:rsid w:val="00142587"/>
    <w:rsid w:val="0014316B"/>
    <w:rsid w:val="001431BE"/>
    <w:rsid w:val="001434ED"/>
    <w:rsid w:val="0014353D"/>
    <w:rsid w:val="00143B34"/>
    <w:rsid w:val="00144231"/>
    <w:rsid w:val="00144544"/>
    <w:rsid w:val="001447B4"/>
    <w:rsid w:val="0014543A"/>
    <w:rsid w:val="00145678"/>
    <w:rsid w:val="001457C6"/>
    <w:rsid w:val="001463B2"/>
    <w:rsid w:val="0014669C"/>
    <w:rsid w:val="001468AC"/>
    <w:rsid w:val="00146A11"/>
    <w:rsid w:val="00146A2C"/>
    <w:rsid w:val="00146A8D"/>
    <w:rsid w:val="00146AB8"/>
    <w:rsid w:val="00146B4D"/>
    <w:rsid w:val="00146C6C"/>
    <w:rsid w:val="001478BC"/>
    <w:rsid w:val="00147A28"/>
    <w:rsid w:val="0015029A"/>
    <w:rsid w:val="00150542"/>
    <w:rsid w:val="00150F1E"/>
    <w:rsid w:val="00151AE8"/>
    <w:rsid w:val="00151CCF"/>
    <w:rsid w:val="00151E26"/>
    <w:rsid w:val="00151F20"/>
    <w:rsid w:val="00152793"/>
    <w:rsid w:val="001529D5"/>
    <w:rsid w:val="001534F6"/>
    <w:rsid w:val="001535A5"/>
    <w:rsid w:val="00153791"/>
    <w:rsid w:val="00153B32"/>
    <w:rsid w:val="00154255"/>
    <w:rsid w:val="00154289"/>
    <w:rsid w:val="00154327"/>
    <w:rsid w:val="0015436F"/>
    <w:rsid w:val="00154391"/>
    <w:rsid w:val="001548CF"/>
    <w:rsid w:val="00154F19"/>
    <w:rsid w:val="001552E1"/>
    <w:rsid w:val="0015550A"/>
    <w:rsid w:val="00155A40"/>
    <w:rsid w:val="00155FE7"/>
    <w:rsid w:val="00156113"/>
    <w:rsid w:val="00156233"/>
    <w:rsid w:val="0015634E"/>
    <w:rsid w:val="00157ACF"/>
    <w:rsid w:val="00157C26"/>
    <w:rsid w:val="00157C72"/>
    <w:rsid w:val="001601EA"/>
    <w:rsid w:val="00160290"/>
    <w:rsid w:val="001602FA"/>
    <w:rsid w:val="00160388"/>
    <w:rsid w:val="001606C6"/>
    <w:rsid w:val="00160865"/>
    <w:rsid w:val="001611AE"/>
    <w:rsid w:val="00161306"/>
    <w:rsid w:val="0016148B"/>
    <w:rsid w:val="00161633"/>
    <w:rsid w:val="001618D2"/>
    <w:rsid w:val="001618DD"/>
    <w:rsid w:val="00161A9D"/>
    <w:rsid w:val="00161BD6"/>
    <w:rsid w:val="00161C8B"/>
    <w:rsid w:val="00162557"/>
    <w:rsid w:val="00162713"/>
    <w:rsid w:val="00162B97"/>
    <w:rsid w:val="00162E42"/>
    <w:rsid w:val="001630AC"/>
    <w:rsid w:val="001631F7"/>
    <w:rsid w:val="00163439"/>
    <w:rsid w:val="0016343F"/>
    <w:rsid w:val="00163518"/>
    <w:rsid w:val="00163530"/>
    <w:rsid w:val="001636D7"/>
    <w:rsid w:val="00163788"/>
    <w:rsid w:val="00163C2B"/>
    <w:rsid w:val="00163EE5"/>
    <w:rsid w:val="00164A36"/>
    <w:rsid w:val="00164D73"/>
    <w:rsid w:val="00164DC2"/>
    <w:rsid w:val="00164F6E"/>
    <w:rsid w:val="00164F7C"/>
    <w:rsid w:val="0016511B"/>
    <w:rsid w:val="0016547F"/>
    <w:rsid w:val="0016557E"/>
    <w:rsid w:val="001655DC"/>
    <w:rsid w:val="001656DF"/>
    <w:rsid w:val="00165B77"/>
    <w:rsid w:val="00165D2D"/>
    <w:rsid w:val="001665C8"/>
    <w:rsid w:val="00166A48"/>
    <w:rsid w:val="00166FD1"/>
    <w:rsid w:val="0016719C"/>
    <w:rsid w:val="0016763E"/>
    <w:rsid w:val="0016794A"/>
    <w:rsid w:val="00167CE9"/>
    <w:rsid w:val="001707D1"/>
    <w:rsid w:val="00170A8C"/>
    <w:rsid w:val="00170A8D"/>
    <w:rsid w:val="00170EBF"/>
    <w:rsid w:val="00170F73"/>
    <w:rsid w:val="00171024"/>
    <w:rsid w:val="001710DE"/>
    <w:rsid w:val="0017172B"/>
    <w:rsid w:val="001717F1"/>
    <w:rsid w:val="00171AE6"/>
    <w:rsid w:val="0017239D"/>
    <w:rsid w:val="00172E88"/>
    <w:rsid w:val="00172EB7"/>
    <w:rsid w:val="0017377C"/>
    <w:rsid w:val="0017379B"/>
    <w:rsid w:val="00173943"/>
    <w:rsid w:val="00173EC8"/>
    <w:rsid w:val="00173EFF"/>
    <w:rsid w:val="00174009"/>
    <w:rsid w:val="001749CD"/>
    <w:rsid w:val="00174FF0"/>
    <w:rsid w:val="00174FF5"/>
    <w:rsid w:val="001750A9"/>
    <w:rsid w:val="001750C5"/>
    <w:rsid w:val="0017534C"/>
    <w:rsid w:val="0017541C"/>
    <w:rsid w:val="00175B73"/>
    <w:rsid w:val="00175EF6"/>
    <w:rsid w:val="001768A4"/>
    <w:rsid w:val="00176CAC"/>
    <w:rsid w:val="0017735E"/>
    <w:rsid w:val="0017777D"/>
    <w:rsid w:val="00177964"/>
    <w:rsid w:val="00177C3E"/>
    <w:rsid w:val="00180087"/>
    <w:rsid w:val="00180426"/>
    <w:rsid w:val="0018046A"/>
    <w:rsid w:val="001804AB"/>
    <w:rsid w:val="001805FC"/>
    <w:rsid w:val="00180712"/>
    <w:rsid w:val="001808FC"/>
    <w:rsid w:val="00180A05"/>
    <w:rsid w:val="00180EF0"/>
    <w:rsid w:val="00180F09"/>
    <w:rsid w:val="001810C9"/>
    <w:rsid w:val="00181155"/>
    <w:rsid w:val="0018115E"/>
    <w:rsid w:val="00181377"/>
    <w:rsid w:val="00181C12"/>
    <w:rsid w:val="00181F99"/>
    <w:rsid w:val="001822CD"/>
    <w:rsid w:val="001824A8"/>
    <w:rsid w:val="0018268F"/>
    <w:rsid w:val="001827BA"/>
    <w:rsid w:val="00182917"/>
    <w:rsid w:val="0018295F"/>
    <w:rsid w:val="00182A06"/>
    <w:rsid w:val="00182CF1"/>
    <w:rsid w:val="00182D42"/>
    <w:rsid w:val="00182E9E"/>
    <w:rsid w:val="001835C0"/>
    <w:rsid w:val="00183AE7"/>
    <w:rsid w:val="00183F81"/>
    <w:rsid w:val="00184517"/>
    <w:rsid w:val="00184571"/>
    <w:rsid w:val="00184980"/>
    <w:rsid w:val="00184C79"/>
    <w:rsid w:val="00184DB0"/>
    <w:rsid w:val="00184F7B"/>
    <w:rsid w:val="001855A1"/>
    <w:rsid w:val="001855BB"/>
    <w:rsid w:val="0018560D"/>
    <w:rsid w:val="0018592E"/>
    <w:rsid w:val="00185A21"/>
    <w:rsid w:val="00185B6E"/>
    <w:rsid w:val="0018605D"/>
    <w:rsid w:val="001860EA"/>
    <w:rsid w:val="00186161"/>
    <w:rsid w:val="001862F3"/>
    <w:rsid w:val="00186344"/>
    <w:rsid w:val="00186736"/>
    <w:rsid w:val="00186935"/>
    <w:rsid w:val="00186C36"/>
    <w:rsid w:val="00186E42"/>
    <w:rsid w:val="00186EAD"/>
    <w:rsid w:val="00187006"/>
    <w:rsid w:val="001873E0"/>
    <w:rsid w:val="001874D0"/>
    <w:rsid w:val="0018789E"/>
    <w:rsid w:val="00187A59"/>
    <w:rsid w:val="00187A75"/>
    <w:rsid w:val="00190274"/>
    <w:rsid w:val="0019061B"/>
    <w:rsid w:val="001909EB"/>
    <w:rsid w:val="00190BA7"/>
    <w:rsid w:val="0019163A"/>
    <w:rsid w:val="00191650"/>
    <w:rsid w:val="0019168E"/>
    <w:rsid w:val="00191F7D"/>
    <w:rsid w:val="001924F2"/>
    <w:rsid w:val="001925AF"/>
    <w:rsid w:val="00192744"/>
    <w:rsid w:val="00192999"/>
    <w:rsid w:val="00192CCC"/>
    <w:rsid w:val="00192DEC"/>
    <w:rsid w:val="00193384"/>
    <w:rsid w:val="00193515"/>
    <w:rsid w:val="0019383C"/>
    <w:rsid w:val="001939C7"/>
    <w:rsid w:val="00193F15"/>
    <w:rsid w:val="001940E7"/>
    <w:rsid w:val="00194406"/>
    <w:rsid w:val="00194FB5"/>
    <w:rsid w:val="00195340"/>
    <w:rsid w:val="001956D9"/>
    <w:rsid w:val="00195D35"/>
    <w:rsid w:val="001962CB"/>
    <w:rsid w:val="0019676B"/>
    <w:rsid w:val="0019683A"/>
    <w:rsid w:val="00196948"/>
    <w:rsid w:val="00197135"/>
    <w:rsid w:val="001974F9"/>
    <w:rsid w:val="001975C5"/>
    <w:rsid w:val="001977C4"/>
    <w:rsid w:val="00197DB7"/>
    <w:rsid w:val="00197F1C"/>
    <w:rsid w:val="001A0146"/>
    <w:rsid w:val="001A0843"/>
    <w:rsid w:val="001A133D"/>
    <w:rsid w:val="001A184F"/>
    <w:rsid w:val="001A1A87"/>
    <w:rsid w:val="001A1D6F"/>
    <w:rsid w:val="001A2215"/>
    <w:rsid w:val="001A2243"/>
    <w:rsid w:val="001A2550"/>
    <w:rsid w:val="001A263B"/>
    <w:rsid w:val="001A281D"/>
    <w:rsid w:val="001A2901"/>
    <w:rsid w:val="001A2E90"/>
    <w:rsid w:val="001A3548"/>
    <w:rsid w:val="001A35AC"/>
    <w:rsid w:val="001A3655"/>
    <w:rsid w:val="001A37F5"/>
    <w:rsid w:val="001A3870"/>
    <w:rsid w:val="001A38DC"/>
    <w:rsid w:val="001A3929"/>
    <w:rsid w:val="001A3DEB"/>
    <w:rsid w:val="001A3F51"/>
    <w:rsid w:val="001A400D"/>
    <w:rsid w:val="001A402C"/>
    <w:rsid w:val="001A4588"/>
    <w:rsid w:val="001A4637"/>
    <w:rsid w:val="001A472F"/>
    <w:rsid w:val="001A4782"/>
    <w:rsid w:val="001A4974"/>
    <w:rsid w:val="001A49D6"/>
    <w:rsid w:val="001A4B8B"/>
    <w:rsid w:val="001A4C9E"/>
    <w:rsid w:val="001A4E03"/>
    <w:rsid w:val="001A549E"/>
    <w:rsid w:val="001A560F"/>
    <w:rsid w:val="001A57E8"/>
    <w:rsid w:val="001A58AF"/>
    <w:rsid w:val="001A5AFC"/>
    <w:rsid w:val="001A5E18"/>
    <w:rsid w:val="001A6320"/>
    <w:rsid w:val="001A6326"/>
    <w:rsid w:val="001A693F"/>
    <w:rsid w:val="001A6A3F"/>
    <w:rsid w:val="001A6FC3"/>
    <w:rsid w:val="001A711B"/>
    <w:rsid w:val="001A7551"/>
    <w:rsid w:val="001A7641"/>
    <w:rsid w:val="001A7706"/>
    <w:rsid w:val="001A7B30"/>
    <w:rsid w:val="001B072B"/>
    <w:rsid w:val="001B0A42"/>
    <w:rsid w:val="001B1151"/>
    <w:rsid w:val="001B11E4"/>
    <w:rsid w:val="001B1266"/>
    <w:rsid w:val="001B1431"/>
    <w:rsid w:val="001B14F9"/>
    <w:rsid w:val="001B171A"/>
    <w:rsid w:val="001B1A54"/>
    <w:rsid w:val="001B1BEE"/>
    <w:rsid w:val="001B28EA"/>
    <w:rsid w:val="001B2E6D"/>
    <w:rsid w:val="001B35BC"/>
    <w:rsid w:val="001B36B0"/>
    <w:rsid w:val="001B3712"/>
    <w:rsid w:val="001B3936"/>
    <w:rsid w:val="001B4065"/>
    <w:rsid w:val="001B41B9"/>
    <w:rsid w:val="001B4983"/>
    <w:rsid w:val="001B4BB3"/>
    <w:rsid w:val="001B4C2B"/>
    <w:rsid w:val="001B4C9C"/>
    <w:rsid w:val="001B4E6D"/>
    <w:rsid w:val="001B57F9"/>
    <w:rsid w:val="001B58CA"/>
    <w:rsid w:val="001B5A09"/>
    <w:rsid w:val="001B5E27"/>
    <w:rsid w:val="001B640C"/>
    <w:rsid w:val="001B655B"/>
    <w:rsid w:val="001B6C47"/>
    <w:rsid w:val="001B6C5C"/>
    <w:rsid w:val="001B7014"/>
    <w:rsid w:val="001B710C"/>
    <w:rsid w:val="001B7176"/>
    <w:rsid w:val="001B7A63"/>
    <w:rsid w:val="001B7C8D"/>
    <w:rsid w:val="001B7F31"/>
    <w:rsid w:val="001C05EB"/>
    <w:rsid w:val="001C0732"/>
    <w:rsid w:val="001C07FD"/>
    <w:rsid w:val="001C0879"/>
    <w:rsid w:val="001C09AB"/>
    <w:rsid w:val="001C0C03"/>
    <w:rsid w:val="001C0E54"/>
    <w:rsid w:val="001C130A"/>
    <w:rsid w:val="001C14EB"/>
    <w:rsid w:val="001C1507"/>
    <w:rsid w:val="001C155A"/>
    <w:rsid w:val="001C1794"/>
    <w:rsid w:val="001C1AC6"/>
    <w:rsid w:val="001C1C3B"/>
    <w:rsid w:val="001C1CBD"/>
    <w:rsid w:val="001C1F5A"/>
    <w:rsid w:val="001C1FA5"/>
    <w:rsid w:val="001C1FBF"/>
    <w:rsid w:val="001C2123"/>
    <w:rsid w:val="001C247D"/>
    <w:rsid w:val="001C24BB"/>
    <w:rsid w:val="001C3161"/>
    <w:rsid w:val="001C3473"/>
    <w:rsid w:val="001C354D"/>
    <w:rsid w:val="001C3B90"/>
    <w:rsid w:val="001C3F1F"/>
    <w:rsid w:val="001C42D1"/>
    <w:rsid w:val="001C4615"/>
    <w:rsid w:val="001C4821"/>
    <w:rsid w:val="001C4843"/>
    <w:rsid w:val="001C4B33"/>
    <w:rsid w:val="001C4D5F"/>
    <w:rsid w:val="001C4DBA"/>
    <w:rsid w:val="001C4EE4"/>
    <w:rsid w:val="001C53E7"/>
    <w:rsid w:val="001C55AE"/>
    <w:rsid w:val="001C57CA"/>
    <w:rsid w:val="001C5C85"/>
    <w:rsid w:val="001C6016"/>
    <w:rsid w:val="001C60B5"/>
    <w:rsid w:val="001C61D0"/>
    <w:rsid w:val="001C641C"/>
    <w:rsid w:val="001C68DD"/>
    <w:rsid w:val="001C69C1"/>
    <w:rsid w:val="001C6A50"/>
    <w:rsid w:val="001C6A81"/>
    <w:rsid w:val="001C6D26"/>
    <w:rsid w:val="001C6FB0"/>
    <w:rsid w:val="001C7129"/>
    <w:rsid w:val="001C72A8"/>
    <w:rsid w:val="001C79D9"/>
    <w:rsid w:val="001C7E2B"/>
    <w:rsid w:val="001D01F3"/>
    <w:rsid w:val="001D05AC"/>
    <w:rsid w:val="001D0619"/>
    <w:rsid w:val="001D0650"/>
    <w:rsid w:val="001D096D"/>
    <w:rsid w:val="001D097B"/>
    <w:rsid w:val="001D0ABE"/>
    <w:rsid w:val="001D0D7F"/>
    <w:rsid w:val="001D1064"/>
    <w:rsid w:val="001D16A3"/>
    <w:rsid w:val="001D1A22"/>
    <w:rsid w:val="001D1F33"/>
    <w:rsid w:val="001D1FA6"/>
    <w:rsid w:val="001D21B2"/>
    <w:rsid w:val="001D26C3"/>
    <w:rsid w:val="001D2859"/>
    <w:rsid w:val="001D2A1A"/>
    <w:rsid w:val="001D2EF6"/>
    <w:rsid w:val="001D3097"/>
    <w:rsid w:val="001D331E"/>
    <w:rsid w:val="001D3329"/>
    <w:rsid w:val="001D33DA"/>
    <w:rsid w:val="001D3620"/>
    <w:rsid w:val="001D362A"/>
    <w:rsid w:val="001D3A34"/>
    <w:rsid w:val="001D450D"/>
    <w:rsid w:val="001D45F9"/>
    <w:rsid w:val="001D4863"/>
    <w:rsid w:val="001D5071"/>
    <w:rsid w:val="001D5188"/>
    <w:rsid w:val="001D5281"/>
    <w:rsid w:val="001D52F7"/>
    <w:rsid w:val="001D57BC"/>
    <w:rsid w:val="001D57EC"/>
    <w:rsid w:val="001D5871"/>
    <w:rsid w:val="001D5B26"/>
    <w:rsid w:val="001D5F7C"/>
    <w:rsid w:val="001D60FE"/>
    <w:rsid w:val="001D63E2"/>
    <w:rsid w:val="001D6E1C"/>
    <w:rsid w:val="001D71F4"/>
    <w:rsid w:val="001D7B92"/>
    <w:rsid w:val="001D7C2D"/>
    <w:rsid w:val="001D7CC8"/>
    <w:rsid w:val="001E0466"/>
    <w:rsid w:val="001E046B"/>
    <w:rsid w:val="001E06F4"/>
    <w:rsid w:val="001E0D87"/>
    <w:rsid w:val="001E123C"/>
    <w:rsid w:val="001E162F"/>
    <w:rsid w:val="001E1EAC"/>
    <w:rsid w:val="001E218A"/>
    <w:rsid w:val="001E2481"/>
    <w:rsid w:val="001E2C2C"/>
    <w:rsid w:val="001E2EDE"/>
    <w:rsid w:val="001E316B"/>
    <w:rsid w:val="001E3243"/>
    <w:rsid w:val="001E32CC"/>
    <w:rsid w:val="001E3429"/>
    <w:rsid w:val="001E348B"/>
    <w:rsid w:val="001E34C7"/>
    <w:rsid w:val="001E357D"/>
    <w:rsid w:val="001E3C42"/>
    <w:rsid w:val="001E3F8A"/>
    <w:rsid w:val="001E44EC"/>
    <w:rsid w:val="001E4576"/>
    <w:rsid w:val="001E4ED5"/>
    <w:rsid w:val="001E52EA"/>
    <w:rsid w:val="001E53A8"/>
    <w:rsid w:val="001E54F3"/>
    <w:rsid w:val="001E5FA9"/>
    <w:rsid w:val="001E641C"/>
    <w:rsid w:val="001E653D"/>
    <w:rsid w:val="001E69BA"/>
    <w:rsid w:val="001E6F1C"/>
    <w:rsid w:val="001E71F4"/>
    <w:rsid w:val="001E73B1"/>
    <w:rsid w:val="001E7AF9"/>
    <w:rsid w:val="001E7C7C"/>
    <w:rsid w:val="001E7CEB"/>
    <w:rsid w:val="001F0158"/>
    <w:rsid w:val="001F02FB"/>
    <w:rsid w:val="001F0810"/>
    <w:rsid w:val="001F0D64"/>
    <w:rsid w:val="001F1826"/>
    <w:rsid w:val="001F1924"/>
    <w:rsid w:val="001F1A61"/>
    <w:rsid w:val="001F1EE3"/>
    <w:rsid w:val="001F1F2E"/>
    <w:rsid w:val="001F2339"/>
    <w:rsid w:val="001F2730"/>
    <w:rsid w:val="001F27A2"/>
    <w:rsid w:val="001F3138"/>
    <w:rsid w:val="001F3359"/>
    <w:rsid w:val="001F36D2"/>
    <w:rsid w:val="001F37BA"/>
    <w:rsid w:val="001F3AC5"/>
    <w:rsid w:val="001F3AE3"/>
    <w:rsid w:val="001F3D42"/>
    <w:rsid w:val="001F3D4C"/>
    <w:rsid w:val="001F3FD1"/>
    <w:rsid w:val="001F4C45"/>
    <w:rsid w:val="001F4C96"/>
    <w:rsid w:val="001F53F9"/>
    <w:rsid w:val="001F590D"/>
    <w:rsid w:val="001F618F"/>
    <w:rsid w:val="001F655E"/>
    <w:rsid w:val="001F6653"/>
    <w:rsid w:val="001F6838"/>
    <w:rsid w:val="001F703E"/>
    <w:rsid w:val="001F72FF"/>
    <w:rsid w:val="001F75ED"/>
    <w:rsid w:val="002000E1"/>
    <w:rsid w:val="00200516"/>
    <w:rsid w:val="0020064F"/>
    <w:rsid w:val="00200F16"/>
    <w:rsid w:val="0020131F"/>
    <w:rsid w:val="00201524"/>
    <w:rsid w:val="0020182D"/>
    <w:rsid w:val="00201ED3"/>
    <w:rsid w:val="002022CF"/>
    <w:rsid w:val="002025DC"/>
    <w:rsid w:val="0020358F"/>
    <w:rsid w:val="00203A4F"/>
    <w:rsid w:val="00203D87"/>
    <w:rsid w:val="002042F7"/>
    <w:rsid w:val="0020438A"/>
    <w:rsid w:val="0020486E"/>
    <w:rsid w:val="002048DA"/>
    <w:rsid w:val="00204D74"/>
    <w:rsid w:val="0020535E"/>
    <w:rsid w:val="0020544A"/>
    <w:rsid w:val="00205871"/>
    <w:rsid w:val="002058F8"/>
    <w:rsid w:val="00205CEF"/>
    <w:rsid w:val="00205D37"/>
    <w:rsid w:val="002063EA"/>
    <w:rsid w:val="0020671A"/>
    <w:rsid w:val="002067A4"/>
    <w:rsid w:val="00206E6C"/>
    <w:rsid w:val="00206F7E"/>
    <w:rsid w:val="002070BC"/>
    <w:rsid w:val="00207606"/>
    <w:rsid w:val="00207631"/>
    <w:rsid w:val="002076FF"/>
    <w:rsid w:val="00207A30"/>
    <w:rsid w:val="00207B25"/>
    <w:rsid w:val="00207D3E"/>
    <w:rsid w:val="00207EC5"/>
    <w:rsid w:val="00207F35"/>
    <w:rsid w:val="0021005C"/>
    <w:rsid w:val="0021020C"/>
    <w:rsid w:val="00210258"/>
    <w:rsid w:val="0021126D"/>
    <w:rsid w:val="002112EE"/>
    <w:rsid w:val="002114B2"/>
    <w:rsid w:val="00211949"/>
    <w:rsid w:val="00211BAC"/>
    <w:rsid w:val="00211D50"/>
    <w:rsid w:val="00211FAF"/>
    <w:rsid w:val="0021232D"/>
    <w:rsid w:val="00212405"/>
    <w:rsid w:val="0021244F"/>
    <w:rsid w:val="00212CA5"/>
    <w:rsid w:val="00212DCC"/>
    <w:rsid w:val="00213093"/>
    <w:rsid w:val="00213207"/>
    <w:rsid w:val="00213A49"/>
    <w:rsid w:val="00213C25"/>
    <w:rsid w:val="00213D03"/>
    <w:rsid w:val="00213FEA"/>
    <w:rsid w:val="002141A3"/>
    <w:rsid w:val="002144FD"/>
    <w:rsid w:val="002146C5"/>
    <w:rsid w:val="002147E5"/>
    <w:rsid w:val="00214F3E"/>
    <w:rsid w:val="0021503E"/>
    <w:rsid w:val="00215682"/>
    <w:rsid w:val="00215F4A"/>
    <w:rsid w:val="00215F74"/>
    <w:rsid w:val="002161C4"/>
    <w:rsid w:val="0021639A"/>
    <w:rsid w:val="002163AC"/>
    <w:rsid w:val="00216793"/>
    <w:rsid w:val="002167A2"/>
    <w:rsid w:val="002167F6"/>
    <w:rsid w:val="00216C17"/>
    <w:rsid w:val="00216CCA"/>
    <w:rsid w:val="002170EA"/>
    <w:rsid w:val="002170FB"/>
    <w:rsid w:val="00217768"/>
    <w:rsid w:val="00217DA1"/>
    <w:rsid w:val="00220D69"/>
    <w:rsid w:val="002213D6"/>
    <w:rsid w:val="00221434"/>
    <w:rsid w:val="0022143C"/>
    <w:rsid w:val="002220B3"/>
    <w:rsid w:val="002222C4"/>
    <w:rsid w:val="00222741"/>
    <w:rsid w:val="0022376C"/>
    <w:rsid w:val="002237A9"/>
    <w:rsid w:val="00224A83"/>
    <w:rsid w:val="00224D5E"/>
    <w:rsid w:val="00224E16"/>
    <w:rsid w:val="00224FE2"/>
    <w:rsid w:val="0022545E"/>
    <w:rsid w:val="002254D3"/>
    <w:rsid w:val="002256A2"/>
    <w:rsid w:val="00225726"/>
    <w:rsid w:val="00225987"/>
    <w:rsid w:val="00225A91"/>
    <w:rsid w:val="002261EF"/>
    <w:rsid w:val="00226289"/>
    <w:rsid w:val="002269F7"/>
    <w:rsid w:val="00226CCF"/>
    <w:rsid w:val="00227226"/>
    <w:rsid w:val="002273A9"/>
    <w:rsid w:val="00227923"/>
    <w:rsid w:val="00227AD5"/>
    <w:rsid w:val="00227C6C"/>
    <w:rsid w:val="00227C7B"/>
    <w:rsid w:val="00227EEC"/>
    <w:rsid w:val="002303D2"/>
    <w:rsid w:val="002303D7"/>
    <w:rsid w:val="002306BF"/>
    <w:rsid w:val="00230FD1"/>
    <w:rsid w:val="00232139"/>
    <w:rsid w:val="0023277F"/>
    <w:rsid w:val="00232994"/>
    <w:rsid w:val="00232B13"/>
    <w:rsid w:val="00232B9C"/>
    <w:rsid w:val="00232CD7"/>
    <w:rsid w:val="00232CEA"/>
    <w:rsid w:val="00232DD0"/>
    <w:rsid w:val="00233510"/>
    <w:rsid w:val="00233748"/>
    <w:rsid w:val="002339FF"/>
    <w:rsid w:val="00233A8B"/>
    <w:rsid w:val="00233B82"/>
    <w:rsid w:val="00233C9D"/>
    <w:rsid w:val="00233E71"/>
    <w:rsid w:val="00233F74"/>
    <w:rsid w:val="002344F8"/>
    <w:rsid w:val="00234538"/>
    <w:rsid w:val="0023480F"/>
    <w:rsid w:val="00234B5E"/>
    <w:rsid w:val="00235083"/>
    <w:rsid w:val="002352BD"/>
    <w:rsid w:val="00235510"/>
    <w:rsid w:val="00236315"/>
    <w:rsid w:val="002365C0"/>
    <w:rsid w:val="00236863"/>
    <w:rsid w:val="00236A34"/>
    <w:rsid w:val="00236A64"/>
    <w:rsid w:val="00236D4A"/>
    <w:rsid w:val="00237057"/>
    <w:rsid w:val="002371E0"/>
    <w:rsid w:val="00237229"/>
    <w:rsid w:val="0023753C"/>
    <w:rsid w:val="0023783D"/>
    <w:rsid w:val="00237859"/>
    <w:rsid w:val="0023795D"/>
    <w:rsid w:val="00237EE9"/>
    <w:rsid w:val="002400A4"/>
    <w:rsid w:val="0024036A"/>
    <w:rsid w:val="00240868"/>
    <w:rsid w:val="00240980"/>
    <w:rsid w:val="00240A14"/>
    <w:rsid w:val="00240CA5"/>
    <w:rsid w:val="00240CD1"/>
    <w:rsid w:val="00240D20"/>
    <w:rsid w:val="00242176"/>
    <w:rsid w:val="00242202"/>
    <w:rsid w:val="002427A2"/>
    <w:rsid w:val="00242A34"/>
    <w:rsid w:val="002437E0"/>
    <w:rsid w:val="00243E6B"/>
    <w:rsid w:val="0024400F"/>
    <w:rsid w:val="002441AA"/>
    <w:rsid w:val="002442D7"/>
    <w:rsid w:val="00244654"/>
    <w:rsid w:val="002448E9"/>
    <w:rsid w:val="0024496E"/>
    <w:rsid w:val="00244E06"/>
    <w:rsid w:val="0024503B"/>
    <w:rsid w:val="002451DB"/>
    <w:rsid w:val="00245285"/>
    <w:rsid w:val="0024528B"/>
    <w:rsid w:val="0024564F"/>
    <w:rsid w:val="0024578D"/>
    <w:rsid w:val="00245A01"/>
    <w:rsid w:val="00245B3E"/>
    <w:rsid w:val="00245C07"/>
    <w:rsid w:val="00245F48"/>
    <w:rsid w:val="00245FD8"/>
    <w:rsid w:val="0024661D"/>
    <w:rsid w:val="00246987"/>
    <w:rsid w:val="00246CC3"/>
    <w:rsid w:val="00246CD2"/>
    <w:rsid w:val="00246EFF"/>
    <w:rsid w:val="00246F71"/>
    <w:rsid w:val="002474E9"/>
    <w:rsid w:val="0024763A"/>
    <w:rsid w:val="0024771B"/>
    <w:rsid w:val="00247C71"/>
    <w:rsid w:val="00250019"/>
    <w:rsid w:val="00250270"/>
    <w:rsid w:val="00250325"/>
    <w:rsid w:val="00250530"/>
    <w:rsid w:val="002506F0"/>
    <w:rsid w:val="00250D44"/>
    <w:rsid w:val="00250FC9"/>
    <w:rsid w:val="00251632"/>
    <w:rsid w:val="00251640"/>
    <w:rsid w:val="002518A9"/>
    <w:rsid w:val="0025198D"/>
    <w:rsid w:val="00251F24"/>
    <w:rsid w:val="002520D3"/>
    <w:rsid w:val="00252435"/>
    <w:rsid w:val="002524BE"/>
    <w:rsid w:val="002527AB"/>
    <w:rsid w:val="00252955"/>
    <w:rsid w:val="00252BD7"/>
    <w:rsid w:val="00252D3F"/>
    <w:rsid w:val="002530CC"/>
    <w:rsid w:val="0025337B"/>
    <w:rsid w:val="0025346C"/>
    <w:rsid w:val="00253523"/>
    <w:rsid w:val="0025364D"/>
    <w:rsid w:val="002538CC"/>
    <w:rsid w:val="00253A0E"/>
    <w:rsid w:val="00253DF4"/>
    <w:rsid w:val="00253E5E"/>
    <w:rsid w:val="002540B8"/>
    <w:rsid w:val="00254473"/>
    <w:rsid w:val="00254629"/>
    <w:rsid w:val="002549B1"/>
    <w:rsid w:val="00254C56"/>
    <w:rsid w:val="00254D2B"/>
    <w:rsid w:val="00255024"/>
    <w:rsid w:val="00255087"/>
    <w:rsid w:val="0025582E"/>
    <w:rsid w:val="00255A22"/>
    <w:rsid w:val="00256001"/>
    <w:rsid w:val="0025600E"/>
    <w:rsid w:val="00256724"/>
    <w:rsid w:val="0025694E"/>
    <w:rsid w:val="00256D37"/>
    <w:rsid w:val="00256EF1"/>
    <w:rsid w:val="002570B1"/>
    <w:rsid w:val="002572E5"/>
    <w:rsid w:val="0025738A"/>
    <w:rsid w:val="00257A43"/>
    <w:rsid w:val="00257D2B"/>
    <w:rsid w:val="00257E44"/>
    <w:rsid w:val="00257FC9"/>
    <w:rsid w:val="002600FC"/>
    <w:rsid w:val="002602F7"/>
    <w:rsid w:val="002609E8"/>
    <w:rsid w:val="00260A9A"/>
    <w:rsid w:val="00260C72"/>
    <w:rsid w:val="00261906"/>
    <w:rsid w:val="00261CB8"/>
    <w:rsid w:val="00261D6B"/>
    <w:rsid w:val="00262165"/>
    <w:rsid w:val="002624E6"/>
    <w:rsid w:val="0026292D"/>
    <w:rsid w:val="002629D9"/>
    <w:rsid w:val="00262E2E"/>
    <w:rsid w:val="002631F6"/>
    <w:rsid w:val="00263676"/>
    <w:rsid w:val="002636DE"/>
    <w:rsid w:val="00263807"/>
    <w:rsid w:val="00263D1A"/>
    <w:rsid w:val="00263D7D"/>
    <w:rsid w:val="002646D1"/>
    <w:rsid w:val="002649E4"/>
    <w:rsid w:val="00264D17"/>
    <w:rsid w:val="002651E6"/>
    <w:rsid w:val="002658AF"/>
    <w:rsid w:val="00265977"/>
    <w:rsid w:val="00265B5C"/>
    <w:rsid w:val="0026655B"/>
    <w:rsid w:val="002665D5"/>
    <w:rsid w:val="002666D2"/>
    <w:rsid w:val="00266B2A"/>
    <w:rsid w:val="0026734B"/>
    <w:rsid w:val="00267BC6"/>
    <w:rsid w:val="00270351"/>
    <w:rsid w:val="002707D3"/>
    <w:rsid w:val="00270B13"/>
    <w:rsid w:val="00270B5A"/>
    <w:rsid w:val="00270C6C"/>
    <w:rsid w:val="00271068"/>
    <w:rsid w:val="002713ED"/>
    <w:rsid w:val="00271BF7"/>
    <w:rsid w:val="002722D7"/>
    <w:rsid w:val="00272373"/>
    <w:rsid w:val="002728E6"/>
    <w:rsid w:val="00272B58"/>
    <w:rsid w:val="00272C98"/>
    <w:rsid w:val="00273161"/>
    <w:rsid w:val="002734FE"/>
    <w:rsid w:val="00273E70"/>
    <w:rsid w:val="00274000"/>
    <w:rsid w:val="002744E3"/>
    <w:rsid w:val="002746CC"/>
    <w:rsid w:val="002747A6"/>
    <w:rsid w:val="002748C5"/>
    <w:rsid w:val="002749E6"/>
    <w:rsid w:val="00274E60"/>
    <w:rsid w:val="00274F96"/>
    <w:rsid w:val="002751C5"/>
    <w:rsid w:val="00275529"/>
    <w:rsid w:val="002755EB"/>
    <w:rsid w:val="00276123"/>
    <w:rsid w:val="0027617C"/>
    <w:rsid w:val="00276222"/>
    <w:rsid w:val="00276510"/>
    <w:rsid w:val="00276872"/>
    <w:rsid w:val="00276BF8"/>
    <w:rsid w:val="00276DEB"/>
    <w:rsid w:val="00276F0D"/>
    <w:rsid w:val="002772A7"/>
    <w:rsid w:val="00277596"/>
    <w:rsid w:val="00277726"/>
    <w:rsid w:val="002777F0"/>
    <w:rsid w:val="002779AA"/>
    <w:rsid w:val="00277BD4"/>
    <w:rsid w:val="00277FFB"/>
    <w:rsid w:val="0028077A"/>
    <w:rsid w:val="002809C8"/>
    <w:rsid w:val="002809F9"/>
    <w:rsid w:val="0028100E"/>
    <w:rsid w:val="002810DE"/>
    <w:rsid w:val="00281239"/>
    <w:rsid w:val="00281C62"/>
    <w:rsid w:val="00281D76"/>
    <w:rsid w:val="00281FEF"/>
    <w:rsid w:val="00282208"/>
    <w:rsid w:val="00282550"/>
    <w:rsid w:val="00282E42"/>
    <w:rsid w:val="0028334A"/>
    <w:rsid w:val="0028362F"/>
    <w:rsid w:val="00283670"/>
    <w:rsid w:val="00283692"/>
    <w:rsid w:val="0028371D"/>
    <w:rsid w:val="00283DE3"/>
    <w:rsid w:val="0028428C"/>
    <w:rsid w:val="002842E3"/>
    <w:rsid w:val="002847CA"/>
    <w:rsid w:val="002850AC"/>
    <w:rsid w:val="002853F9"/>
    <w:rsid w:val="00285741"/>
    <w:rsid w:val="0028626E"/>
    <w:rsid w:val="0028646B"/>
    <w:rsid w:val="00286565"/>
    <w:rsid w:val="00286A5A"/>
    <w:rsid w:val="002873D6"/>
    <w:rsid w:val="0029012F"/>
    <w:rsid w:val="0029016C"/>
    <w:rsid w:val="00290185"/>
    <w:rsid w:val="00290614"/>
    <w:rsid w:val="002909D6"/>
    <w:rsid w:val="00291084"/>
    <w:rsid w:val="0029109C"/>
    <w:rsid w:val="00291155"/>
    <w:rsid w:val="0029180B"/>
    <w:rsid w:val="00291846"/>
    <w:rsid w:val="002919F5"/>
    <w:rsid w:val="00291ABA"/>
    <w:rsid w:val="00291D8D"/>
    <w:rsid w:val="00291DA2"/>
    <w:rsid w:val="00291E1E"/>
    <w:rsid w:val="00291F65"/>
    <w:rsid w:val="002920E7"/>
    <w:rsid w:val="0029285B"/>
    <w:rsid w:val="00292CAE"/>
    <w:rsid w:val="00292CFD"/>
    <w:rsid w:val="00292E4A"/>
    <w:rsid w:val="00292E56"/>
    <w:rsid w:val="00293135"/>
    <w:rsid w:val="002931CD"/>
    <w:rsid w:val="00293201"/>
    <w:rsid w:val="0029348A"/>
    <w:rsid w:val="0029361A"/>
    <w:rsid w:val="0029374A"/>
    <w:rsid w:val="00293C7B"/>
    <w:rsid w:val="00293FAD"/>
    <w:rsid w:val="00294420"/>
    <w:rsid w:val="0029482E"/>
    <w:rsid w:val="0029487F"/>
    <w:rsid w:val="00294DCD"/>
    <w:rsid w:val="0029578C"/>
    <w:rsid w:val="002959C6"/>
    <w:rsid w:val="00295A74"/>
    <w:rsid w:val="00295A88"/>
    <w:rsid w:val="00295C7C"/>
    <w:rsid w:val="00295FC3"/>
    <w:rsid w:val="0029603C"/>
    <w:rsid w:val="0029664D"/>
    <w:rsid w:val="0029671F"/>
    <w:rsid w:val="0029697B"/>
    <w:rsid w:val="00296A10"/>
    <w:rsid w:val="00296B64"/>
    <w:rsid w:val="00296D19"/>
    <w:rsid w:val="00296E30"/>
    <w:rsid w:val="0029738E"/>
    <w:rsid w:val="002975AF"/>
    <w:rsid w:val="00297812"/>
    <w:rsid w:val="002978E6"/>
    <w:rsid w:val="002A03CD"/>
    <w:rsid w:val="002A04CB"/>
    <w:rsid w:val="002A0B7F"/>
    <w:rsid w:val="002A122D"/>
    <w:rsid w:val="002A1490"/>
    <w:rsid w:val="002A1C7E"/>
    <w:rsid w:val="002A1D1D"/>
    <w:rsid w:val="002A1F13"/>
    <w:rsid w:val="002A2C18"/>
    <w:rsid w:val="002A3009"/>
    <w:rsid w:val="002A3243"/>
    <w:rsid w:val="002A3DDB"/>
    <w:rsid w:val="002A3E21"/>
    <w:rsid w:val="002A464C"/>
    <w:rsid w:val="002A46BD"/>
    <w:rsid w:val="002A47BF"/>
    <w:rsid w:val="002A49D2"/>
    <w:rsid w:val="002A5069"/>
    <w:rsid w:val="002A50F7"/>
    <w:rsid w:val="002A5A66"/>
    <w:rsid w:val="002A5CB7"/>
    <w:rsid w:val="002A5E89"/>
    <w:rsid w:val="002A5F70"/>
    <w:rsid w:val="002A612A"/>
    <w:rsid w:val="002A67F5"/>
    <w:rsid w:val="002A6837"/>
    <w:rsid w:val="002A69B1"/>
    <w:rsid w:val="002A6C58"/>
    <w:rsid w:val="002A6F97"/>
    <w:rsid w:val="002A718A"/>
    <w:rsid w:val="002A74D7"/>
    <w:rsid w:val="002A783B"/>
    <w:rsid w:val="002B036C"/>
    <w:rsid w:val="002B08B0"/>
    <w:rsid w:val="002B1147"/>
    <w:rsid w:val="002B15F1"/>
    <w:rsid w:val="002B1B63"/>
    <w:rsid w:val="002B1DE7"/>
    <w:rsid w:val="002B2418"/>
    <w:rsid w:val="002B2557"/>
    <w:rsid w:val="002B2A75"/>
    <w:rsid w:val="002B2CE6"/>
    <w:rsid w:val="002B2E66"/>
    <w:rsid w:val="002B2FBB"/>
    <w:rsid w:val="002B32FE"/>
    <w:rsid w:val="002B3452"/>
    <w:rsid w:val="002B3587"/>
    <w:rsid w:val="002B3595"/>
    <w:rsid w:val="002B4214"/>
    <w:rsid w:val="002B43A9"/>
    <w:rsid w:val="002B44AC"/>
    <w:rsid w:val="002B4977"/>
    <w:rsid w:val="002B4B30"/>
    <w:rsid w:val="002B5018"/>
    <w:rsid w:val="002B5AE1"/>
    <w:rsid w:val="002B5C0E"/>
    <w:rsid w:val="002B5D46"/>
    <w:rsid w:val="002B67CE"/>
    <w:rsid w:val="002B6946"/>
    <w:rsid w:val="002B7628"/>
    <w:rsid w:val="002B77AB"/>
    <w:rsid w:val="002B7B29"/>
    <w:rsid w:val="002B7C34"/>
    <w:rsid w:val="002C07AE"/>
    <w:rsid w:val="002C08CA"/>
    <w:rsid w:val="002C11C2"/>
    <w:rsid w:val="002C11D7"/>
    <w:rsid w:val="002C14AA"/>
    <w:rsid w:val="002C16ED"/>
    <w:rsid w:val="002C18FC"/>
    <w:rsid w:val="002C1E72"/>
    <w:rsid w:val="002C2064"/>
    <w:rsid w:val="002C20EE"/>
    <w:rsid w:val="002C23B9"/>
    <w:rsid w:val="002C27D2"/>
    <w:rsid w:val="002C29AD"/>
    <w:rsid w:val="002C2F6C"/>
    <w:rsid w:val="002C3496"/>
    <w:rsid w:val="002C3B10"/>
    <w:rsid w:val="002C3D9A"/>
    <w:rsid w:val="002C41E0"/>
    <w:rsid w:val="002C42F3"/>
    <w:rsid w:val="002C4A04"/>
    <w:rsid w:val="002C5220"/>
    <w:rsid w:val="002C5407"/>
    <w:rsid w:val="002C56C4"/>
    <w:rsid w:val="002C594A"/>
    <w:rsid w:val="002C5B84"/>
    <w:rsid w:val="002C60AF"/>
    <w:rsid w:val="002C614C"/>
    <w:rsid w:val="002C61B0"/>
    <w:rsid w:val="002C676C"/>
    <w:rsid w:val="002C691A"/>
    <w:rsid w:val="002C6CAF"/>
    <w:rsid w:val="002C7519"/>
    <w:rsid w:val="002C7B50"/>
    <w:rsid w:val="002C7C55"/>
    <w:rsid w:val="002C7CAF"/>
    <w:rsid w:val="002C7EA5"/>
    <w:rsid w:val="002D0389"/>
    <w:rsid w:val="002D051E"/>
    <w:rsid w:val="002D07F8"/>
    <w:rsid w:val="002D099B"/>
    <w:rsid w:val="002D0A0C"/>
    <w:rsid w:val="002D0CA0"/>
    <w:rsid w:val="002D0FA8"/>
    <w:rsid w:val="002D0FAE"/>
    <w:rsid w:val="002D13E1"/>
    <w:rsid w:val="002D1458"/>
    <w:rsid w:val="002D1605"/>
    <w:rsid w:val="002D1792"/>
    <w:rsid w:val="002D17FF"/>
    <w:rsid w:val="002D1B45"/>
    <w:rsid w:val="002D1C20"/>
    <w:rsid w:val="002D1D40"/>
    <w:rsid w:val="002D2621"/>
    <w:rsid w:val="002D2F3F"/>
    <w:rsid w:val="002D306A"/>
    <w:rsid w:val="002D3393"/>
    <w:rsid w:val="002D33A2"/>
    <w:rsid w:val="002D3788"/>
    <w:rsid w:val="002D38DF"/>
    <w:rsid w:val="002D4011"/>
    <w:rsid w:val="002D43B5"/>
    <w:rsid w:val="002D449B"/>
    <w:rsid w:val="002D4D4B"/>
    <w:rsid w:val="002D5209"/>
    <w:rsid w:val="002D57DD"/>
    <w:rsid w:val="002D58FE"/>
    <w:rsid w:val="002D5AB4"/>
    <w:rsid w:val="002D5BD7"/>
    <w:rsid w:val="002D5C1D"/>
    <w:rsid w:val="002D5D0E"/>
    <w:rsid w:val="002D5E0A"/>
    <w:rsid w:val="002D6132"/>
    <w:rsid w:val="002D6589"/>
    <w:rsid w:val="002D65D9"/>
    <w:rsid w:val="002D698E"/>
    <w:rsid w:val="002D6D25"/>
    <w:rsid w:val="002D6E16"/>
    <w:rsid w:val="002D70D0"/>
    <w:rsid w:val="002D7125"/>
    <w:rsid w:val="002D72F0"/>
    <w:rsid w:val="002D733C"/>
    <w:rsid w:val="002D76BB"/>
    <w:rsid w:val="002D76EC"/>
    <w:rsid w:val="002D7726"/>
    <w:rsid w:val="002D790A"/>
    <w:rsid w:val="002D7C89"/>
    <w:rsid w:val="002D7FC2"/>
    <w:rsid w:val="002E0038"/>
    <w:rsid w:val="002E0112"/>
    <w:rsid w:val="002E06DF"/>
    <w:rsid w:val="002E07AD"/>
    <w:rsid w:val="002E0C4A"/>
    <w:rsid w:val="002E1117"/>
    <w:rsid w:val="002E1231"/>
    <w:rsid w:val="002E1376"/>
    <w:rsid w:val="002E1CD3"/>
    <w:rsid w:val="002E1EB6"/>
    <w:rsid w:val="002E1FB8"/>
    <w:rsid w:val="002E20B9"/>
    <w:rsid w:val="002E2129"/>
    <w:rsid w:val="002E2143"/>
    <w:rsid w:val="002E2436"/>
    <w:rsid w:val="002E2C7A"/>
    <w:rsid w:val="002E2DAE"/>
    <w:rsid w:val="002E2DCD"/>
    <w:rsid w:val="002E2FB2"/>
    <w:rsid w:val="002E3350"/>
    <w:rsid w:val="002E35AD"/>
    <w:rsid w:val="002E38B7"/>
    <w:rsid w:val="002E3A77"/>
    <w:rsid w:val="002E3C37"/>
    <w:rsid w:val="002E3D89"/>
    <w:rsid w:val="002E41A1"/>
    <w:rsid w:val="002E44B3"/>
    <w:rsid w:val="002E47C0"/>
    <w:rsid w:val="002E4F5A"/>
    <w:rsid w:val="002E4FA3"/>
    <w:rsid w:val="002E564F"/>
    <w:rsid w:val="002E5671"/>
    <w:rsid w:val="002E5738"/>
    <w:rsid w:val="002E5B46"/>
    <w:rsid w:val="002E60F8"/>
    <w:rsid w:val="002E6232"/>
    <w:rsid w:val="002E636E"/>
    <w:rsid w:val="002E64E0"/>
    <w:rsid w:val="002E65AF"/>
    <w:rsid w:val="002E6A47"/>
    <w:rsid w:val="002E6C72"/>
    <w:rsid w:val="002E6D86"/>
    <w:rsid w:val="002E6DFF"/>
    <w:rsid w:val="002E6F8C"/>
    <w:rsid w:val="002E77F2"/>
    <w:rsid w:val="002E7836"/>
    <w:rsid w:val="002F01E0"/>
    <w:rsid w:val="002F04A7"/>
    <w:rsid w:val="002F070C"/>
    <w:rsid w:val="002F0725"/>
    <w:rsid w:val="002F0A66"/>
    <w:rsid w:val="002F17C8"/>
    <w:rsid w:val="002F18AC"/>
    <w:rsid w:val="002F1BC3"/>
    <w:rsid w:val="002F1C57"/>
    <w:rsid w:val="002F1F1D"/>
    <w:rsid w:val="002F1F54"/>
    <w:rsid w:val="002F263F"/>
    <w:rsid w:val="002F2A0B"/>
    <w:rsid w:val="002F2B95"/>
    <w:rsid w:val="002F2E28"/>
    <w:rsid w:val="002F2E3E"/>
    <w:rsid w:val="002F30F9"/>
    <w:rsid w:val="002F359C"/>
    <w:rsid w:val="002F36AC"/>
    <w:rsid w:val="002F3926"/>
    <w:rsid w:val="002F3E39"/>
    <w:rsid w:val="002F4116"/>
    <w:rsid w:val="002F4341"/>
    <w:rsid w:val="002F44E7"/>
    <w:rsid w:val="002F46EA"/>
    <w:rsid w:val="002F4E5F"/>
    <w:rsid w:val="002F4FB7"/>
    <w:rsid w:val="002F5275"/>
    <w:rsid w:val="002F599F"/>
    <w:rsid w:val="002F5F5B"/>
    <w:rsid w:val="002F61B3"/>
    <w:rsid w:val="002F6983"/>
    <w:rsid w:val="002F72C7"/>
    <w:rsid w:val="002F7326"/>
    <w:rsid w:val="002F741D"/>
    <w:rsid w:val="002F743C"/>
    <w:rsid w:val="002F77F5"/>
    <w:rsid w:val="002F7893"/>
    <w:rsid w:val="00300283"/>
    <w:rsid w:val="00300367"/>
    <w:rsid w:val="00300407"/>
    <w:rsid w:val="00300628"/>
    <w:rsid w:val="00300811"/>
    <w:rsid w:val="00300839"/>
    <w:rsid w:val="00300C50"/>
    <w:rsid w:val="00301300"/>
    <w:rsid w:val="00301696"/>
    <w:rsid w:val="00301800"/>
    <w:rsid w:val="0030194D"/>
    <w:rsid w:val="00301B49"/>
    <w:rsid w:val="00301C6A"/>
    <w:rsid w:val="0030220E"/>
    <w:rsid w:val="003028F2"/>
    <w:rsid w:val="0030291C"/>
    <w:rsid w:val="003029AA"/>
    <w:rsid w:val="00302CD8"/>
    <w:rsid w:val="00302D7D"/>
    <w:rsid w:val="00303352"/>
    <w:rsid w:val="0030347F"/>
    <w:rsid w:val="00303676"/>
    <w:rsid w:val="003036DC"/>
    <w:rsid w:val="0030396D"/>
    <w:rsid w:val="00303EAE"/>
    <w:rsid w:val="00303F9D"/>
    <w:rsid w:val="0030428E"/>
    <w:rsid w:val="00304369"/>
    <w:rsid w:val="003044AA"/>
    <w:rsid w:val="003046B4"/>
    <w:rsid w:val="003049F1"/>
    <w:rsid w:val="003051D4"/>
    <w:rsid w:val="00305811"/>
    <w:rsid w:val="00305B44"/>
    <w:rsid w:val="00306186"/>
    <w:rsid w:val="003063E8"/>
    <w:rsid w:val="00306620"/>
    <w:rsid w:val="003067C7"/>
    <w:rsid w:val="003068E1"/>
    <w:rsid w:val="00306A9B"/>
    <w:rsid w:val="00306B58"/>
    <w:rsid w:val="0030707E"/>
    <w:rsid w:val="003070A0"/>
    <w:rsid w:val="003072C5"/>
    <w:rsid w:val="003072CB"/>
    <w:rsid w:val="0030757E"/>
    <w:rsid w:val="00307831"/>
    <w:rsid w:val="00307EAB"/>
    <w:rsid w:val="00307F9E"/>
    <w:rsid w:val="00310068"/>
    <w:rsid w:val="00310149"/>
    <w:rsid w:val="00310276"/>
    <w:rsid w:val="0031027B"/>
    <w:rsid w:val="003102F3"/>
    <w:rsid w:val="00310592"/>
    <w:rsid w:val="00310776"/>
    <w:rsid w:val="00310C0D"/>
    <w:rsid w:val="003110DC"/>
    <w:rsid w:val="0031127A"/>
    <w:rsid w:val="0031137B"/>
    <w:rsid w:val="00311650"/>
    <w:rsid w:val="00311B1E"/>
    <w:rsid w:val="00311D88"/>
    <w:rsid w:val="00311F53"/>
    <w:rsid w:val="0031252F"/>
    <w:rsid w:val="003125E5"/>
    <w:rsid w:val="003127CD"/>
    <w:rsid w:val="00312BCF"/>
    <w:rsid w:val="00312E42"/>
    <w:rsid w:val="00312FB6"/>
    <w:rsid w:val="003131B2"/>
    <w:rsid w:val="00313E4A"/>
    <w:rsid w:val="00313E8C"/>
    <w:rsid w:val="0031452A"/>
    <w:rsid w:val="003149E1"/>
    <w:rsid w:val="00314ABB"/>
    <w:rsid w:val="00315144"/>
    <w:rsid w:val="003151C0"/>
    <w:rsid w:val="00315244"/>
    <w:rsid w:val="0031524E"/>
    <w:rsid w:val="00315CDF"/>
    <w:rsid w:val="00315FBB"/>
    <w:rsid w:val="003163D7"/>
    <w:rsid w:val="0031669E"/>
    <w:rsid w:val="00317634"/>
    <w:rsid w:val="00317914"/>
    <w:rsid w:val="00317966"/>
    <w:rsid w:val="00317BC2"/>
    <w:rsid w:val="00317E8D"/>
    <w:rsid w:val="003201D2"/>
    <w:rsid w:val="003203A8"/>
    <w:rsid w:val="003203E3"/>
    <w:rsid w:val="0032067D"/>
    <w:rsid w:val="00320744"/>
    <w:rsid w:val="00320972"/>
    <w:rsid w:val="00320CF2"/>
    <w:rsid w:val="00320D6C"/>
    <w:rsid w:val="00320F7B"/>
    <w:rsid w:val="00320FC5"/>
    <w:rsid w:val="003212E2"/>
    <w:rsid w:val="0032174C"/>
    <w:rsid w:val="00321B76"/>
    <w:rsid w:val="00321C81"/>
    <w:rsid w:val="00321DF4"/>
    <w:rsid w:val="003220E9"/>
    <w:rsid w:val="003221E6"/>
    <w:rsid w:val="003225DF"/>
    <w:rsid w:val="00322727"/>
    <w:rsid w:val="0032288B"/>
    <w:rsid w:val="003228C1"/>
    <w:rsid w:val="00322AEC"/>
    <w:rsid w:val="00322F08"/>
    <w:rsid w:val="00322F15"/>
    <w:rsid w:val="0032340D"/>
    <w:rsid w:val="003235B3"/>
    <w:rsid w:val="003235C2"/>
    <w:rsid w:val="003235CC"/>
    <w:rsid w:val="00323829"/>
    <w:rsid w:val="00323A78"/>
    <w:rsid w:val="00323F4D"/>
    <w:rsid w:val="0032405E"/>
    <w:rsid w:val="003240CD"/>
    <w:rsid w:val="00324176"/>
    <w:rsid w:val="0032417A"/>
    <w:rsid w:val="00324588"/>
    <w:rsid w:val="0032468F"/>
    <w:rsid w:val="00324750"/>
    <w:rsid w:val="00324ADD"/>
    <w:rsid w:val="00324C93"/>
    <w:rsid w:val="00324F84"/>
    <w:rsid w:val="0032501F"/>
    <w:rsid w:val="00325110"/>
    <w:rsid w:val="0032523C"/>
    <w:rsid w:val="00325674"/>
    <w:rsid w:val="0032577D"/>
    <w:rsid w:val="003258BD"/>
    <w:rsid w:val="003259C6"/>
    <w:rsid w:val="00325BBA"/>
    <w:rsid w:val="00325BDA"/>
    <w:rsid w:val="003262F4"/>
    <w:rsid w:val="00326550"/>
    <w:rsid w:val="00326A16"/>
    <w:rsid w:val="00326A58"/>
    <w:rsid w:val="00326A5E"/>
    <w:rsid w:val="003271DA"/>
    <w:rsid w:val="003272AB"/>
    <w:rsid w:val="0032743E"/>
    <w:rsid w:val="00327498"/>
    <w:rsid w:val="00327615"/>
    <w:rsid w:val="003305AC"/>
    <w:rsid w:val="003307B9"/>
    <w:rsid w:val="003307F0"/>
    <w:rsid w:val="00330942"/>
    <w:rsid w:val="00330A6F"/>
    <w:rsid w:val="00331396"/>
    <w:rsid w:val="00331660"/>
    <w:rsid w:val="003316BC"/>
    <w:rsid w:val="00331D7A"/>
    <w:rsid w:val="00331E02"/>
    <w:rsid w:val="003320C0"/>
    <w:rsid w:val="003320D2"/>
    <w:rsid w:val="0033233F"/>
    <w:rsid w:val="00332AFD"/>
    <w:rsid w:val="003331F2"/>
    <w:rsid w:val="00333356"/>
    <w:rsid w:val="003335A0"/>
    <w:rsid w:val="00333C4D"/>
    <w:rsid w:val="00333CE9"/>
    <w:rsid w:val="00333E13"/>
    <w:rsid w:val="00334260"/>
    <w:rsid w:val="0033449E"/>
    <w:rsid w:val="0033486F"/>
    <w:rsid w:val="00334A14"/>
    <w:rsid w:val="00334AC4"/>
    <w:rsid w:val="00334BD4"/>
    <w:rsid w:val="0033504D"/>
    <w:rsid w:val="003350BA"/>
    <w:rsid w:val="00335162"/>
    <w:rsid w:val="003355AD"/>
    <w:rsid w:val="003357CF"/>
    <w:rsid w:val="00335A85"/>
    <w:rsid w:val="00335BF6"/>
    <w:rsid w:val="00335EBB"/>
    <w:rsid w:val="00335EC9"/>
    <w:rsid w:val="00335F44"/>
    <w:rsid w:val="003365F2"/>
    <w:rsid w:val="003369E2"/>
    <w:rsid w:val="00336CD5"/>
    <w:rsid w:val="00336CF7"/>
    <w:rsid w:val="00336E1D"/>
    <w:rsid w:val="00336F16"/>
    <w:rsid w:val="00337059"/>
    <w:rsid w:val="003370B5"/>
    <w:rsid w:val="003377D9"/>
    <w:rsid w:val="00337F5F"/>
    <w:rsid w:val="00340069"/>
    <w:rsid w:val="003408AC"/>
    <w:rsid w:val="0034093A"/>
    <w:rsid w:val="00340ABC"/>
    <w:rsid w:val="00340CE1"/>
    <w:rsid w:val="00340E08"/>
    <w:rsid w:val="0034133A"/>
    <w:rsid w:val="003413F2"/>
    <w:rsid w:val="00341AF7"/>
    <w:rsid w:val="00341BAF"/>
    <w:rsid w:val="00341E96"/>
    <w:rsid w:val="00341F2D"/>
    <w:rsid w:val="00342151"/>
    <w:rsid w:val="00342295"/>
    <w:rsid w:val="0034253B"/>
    <w:rsid w:val="003427A6"/>
    <w:rsid w:val="003428AD"/>
    <w:rsid w:val="00342BFC"/>
    <w:rsid w:val="00342D98"/>
    <w:rsid w:val="003437C6"/>
    <w:rsid w:val="00343CD8"/>
    <w:rsid w:val="00344009"/>
    <w:rsid w:val="00344302"/>
    <w:rsid w:val="0034450E"/>
    <w:rsid w:val="0034466B"/>
    <w:rsid w:val="003446E9"/>
    <w:rsid w:val="00344865"/>
    <w:rsid w:val="00344CD2"/>
    <w:rsid w:val="00344E8D"/>
    <w:rsid w:val="00344ED7"/>
    <w:rsid w:val="00344F8D"/>
    <w:rsid w:val="003450A3"/>
    <w:rsid w:val="003450DA"/>
    <w:rsid w:val="00345549"/>
    <w:rsid w:val="003459F3"/>
    <w:rsid w:val="00345D23"/>
    <w:rsid w:val="00345FE8"/>
    <w:rsid w:val="003463AD"/>
    <w:rsid w:val="003464A7"/>
    <w:rsid w:val="0034691D"/>
    <w:rsid w:val="00346B4C"/>
    <w:rsid w:val="00346C7E"/>
    <w:rsid w:val="0034730E"/>
    <w:rsid w:val="00347440"/>
    <w:rsid w:val="00347466"/>
    <w:rsid w:val="00347669"/>
    <w:rsid w:val="003479D5"/>
    <w:rsid w:val="00347AF3"/>
    <w:rsid w:val="00347C43"/>
    <w:rsid w:val="0035025F"/>
    <w:rsid w:val="0035045B"/>
    <w:rsid w:val="003504DB"/>
    <w:rsid w:val="00350C7D"/>
    <w:rsid w:val="00351023"/>
    <w:rsid w:val="00351AE6"/>
    <w:rsid w:val="00351B55"/>
    <w:rsid w:val="00351DDD"/>
    <w:rsid w:val="0035207F"/>
    <w:rsid w:val="003520CA"/>
    <w:rsid w:val="0035232B"/>
    <w:rsid w:val="003526FE"/>
    <w:rsid w:val="0035278D"/>
    <w:rsid w:val="003527F8"/>
    <w:rsid w:val="00352917"/>
    <w:rsid w:val="00352EB2"/>
    <w:rsid w:val="00353221"/>
    <w:rsid w:val="0035331E"/>
    <w:rsid w:val="00353420"/>
    <w:rsid w:val="003535D7"/>
    <w:rsid w:val="003536A5"/>
    <w:rsid w:val="003543E0"/>
    <w:rsid w:val="003544AB"/>
    <w:rsid w:val="00354572"/>
    <w:rsid w:val="00354595"/>
    <w:rsid w:val="003546D4"/>
    <w:rsid w:val="00354805"/>
    <w:rsid w:val="00354ED0"/>
    <w:rsid w:val="00354FEE"/>
    <w:rsid w:val="00354FF9"/>
    <w:rsid w:val="0035593E"/>
    <w:rsid w:val="00355AEE"/>
    <w:rsid w:val="003561C0"/>
    <w:rsid w:val="00356955"/>
    <w:rsid w:val="00356A8D"/>
    <w:rsid w:val="003573A8"/>
    <w:rsid w:val="00357411"/>
    <w:rsid w:val="00357651"/>
    <w:rsid w:val="00357B43"/>
    <w:rsid w:val="00357C9B"/>
    <w:rsid w:val="00357F71"/>
    <w:rsid w:val="0036061B"/>
    <w:rsid w:val="00360677"/>
    <w:rsid w:val="003608B8"/>
    <w:rsid w:val="00360A3D"/>
    <w:rsid w:val="00360E88"/>
    <w:rsid w:val="003612B0"/>
    <w:rsid w:val="0036190F"/>
    <w:rsid w:val="00361A42"/>
    <w:rsid w:val="00361A4C"/>
    <w:rsid w:val="00361D13"/>
    <w:rsid w:val="00362484"/>
    <w:rsid w:val="003624D8"/>
    <w:rsid w:val="00362661"/>
    <w:rsid w:val="0036298A"/>
    <w:rsid w:val="003629F7"/>
    <w:rsid w:val="00362A05"/>
    <w:rsid w:val="00362BDF"/>
    <w:rsid w:val="00362BFC"/>
    <w:rsid w:val="00363709"/>
    <w:rsid w:val="0036387E"/>
    <w:rsid w:val="00363DE2"/>
    <w:rsid w:val="00364176"/>
    <w:rsid w:val="00364341"/>
    <w:rsid w:val="003648AD"/>
    <w:rsid w:val="003648D8"/>
    <w:rsid w:val="003649D4"/>
    <w:rsid w:val="00364A91"/>
    <w:rsid w:val="00364BFC"/>
    <w:rsid w:val="00364BFF"/>
    <w:rsid w:val="00364FF2"/>
    <w:rsid w:val="00365003"/>
    <w:rsid w:val="00365394"/>
    <w:rsid w:val="00365765"/>
    <w:rsid w:val="003659C2"/>
    <w:rsid w:val="00365AE2"/>
    <w:rsid w:val="00365B01"/>
    <w:rsid w:val="00365B4F"/>
    <w:rsid w:val="00365BB6"/>
    <w:rsid w:val="00366435"/>
    <w:rsid w:val="003664B2"/>
    <w:rsid w:val="003668AE"/>
    <w:rsid w:val="00366965"/>
    <w:rsid w:val="00367025"/>
    <w:rsid w:val="003670AA"/>
    <w:rsid w:val="00367511"/>
    <w:rsid w:val="00367D4F"/>
    <w:rsid w:val="00367DB5"/>
    <w:rsid w:val="003702E0"/>
    <w:rsid w:val="00370324"/>
    <w:rsid w:val="00370488"/>
    <w:rsid w:val="00370D0E"/>
    <w:rsid w:val="00370D95"/>
    <w:rsid w:val="00371E92"/>
    <w:rsid w:val="00372098"/>
    <w:rsid w:val="003720FB"/>
    <w:rsid w:val="0037253C"/>
    <w:rsid w:val="00372728"/>
    <w:rsid w:val="00372809"/>
    <w:rsid w:val="003728D6"/>
    <w:rsid w:val="00372A05"/>
    <w:rsid w:val="00372B0C"/>
    <w:rsid w:val="00372CD4"/>
    <w:rsid w:val="00372E19"/>
    <w:rsid w:val="00372E57"/>
    <w:rsid w:val="0037301E"/>
    <w:rsid w:val="0037353E"/>
    <w:rsid w:val="0037357B"/>
    <w:rsid w:val="00373D12"/>
    <w:rsid w:val="00373E0E"/>
    <w:rsid w:val="00373FB2"/>
    <w:rsid w:val="00374281"/>
    <w:rsid w:val="0037442A"/>
    <w:rsid w:val="003748E5"/>
    <w:rsid w:val="00374AB0"/>
    <w:rsid w:val="00374F49"/>
    <w:rsid w:val="00375090"/>
    <w:rsid w:val="00375571"/>
    <w:rsid w:val="00375624"/>
    <w:rsid w:val="00375789"/>
    <w:rsid w:val="00375A5D"/>
    <w:rsid w:val="00375B7F"/>
    <w:rsid w:val="00375F12"/>
    <w:rsid w:val="003761D8"/>
    <w:rsid w:val="00376351"/>
    <w:rsid w:val="0037665C"/>
    <w:rsid w:val="00376894"/>
    <w:rsid w:val="0037692F"/>
    <w:rsid w:val="003769E7"/>
    <w:rsid w:val="00376E09"/>
    <w:rsid w:val="00376E25"/>
    <w:rsid w:val="00376F0A"/>
    <w:rsid w:val="00376FDF"/>
    <w:rsid w:val="003777B1"/>
    <w:rsid w:val="0037783B"/>
    <w:rsid w:val="00377B43"/>
    <w:rsid w:val="003801AA"/>
    <w:rsid w:val="00380210"/>
    <w:rsid w:val="0038026F"/>
    <w:rsid w:val="0038047D"/>
    <w:rsid w:val="003804BD"/>
    <w:rsid w:val="00380DA0"/>
    <w:rsid w:val="00380DA7"/>
    <w:rsid w:val="003811E5"/>
    <w:rsid w:val="00381366"/>
    <w:rsid w:val="00381620"/>
    <w:rsid w:val="00381670"/>
    <w:rsid w:val="003818E1"/>
    <w:rsid w:val="00381DAA"/>
    <w:rsid w:val="00382350"/>
    <w:rsid w:val="00382471"/>
    <w:rsid w:val="0038249B"/>
    <w:rsid w:val="0038250A"/>
    <w:rsid w:val="00382579"/>
    <w:rsid w:val="0038261D"/>
    <w:rsid w:val="0038266B"/>
    <w:rsid w:val="00382786"/>
    <w:rsid w:val="0038280B"/>
    <w:rsid w:val="0038287C"/>
    <w:rsid w:val="00382FEB"/>
    <w:rsid w:val="0038304A"/>
    <w:rsid w:val="00383163"/>
    <w:rsid w:val="003834A7"/>
    <w:rsid w:val="00383B2B"/>
    <w:rsid w:val="0038478B"/>
    <w:rsid w:val="00384A0C"/>
    <w:rsid w:val="00384D47"/>
    <w:rsid w:val="003854DE"/>
    <w:rsid w:val="00385887"/>
    <w:rsid w:val="003858A8"/>
    <w:rsid w:val="00385925"/>
    <w:rsid w:val="0038593B"/>
    <w:rsid w:val="00385E41"/>
    <w:rsid w:val="00385F72"/>
    <w:rsid w:val="0038645F"/>
    <w:rsid w:val="00386636"/>
    <w:rsid w:val="003866CA"/>
    <w:rsid w:val="00387508"/>
    <w:rsid w:val="0038758B"/>
    <w:rsid w:val="00387A5B"/>
    <w:rsid w:val="00387CBA"/>
    <w:rsid w:val="00387D63"/>
    <w:rsid w:val="00390099"/>
    <w:rsid w:val="003900C2"/>
    <w:rsid w:val="00390324"/>
    <w:rsid w:val="0039044A"/>
    <w:rsid w:val="00390608"/>
    <w:rsid w:val="00390743"/>
    <w:rsid w:val="003909F8"/>
    <w:rsid w:val="0039139B"/>
    <w:rsid w:val="0039141C"/>
    <w:rsid w:val="003918AE"/>
    <w:rsid w:val="00391D65"/>
    <w:rsid w:val="00392479"/>
    <w:rsid w:val="003926E5"/>
    <w:rsid w:val="00392A06"/>
    <w:rsid w:val="00392CEB"/>
    <w:rsid w:val="00392DBE"/>
    <w:rsid w:val="00392FDA"/>
    <w:rsid w:val="003930AB"/>
    <w:rsid w:val="0039317B"/>
    <w:rsid w:val="003931B3"/>
    <w:rsid w:val="0039368E"/>
    <w:rsid w:val="003939B6"/>
    <w:rsid w:val="00393F3B"/>
    <w:rsid w:val="00393F96"/>
    <w:rsid w:val="0039403A"/>
    <w:rsid w:val="00394488"/>
    <w:rsid w:val="0039483F"/>
    <w:rsid w:val="00394A5A"/>
    <w:rsid w:val="00394A76"/>
    <w:rsid w:val="00394AD4"/>
    <w:rsid w:val="00394AF3"/>
    <w:rsid w:val="00394EF2"/>
    <w:rsid w:val="00394F8C"/>
    <w:rsid w:val="0039546B"/>
    <w:rsid w:val="00395666"/>
    <w:rsid w:val="00395D86"/>
    <w:rsid w:val="00395EC9"/>
    <w:rsid w:val="0039625A"/>
    <w:rsid w:val="003965FE"/>
    <w:rsid w:val="00396706"/>
    <w:rsid w:val="003967FA"/>
    <w:rsid w:val="00396890"/>
    <w:rsid w:val="00396A24"/>
    <w:rsid w:val="00396B9D"/>
    <w:rsid w:val="00396CB7"/>
    <w:rsid w:val="00396DBD"/>
    <w:rsid w:val="00397130"/>
    <w:rsid w:val="00397717"/>
    <w:rsid w:val="00397858"/>
    <w:rsid w:val="003978FF"/>
    <w:rsid w:val="00397AB8"/>
    <w:rsid w:val="003A0149"/>
    <w:rsid w:val="003A01F7"/>
    <w:rsid w:val="003A0304"/>
    <w:rsid w:val="003A04B3"/>
    <w:rsid w:val="003A05DA"/>
    <w:rsid w:val="003A061D"/>
    <w:rsid w:val="003A0AFD"/>
    <w:rsid w:val="003A0C3F"/>
    <w:rsid w:val="003A166D"/>
    <w:rsid w:val="003A19B9"/>
    <w:rsid w:val="003A1D32"/>
    <w:rsid w:val="003A1D7C"/>
    <w:rsid w:val="003A1D90"/>
    <w:rsid w:val="003A2456"/>
    <w:rsid w:val="003A289C"/>
    <w:rsid w:val="003A2945"/>
    <w:rsid w:val="003A2A6C"/>
    <w:rsid w:val="003A30E5"/>
    <w:rsid w:val="003A3F2C"/>
    <w:rsid w:val="003A4314"/>
    <w:rsid w:val="003A46D5"/>
    <w:rsid w:val="003A496E"/>
    <w:rsid w:val="003A4971"/>
    <w:rsid w:val="003A4E29"/>
    <w:rsid w:val="003A51FD"/>
    <w:rsid w:val="003A56AB"/>
    <w:rsid w:val="003A57E6"/>
    <w:rsid w:val="003A5C25"/>
    <w:rsid w:val="003A5D7B"/>
    <w:rsid w:val="003A6176"/>
    <w:rsid w:val="003A667E"/>
    <w:rsid w:val="003A6A76"/>
    <w:rsid w:val="003A6DD8"/>
    <w:rsid w:val="003A6E37"/>
    <w:rsid w:val="003A6E54"/>
    <w:rsid w:val="003A6F4A"/>
    <w:rsid w:val="003A7043"/>
    <w:rsid w:val="003A7589"/>
    <w:rsid w:val="003A7D87"/>
    <w:rsid w:val="003B00B3"/>
    <w:rsid w:val="003B056E"/>
    <w:rsid w:val="003B0613"/>
    <w:rsid w:val="003B075F"/>
    <w:rsid w:val="003B08B4"/>
    <w:rsid w:val="003B08E2"/>
    <w:rsid w:val="003B094F"/>
    <w:rsid w:val="003B0F8C"/>
    <w:rsid w:val="003B132A"/>
    <w:rsid w:val="003B1B69"/>
    <w:rsid w:val="003B222B"/>
    <w:rsid w:val="003B231E"/>
    <w:rsid w:val="003B2451"/>
    <w:rsid w:val="003B2621"/>
    <w:rsid w:val="003B2664"/>
    <w:rsid w:val="003B2E25"/>
    <w:rsid w:val="003B2E98"/>
    <w:rsid w:val="003B2F0F"/>
    <w:rsid w:val="003B3010"/>
    <w:rsid w:val="003B4189"/>
    <w:rsid w:val="003B41C0"/>
    <w:rsid w:val="003B4276"/>
    <w:rsid w:val="003B4735"/>
    <w:rsid w:val="003B48EC"/>
    <w:rsid w:val="003B4AEF"/>
    <w:rsid w:val="003B4BA8"/>
    <w:rsid w:val="003B4BC7"/>
    <w:rsid w:val="003B4BD0"/>
    <w:rsid w:val="003B4C4E"/>
    <w:rsid w:val="003B4C6E"/>
    <w:rsid w:val="003B4D31"/>
    <w:rsid w:val="003B5220"/>
    <w:rsid w:val="003B53DB"/>
    <w:rsid w:val="003B5554"/>
    <w:rsid w:val="003B5837"/>
    <w:rsid w:val="003B63BA"/>
    <w:rsid w:val="003B6601"/>
    <w:rsid w:val="003B672A"/>
    <w:rsid w:val="003B6931"/>
    <w:rsid w:val="003B6AB3"/>
    <w:rsid w:val="003B6C1F"/>
    <w:rsid w:val="003B6E7F"/>
    <w:rsid w:val="003B6EBF"/>
    <w:rsid w:val="003B6EF3"/>
    <w:rsid w:val="003B724C"/>
    <w:rsid w:val="003B7C79"/>
    <w:rsid w:val="003B7E47"/>
    <w:rsid w:val="003C001E"/>
    <w:rsid w:val="003C0355"/>
    <w:rsid w:val="003C0403"/>
    <w:rsid w:val="003C05D0"/>
    <w:rsid w:val="003C0DA2"/>
    <w:rsid w:val="003C1450"/>
    <w:rsid w:val="003C1671"/>
    <w:rsid w:val="003C16C5"/>
    <w:rsid w:val="003C175E"/>
    <w:rsid w:val="003C18F3"/>
    <w:rsid w:val="003C19D8"/>
    <w:rsid w:val="003C1D39"/>
    <w:rsid w:val="003C1F90"/>
    <w:rsid w:val="003C2014"/>
    <w:rsid w:val="003C20C5"/>
    <w:rsid w:val="003C21EA"/>
    <w:rsid w:val="003C26EE"/>
    <w:rsid w:val="003C27D0"/>
    <w:rsid w:val="003C29D0"/>
    <w:rsid w:val="003C29F9"/>
    <w:rsid w:val="003C2D0D"/>
    <w:rsid w:val="003C3185"/>
    <w:rsid w:val="003C358A"/>
    <w:rsid w:val="003C37B6"/>
    <w:rsid w:val="003C38D8"/>
    <w:rsid w:val="003C3A70"/>
    <w:rsid w:val="003C3C35"/>
    <w:rsid w:val="003C3D97"/>
    <w:rsid w:val="003C3E74"/>
    <w:rsid w:val="003C3EAB"/>
    <w:rsid w:val="003C4223"/>
    <w:rsid w:val="003C466B"/>
    <w:rsid w:val="003C4732"/>
    <w:rsid w:val="003C4848"/>
    <w:rsid w:val="003C4C3D"/>
    <w:rsid w:val="003C4C69"/>
    <w:rsid w:val="003C4D8E"/>
    <w:rsid w:val="003C4E09"/>
    <w:rsid w:val="003C4F84"/>
    <w:rsid w:val="003C504D"/>
    <w:rsid w:val="003C506A"/>
    <w:rsid w:val="003C50D1"/>
    <w:rsid w:val="003C5632"/>
    <w:rsid w:val="003C58B3"/>
    <w:rsid w:val="003C5901"/>
    <w:rsid w:val="003C5C2C"/>
    <w:rsid w:val="003C6207"/>
    <w:rsid w:val="003C684A"/>
    <w:rsid w:val="003C6A34"/>
    <w:rsid w:val="003C6DBC"/>
    <w:rsid w:val="003C6F84"/>
    <w:rsid w:val="003C72B6"/>
    <w:rsid w:val="003C72CD"/>
    <w:rsid w:val="003C7347"/>
    <w:rsid w:val="003C7579"/>
    <w:rsid w:val="003C781F"/>
    <w:rsid w:val="003C79DF"/>
    <w:rsid w:val="003C7C06"/>
    <w:rsid w:val="003D0325"/>
    <w:rsid w:val="003D04EE"/>
    <w:rsid w:val="003D09EF"/>
    <w:rsid w:val="003D0D31"/>
    <w:rsid w:val="003D0D3C"/>
    <w:rsid w:val="003D0DBC"/>
    <w:rsid w:val="003D0F2A"/>
    <w:rsid w:val="003D1036"/>
    <w:rsid w:val="003D15EB"/>
    <w:rsid w:val="003D1766"/>
    <w:rsid w:val="003D1AA7"/>
    <w:rsid w:val="003D1AAA"/>
    <w:rsid w:val="003D1ED7"/>
    <w:rsid w:val="003D2315"/>
    <w:rsid w:val="003D2515"/>
    <w:rsid w:val="003D263F"/>
    <w:rsid w:val="003D2C57"/>
    <w:rsid w:val="003D2E4D"/>
    <w:rsid w:val="003D2F95"/>
    <w:rsid w:val="003D300E"/>
    <w:rsid w:val="003D3332"/>
    <w:rsid w:val="003D3600"/>
    <w:rsid w:val="003D3878"/>
    <w:rsid w:val="003D4624"/>
    <w:rsid w:val="003D49EC"/>
    <w:rsid w:val="003D4B43"/>
    <w:rsid w:val="003D4C67"/>
    <w:rsid w:val="003D52F6"/>
    <w:rsid w:val="003D5446"/>
    <w:rsid w:val="003D5566"/>
    <w:rsid w:val="003D557C"/>
    <w:rsid w:val="003D55B2"/>
    <w:rsid w:val="003D56E3"/>
    <w:rsid w:val="003D5B60"/>
    <w:rsid w:val="003D5FF4"/>
    <w:rsid w:val="003D654E"/>
    <w:rsid w:val="003D66E6"/>
    <w:rsid w:val="003D674F"/>
    <w:rsid w:val="003D681F"/>
    <w:rsid w:val="003D691F"/>
    <w:rsid w:val="003D6F67"/>
    <w:rsid w:val="003D711D"/>
    <w:rsid w:val="003D7583"/>
    <w:rsid w:val="003D7781"/>
    <w:rsid w:val="003D7B66"/>
    <w:rsid w:val="003E025D"/>
    <w:rsid w:val="003E085A"/>
    <w:rsid w:val="003E0A22"/>
    <w:rsid w:val="003E0C47"/>
    <w:rsid w:val="003E0C5F"/>
    <w:rsid w:val="003E130A"/>
    <w:rsid w:val="003E1495"/>
    <w:rsid w:val="003E1672"/>
    <w:rsid w:val="003E19A5"/>
    <w:rsid w:val="003E1A68"/>
    <w:rsid w:val="003E1B85"/>
    <w:rsid w:val="003E1DC3"/>
    <w:rsid w:val="003E1E2A"/>
    <w:rsid w:val="003E1E39"/>
    <w:rsid w:val="003E2116"/>
    <w:rsid w:val="003E294B"/>
    <w:rsid w:val="003E2CFA"/>
    <w:rsid w:val="003E2D56"/>
    <w:rsid w:val="003E2F7C"/>
    <w:rsid w:val="003E2FA2"/>
    <w:rsid w:val="003E3005"/>
    <w:rsid w:val="003E3812"/>
    <w:rsid w:val="003E3A2E"/>
    <w:rsid w:val="003E3BA2"/>
    <w:rsid w:val="003E3C27"/>
    <w:rsid w:val="003E3CDF"/>
    <w:rsid w:val="003E3DEE"/>
    <w:rsid w:val="003E46EE"/>
    <w:rsid w:val="003E4BF6"/>
    <w:rsid w:val="003E4E91"/>
    <w:rsid w:val="003E4EBD"/>
    <w:rsid w:val="003E4FFD"/>
    <w:rsid w:val="003E509F"/>
    <w:rsid w:val="003E5355"/>
    <w:rsid w:val="003E5597"/>
    <w:rsid w:val="003E5F1D"/>
    <w:rsid w:val="003E6184"/>
    <w:rsid w:val="003E6501"/>
    <w:rsid w:val="003E6696"/>
    <w:rsid w:val="003E6C48"/>
    <w:rsid w:val="003E6D09"/>
    <w:rsid w:val="003E6D33"/>
    <w:rsid w:val="003E6F43"/>
    <w:rsid w:val="003E701A"/>
    <w:rsid w:val="003E71C1"/>
    <w:rsid w:val="003E7657"/>
    <w:rsid w:val="003E7734"/>
    <w:rsid w:val="003E77C7"/>
    <w:rsid w:val="003E7977"/>
    <w:rsid w:val="003E7A0F"/>
    <w:rsid w:val="003E7C00"/>
    <w:rsid w:val="003E7FD3"/>
    <w:rsid w:val="003F095D"/>
    <w:rsid w:val="003F0B10"/>
    <w:rsid w:val="003F0B87"/>
    <w:rsid w:val="003F163E"/>
    <w:rsid w:val="003F19FD"/>
    <w:rsid w:val="003F1A04"/>
    <w:rsid w:val="003F1ACA"/>
    <w:rsid w:val="003F23F0"/>
    <w:rsid w:val="003F296B"/>
    <w:rsid w:val="003F29C1"/>
    <w:rsid w:val="003F2BC0"/>
    <w:rsid w:val="003F2C58"/>
    <w:rsid w:val="003F354D"/>
    <w:rsid w:val="003F3806"/>
    <w:rsid w:val="003F391C"/>
    <w:rsid w:val="003F3C04"/>
    <w:rsid w:val="003F40C8"/>
    <w:rsid w:val="003F4E7A"/>
    <w:rsid w:val="003F589E"/>
    <w:rsid w:val="003F5F05"/>
    <w:rsid w:val="003F5FEC"/>
    <w:rsid w:val="003F605F"/>
    <w:rsid w:val="003F60CE"/>
    <w:rsid w:val="003F6B5B"/>
    <w:rsid w:val="003F6E38"/>
    <w:rsid w:val="003F6EAF"/>
    <w:rsid w:val="003F718B"/>
    <w:rsid w:val="003F7325"/>
    <w:rsid w:val="003F788D"/>
    <w:rsid w:val="004002C1"/>
    <w:rsid w:val="00400A5D"/>
    <w:rsid w:val="00400A82"/>
    <w:rsid w:val="00400FB3"/>
    <w:rsid w:val="0040101D"/>
    <w:rsid w:val="0040113D"/>
    <w:rsid w:val="00401330"/>
    <w:rsid w:val="004014D1"/>
    <w:rsid w:val="00401562"/>
    <w:rsid w:val="00401F2B"/>
    <w:rsid w:val="00402581"/>
    <w:rsid w:val="0040284E"/>
    <w:rsid w:val="00402990"/>
    <w:rsid w:val="004029B5"/>
    <w:rsid w:val="004029C0"/>
    <w:rsid w:val="00402CD2"/>
    <w:rsid w:val="00402CEA"/>
    <w:rsid w:val="00402DED"/>
    <w:rsid w:val="00403073"/>
    <w:rsid w:val="0040318A"/>
    <w:rsid w:val="0040336D"/>
    <w:rsid w:val="0040337A"/>
    <w:rsid w:val="004034B3"/>
    <w:rsid w:val="004041BB"/>
    <w:rsid w:val="004041DC"/>
    <w:rsid w:val="00404301"/>
    <w:rsid w:val="00404A76"/>
    <w:rsid w:val="004051A6"/>
    <w:rsid w:val="004054C1"/>
    <w:rsid w:val="00405627"/>
    <w:rsid w:val="004056B5"/>
    <w:rsid w:val="004057C4"/>
    <w:rsid w:val="004058D8"/>
    <w:rsid w:val="00405A56"/>
    <w:rsid w:val="00405CEC"/>
    <w:rsid w:val="00405EFE"/>
    <w:rsid w:val="0040621F"/>
    <w:rsid w:val="0040670B"/>
    <w:rsid w:val="00406778"/>
    <w:rsid w:val="0040687F"/>
    <w:rsid w:val="00406885"/>
    <w:rsid w:val="004069C9"/>
    <w:rsid w:val="00406C08"/>
    <w:rsid w:val="0040797E"/>
    <w:rsid w:val="00407ED1"/>
    <w:rsid w:val="00410212"/>
    <w:rsid w:val="004103CF"/>
    <w:rsid w:val="0041057E"/>
    <w:rsid w:val="004105C5"/>
    <w:rsid w:val="004108A4"/>
    <w:rsid w:val="004109FC"/>
    <w:rsid w:val="00410C2A"/>
    <w:rsid w:val="00410CA4"/>
    <w:rsid w:val="00410E1B"/>
    <w:rsid w:val="00410ED8"/>
    <w:rsid w:val="0041110F"/>
    <w:rsid w:val="00411151"/>
    <w:rsid w:val="004112CD"/>
    <w:rsid w:val="00411358"/>
    <w:rsid w:val="0041144F"/>
    <w:rsid w:val="004115C8"/>
    <w:rsid w:val="004116BC"/>
    <w:rsid w:val="00411916"/>
    <w:rsid w:val="004128BB"/>
    <w:rsid w:val="00412BB6"/>
    <w:rsid w:val="00412E86"/>
    <w:rsid w:val="0041307D"/>
    <w:rsid w:val="004131B6"/>
    <w:rsid w:val="004133E8"/>
    <w:rsid w:val="00413406"/>
    <w:rsid w:val="0041353F"/>
    <w:rsid w:val="004136B9"/>
    <w:rsid w:val="0041375B"/>
    <w:rsid w:val="00414678"/>
    <w:rsid w:val="00414F81"/>
    <w:rsid w:val="00414F90"/>
    <w:rsid w:val="004150FB"/>
    <w:rsid w:val="00415552"/>
    <w:rsid w:val="00415666"/>
    <w:rsid w:val="004156B0"/>
    <w:rsid w:val="00415D5F"/>
    <w:rsid w:val="00416248"/>
    <w:rsid w:val="00416412"/>
    <w:rsid w:val="00416442"/>
    <w:rsid w:val="0041644A"/>
    <w:rsid w:val="00416658"/>
    <w:rsid w:val="004169C6"/>
    <w:rsid w:val="00416A74"/>
    <w:rsid w:val="00416B44"/>
    <w:rsid w:val="00416DCD"/>
    <w:rsid w:val="00417455"/>
    <w:rsid w:val="00417537"/>
    <w:rsid w:val="004177E4"/>
    <w:rsid w:val="0041781C"/>
    <w:rsid w:val="00417869"/>
    <w:rsid w:val="00420028"/>
    <w:rsid w:val="00421703"/>
    <w:rsid w:val="00421797"/>
    <w:rsid w:val="00421CFD"/>
    <w:rsid w:val="00422D9C"/>
    <w:rsid w:val="00422F96"/>
    <w:rsid w:val="00423582"/>
    <w:rsid w:val="00423828"/>
    <w:rsid w:val="0042390F"/>
    <w:rsid w:val="00423C92"/>
    <w:rsid w:val="00423CF4"/>
    <w:rsid w:val="00423DE0"/>
    <w:rsid w:val="00423F7D"/>
    <w:rsid w:val="0042433E"/>
    <w:rsid w:val="00424587"/>
    <w:rsid w:val="004247D7"/>
    <w:rsid w:val="00424A7F"/>
    <w:rsid w:val="00424A84"/>
    <w:rsid w:val="00424EF2"/>
    <w:rsid w:val="004254A7"/>
    <w:rsid w:val="00425F57"/>
    <w:rsid w:val="0042603C"/>
    <w:rsid w:val="004264A5"/>
    <w:rsid w:val="00426C96"/>
    <w:rsid w:val="00426DEB"/>
    <w:rsid w:val="0042717D"/>
    <w:rsid w:val="004274CF"/>
    <w:rsid w:val="00427977"/>
    <w:rsid w:val="0042798E"/>
    <w:rsid w:val="00427ABA"/>
    <w:rsid w:val="00427BDB"/>
    <w:rsid w:val="00427E4F"/>
    <w:rsid w:val="004301F0"/>
    <w:rsid w:val="00430332"/>
    <w:rsid w:val="00430339"/>
    <w:rsid w:val="004304D2"/>
    <w:rsid w:val="004306C2"/>
    <w:rsid w:val="00430725"/>
    <w:rsid w:val="00431567"/>
    <w:rsid w:val="00431669"/>
    <w:rsid w:val="004316A1"/>
    <w:rsid w:val="004318F5"/>
    <w:rsid w:val="00431C13"/>
    <w:rsid w:val="004321A2"/>
    <w:rsid w:val="00432789"/>
    <w:rsid w:val="00432ED6"/>
    <w:rsid w:val="00432EEA"/>
    <w:rsid w:val="00433277"/>
    <w:rsid w:val="004332EC"/>
    <w:rsid w:val="004337E4"/>
    <w:rsid w:val="00433966"/>
    <w:rsid w:val="00433A5F"/>
    <w:rsid w:val="004342FA"/>
    <w:rsid w:val="0043433D"/>
    <w:rsid w:val="0043448A"/>
    <w:rsid w:val="00434502"/>
    <w:rsid w:val="0043467D"/>
    <w:rsid w:val="0043472C"/>
    <w:rsid w:val="00434A37"/>
    <w:rsid w:val="00434B20"/>
    <w:rsid w:val="00434C7B"/>
    <w:rsid w:val="0043500D"/>
    <w:rsid w:val="00435108"/>
    <w:rsid w:val="0043559D"/>
    <w:rsid w:val="0043578F"/>
    <w:rsid w:val="0043597A"/>
    <w:rsid w:val="00435B14"/>
    <w:rsid w:val="004360DC"/>
    <w:rsid w:val="00436645"/>
    <w:rsid w:val="00436893"/>
    <w:rsid w:val="00436BB8"/>
    <w:rsid w:val="00436C5B"/>
    <w:rsid w:val="00436E95"/>
    <w:rsid w:val="00436F2F"/>
    <w:rsid w:val="00437362"/>
    <w:rsid w:val="0043753B"/>
    <w:rsid w:val="004379FD"/>
    <w:rsid w:val="00437BD0"/>
    <w:rsid w:val="00437BF3"/>
    <w:rsid w:val="00437DDF"/>
    <w:rsid w:val="00437E89"/>
    <w:rsid w:val="00437FE6"/>
    <w:rsid w:val="00440154"/>
    <w:rsid w:val="00440D4F"/>
    <w:rsid w:val="00440DBF"/>
    <w:rsid w:val="00441044"/>
    <w:rsid w:val="004410E9"/>
    <w:rsid w:val="00441684"/>
    <w:rsid w:val="004417E4"/>
    <w:rsid w:val="0044270C"/>
    <w:rsid w:val="004427CF"/>
    <w:rsid w:val="00442BD5"/>
    <w:rsid w:val="00442E2B"/>
    <w:rsid w:val="0044331E"/>
    <w:rsid w:val="00443371"/>
    <w:rsid w:val="004433C1"/>
    <w:rsid w:val="004434DB"/>
    <w:rsid w:val="004437B4"/>
    <w:rsid w:val="004439B2"/>
    <w:rsid w:val="004439BC"/>
    <w:rsid w:val="00443AA4"/>
    <w:rsid w:val="00443F14"/>
    <w:rsid w:val="00443F36"/>
    <w:rsid w:val="004440B0"/>
    <w:rsid w:val="0044412E"/>
    <w:rsid w:val="00444574"/>
    <w:rsid w:val="0044458E"/>
    <w:rsid w:val="0044479C"/>
    <w:rsid w:val="00444866"/>
    <w:rsid w:val="00444870"/>
    <w:rsid w:val="00444A5D"/>
    <w:rsid w:val="0044553F"/>
    <w:rsid w:val="00445BBF"/>
    <w:rsid w:val="00445D8A"/>
    <w:rsid w:val="00446056"/>
    <w:rsid w:val="004466F5"/>
    <w:rsid w:val="00446A78"/>
    <w:rsid w:val="00446E75"/>
    <w:rsid w:val="0044781B"/>
    <w:rsid w:val="00447BF3"/>
    <w:rsid w:val="00450009"/>
    <w:rsid w:val="00450483"/>
    <w:rsid w:val="00450BCF"/>
    <w:rsid w:val="00450CFF"/>
    <w:rsid w:val="00451422"/>
    <w:rsid w:val="004515AC"/>
    <w:rsid w:val="00451A2F"/>
    <w:rsid w:val="00452640"/>
    <w:rsid w:val="004530C7"/>
    <w:rsid w:val="004530EE"/>
    <w:rsid w:val="00453DCE"/>
    <w:rsid w:val="00453EF5"/>
    <w:rsid w:val="00453F91"/>
    <w:rsid w:val="00454372"/>
    <w:rsid w:val="00454687"/>
    <w:rsid w:val="0045493F"/>
    <w:rsid w:val="00454F06"/>
    <w:rsid w:val="0045520F"/>
    <w:rsid w:val="00455583"/>
    <w:rsid w:val="00455AB2"/>
    <w:rsid w:val="00455BBA"/>
    <w:rsid w:val="0045617A"/>
    <w:rsid w:val="004562D8"/>
    <w:rsid w:val="00456302"/>
    <w:rsid w:val="00456394"/>
    <w:rsid w:val="00456455"/>
    <w:rsid w:val="00456892"/>
    <w:rsid w:val="004569EE"/>
    <w:rsid w:val="00456D17"/>
    <w:rsid w:val="00456EC7"/>
    <w:rsid w:val="00457579"/>
    <w:rsid w:val="004603D9"/>
    <w:rsid w:val="0046103E"/>
    <w:rsid w:val="004610F2"/>
    <w:rsid w:val="00461518"/>
    <w:rsid w:val="00461612"/>
    <w:rsid w:val="00461D05"/>
    <w:rsid w:val="00461D47"/>
    <w:rsid w:val="00461F58"/>
    <w:rsid w:val="00461FC2"/>
    <w:rsid w:val="004628FD"/>
    <w:rsid w:val="004629DB"/>
    <w:rsid w:val="00462C2C"/>
    <w:rsid w:val="0046332A"/>
    <w:rsid w:val="004639AA"/>
    <w:rsid w:val="004639D8"/>
    <w:rsid w:val="00463BA6"/>
    <w:rsid w:val="00463C28"/>
    <w:rsid w:val="00463E83"/>
    <w:rsid w:val="00464187"/>
    <w:rsid w:val="00464484"/>
    <w:rsid w:val="0046458C"/>
    <w:rsid w:val="004645EA"/>
    <w:rsid w:val="00464877"/>
    <w:rsid w:val="00464CAB"/>
    <w:rsid w:val="00464F31"/>
    <w:rsid w:val="00465028"/>
    <w:rsid w:val="0046506B"/>
    <w:rsid w:val="00465430"/>
    <w:rsid w:val="00465700"/>
    <w:rsid w:val="00465895"/>
    <w:rsid w:val="004658EC"/>
    <w:rsid w:val="00465932"/>
    <w:rsid w:val="00465A48"/>
    <w:rsid w:val="00465B2C"/>
    <w:rsid w:val="00465EF2"/>
    <w:rsid w:val="00465F61"/>
    <w:rsid w:val="00466011"/>
    <w:rsid w:val="004661DA"/>
    <w:rsid w:val="004662D0"/>
    <w:rsid w:val="004664BC"/>
    <w:rsid w:val="00466581"/>
    <w:rsid w:val="004666D4"/>
    <w:rsid w:val="00466AB4"/>
    <w:rsid w:val="00466BE8"/>
    <w:rsid w:val="00466BFF"/>
    <w:rsid w:val="00466D82"/>
    <w:rsid w:val="00467903"/>
    <w:rsid w:val="00467A3B"/>
    <w:rsid w:val="00467BB6"/>
    <w:rsid w:val="004702B9"/>
    <w:rsid w:val="004702FC"/>
    <w:rsid w:val="004702FF"/>
    <w:rsid w:val="00470308"/>
    <w:rsid w:val="00470520"/>
    <w:rsid w:val="004705B6"/>
    <w:rsid w:val="004707C3"/>
    <w:rsid w:val="00470EC7"/>
    <w:rsid w:val="004712D1"/>
    <w:rsid w:val="004712EF"/>
    <w:rsid w:val="00471336"/>
    <w:rsid w:val="0047136F"/>
    <w:rsid w:val="00471572"/>
    <w:rsid w:val="00471688"/>
    <w:rsid w:val="00471808"/>
    <w:rsid w:val="004719C8"/>
    <w:rsid w:val="00471B67"/>
    <w:rsid w:val="00471CC4"/>
    <w:rsid w:val="00471DE8"/>
    <w:rsid w:val="004721E8"/>
    <w:rsid w:val="004723C0"/>
    <w:rsid w:val="0047240F"/>
    <w:rsid w:val="004725D6"/>
    <w:rsid w:val="004727EC"/>
    <w:rsid w:val="00472997"/>
    <w:rsid w:val="00472ABE"/>
    <w:rsid w:val="00472B59"/>
    <w:rsid w:val="00472E0E"/>
    <w:rsid w:val="00472E72"/>
    <w:rsid w:val="00472E7E"/>
    <w:rsid w:val="00472EFB"/>
    <w:rsid w:val="00473116"/>
    <w:rsid w:val="004732EB"/>
    <w:rsid w:val="00473310"/>
    <w:rsid w:val="0047355E"/>
    <w:rsid w:val="00473D74"/>
    <w:rsid w:val="00473DDE"/>
    <w:rsid w:val="00473EAC"/>
    <w:rsid w:val="0047417A"/>
    <w:rsid w:val="00474263"/>
    <w:rsid w:val="00474C9F"/>
    <w:rsid w:val="00474FBB"/>
    <w:rsid w:val="00474FBD"/>
    <w:rsid w:val="00475477"/>
    <w:rsid w:val="004758BC"/>
    <w:rsid w:val="00476481"/>
    <w:rsid w:val="00476589"/>
    <w:rsid w:val="00476DD7"/>
    <w:rsid w:val="00477275"/>
    <w:rsid w:val="00477896"/>
    <w:rsid w:val="00477915"/>
    <w:rsid w:val="0048034B"/>
    <w:rsid w:val="0048073A"/>
    <w:rsid w:val="0048076A"/>
    <w:rsid w:val="00480792"/>
    <w:rsid w:val="00480861"/>
    <w:rsid w:val="00480A4F"/>
    <w:rsid w:val="00480B02"/>
    <w:rsid w:val="004810DC"/>
    <w:rsid w:val="00481461"/>
    <w:rsid w:val="004814D1"/>
    <w:rsid w:val="0048152E"/>
    <w:rsid w:val="00481819"/>
    <w:rsid w:val="00481D55"/>
    <w:rsid w:val="00481FD6"/>
    <w:rsid w:val="004825C0"/>
    <w:rsid w:val="00482CC6"/>
    <w:rsid w:val="00482D94"/>
    <w:rsid w:val="00483074"/>
    <w:rsid w:val="00483204"/>
    <w:rsid w:val="00483566"/>
    <w:rsid w:val="00483941"/>
    <w:rsid w:val="004839B7"/>
    <w:rsid w:val="004839CA"/>
    <w:rsid w:val="00483FE5"/>
    <w:rsid w:val="0048460D"/>
    <w:rsid w:val="0048479A"/>
    <w:rsid w:val="00484946"/>
    <w:rsid w:val="004849C0"/>
    <w:rsid w:val="00484C31"/>
    <w:rsid w:val="00484CEF"/>
    <w:rsid w:val="00484E8F"/>
    <w:rsid w:val="00485155"/>
    <w:rsid w:val="004851AC"/>
    <w:rsid w:val="004851E2"/>
    <w:rsid w:val="00485257"/>
    <w:rsid w:val="00485C18"/>
    <w:rsid w:val="00485C51"/>
    <w:rsid w:val="00485CC9"/>
    <w:rsid w:val="00486146"/>
    <w:rsid w:val="0048614B"/>
    <w:rsid w:val="0048638D"/>
    <w:rsid w:val="004863C8"/>
    <w:rsid w:val="00486EC8"/>
    <w:rsid w:val="00487A2A"/>
    <w:rsid w:val="00487A36"/>
    <w:rsid w:val="00487B6F"/>
    <w:rsid w:val="00487DB8"/>
    <w:rsid w:val="00487FA4"/>
    <w:rsid w:val="00490111"/>
    <w:rsid w:val="004902B8"/>
    <w:rsid w:val="004908BB"/>
    <w:rsid w:val="004908E3"/>
    <w:rsid w:val="00490E95"/>
    <w:rsid w:val="00490F8C"/>
    <w:rsid w:val="00491279"/>
    <w:rsid w:val="00491290"/>
    <w:rsid w:val="004912FC"/>
    <w:rsid w:val="00491387"/>
    <w:rsid w:val="00491493"/>
    <w:rsid w:val="004914B0"/>
    <w:rsid w:val="00491671"/>
    <w:rsid w:val="00491EF2"/>
    <w:rsid w:val="004922E4"/>
    <w:rsid w:val="004923F1"/>
    <w:rsid w:val="0049252C"/>
    <w:rsid w:val="0049257A"/>
    <w:rsid w:val="00492590"/>
    <w:rsid w:val="0049280F"/>
    <w:rsid w:val="00492B4D"/>
    <w:rsid w:val="00492FE2"/>
    <w:rsid w:val="00493665"/>
    <w:rsid w:val="00493A08"/>
    <w:rsid w:val="00494024"/>
    <w:rsid w:val="004943C6"/>
    <w:rsid w:val="004944CE"/>
    <w:rsid w:val="0049471E"/>
    <w:rsid w:val="00494A78"/>
    <w:rsid w:val="00494DAD"/>
    <w:rsid w:val="00494F67"/>
    <w:rsid w:val="004956D6"/>
    <w:rsid w:val="004958A6"/>
    <w:rsid w:val="004958DC"/>
    <w:rsid w:val="00495CB6"/>
    <w:rsid w:val="00495DB8"/>
    <w:rsid w:val="00495DFB"/>
    <w:rsid w:val="0049613F"/>
    <w:rsid w:val="0049649B"/>
    <w:rsid w:val="00496A1D"/>
    <w:rsid w:val="00496F11"/>
    <w:rsid w:val="0049711A"/>
    <w:rsid w:val="004972A4"/>
    <w:rsid w:val="004975F0"/>
    <w:rsid w:val="00497723"/>
    <w:rsid w:val="00497986"/>
    <w:rsid w:val="00497BB4"/>
    <w:rsid w:val="00497DFF"/>
    <w:rsid w:val="00497E0D"/>
    <w:rsid w:val="004A0A7B"/>
    <w:rsid w:val="004A0AAE"/>
    <w:rsid w:val="004A0C07"/>
    <w:rsid w:val="004A0CA7"/>
    <w:rsid w:val="004A0D9C"/>
    <w:rsid w:val="004A11C6"/>
    <w:rsid w:val="004A11D8"/>
    <w:rsid w:val="004A142D"/>
    <w:rsid w:val="004A1644"/>
    <w:rsid w:val="004A1783"/>
    <w:rsid w:val="004A1BDF"/>
    <w:rsid w:val="004A1C27"/>
    <w:rsid w:val="004A1F32"/>
    <w:rsid w:val="004A1FB0"/>
    <w:rsid w:val="004A25E8"/>
    <w:rsid w:val="004A2801"/>
    <w:rsid w:val="004A2812"/>
    <w:rsid w:val="004A2A1F"/>
    <w:rsid w:val="004A2DBF"/>
    <w:rsid w:val="004A340C"/>
    <w:rsid w:val="004A35F1"/>
    <w:rsid w:val="004A37DF"/>
    <w:rsid w:val="004A3970"/>
    <w:rsid w:val="004A3CAF"/>
    <w:rsid w:val="004A42B4"/>
    <w:rsid w:val="004A4432"/>
    <w:rsid w:val="004A4444"/>
    <w:rsid w:val="004A44B7"/>
    <w:rsid w:val="004A47B4"/>
    <w:rsid w:val="004A4D23"/>
    <w:rsid w:val="004A4F74"/>
    <w:rsid w:val="004A501A"/>
    <w:rsid w:val="004A50B2"/>
    <w:rsid w:val="004A5300"/>
    <w:rsid w:val="004A5434"/>
    <w:rsid w:val="004A562B"/>
    <w:rsid w:val="004A5EE0"/>
    <w:rsid w:val="004A6089"/>
    <w:rsid w:val="004A66BF"/>
    <w:rsid w:val="004A68C5"/>
    <w:rsid w:val="004A6ADF"/>
    <w:rsid w:val="004A6ECC"/>
    <w:rsid w:val="004A722F"/>
    <w:rsid w:val="004A75FC"/>
    <w:rsid w:val="004A7AD1"/>
    <w:rsid w:val="004A7DD2"/>
    <w:rsid w:val="004A7E00"/>
    <w:rsid w:val="004A7FE7"/>
    <w:rsid w:val="004B0022"/>
    <w:rsid w:val="004B08D6"/>
    <w:rsid w:val="004B0ACE"/>
    <w:rsid w:val="004B0EC2"/>
    <w:rsid w:val="004B1036"/>
    <w:rsid w:val="004B1505"/>
    <w:rsid w:val="004B1C28"/>
    <w:rsid w:val="004B1DF6"/>
    <w:rsid w:val="004B1E6E"/>
    <w:rsid w:val="004B2105"/>
    <w:rsid w:val="004B227E"/>
    <w:rsid w:val="004B2315"/>
    <w:rsid w:val="004B26AB"/>
    <w:rsid w:val="004B2AF9"/>
    <w:rsid w:val="004B39A2"/>
    <w:rsid w:val="004B4473"/>
    <w:rsid w:val="004B4687"/>
    <w:rsid w:val="004B4AF2"/>
    <w:rsid w:val="004B5084"/>
    <w:rsid w:val="004B574A"/>
    <w:rsid w:val="004B5AFD"/>
    <w:rsid w:val="004B6478"/>
    <w:rsid w:val="004B64E7"/>
    <w:rsid w:val="004B656C"/>
    <w:rsid w:val="004B6A53"/>
    <w:rsid w:val="004B6C8A"/>
    <w:rsid w:val="004B6E5A"/>
    <w:rsid w:val="004B7143"/>
    <w:rsid w:val="004B7366"/>
    <w:rsid w:val="004B75B8"/>
    <w:rsid w:val="004B766F"/>
    <w:rsid w:val="004B77CF"/>
    <w:rsid w:val="004B7B9B"/>
    <w:rsid w:val="004C0824"/>
    <w:rsid w:val="004C0931"/>
    <w:rsid w:val="004C15C7"/>
    <w:rsid w:val="004C1672"/>
    <w:rsid w:val="004C1677"/>
    <w:rsid w:val="004C1D0B"/>
    <w:rsid w:val="004C212D"/>
    <w:rsid w:val="004C26A0"/>
    <w:rsid w:val="004C26D9"/>
    <w:rsid w:val="004C2941"/>
    <w:rsid w:val="004C2AEF"/>
    <w:rsid w:val="004C314C"/>
    <w:rsid w:val="004C3397"/>
    <w:rsid w:val="004C3749"/>
    <w:rsid w:val="004C37B4"/>
    <w:rsid w:val="004C3E1D"/>
    <w:rsid w:val="004C3FAD"/>
    <w:rsid w:val="004C3FE2"/>
    <w:rsid w:val="004C40A7"/>
    <w:rsid w:val="004C41F4"/>
    <w:rsid w:val="004C433E"/>
    <w:rsid w:val="004C43E3"/>
    <w:rsid w:val="004C4E4C"/>
    <w:rsid w:val="004C4F36"/>
    <w:rsid w:val="004C4F37"/>
    <w:rsid w:val="004C5320"/>
    <w:rsid w:val="004C56F1"/>
    <w:rsid w:val="004C59A8"/>
    <w:rsid w:val="004C5AEF"/>
    <w:rsid w:val="004C60D2"/>
    <w:rsid w:val="004C6234"/>
    <w:rsid w:val="004C6708"/>
    <w:rsid w:val="004C68E0"/>
    <w:rsid w:val="004C6913"/>
    <w:rsid w:val="004C6B8A"/>
    <w:rsid w:val="004C6D17"/>
    <w:rsid w:val="004C6FBE"/>
    <w:rsid w:val="004C738A"/>
    <w:rsid w:val="004C74AC"/>
    <w:rsid w:val="004C74C8"/>
    <w:rsid w:val="004C7816"/>
    <w:rsid w:val="004C7964"/>
    <w:rsid w:val="004C7A64"/>
    <w:rsid w:val="004C7BCF"/>
    <w:rsid w:val="004C7C6E"/>
    <w:rsid w:val="004D0138"/>
    <w:rsid w:val="004D019F"/>
    <w:rsid w:val="004D02FD"/>
    <w:rsid w:val="004D0628"/>
    <w:rsid w:val="004D0905"/>
    <w:rsid w:val="004D1482"/>
    <w:rsid w:val="004D14C2"/>
    <w:rsid w:val="004D15BF"/>
    <w:rsid w:val="004D1643"/>
    <w:rsid w:val="004D1908"/>
    <w:rsid w:val="004D1BD1"/>
    <w:rsid w:val="004D24FE"/>
    <w:rsid w:val="004D3178"/>
    <w:rsid w:val="004D3363"/>
    <w:rsid w:val="004D3445"/>
    <w:rsid w:val="004D3A83"/>
    <w:rsid w:val="004D4020"/>
    <w:rsid w:val="004D4107"/>
    <w:rsid w:val="004D432E"/>
    <w:rsid w:val="004D540C"/>
    <w:rsid w:val="004D5634"/>
    <w:rsid w:val="004D57EE"/>
    <w:rsid w:val="004D5C70"/>
    <w:rsid w:val="004D5F88"/>
    <w:rsid w:val="004D64E9"/>
    <w:rsid w:val="004D672D"/>
    <w:rsid w:val="004D695A"/>
    <w:rsid w:val="004D6C12"/>
    <w:rsid w:val="004D6C54"/>
    <w:rsid w:val="004D6D54"/>
    <w:rsid w:val="004D6F0A"/>
    <w:rsid w:val="004D7273"/>
    <w:rsid w:val="004D7B5C"/>
    <w:rsid w:val="004E0089"/>
    <w:rsid w:val="004E068D"/>
    <w:rsid w:val="004E0794"/>
    <w:rsid w:val="004E092B"/>
    <w:rsid w:val="004E0AA6"/>
    <w:rsid w:val="004E1C82"/>
    <w:rsid w:val="004E1F8B"/>
    <w:rsid w:val="004E1FAA"/>
    <w:rsid w:val="004E215C"/>
    <w:rsid w:val="004E2260"/>
    <w:rsid w:val="004E29A3"/>
    <w:rsid w:val="004E2B47"/>
    <w:rsid w:val="004E2D5B"/>
    <w:rsid w:val="004E2E63"/>
    <w:rsid w:val="004E32FD"/>
    <w:rsid w:val="004E3C60"/>
    <w:rsid w:val="004E3DBD"/>
    <w:rsid w:val="004E3F22"/>
    <w:rsid w:val="004E4482"/>
    <w:rsid w:val="004E448E"/>
    <w:rsid w:val="004E4CEF"/>
    <w:rsid w:val="004E4D3E"/>
    <w:rsid w:val="004E4EB8"/>
    <w:rsid w:val="004E4EEE"/>
    <w:rsid w:val="004E4F2E"/>
    <w:rsid w:val="004E5222"/>
    <w:rsid w:val="004E5350"/>
    <w:rsid w:val="004E548B"/>
    <w:rsid w:val="004E57BA"/>
    <w:rsid w:val="004E5BD0"/>
    <w:rsid w:val="004E5E1F"/>
    <w:rsid w:val="004E6029"/>
    <w:rsid w:val="004E621D"/>
    <w:rsid w:val="004E6257"/>
    <w:rsid w:val="004E62E0"/>
    <w:rsid w:val="004E6420"/>
    <w:rsid w:val="004E64AB"/>
    <w:rsid w:val="004E685D"/>
    <w:rsid w:val="004E6946"/>
    <w:rsid w:val="004E69F6"/>
    <w:rsid w:val="004E6BD6"/>
    <w:rsid w:val="004E7002"/>
    <w:rsid w:val="004E728E"/>
    <w:rsid w:val="004E730F"/>
    <w:rsid w:val="004E79BC"/>
    <w:rsid w:val="004E79E3"/>
    <w:rsid w:val="004E7EF2"/>
    <w:rsid w:val="004E7F0E"/>
    <w:rsid w:val="004F02A0"/>
    <w:rsid w:val="004F02A1"/>
    <w:rsid w:val="004F0382"/>
    <w:rsid w:val="004F09EC"/>
    <w:rsid w:val="004F0C05"/>
    <w:rsid w:val="004F101A"/>
    <w:rsid w:val="004F12C5"/>
    <w:rsid w:val="004F142B"/>
    <w:rsid w:val="004F17AF"/>
    <w:rsid w:val="004F1DE2"/>
    <w:rsid w:val="004F2014"/>
    <w:rsid w:val="004F22F1"/>
    <w:rsid w:val="004F241C"/>
    <w:rsid w:val="004F25F8"/>
    <w:rsid w:val="004F2757"/>
    <w:rsid w:val="004F29B1"/>
    <w:rsid w:val="004F2D14"/>
    <w:rsid w:val="004F2F56"/>
    <w:rsid w:val="004F3306"/>
    <w:rsid w:val="004F33E7"/>
    <w:rsid w:val="004F34A6"/>
    <w:rsid w:val="004F3A38"/>
    <w:rsid w:val="004F3C72"/>
    <w:rsid w:val="004F3F74"/>
    <w:rsid w:val="004F405F"/>
    <w:rsid w:val="004F40E6"/>
    <w:rsid w:val="004F4B39"/>
    <w:rsid w:val="004F4E74"/>
    <w:rsid w:val="004F5129"/>
    <w:rsid w:val="004F51CC"/>
    <w:rsid w:val="004F5830"/>
    <w:rsid w:val="004F596D"/>
    <w:rsid w:val="004F5DA2"/>
    <w:rsid w:val="004F617F"/>
    <w:rsid w:val="004F6189"/>
    <w:rsid w:val="004F642B"/>
    <w:rsid w:val="004F64F8"/>
    <w:rsid w:val="004F6AFB"/>
    <w:rsid w:val="004F716F"/>
    <w:rsid w:val="004F7288"/>
    <w:rsid w:val="004F79F5"/>
    <w:rsid w:val="004F7AA7"/>
    <w:rsid w:val="004F7AC0"/>
    <w:rsid w:val="004F7F18"/>
    <w:rsid w:val="00500102"/>
    <w:rsid w:val="005001E1"/>
    <w:rsid w:val="005004FA"/>
    <w:rsid w:val="00500775"/>
    <w:rsid w:val="0050079C"/>
    <w:rsid w:val="005008A1"/>
    <w:rsid w:val="005008EC"/>
    <w:rsid w:val="0050090C"/>
    <w:rsid w:val="00500920"/>
    <w:rsid w:val="00500988"/>
    <w:rsid w:val="00500BCA"/>
    <w:rsid w:val="00501028"/>
    <w:rsid w:val="005011C0"/>
    <w:rsid w:val="00501419"/>
    <w:rsid w:val="0050153C"/>
    <w:rsid w:val="005015AD"/>
    <w:rsid w:val="005017E0"/>
    <w:rsid w:val="0050182F"/>
    <w:rsid w:val="005018CA"/>
    <w:rsid w:val="005019CA"/>
    <w:rsid w:val="00501AD4"/>
    <w:rsid w:val="00501EF1"/>
    <w:rsid w:val="00502230"/>
    <w:rsid w:val="00502836"/>
    <w:rsid w:val="00502E5F"/>
    <w:rsid w:val="00503236"/>
    <w:rsid w:val="005039F2"/>
    <w:rsid w:val="00503A7E"/>
    <w:rsid w:val="00503BFB"/>
    <w:rsid w:val="00503C32"/>
    <w:rsid w:val="00503D5A"/>
    <w:rsid w:val="00504CD0"/>
    <w:rsid w:val="0050517D"/>
    <w:rsid w:val="00505474"/>
    <w:rsid w:val="00505627"/>
    <w:rsid w:val="005056F9"/>
    <w:rsid w:val="00505BAC"/>
    <w:rsid w:val="00505EE2"/>
    <w:rsid w:val="00505F1D"/>
    <w:rsid w:val="005064B4"/>
    <w:rsid w:val="0050680A"/>
    <w:rsid w:val="00506B20"/>
    <w:rsid w:val="00506B6A"/>
    <w:rsid w:val="00506BE0"/>
    <w:rsid w:val="00506C9F"/>
    <w:rsid w:val="0050738E"/>
    <w:rsid w:val="005106CD"/>
    <w:rsid w:val="00510781"/>
    <w:rsid w:val="00510863"/>
    <w:rsid w:val="00510E76"/>
    <w:rsid w:val="005119F0"/>
    <w:rsid w:val="00511E91"/>
    <w:rsid w:val="005121B1"/>
    <w:rsid w:val="00512247"/>
    <w:rsid w:val="0051269B"/>
    <w:rsid w:val="005126E5"/>
    <w:rsid w:val="00512A0A"/>
    <w:rsid w:val="00512B13"/>
    <w:rsid w:val="00512C4A"/>
    <w:rsid w:val="00512ED2"/>
    <w:rsid w:val="00512ED9"/>
    <w:rsid w:val="00512F82"/>
    <w:rsid w:val="00513229"/>
    <w:rsid w:val="00513677"/>
    <w:rsid w:val="005139B3"/>
    <w:rsid w:val="00513B98"/>
    <w:rsid w:val="00514113"/>
    <w:rsid w:val="0051422E"/>
    <w:rsid w:val="00514D3D"/>
    <w:rsid w:val="00515083"/>
    <w:rsid w:val="0051564B"/>
    <w:rsid w:val="005157AF"/>
    <w:rsid w:val="00515D74"/>
    <w:rsid w:val="00515FFE"/>
    <w:rsid w:val="00516643"/>
    <w:rsid w:val="00516841"/>
    <w:rsid w:val="005168BE"/>
    <w:rsid w:val="00516E03"/>
    <w:rsid w:val="00517091"/>
    <w:rsid w:val="00517330"/>
    <w:rsid w:val="0051738F"/>
    <w:rsid w:val="00517C61"/>
    <w:rsid w:val="00517E64"/>
    <w:rsid w:val="00517F8C"/>
    <w:rsid w:val="0052001A"/>
    <w:rsid w:val="005200ED"/>
    <w:rsid w:val="00520204"/>
    <w:rsid w:val="0052029B"/>
    <w:rsid w:val="0052083A"/>
    <w:rsid w:val="00520B72"/>
    <w:rsid w:val="00520E15"/>
    <w:rsid w:val="0052135A"/>
    <w:rsid w:val="005213EF"/>
    <w:rsid w:val="00521530"/>
    <w:rsid w:val="00521557"/>
    <w:rsid w:val="00521B63"/>
    <w:rsid w:val="00521CC1"/>
    <w:rsid w:val="00521D70"/>
    <w:rsid w:val="005226BC"/>
    <w:rsid w:val="00522924"/>
    <w:rsid w:val="0052299A"/>
    <w:rsid w:val="00522DAD"/>
    <w:rsid w:val="00522E2C"/>
    <w:rsid w:val="00522FA3"/>
    <w:rsid w:val="00523216"/>
    <w:rsid w:val="00523D8B"/>
    <w:rsid w:val="00523EBE"/>
    <w:rsid w:val="0052402D"/>
    <w:rsid w:val="00524157"/>
    <w:rsid w:val="0052477F"/>
    <w:rsid w:val="005247B9"/>
    <w:rsid w:val="00524B4E"/>
    <w:rsid w:val="00524C68"/>
    <w:rsid w:val="005252A4"/>
    <w:rsid w:val="00525447"/>
    <w:rsid w:val="0052569B"/>
    <w:rsid w:val="0052569D"/>
    <w:rsid w:val="0052583A"/>
    <w:rsid w:val="00525B6F"/>
    <w:rsid w:val="00526024"/>
    <w:rsid w:val="00526159"/>
    <w:rsid w:val="0052629E"/>
    <w:rsid w:val="005265C6"/>
    <w:rsid w:val="00526853"/>
    <w:rsid w:val="00526AF8"/>
    <w:rsid w:val="0052711D"/>
    <w:rsid w:val="0052752C"/>
    <w:rsid w:val="00527947"/>
    <w:rsid w:val="00527BD5"/>
    <w:rsid w:val="00527F3B"/>
    <w:rsid w:val="005302F0"/>
    <w:rsid w:val="00530524"/>
    <w:rsid w:val="005308AA"/>
    <w:rsid w:val="00530D54"/>
    <w:rsid w:val="005310DE"/>
    <w:rsid w:val="005311BC"/>
    <w:rsid w:val="00531502"/>
    <w:rsid w:val="00531597"/>
    <w:rsid w:val="005315EF"/>
    <w:rsid w:val="0053176B"/>
    <w:rsid w:val="005317A5"/>
    <w:rsid w:val="0053182F"/>
    <w:rsid w:val="00531AF4"/>
    <w:rsid w:val="00532145"/>
    <w:rsid w:val="00532324"/>
    <w:rsid w:val="00532562"/>
    <w:rsid w:val="0053294B"/>
    <w:rsid w:val="00532A4B"/>
    <w:rsid w:val="00532B8C"/>
    <w:rsid w:val="00532CAD"/>
    <w:rsid w:val="00533154"/>
    <w:rsid w:val="00533490"/>
    <w:rsid w:val="0053363B"/>
    <w:rsid w:val="00533AD3"/>
    <w:rsid w:val="00533D69"/>
    <w:rsid w:val="005346CD"/>
    <w:rsid w:val="00534863"/>
    <w:rsid w:val="005349E1"/>
    <w:rsid w:val="00534E08"/>
    <w:rsid w:val="005352FC"/>
    <w:rsid w:val="00535A15"/>
    <w:rsid w:val="00535A5E"/>
    <w:rsid w:val="00535DA6"/>
    <w:rsid w:val="005363D6"/>
    <w:rsid w:val="00536473"/>
    <w:rsid w:val="00536E2A"/>
    <w:rsid w:val="005379FF"/>
    <w:rsid w:val="00537C12"/>
    <w:rsid w:val="00537E39"/>
    <w:rsid w:val="00540591"/>
    <w:rsid w:val="005405A1"/>
    <w:rsid w:val="00540785"/>
    <w:rsid w:val="00540A7E"/>
    <w:rsid w:val="00540B86"/>
    <w:rsid w:val="00540D0D"/>
    <w:rsid w:val="00540D78"/>
    <w:rsid w:val="00541083"/>
    <w:rsid w:val="005413C3"/>
    <w:rsid w:val="005413E5"/>
    <w:rsid w:val="005414AB"/>
    <w:rsid w:val="00541562"/>
    <w:rsid w:val="005418AD"/>
    <w:rsid w:val="00541ADF"/>
    <w:rsid w:val="00541C62"/>
    <w:rsid w:val="00542133"/>
    <w:rsid w:val="005421D6"/>
    <w:rsid w:val="005423FF"/>
    <w:rsid w:val="005425AF"/>
    <w:rsid w:val="00542772"/>
    <w:rsid w:val="005427E0"/>
    <w:rsid w:val="0054286F"/>
    <w:rsid w:val="005428FD"/>
    <w:rsid w:val="005429CF"/>
    <w:rsid w:val="00542DE3"/>
    <w:rsid w:val="005430A0"/>
    <w:rsid w:val="005432A4"/>
    <w:rsid w:val="0054385E"/>
    <w:rsid w:val="00543E77"/>
    <w:rsid w:val="00543FFD"/>
    <w:rsid w:val="00544057"/>
    <w:rsid w:val="00544A2F"/>
    <w:rsid w:val="00544BC2"/>
    <w:rsid w:val="00545565"/>
    <w:rsid w:val="005459D7"/>
    <w:rsid w:val="00545C18"/>
    <w:rsid w:val="00545D17"/>
    <w:rsid w:val="00545E09"/>
    <w:rsid w:val="005462CD"/>
    <w:rsid w:val="0054701B"/>
    <w:rsid w:val="00547095"/>
    <w:rsid w:val="005470F6"/>
    <w:rsid w:val="005473F7"/>
    <w:rsid w:val="00547651"/>
    <w:rsid w:val="00547ABB"/>
    <w:rsid w:val="00547C4B"/>
    <w:rsid w:val="00547CF9"/>
    <w:rsid w:val="00547DEE"/>
    <w:rsid w:val="0055000A"/>
    <w:rsid w:val="00550415"/>
    <w:rsid w:val="005506DD"/>
    <w:rsid w:val="00550E7A"/>
    <w:rsid w:val="005518F3"/>
    <w:rsid w:val="00551A0D"/>
    <w:rsid w:val="00551D98"/>
    <w:rsid w:val="00551F3E"/>
    <w:rsid w:val="00551FCC"/>
    <w:rsid w:val="005522EA"/>
    <w:rsid w:val="005524E1"/>
    <w:rsid w:val="00552A17"/>
    <w:rsid w:val="00552CD3"/>
    <w:rsid w:val="005531CC"/>
    <w:rsid w:val="005532C1"/>
    <w:rsid w:val="005534C6"/>
    <w:rsid w:val="0055358F"/>
    <w:rsid w:val="0055388C"/>
    <w:rsid w:val="00553BD0"/>
    <w:rsid w:val="00554380"/>
    <w:rsid w:val="0055488D"/>
    <w:rsid w:val="0055496D"/>
    <w:rsid w:val="00555516"/>
    <w:rsid w:val="00555DD0"/>
    <w:rsid w:val="00556124"/>
    <w:rsid w:val="0055624C"/>
    <w:rsid w:val="00556C2D"/>
    <w:rsid w:val="00557473"/>
    <w:rsid w:val="005574F7"/>
    <w:rsid w:val="00557785"/>
    <w:rsid w:val="005578A9"/>
    <w:rsid w:val="005579D6"/>
    <w:rsid w:val="00557BB1"/>
    <w:rsid w:val="005608D5"/>
    <w:rsid w:val="00561113"/>
    <w:rsid w:val="0056115F"/>
    <w:rsid w:val="005612FC"/>
    <w:rsid w:val="0056171A"/>
    <w:rsid w:val="005617EB"/>
    <w:rsid w:val="00561EB9"/>
    <w:rsid w:val="0056256A"/>
    <w:rsid w:val="0056272A"/>
    <w:rsid w:val="00562EAE"/>
    <w:rsid w:val="00563152"/>
    <w:rsid w:val="00563926"/>
    <w:rsid w:val="00563A4A"/>
    <w:rsid w:val="00563BC2"/>
    <w:rsid w:val="00563E14"/>
    <w:rsid w:val="00563FDD"/>
    <w:rsid w:val="00564265"/>
    <w:rsid w:val="005645DE"/>
    <w:rsid w:val="00564850"/>
    <w:rsid w:val="00564D8E"/>
    <w:rsid w:val="005657DC"/>
    <w:rsid w:val="0056584C"/>
    <w:rsid w:val="00565B23"/>
    <w:rsid w:val="00565C48"/>
    <w:rsid w:val="00565F35"/>
    <w:rsid w:val="00565FF9"/>
    <w:rsid w:val="00566182"/>
    <w:rsid w:val="00566628"/>
    <w:rsid w:val="005666F5"/>
    <w:rsid w:val="00566F19"/>
    <w:rsid w:val="00567086"/>
    <w:rsid w:val="00567B10"/>
    <w:rsid w:val="00567C5B"/>
    <w:rsid w:val="0057024C"/>
    <w:rsid w:val="00570ABA"/>
    <w:rsid w:val="00570C8B"/>
    <w:rsid w:val="00570DCD"/>
    <w:rsid w:val="00570E35"/>
    <w:rsid w:val="00570F96"/>
    <w:rsid w:val="0057109A"/>
    <w:rsid w:val="00571675"/>
    <w:rsid w:val="005716DB"/>
    <w:rsid w:val="0057181D"/>
    <w:rsid w:val="005726C6"/>
    <w:rsid w:val="005729C5"/>
    <w:rsid w:val="00573122"/>
    <w:rsid w:val="00573912"/>
    <w:rsid w:val="00573C0C"/>
    <w:rsid w:val="0057412C"/>
    <w:rsid w:val="005742C8"/>
    <w:rsid w:val="00574687"/>
    <w:rsid w:val="00574780"/>
    <w:rsid w:val="00574BA6"/>
    <w:rsid w:val="00574FE0"/>
    <w:rsid w:val="005750CA"/>
    <w:rsid w:val="0057510C"/>
    <w:rsid w:val="005752DD"/>
    <w:rsid w:val="00575392"/>
    <w:rsid w:val="0057576D"/>
    <w:rsid w:val="00575854"/>
    <w:rsid w:val="00575874"/>
    <w:rsid w:val="00575F16"/>
    <w:rsid w:val="00575FF9"/>
    <w:rsid w:val="00576864"/>
    <w:rsid w:val="00576E21"/>
    <w:rsid w:val="00576E98"/>
    <w:rsid w:val="00576EE5"/>
    <w:rsid w:val="0057753E"/>
    <w:rsid w:val="00577890"/>
    <w:rsid w:val="0058010A"/>
    <w:rsid w:val="00580119"/>
    <w:rsid w:val="00580625"/>
    <w:rsid w:val="0058089C"/>
    <w:rsid w:val="00580B83"/>
    <w:rsid w:val="00580BB6"/>
    <w:rsid w:val="00580C83"/>
    <w:rsid w:val="00580CF2"/>
    <w:rsid w:val="00580FCA"/>
    <w:rsid w:val="0058170C"/>
    <w:rsid w:val="00581759"/>
    <w:rsid w:val="00581C3B"/>
    <w:rsid w:val="00581E76"/>
    <w:rsid w:val="00581EF5"/>
    <w:rsid w:val="00581FC4"/>
    <w:rsid w:val="00582166"/>
    <w:rsid w:val="00582309"/>
    <w:rsid w:val="0058238F"/>
    <w:rsid w:val="005824CD"/>
    <w:rsid w:val="0058251E"/>
    <w:rsid w:val="0058297C"/>
    <w:rsid w:val="00582C0C"/>
    <w:rsid w:val="00582C8C"/>
    <w:rsid w:val="00582F3E"/>
    <w:rsid w:val="0058342F"/>
    <w:rsid w:val="00583629"/>
    <w:rsid w:val="00583675"/>
    <w:rsid w:val="00583D5E"/>
    <w:rsid w:val="0058410E"/>
    <w:rsid w:val="005843ED"/>
    <w:rsid w:val="005846F3"/>
    <w:rsid w:val="005847FE"/>
    <w:rsid w:val="005848A6"/>
    <w:rsid w:val="00584904"/>
    <w:rsid w:val="00584C52"/>
    <w:rsid w:val="00584CC4"/>
    <w:rsid w:val="00584EAE"/>
    <w:rsid w:val="00585004"/>
    <w:rsid w:val="005851E6"/>
    <w:rsid w:val="005854E6"/>
    <w:rsid w:val="00585C6A"/>
    <w:rsid w:val="00585D46"/>
    <w:rsid w:val="00585EA9"/>
    <w:rsid w:val="00586030"/>
    <w:rsid w:val="0058621A"/>
    <w:rsid w:val="005862E2"/>
    <w:rsid w:val="0058631C"/>
    <w:rsid w:val="00586351"/>
    <w:rsid w:val="00586646"/>
    <w:rsid w:val="00586AE9"/>
    <w:rsid w:val="00586F48"/>
    <w:rsid w:val="0058726B"/>
    <w:rsid w:val="0058728D"/>
    <w:rsid w:val="005872A7"/>
    <w:rsid w:val="005874CB"/>
    <w:rsid w:val="005875DA"/>
    <w:rsid w:val="00587616"/>
    <w:rsid w:val="00587B37"/>
    <w:rsid w:val="00587B7B"/>
    <w:rsid w:val="00587C2F"/>
    <w:rsid w:val="00587E1D"/>
    <w:rsid w:val="00590310"/>
    <w:rsid w:val="0059047F"/>
    <w:rsid w:val="005907C9"/>
    <w:rsid w:val="005908F1"/>
    <w:rsid w:val="005909A8"/>
    <w:rsid w:val="00590A1E"/>
    <w:rsid w:val="00590ACB"/>
    <w:rsid w:val="00590B85"/>
    <w:rsid w:val="00590C28"/>
    <w:rsid w:val="00590C4F"/>
    <w:rsid w:val="00591316"/>
    <w:rsid w:val="005913E8"/>
    <w:rsid w:val="0059162B"/>
    <w:rsid w:val="005917A7"/>
    <w:rsid w:val="005918F2"/>
    <w:rsid w:val="00591959"/>
    <w:rsid w:val="00591BA9"/>
    <w:rsid w:val="00591BDA"/>
    <w:rsid w:val="00591BE7"/>
    <w:rsid w:val="00591EE3"/>
    <w:rsid w:val="005924EB"/>
    <w:rsid w:val="00592A31"/>
    <w:rsid w:val="00592C06"/>
    <w:rsid w:val="00592CF3"/>
    <w:rsid w:val="00592FB7"/>
    <w:rsid w:val="005932C6"/>
    <w:rsid w:val="0059332D"/>
    <w:rsid w:val="00593495"/>
    <w:rsid w:val="00593EA3"/>
    <w:rsid w:val="00594059"/>
    <w:rsid w:val="00594B32"/>
    <w:rsid w:val="00594D54"/>
    <w:rsid w:val="00594E82"/>
    <w:rsid w:val="0059516E"/>
    <w:rsid w:val="0059518F"/>
    <w:rsid w:val="005951D6"/>
    <w:rsid w:val="00595401"/>
    <w:rsid w:val="005957C8"/>
    <w:rsid w:val="00595864"/>
    <w:rsid w:val="00595C2D"/>
    <w:rsid w:val="00595F91"/>
    <w:rsid w:val="005960C9"/>
    <w:rsid w:val="00596238"/>
    <w:rsid w:val="0059636E"/>
    <w:rsid w:val="00596644"/>
    <w:rsid w:val="00596FC5"/>
    <w:rsid w:val="00597326"/>
    <w:rsid w:val="005976AA"/>
    <w:rsid w:val="005979AD"/>
    <w:rsid w:val="00597D04"/>
    <w:rsid w:val="00597D45"/>
    <w:rsid w:val="00597F90"/>
    <w:rsid w:val="005A0263"/>
    <w:rsid w:val="005A0629"/>
    <w:rsid w:val="005A0705"/>
    <w:rsid w:val="005A0985"/>
    <w:rsid w:val="005A0CC0"/>
    <w:rsid w:val="005A0E27"/>
    <w:rsid w:val="005A0FE5"/>
    <w:rsid w:val="005A103A"/>
    <w:rsid w:val="005A111B"/>
    <w:rsid w:val="005A1234"/>
    <w:rsid w:val="005A160C"/>
    <w:rsid w:val="005A1798"/>
    <w:rsid w:val="005A17A6"/>
    <w:rsid w:val="005A2243"/>
    <w:rsid w:val="005A231C"/>
    <w:rsid w:val="005A2330"/>
    <w:rsid w:val="005A2A83"/>
    <w:rsid w:val="005A2C4A"/>
    <w:rsid w:val="005A2DA2"/>
    <w:rsid w:val="005A34B9"/>
    <w:rsid w:val="005A352E"/>
    <w:rsid w:val="005A3889"/>
    <w:rsid w:val="005A3A79"/>
    <w:rsid w:val="005A3B34"/>
    <w:rsid w:val="005A3BBB"/>
    <w:rsid w:val="005A3DDB"/>
    <w:rsid w:val="005A3EF7"/>
    <w:rsid w:val="005A45CB"/>
    <w:rsid w:val="005A48A9"/>
    <w:rsid w:val="005A4C85"/>
    <w:rsid w:val="005A4CD5"/>
    <w:rsid w:val="005A4EB3"/>
    <w:rsid w:val="005A5017"/>
    <w:rsid w:val="005A540C"/>
    <w:rsid w:val="005A571C"/>
    <w:rsid w:val="005A5D32"/>
    <w:rsid w:val="005A5E88"/>
    <w:rsid w:val="005A61F5"/>
    <w:rsid w:val="005A665F"/>
    <w:rsid w:val="005A6776"/>
    <w:rsid w:val="005A688E"/>
    <w:rsid w:val="005A6C18"/>
    <w:rsid w:val="005A6E43"/>
    <w:rsid w:val="005A70BB"/>
    <w:rsid w:val="005A7621"/>
    <w:rsid w:val="005A796E"/>
    <w:rsid w:val="005A7AA5"/>
    <w:rsid w:val="005B063E"/>
    <w:rsid w:val="005B0678"/>
    <w:rsid w:val="005B0BFB"/>
    <w:rsid w:val="005B0D02"/>
    <w:rsid w:val="005B0E86"/>
    <w:rsid w:val="005B1399"/>
    <w:rsid w:val="005B13A0"/>
    <w:rsid w:val="005B1916"/>
    <w:rsid w:val="005B20E3"/>
    <w:rsid w:val="005B22A1"/>
    <w:rsid w:val="005B2791"/>
    <w:rsid w:val="005B2BFB"/>
    <w:rsid w:val="005B2D0D"/>
    <w:rsid w:val="005B30D4"/>
    <w:rsid w:val="005B3B33"/>
    <w:rsid w:val="005B3CC8"/>
    <w:rsid w:val="005B4128"/>
    <w:rsid w:val="005B431E"/>
    <w:rsid w:val="005B45D1"/>
    <w:rsid w:val="005B4B23"/>
    <w:rsid w:val="005B4BFA"/>
    <w:rsid w:val="005B4EBF"/>
    <w:rsid w:val="005B4FB1"/>
    <w:rsid w:val="005B5032"/>
    <w:rsid w:val="005B5200"/>
    <w:rsid w:val="005B532A"/>
    <w:rsid w:val="005B5513"/>
    <w:rsid w:val="005B5C23"/>
    <w:rsid w:val="005B658A"/>
    <w:rsid w:val="005B689C"/>
    <w:rsid w:val="005B69CD"/>
    <w:rsid w:val="005B70A9"/>
    <w:rsid w:val="005B72F4"/>
    <w:rsid w:val="005B74DF"/>
    <w:rsid w:val="005B753B"/>
    <w:rsid w:val="005B7553"/>
    <w:rsid w:val="005B76D5"/>
    <w:rsid w:val="005B77D6"/>
    <w:rsid w:val="005B7E4C"/>
    <w:rsid w:val="005C022A"/>
    <w:rsid w:val="005C04F3"/>
    <w:rsid w:val="005C0556"/>
    <w:rsid w:val="005C05FF"/>
    <w:rsid w:val="005C0618"/>
    <w:rsid w:val="005C0710"/>
    <w:rsid w:val="005C078F"/>
    <w:rsid w:val="005C08A0"/>
    <w:rsid w:val="005C1097"/>
    <w:rsid w:val="005C1263"/>
    <w:rsid w:val="005C1372"/>
    <w:rsid w:val="005C138C"/>
    <w:rsid w:val="005C18E6"/>
    <w:rsid w:val="005C1F62"/>
    <w:rsid w:val="005C2006"/>
    <w:rsid w:val="005C2015"/>
    <w:rsid w:val="005C2603"/>
    <w:rsid w:val="005C29B9"/>
    <w:rsid w:val="005C301E"/>
    <w:rsid w:val="005C318C"/>
    <w:rsid w:val="005C3242"/>
    <w:rsid w:val="005C3927"/>
    <w:rsid w:val="005C3951"/>
    <w:rsid w:val="005C398B"/>
    <w:rsid w:val="005C3A05"/>
    <w:rsid w:val="005C3CF1"/>
    <w:rsid w:val="005C4197"/>
    <w:rsid w:val="005C441F"/>
    <w:rsid w:val="005C45AA"/>
    <w:rsid w:val="005C45E7"/>
    <w:rsid w:val="005C4B76"/>
    <w:rsid w:val="005C52F8"/>
    <w:rsid w:val="005C53E0"/>
    <w:rsid w:val="005C5BFE"/>
    <w:rsid w:val="005C5C9E"/>
    <w:rsid w:val="005C5D73"/>
    <w:rsid w:val="005C5E3C"/>
    <w:rsid w:val="005C6A6A"/>
    <w:rsid w:val="005C6BB3"/>
    <w:rsid w:val="005C6ECB"/>
    <w:rsid w:val="005C6ED0"/>
    <w:rsid w:val="005C70E1"/>
    <w:rsid w:val="005C7562"/>
    <w:rsid w:val="005C78EE"/>
    <w:rsid w:val="005D02D9"/>
    <w:rsid w:val="005D0318"/>
    <w:rsid w:val="005D04C5"/>
    <w:rsid w:val="005D04DD"/>
    <w:rsid w:val="005D0AF0"/>
    <w:rsid w:val="005D0B35"/>
    <w:rsid w:val="005D0EBB"/>
    <w:rsid w:val="005D13A8"/>
    <w:rsid w:val="005D1564"/>
    <w:rsid w:val="005D1885"/>
    <w:rsid w:val="005D1A6C"/>
    <w:rsid w:val="005D1C85"/>
    <w:rsid w:val="005D1C93"/>
    <w:rsid w:val="005D1CD1"/>
    <w:rsid w:val="005D1F60"/>
    <w:rsid w:val="005D2335"/>
    <w:rsid w:val="005D235C"/>
    <w:rsid w:val="005D282C"/>
    <w:rsid w:val="005D2A0D"/>
    <w:rsid w:val="005D2CB1"/>
    <w:rsid w:val="005D338E"/>
    <w:rsid w:val="005D3F55"/>
    <w:rsid w:val="005D3FE0"/>
    <w:rsid w:val="005D4557"/>
    <w:rsid w:val="005D48D0"/>
    <w:rsid w:val="005D49AF"/>
    <w:rsid w:val="005D4A14"/>
    <w:rsid w:val="005D4B70"/>
    <w:rsid w:val="005D4D23"/>
    <w:rsid w:val="005D4FFA"/>
    <w:rsid w:val="005D56E4"/>
    <w:rsid w:val="005D5A8B"/>
    <w:rsid w:val="005D5FF6"/>
    <w:rsid w:val="005D64A2"/>
    <w:rsid w:val="005D6883"/>
    <w:rsid w:val="005D7087"/>
    <w:rsid w:val="005D745A"/>
    <w:rsid w:val="005D77E1"/>
    <w:rsid w:val="005D7E3B"/>
    <w:rsid w:val="005D7F32"/>
    <w:rsid w:val="005E07D7"/>
    <w:rsid w:val="005E0BC4"/>
    <w:rsid w:val="005E13F7"/>
    <w:rsid w:val="005E15ED"/>
    <w:rsid w:val="005E17B6"/>
    <w:rsid w:val="005E1B0B"/>
    <w:rsid w:val="005E1E6B"/>
    <w:rsid w:val="005E209B"/>
    <w:rsid w:val="005E271B"/>
    <w:rsid w:val="005E2A30"/>
    <w:rsid w:val="005E2A42"/>
    <w:rsid w:val="005E2B81"/>
    <w:rsid w:val="005E2BE7"/>
    <w:rsid w:val="005E329C"/>
    <w:rsid w:val="005E331D"/>
    <w:rsid w:val="005E3678"/>
    <w:rsid w:val="005E3709"/>
    <w:rsid w:val="005E3FC5"/>
    <w:rsid w:val="005E4841"/>
    <w:rsid w:val="005E4934"/>
    <w:rsid w:val="005E49D3"/>
    <w:rsid w:val="005E4C89"/>
    <w:rsid w:val="005E5591"/>
    <w:rsid w:val="005E58A2"/>
    <w:rsid w:val="005E5D3E"/>
    <w:rsid w:val="005E6225"/>
    <w:rsid w:val="005E6289"/>
    <w:rsid w:val="005E66C4"/>
    <w:rsid w:val="005E6705"/>
    <w:rsid w:val="005E676A"/>
    <w:rsid w:val="005E6D9D"/>
    <w:rsid w:val="005E6E6A"/>
    <w:rsid w:val="005E6FD2"/>
    <w:rsid w:val="005E72E5"/>
    <w:rsid w:val="005E7528"/>
    <w:rsid w:val="005E755F"/>
    <w:rsid w:val="005E7598"/>
    <w:rsid w:val="005E7793"/>
    <w:rsid w:val="005E7821"/>
    <w:rsid w:val="005E7962"/>
    <w:rsid w:val="005E7B36"/>
    <w:rsid w:val="005E7B76"/>
    <w:rsid w:val="005E7B88"/>
    <w:rsid w:val="005E7BAA"/>
    <w:rsid w:val="005E7F04"/>
    <w:rsid w:val="005F007D"/>
    <w:rsid w:val="005F0498"/>
    <w:rsid w:val="005F061D"/>
    <w:rsid w:val="005F084A"/>
    <w:rsid w:val="005F0FFE"/>
    <w:rsid w:val="005F144E"/>
    <w:rsid w:val="005F16D2"/>
    <w:rsid w:val="005F1BCE"/>
    <w:rsid w:val="005F1E29"/>
    <w:rsid w:val="005F1E56"/>
    <w:rsid w:val="005F1E6F"/>
    <w:rsid w:val="005F1FD3"/>
    <w:rsid w:val="005F20D7"/>
    <w:rsid w:val="005F22C6"/>
    <w:rsid w:val="005F22D7"/>
    <w:rsid w:val="005F2AA1"/>
    <w:rsid w:val="005F2D38"/>
    <w:rsid w:val="005F2E65"/>
    <w:rsid w:val="005F2F46"/>
    <w:rsid w:val="005F3739"/>
    <w:rsid w:val="005F38D2"/>
    <w:rsid w:val="005F3B3B"/>
    <w:rsid w:val="005F3B4F"/>
    <w:rsid w:val="005F3F3B"/>
    <w:rsid w:val="005F417C"/>
    <w:rsid w:val="005F42DC"/>
    <w:rsid w:val="005F4471"/>
    <w:rsid w:val="005F4EA3"/>
    <w:rsid w:val="005F51CA"/>
    <w:rsid w:val="005F52CE"/>
    <w:rsid w:val="005F5746"/>
    <w:rsid w:val="005F5977"/>
    <w:rsid w:val="005F59EF"/>
    <w:rsid w:val="005F5D89"/>
    <w:rsid w:val="005F5F52"/>
    <w:rsid w:val="005F6585"/>
    <w:rsid w:val="005F6FFC"/>
    <w:rsid w:val="005F708B"/>
    <w:rsid w:val="005F73EC"/>
    <w:rsid w:val="005F756B"/>
    <w:rsid w:val="005F7CAA"/>
    <w:rsid w:val="005F7E39"/>
    <w:rsid w:val="006006CC"/>
    <w:rsid w:val="006008FF"/>
    <w:rsid w:val="0060108E"/>
    <w:rsid w:val="006016D9"/>
    <w:rsid w:val="00601743"/>
    <w:rsid w:val="006019BB"/>
    <w:rsid w:val="006019BC"/>
    <w:rsid w:val="00601A13"/>
    <w:rsid w:val="00601D8E"/>
    <w:rsid w:val="00601DCA"/>
    <w:rsid w:val="00601DFB"/>
    <w:rsid w:val="0060211F"/>
    <w:rsid w:val="006022F7"/>
    <w:rsid w:val="00602600"/>
    <w:rsid w:val="006027BB"/>
    <w:rsid w:val="00602ADB"/>
    <w:rsid w:val="006030B4"/>
    <w:rsid w:val="006030E6"/>
    <w:rsid w:val="00603479"/>
    <w:rsid w:val="00603817"/>
    <w:rsid w:val="00603829"/>
    <w:rsid w:val="006039C4"/>
    <w:rsid w:val="00603E68"/>
    <w:rsid w:val="00603EC8"/>
    <w:rsid w:val="00603EF9"/>
    <w:rsid w:val="006043BC"/>
    <w:rsid w:val="00604516"/>
    <w:rsid w:val="00604CF5"/>
    <w:rsid w:val="006051AB"/>
    <w:rsid w:val="00605369"/>
    <w:rsid w:val="00605802"/>
    <w:rsid w:val="0060583C"/>
    <w:rsid w:val="00605897"/>
    <w:rsid w:val="006058C1"/>
    <w:rsid w:val="00605920"/>
    <w:rsid w:val="00605A34"/>
    <w:rsid w:val="00605AEE"/>
    <w:rsid w:val="00605D17"/>
    <w:rsid w:val="00605EB0"/>
    <w:rsid w:val="00606092"/>
    <w:rsid w:val="00606521"/>
    <w:rsid w:val="00606584"/>
    <w:rsid w:val="00606663"/>
    <w:rsid w:val="00606A10"/>
    <w:rsid w:val="00606AB7"/>
    <w:rsid w:val="00606BCD"/>
    <w:rsid w:val="0060705E"/>
    <w:rsid w:val="006072E5"/>
    <w:rsid w:val="00607574"/>
    <w:rsid w:val="006075D6"/>
    <w:rsid w:val="00607C71"/>
    <w:rsid w:val="00610DBC"/>
    <w:rsid w:val="006110C0"/>
    <w:rsid w:val="0061148D"/>
    <w:rsid w:val="0061150A"/>
    <w:rsid w:val="006115DE"/>
    <w:rsid w:val="006116FD"/>
    <w:rsid w:val="00611EF6"/>
    <w:rsid w:val="00612408"/>
    <w:rsid w:val="006126DD"/>
    <w:rsid w:val="00612A85"/>
    <w:rsid w:val="00612B16"/>
    <w:rsid w:val="00612DB2"/>
    <w:rsid w:val="00612F84"/>
    <w:rsid w:val="00613729"/>
    <w:rsid w:val="00613DB8"/>
    <w:rsid w:val="00613EBF"/>
    <w:rsid w:val="0061428F"/>
    <w:rsid w:val="006144EA"/>
    <w:rsid w:val="00614786"/>
    <w:rsid w:val="006151BB"/>
    <w:rsid w:val="0061550A"/>
    <w:rsid w:val="006156A3"/>
    <w:rsid w:val="00615935"/>
    <w:rsid w:val="00615EC5"/>
    <w:rsid w:val="0061617C"/>
    <w:rsid w:val="006161E0"/>
    <w:rsid w:val="00616441"/>
    <w:rsid w:val="006165A1"/>
    <w:rsid w:val="00616708"/>
    <w:rsid w:val="006167FC"/>
    <w:rsid w:val="00616F76"/>
    <w:rsid w:val="00617D53"/>
    <w:rsid w:val="00617DE8"/>
    <w:rsid w:val="006204DC"/>
    <w:rsid w:val="006205AE"/>
    <w:rsid w:val="0062092F"/>
    <w:rsid w:val="00620A4D"/>
    <w:rsid w:val="00620AC8"/>
    <w:rsid w:val="00621354"/>
    <w:rsid w:val="0062157D"/>
    <w:rsid w:val="0062188C"/>
    <w:rsid w:val="006218D7"/>
    <w:rsid w:val="00621F57"/>
    <w:rsid w:val="00621F88"/>
    <w:rsid w:val="006224E4"/>
    <w:rsid w:val="00622AAC"/>
    <w:rsid w:val="00622BED"/>
    <w:rsid w:val="006230BC"/>
    <w:rsid w:val="0062326D"/>
    <w:rsid w:val="006234FF"/>
    <w:rsid w:val="00623706"/>
    <w:rsid w:val="00623979"/>
    <w:rsid w:val="00623A31"/>
    <w:rsid w:val="00623AB6"/>
    <w:rsid w:val="00623CDA"/>
    <w:rsid w:val="00623CDD"/>
    <w:rsid w:val="006241B9"/>
    <w:rsid w:val="00624340"/>
    <w:rsid w:val="00624B26"/>
    <w:rsid w:val="00624B52"/>
    <w:rsid w:val="00624CCA"/>
    <w:rsid w:val="006250FD"/>
    <w:rsid w:val="00625343"/>
    <w:rsid w:val="0062564A"/>
    <w:rsid w:val="00625AF0"/>
    <w:rsid w:val="00625DA3"/>
    <w:rsid w:val="006262B8"/>
    <w:rsid w:val="00626589"/>
    <w:rsid w:val="006275B7"/>
    <w:rsid w:val="0062799E"/>
    <w:rsid w:val="006279BD"/>
    <w:rsid w:val="00627A15"/>
    <w:rsid w:val="00627CC4"/>
    <w:rsid w:val="006300DD"/>
    <w:rsid w:val="00630615"/>
    <w:rsid w:val="006308FB"/>
    <w:rsid w:val="006311E5"/>
    <w:rsid w:val="0063138C"/>
    <w:rsid w:val="006316AF"/>
    <w:rsid w:val="00631833"/>
    <w:rsid w:val="00631875"/>
    <w:rsid w:val="00631AC1"/>
    <w:rsid w:val="00631CAE"/>
    <w:rsid w:val="00631D81"/>
    <w:rsid w:val="006320B8"/>
    <w:rsid w:val="006320BD"/>
    <w:rsid w:val="00632174"/>
    <w:rsid w:val="006321C3"/>
    <w:rsid w:val="006327CB"/>
    <w:rsid w:val="00632DC9"/>
    <w:rsid w:val="0063310D"/>
    <w:rsid w:val="00633118"/>
    <w:rsid w:val="006333AB"/>
    <w:rsid w:val="0063340F"/>
    <w:rsid w:val="006335A9"/>
    <w:rsid w:val="006339CA"/>
    <w:rsid w:val="00633B4A"/>
    <w:rsid w:val="00633D20"/>
    <w:rsid w:val="00633E3A"/>
    <w:rsid w:val="00633EB7"/>
    <w:rsid w:val="0063418E"/>
    <w:rsid w:val="006342AC"/>
    <w:rsid w:val="00634822"/>
    <w:rsid w:val="0063482E"/>
    <w:rsid w:val="00634E95"/>
    <w:rsid w:val="00634F65"/>
    <w:rsid w:val="006352F9"/>
    <w:rsid w:val="00635307"/>
    <w:rsid w:val="00635619"/>
    <w:rsid w:val="006356D7"/>
    <w:rsid w:val="006360E2"/>
    <w:rsid w:val="00636449"/>
    <w:rsid w:val="006365C1"/>
    <w:rsid w:val="006367FE"/>
    <w:rsid w:val="006369AC"/>
    <w:rsid w:val="00636A0F"/>
    <w:rsid w:val="00636B52"/>
    <w:rsid w:val="00636F38"/>
    <w:rsid w:val="0063718D"/>
    <w:rsid w:val="0063731D"/>
    <w:rsid w:val="0063745C"/>
    <w:rsid w:val="00637B1D"/>
    <w:rsid w:val="00637E72"/>
    <w:rsid w:val="006402FA"/>
    <w:rsid w:val="00641019"/>
    <w:rsid w:val="00641424"/>
    <w:rsid w:val="00641A28"/>
    <w:rsid w:val="00641A4D"/>
    <w:rsid w:val="00641FBA"/>
    <w:rsid w:val="006421DB"/>
    <w:rsid w:val="0064229C"/>
    <w:rsid w:val="006427F9"/>
    <w:rsid w:val="00642D02"/>
    <w:rsid w:val="00642E7E"/>
    <w:rsid w:val="00643064"/>
    <w:rsid w:val="0064331C"/>
    <w:rsid w:val="00643629"/>
    <w:rsid w:val="00643834"/>
    <w:rsid w:val="00643C73"/>
    <w:rsid w:val="00643D46"/>
    <w:rsid w:val="0064478A"/>
    <w:rsid w:val="00644DBC"/>
    <w:rsid w:val="00644EDB"/>
    <w:rsid w:val="00645048"/>
    <w:rsid w:val="00645160"/>
    <w:rsid w:val="0064525B"/>
    <w:rsid w:val="0064633A"/>
    <w:rsid w:val="0064655C"/>
    <w:rsid w:val="00646992"/>
    <w:rsid w:val="00646F2D"/>
    <w:rsid w:val="00646F36"/>
    <w:rsid w:val="006470D7"/>
    <w:rsid w:val="00647241"/>
    <w:rsid w:val="006473AE"/>
    <w:rsid w:val="00647400"/>
    <w:rsid w:val="00647EA8"/>
    <w:rsid w:val="00650078"/>
    <w:rsid w:val="00650C46"/>
    <w:rsid w:val="00650D26"/>
    <w:rsid w:val="00650D5F"/>
    <w:rsid w:val="0065151D"/>
    <w:rsid w:val="0065196A"/>
    <w:rsid w:val="006519B2"/>
    <w:rsid w:val="00651FC3"/>
    <w:rsid w:val="00652225"/>
    <w:rsid w:val="006526AF"/>
    <w:rsid w:val="006527C1"/>
    <w:rsid w:val="00652A61"/>
    <w:rsid w:val="00652B93"/>
    <w:rsid w:val="00652DA2"/>
    <w:rsid w:val="00653208"/>
    <w:rsid w:val="00653281"/>
    <w:rsid w:val="006533F1"/>
    <w:rsid w:val="0065385C"/>
    <w:rsid w:val="00653C26"/>
    <w:rsid w:val="00653F4A"/>
    <w:rsid w:val="0065426A"/>
    <w:rsid w:val="006542F5"/>
    <w:rsid w:val="00654431"/>
    <w:rsid w:val="0065474A"/>
    <w:rsid w:val="006551C6"/>
    <w:rsid w:val="006553F3"/>
    <w:rsid w:val="00655456"/>
    <w:rsid w:val="0065562F"/>
    <w:rsid w:val="00655647"/>
    <w:rsid w:val="00655916"/>
    <w:rsid w:val="0065641D"/>
    <w:rsid w:val="006566F6"/>
    <w:rsid w:val="00656AFF"/>
    <w:rsid w:val="00656CC0"/>
    <w:rsid w:val="00656E68"/>
    <w:rsid w:val="00657241"/>
    <w:rsid w:val="006575F7"/>
    <w:rsid w:val="00657769"/>
    <w:rsid w:val="0065776D"/>
    <w:rsid w:val="00657FE7"/>
    <w:rsid w:val="0066050E"/>
    <w:rsid w:val="00660A63"/>
    <w:rsid w:val="00661064"/>
    <w:rsid w:val="006610BB"/>
    <w:rsid w:val="006615EE"/>
    <w:rsid w:val="00661636"/>
    <w:rsid w:val="00661781"/>
    <w:rsid w:val="00662433"/>
    <w:rsid w:val="00662845"/>
    <w:rsid w:val="0066288F"/>
    <w:rsid w:val="00662A55"/>
    <w:rsid w:val="00662F48"/>
    <w:rsid w:val="0066329D"/>
    <w:rsid w:val="0066339E"/>
    <w:rsid w:val="0066355F"/>
    <w:rsid w:val="00663B6E"/>
    <w:rsid w:val="00663C78"/>
    <w:rsid w:val="006642E9"/>
    <w:rsid w:val="006644CA"/>
    <w:rsid w:val="00664526"/>
    <w:rsid w:val="00664991"/>
    <w:rsid w:val="00664A40"/>
    <w:rsid w:val="00664B61"/>
    <w:rsid w:val="00664DAE"/>
    <w:rsid w:val="006658A1"/>
    <w:rsid w:val="006659F2"/>
    <w:rsid w:val="00665C3B"/>
    <w:rsid w:val="00665D6B"/>
    <w:rsid w:val="006664B7"/>
    <w:rsid w:val="00666538"/>
    <w:rsid w:val="006667F1"/>
    <w:rsid w:val="00666A27"/>
    <w:rsid w:val="00666A6E"/>
    <w:rsid w:val="0066710B"/>
    <w:rsid w:val="0066721C"/>
    <w:rsid w:val="00667618"/>
    <w:rsid w:val="00667950"/>
    <w:rsid w:val="00667A6F"/>
    <w:rsid w:val="00667BB9"/>
    <w:rsid w:val="00667C2A"/>
    <w:rsid w:val="00667D68"/>
    <w:rsid w:val="00670649"/>
    <w:rsid w:val="006707B9"/>
    <w:rsid w:val="006710F3"/>
    <w:rsid w:val="00671209"/>
    <w:rsid w:val="006716E1"/>
    <w:rsid w:val="00671B8A"/>
    <w:rsid w:val="006720AF"/>
    <w:rsid w:val="006722F4"/>
    <w:rsid w:val="00672651"/>
    <w:rsid w:val="00672951"/>
    <w:rsid w:val="00672EAE"/>
    <w:rsid w:val="00673140"/>
    <w:rsid w:val="00673324"/>
    <w:rsid w:val="006734C7"/>
    <w:rsid w:val="006736AF"/>
    <w:rsid w:val="006737C0"/>
    <w:rsid w:val="0067380C"/>
    <w:rsid w:val="00673C0F"/>
    <w:rsid w:val="00674013"/>
    <w:rsid w:val="006742DF"/>
    <w:rsid w:val="00674302"/>
    <w:rsid w:val="006749BF"/>
    <w:rsid w:val="00674BBD"/>
    <w:rsid w:val="00674BC9"/>
    <w:rsid w:val="006750B6"/>
    <w:rsid w:val="0067513B"/>
    <w:rsid w:val="0067513F"/>
    <w:rsid w:val="006758EE"/>
    <w:rsid w:val="00675C36"/>
    <w:rsid w:val="00675CBD"/>
    <w:rsid w:val="0067606F"/>
    <w:rsid w:val="006761D1"/>
    <w:rsid w:val="00676350"/>
    <w:rsid w:val="00676461"/>
    <w:rsid w:val="0067661D"/>
    <w:rsid w:val="006767B5"/>
    <w:rsid w:val="0067763A"/>
    <w:rsid w:val="006778D2"/>
    <w:rsid w:val="00677EFA"/>
    <w:rsid w:val="00677F87"/>
    <w:rsid w:val="0068006B"/>
    <w:rsid w:val="006803BB"/>
    <w:rsid w:val="0068040C"/>
    <w:rsid w:val="006804E8"/>
    <w:rsid w:val="0068055F"/>
    <w:rsid w:val="0068061B"/>
    <w:rsid w:val="006806CD"/>
    <w:rsid w:val="00680900"/>
    <w:rsid w:val="00680DCA"/>
    <w:rsid w:val="00680E78"/>
    <w:rsid w:val="006810B1"/>
    <w:rsid w:val="00681436"/>
    <w:rsid w:val="00681938"/>
    <w:rsid w:val="00681CE7"/>
    <w:rsid w:val="00681ED9"/>
    <w:rsid w:val="00682915"/>
    <w:rsid w:val="00682E4C"/>
    <w:rsid w:val="006830D7"/>
    <w:rsid w:val="00683431"/>
    <w:rsid w:val="006838B1"/>
    <w:rsid w:val="00683996"/>
    <w:rsid w:val="00683A55"/>
    <w:rsid w:val="00683AA4"/>
    <w:rsid w:val="00683E42"/>
    <w:rsid w:val="00684A60"/>
    <w:rsid w:val="00684AA6"/>
    <w:rsid w:val="00684C41"/>
    <w:rsid w:val="00684C6B"/>
    <w:rsid w:val="006852F8"/>
    <w:rsid w:val="00685B27"/>
    <w:rsid w:val="00685CD5"/>
    <w:rsid w:val="00685CF2"/>
    <w:rsid w:val="006862C6"/>
    <w:rsid w:val="00686572"/>
    <w:rsid w:val="006868F4"/>
    <w:rsid w:val="00686D28"/>
    <w:rsid w:val="0068733E"/>
    <w:rsid w:val="00687F2C"/>
    <w:rsid w:val="00687F33"/>
    <w:rsid w:val="006902F1"/>
    <w:rsid w:val="00690598"/>
    <w:rsid w:val="00690724"/>
    <w:rsid w:val="0069076D"/>
    <w:rsid w:val="006909B5"/>
    <w:rsid w:val="00690D3B"/>
    <w:rsid w:val="00691762"/>
    <w:rsid w:val="0069179A"/>
    <w:rsid w:val="00691830"/>
    <w:rsid w:val="00691BBF"/>
    <w:rsid w:val="00691C09"/>
    <w:rsid w:val="00692253"/>
    <w:rsid w:val="0069230C"/>
    <w:rsid w:val="0069254E"/>
    <w:rsid w:val="006928D5"/>
    <w:rsid w:val="006928EE"/>
    <w:rsid w:val="00692ADD"/>
    <w:rsid w:val="00692DB2"/>
    <w:rsid w:val="00693056"/>
    <w:rsid w:val="00693154"/>
    <w:rsid w:val="006933F1"/>
    <w:rsid w:val="0069343E"/>
    <w:rsid w:val="006937D6"/>
    <w:rsid w:val="0069391C"/>
    <w:rsid w:val="00693CF0"/>
    <w:rsid w:val="00693E9B"/>
    <w:rsid w:val="00693F64"/>
    <w:rsid w:val="006942D0"/>
    <w:rsid w:val="00694CFA"/>
    <w:rsid w:val="00695014"/>
    <w:rsid w:val="00695140"/>
    <w:rsid w:val="00696254"/>
    <w:rsid w:val="006962F4"/>
    <w:rsid w:val="0069698F"/>
    <w:rsid w:val="00696A6D"/>
    <w:rsid w:val="00696BB5"/>
    <w:rsid w:val="00696BFE"/>
    <w:rsid w:val="00696C4E"/>
    <w:rsid w:val="00696CD3"/>
    <w:rsid w:val="00696E88"/>
    <w:rsid w:val="006972A4"/>
    <w:rsid w:val="00697521"/>
    <w:rsid w:val="00697ACE"/>
    <w:rsid w:val="00697DC4"/>
    <w:rsid w:val="00697E91"/>
    <w:rsid w:val="00697FCD"/>
    <w:rsid w:val="006A02C0"/>
    <w:rsid w:val="006A06F5"/>
    <w:rsid w:val="006A09CD"/>
    <w:rsid w:val="006A0C7D"/>
    <w:rsid w:val="006A0CF8"/>
    <w:rsid w:val="006A0E67"/>
    <w:rsid w:val="006A177D"/>
    <w:rsid w:val="006A1C77"/>
    <w:rsid w:val="006A1D81"/>
    <w:rsid w:val="006A1D94"/>
    <w:rsid w:val="006A2104"/>
    <w:rsid w:val="006A2B82"/>
    <w:rsid w:val="006A2B84"/>
    <w:rsid w:val="006A2D3C"/>
    <w:rsid w:val="006A2E0D"/>
    <w:rsid w:val="006A2E12"/>
    <w:rsid w:val="006A306F"/>
    <w:rsid w:val="006A3101"/>
    <w:rsid w:val="006A322D"/>
    <w:rsid w:val="006A3453"/>
    <w:rsid w:val="006A350E"/>
    <w:rsid w:val="006A35E6"/>
    <w:rsid w:val="006A3607"/>
    <w:rsid w:val="006A3635"/>
    <w:rsid w:val="006A3709"/>
    <w:rsid w:val="006A38AA"/>
    <w:rsid w:val="006A3B85"/>
    <w:rsid w:val="006A3F06"/>
    <w:rsid w:val="006A4835"/>
    <w:rsid w:val="006A4CD1"/>
    <w:rsid w:val="006A4CEE"/>
    <w:rsid w:val="006A4CF5"/>
    <w:rsid w:val="006A52A1"/>
    <w:rsid w:val="006A5547"/>
    <w:rsid w:val="006A56F6"/>
    <w:rsid w:val="006A5904"/>
    <w:rsid w:val="006A5B9F"/>
    <w:rsid w:val="006A65FE"/>
    <w:rsid w:val="006A6D25"/>
    <w:rsid w:val="006A6D9D"/>
    <w:rsid w:val="006A6DA4"/>
    <w:rsid w:val="006A6DE4"/>
    <w:rsid w:val="006A6FE3"/>
    <w:rsid w:val="006A706F"/>
    <w:rsid w:val="006A7151"/>
    <w:rsid w:val="006A7597"/>
    <w:rsid w:val="006A7806"/>
    <w:rsid w:val="006A7825"/>
    <w:rsid w:val="006A78AC"/>
    <w:rsid w:val="006A7C88"/>
    <w:rsid w:val="006A7E7A"/>
    <w:rsid w:val="006B0111"/>
    <w:rsid w:val="006B0223"/>
    <w:rsid w:val="006B0247"/>
    <w:rsid w:val="006B07EF"/>
    <w:rsid w:val="006B08A3"/>
    <w:rsid w:val="006B09C2"/>
    <w:rsid w:val="006B0BA6"/>
    <w:rsid w:val="006B0F89"/>
    <w:rsid w:val="006B0FE6"/>
    <w:rsid w:val="006B1300"/>
    <w:rsid w:val="006B1566"/>
    <w:rsid w:val="006B1B05"/>
    <w:rsid w:val="006B247B"/>
    <w:rsid w:val="006B24A5"/>
    <w:rsid w:val="006B285E"/>
    <w:rsid w:val="006B28DB"/>
    <w:rsid w:val="006B2B81"/>
    <w:rsid w:val="006B2D03"/>
    <w:rsid w:val="006B2E02"/>
    <w:rsid w:val="006B2EAB"/>
    <w:rsid w:val="006B2FA2"/>
    <w:rsid w:val="006B308D"/>
    <w:rsid w:val="006B3229"/>
    <w:rsid w:val="006B3801"/>
    <w:rsid w:val="006B3B60"/>
    <w:rsid w:val="006B3C2F"/>
    <w:rsid w:val="006B3CF7"/>
    <w:rsid w:val="006B41B9"/>
    <w:rsid w:val="006B4315"/>
    <w:rsid w:val="006B433B"/>
    <w:rsid w:val="006B480F"/>
    <w:rsid w:val="006B4A88"/>
    <w:rsid w:val="006B4D21"/>
    <w:rsid w:val="006B4E6F"/>
    <w:rsid w:val="006B4F32"/>
    <w:rsid w:val="006B4F48"/>
    <w:rsid w:val="006B51F4"/>
    <w:rsid w:val="006B5426"/>
    <w:rsid w:val="006B579F"/>
    <w:rsid w:val="006B57AB"/>
    <w:rsid w:val="006B5A68"/>
    <w:rsid w:val="006B5B4E"/>
    <w:rsid w:val="006B5E14"/>
    <w:rsid w:val="006B5E83"/>
    <w:rsid w:val="006B7003"/>
    <w:rsid w:val="006B7258"/>
    <w:rsid w:val="006B74EC"/>
    <w:rsid w:val="006B7585"/>
    <w:rsid w:val="006B7660"/>
    <w:rsid w:val="006B7757"/>
    <w:rsid w:val="006B7BF0"/>
    <w:rsid w:val="006B7DAD"/>
    <w:rsid w:val="006B7F3F"/>
    <w:rsid w:val="006C08D8"/>
    <w:rsid w:val="006C0C2C"/>
    <w:rsid w:val="006C133D"/>
    <w:rsid w:val="006C1359"/>
    <w:rsid w:val="006C15A2"/>
    <w:rsid w:val="006C19B1"/>
    <w:rsid w:val="006C1F8C"/>
    <w:rsid w:val="006C242C"/>
    <w:rsid w:val="006C2793"/>
    <w:rsid w:val="006C27CB"/>
    <w:rsid w:val="006C2A5E"/>
    <w:rsid w:val="006C2E9C"/>
    <w:rsid w:val="006C33AE"/>
    <w:rsid w:val="006C3B41"/>
    <w:rsid w:val="006C3D5A"/>
    <w:rsid w:val="006C4083"/>
    <w:rsid w:val="006C42F3"/>
    <w:rsid w:val="006C4671"/>
    <w:rsid w:val="006C4684"/>
    <w:rsid w:val="006C47CA"/>
    <w:rsid w:val="006C4879"/>
    <w:rsid w:val="006C48BA"/>
    <w:rsid w:val="006C4F06"/>
    <w:rsid w:val="006C4F7E"/>
    <w:rsid w:val="006C5682"/>
    <w:rsid w:val="006C5D49"/>
    <w:rsid w:val="006C5DC3"/>
    <w:rsid w:val="006C648F"/>
    <w:rsid w:val="006C6729"/>
    <w:rsid w:val="006C6A24"/>
    <w:rsid w:val="006C6D57"/>
    <w:rsid w:val="006C72C2"/>
    <w:rsid w:val="006C7404"/>
    <w:rsid w:val="006C7494"/>
    <w:rsid w:val="006C7877"/>
    <w:rsid w:val="006C789D"/>
    <w:rsid w:val="006C7D8E"/>
    <w:rsid w:val="006D015E"/>
    <w:rsid w:val="006D03CB"/>
    <w:rsid w:val="006D0A7A"/>
    <w:rsid w:val="006D0CFD"/>
    <w:rsid w:val="006D1429"/>
    <w:rsid w:val="006D1663"/>
    <w:rsid w:val="006D18B1"/>
    <w:rsid w:val="006D1DC0"/>
    <w:rsid w:val="006D2036"/>
    <w:rsid w:val="006D2386"/>
    <w:rsid w:val="006D2519"/>
    <w:rsid w:val="006D293E"/>
    <w:rsid w:val="006D2BF3"/>
    <w:rsid w:val="006D2C17"/>
    <w:rsid w:val="006D2F03"/>
    <w:rsid w:val="006D30C7"/>
    <w:rsid w:val="006D36C1"/>
    <w:rsid w:val="006D3790"/>
    <w:rsid w:val="006D41C0"/>
    <w:rsid w:val="006D43EA"/>
    <w:rsid w:val="006D4557"/>
    <w:rsid w:val="006D4748"/>
    <w:rsid w:val="006D4D06"/>
    <w:rsid w:val="006D4DAD"/>
    <w:rsid w:val="006D5130"/>
    <w:rsid w:val="006D52AD"/>
    <w:rsid w:val="006D53B0"/>
    <w:rsid w:val="006D551E"/>
    <w:rsid w:val="006D55FF"/>
    <w:rsid w:val="006D56B0"/>
    <w:rsid w:val="006D57EE"/>
    <w:rsid w:val="006D5DF3"/>
    <w:rsid w:val="006D605C"/>
    <w:rsid w:val="006D631B"/>
    <w:rsid w:val="006D646E"/>
    <w:rsid w:val="006D6685"/>
    <w:rsid w:val="006D6858"/>
    <w:rsid w:val="006D6B6C"/>
    <w:rsid w:val="006D717E"/>
    <w:rsid w:val="006D71EB"/>
    <w:rsid w:val="006D72AA"/>
    <w:rsid w:val="006D72AD"/>
    <w:rsid w:val="006D7467"/>
    <w:rsid w:val="006D7975"/>
    <w:rsid w:val="006D7B11"/>
    <w:rsid w:val="006D7D54"/>
    <w:rsid w:val="006D7FC9"/>
    <w:rsid w:val="006E0677"/>
    <w:rsid w:val="006E06F4"/>
    <w:rsid w:val="006E0B25"/>
    <w:rsid w:val="006E0D59"/>
    <w:rsid w:val="006E0E28"/>
    <w:rsid w:val="006E0FCB"/>
    <w:rsid w:val="006E1524"/>
    <w:rsid w:val="006E16E6"/>
    <w:rsid w:val="006E171C"/>
    <w:rsid w:val="006E18D2"/>
    <w:rsid w:val="006E19E7"/>
    <w:rsid w:val="006E1B3A"/>
    <w:rsid w:val="006E1F6E"/>
    <w:rsid w:val="006E21C2"/>
    <w:rsid w:val="006E29B1"/>
    <w:rsid w:val="006E2A26"/>
    <w:rsid w:val="006E2CE3"/>
    <w:rsid w:val="006E3C0B"/>
    <w:rsid w:val="006E3CE2"/>
    <w:rsid w:val="006E3E34"/>
    <w:rsid w:val="006E437E"/>
    <w:rsid w:val="006E4404"/>
    <w:rsid w:val="006E4C19"/>
    <w:rsid w:val="006E4E94"/>
    <w:rsid w:val="006E5589"/>
    <w:rsid w:val="006E5A1F"/>
    <w:rsid w:val="006E6248"/>
    <w:rsid w:val="006E6549"/>
    <w:rsid w:val="006E6572"/>
    <w:rsid w:val="006E65AB"/>
    <w:rsid w:val="006E65AC"/>
    <w:rsid w:val="006E65D0"/>
    <w:rsid w:val="006E6B93"/>
    <w:rsid w:val="006E6D2D"/>
    <w:rsid w:val="006E6D8F"/>
    <w:rsid w:val="006E714D"/>
    <w:rsid w:val="006E748F"/>
    <w:rsid w:val="006E74B9"/>
    <w:rsid w:val="006E77DB"/>
    <w:rsid w:val="006E78A2"/>
    <w:rsid w:val="006E7969"/>
    <w:rsid w:val="006F00A7"/>
    <w:rsid w:val="006F02E9"/>
    <w:rsid w:val="006F0370"/>
    <w:rsid w:val="006F0426"/>
    <w:rsid w:val="006F05E9"/>
    <w:rsid w:val="006F0905"/>
    <w:rsid w:val="006F0954"/>
    <w:rsid w:val="006F0A9A"/>
    <w:rsid w:val="006F158C"/>
    <w:rsid w:val="006F24EC"/>
    <w:rsid w:val="006F25FE"/>
    <w:rsid w:val="006F30BB"/>
    <w:rsid w:val="006F3197"/>
    <w:rsid w:val="006F3315"/>
    <w:rsid w:val="006F36BD"/>
    <w:rsid w:val="006F3899"/>
    <w:rsid w:val="006F39D8"/>
    <w:rsid w:val="006F3D68"/>
    <w:rsid w:val="006F3EB4"/>
    <w:rsid w:val="006F4841"/>
    <w:rsid w:val="006F4B79"/>
    <w:rsid w:val="006F4D83"/>
    <w:rsid w:val="006F4D90"/>
    <w:rsid w:val="006F56AE"/>
    <w:rsid w:val="006F5809"/>
    <w:rsid w:val="006F5C36"/>
    <w:rsid w:val="006F5FA3"/>
    <w:rsid w:val="006F6149"/>
    <w:rsid w:val="006F62B6"/>
    <w:rsid w:val="006F64E7"/>
    <w:rsid w:val="006F68F4"/>
    <w:rsid w:val="006F721B"/>
    <w:rsid w:val="006F72E2"/>
    <w:rsid w:val="006F742D"/>
    <w:rsid w:val="006F75E0"/>
    <w:rsid w:val="006F7C8E"/>
    <w:rsid w:val="00700C55"/>
    <w:rsid w:val="00700C87"/>
    <w:rsid w:val="00700CC4"/>
    <w:rsid w:val="00700E20"/>
    <w:rsid w:val="00700F4B"/>
    <w:rsid w:val="007014FA"/>
    <w:rsid w:val="00701BAB"/>
    <w:rsid w:val="0070214D"/>
    <w:rsid w:val="00702A42"/>
    <w:rsid w:val="00703214"/>
    <w:rsid w:val="00703477"/>
    <w:rsid w:val="00703678"/>
    <w:rsid w:val="007036EA"/>
    <w:rsid w:val="0070377C"/>
    <w:rsid w:val="00703A98"/>
    <w:rsid w:val="00704140"/>
    <w:rsid w:val="00704A98"/>
    <w:rsid w:val="00704ADF"/>
    <w:rsid w:val="007050B5"/>
    <w:rsid w:val="00705317"/>
    <w:rsid w:val="0070533B"/>
    <w:rsid w:val="00705455"/>
    <w:rsid w:val="00705476"/>
    <w:rsid w:val="00705596"/>
    <w:rsid w:val="0070588C"/>
    <w:rsid w:val="00705D26"/>
    <w:rsid w:val="00706127"/>
    <w:rsid w:val="0070628A"/>
    <w:rsid w:val="00706647"/>
    <w:rsid w:val="00706AC4"/>
    <w:rsid w:val="00706FF1"/>
    <w:rsid w:val="0070702C"/>
    <w:rsid w:val="007070C6"/>
    <w:rsid w:val="00707431"/>
    <w:rsid w:val="007077B8"/>
    <w:rsid w:val="00707ACF"/>
    <w:rsid w:val="00707CA9"/>
    <w:rsid w:val="00707E5E"/>
    <w:rsid w:val="00707F6E"/>
    <w:rsid w:val="007102E9"/>
    <w:rsid w:val="007103C6"/>
    <w:rsid w:val="007105D0"/>
    <w:rsid w:val="007106B6"/>
    <w:rsid w:val="0071080E"/>
    <w:rsid w:val="00710AD7"/>
    <w:rsid w:val="00711049"/>
    <w:rsid w:val="007110C2"/>
    <w:rsid w:val="007114A1"/>
    <w:rsid w:val="007115BE"/>
    <w:rsid w:val="007116BB"/>
    <w:rsid w:val="00711FE6"/>
    <w:rsid w:val="007127A4"/>
    <w:rsid w:val="00712897"/>
    <w:rsid w:val="00712975"/>
    <w:rsid w:val="00712B96"/>
    <w:rsid w:val="00712BD7"/>
    <w:rsid w:val="00712CD1"/>
    <w:rsid w:val="0071329A"/>
    <w:rsid w:val="007136B9"/>
    <w:rsid w:val="00713CE2"/>
    <w:rsid w:val="007141BB"/>
    <w:rsid w:val="00714375"/>
    <w:rsid w:val="0071483E"/>
    <w:rsid w:val="00714BA0"/>
    <w:rsid w:val="00714BE9"/>
    <w:rsid w:val="00714F47"/>
    <w:rsid w:val="00714F78"/>
    <w:rsid w:val="0071504B"/>
    <w:rsid w:val="0071559E"/>
    <w:rsid w:val="007157DC"/>
    <w:rsid w:val="00715D01"/>
    <w:rsid w:val="00716181"/>
    <w:rsid w:val="00716501"/>
    <w:rsid w:val="00716770"/>
    <w:rsid w:val="007169DF"/>
    <w:rsid w:val="00716A1A"/>
    <w:rsid w:val="00716A9E"/>
    <w:rsid w:val="00716C2B"/>
    <w:rsid w:val="00716DED"/>
    <w:rsid w:val="007173BE"/>
    <w:rsid w:val="00717A2A"/>
    <w:rsid w:val="0072015B"/>
    <w:rsid w:val="0072032F"/>
    <w:rsid w:val="00720941"/>
    <w:rsid w:val="00720C8C"/>
    <w:rsid w:val="00720FD3"/>
    <w:rsid w:val="00721046"/>
    <w:rsid w:val="00721074"/>
    <w:rsid w:val="00721404"/>
    <w:rsid w:val="0072161F"/>
    <w:rsid w:val="007219E0"/>
    <w:rsid w:val="0072226B"/>
    <w:rsid w:val="007223BF"/>
    <w:rsid w:val="007226BE"/>
    <w:rsid w:val="00722E8D"/>
    <w:rsid w:val="00722EDF"/>
    <w:rsid w:val="0072323D"/>
    <w:rsid w:val="00723319"/>
    <w:rsid w:val="00723375"/>
    <w:rsid w:val="00723437"/>
    <w:rsid w:val="00723A18"/>
    <w:rsid w:val="00723AA4"/>
    <w:rsid w:val="0072440C"/>
    <w:rsid w:val="00724722"/>
    <w:rsid w:val="00724BB8"/>
    <w:rsid w:val="00725EAB"/>
    <w:rsid w:val="007260B9"/>
    <w:rsid w:val="00726224"/>
    <w:rsid w:val="00726723"/>
    <w:rsid w:val="00726AA9"/>
    <w:rsid w:val="00726CF2"/>
    <w:rsid w:val="007271EE"/>
    <w:rsid w:val="00727323"/>
    <w:rsid w:val="007274B5"/>
    <w:rsid w:val="007278FB"/>
    <w:rsid w:val="00727A3F"/>
    <w:rsid w:val="007306B7"/>
    <w:rsid w:val="007306CB"/>
    <w:rsid w:val="00730B52"/>
    <w:rsid w:val="00730CBF"/>
    <w:rsid w:val="00730D17"/>
    <w:rsid w:val="00731099"/>
    <w:rsid w:val="007311A1"/>
    <w:rsid w:val="007315E8"/>
    <w:rsid w:val="007317DF"/>
    <w:rsid w:val="00731DD4"/>
    <w:rsid w:val="00732055"/>
    <w:rsid w:val="0073270D"/>
    <w:rsid w:val="00732B5D"/>
    <w:rsid w:val="00732CFB"/>
    <w:rsid w:val="00733409"/>
    <w:rsid w:val="007336A9"/>
    <w:rsid w:val="007339DF"/>
    <w:rsid w:val="007341A4"/>
    <w:rsid w:val="00734350"/>
    <w:rsid w:val="00734620"/>
    <w:rsid w:val="00734694"/>
    <w:rsid w:val="007351AE"/>
    <w:rsid w:val="007353CD"/>
    <w:rsid w:val="007356FD"/>
    <w:rsid w:val="00735B44"/>
    <w:rsid w:val="00736433"/>
    <w:rsid w:val="0073666B"/>
    <w:rsid w:val="0073676A"/>
    <w:rsid w:val="00736829"/>
    <w:rsid w:val="00736B5D"/>
    <w:rsid w:val="00736BC7"/>
    <w:rsid w:val="007372B5"/>
    <w:rsid w:val="007379FB"/>
    <w:rsid w:val="00740227"/>
    <w:rsid w:val="0074090C"/>
    <w:rsid w:val="00740B3C"/>
    <w:rsid w:val="00740C34"/>
    <w:rsid w:val="007414F0"/>
    <w:rsid w:val="007415B7"/>
    <w:rsid w:val="00741764"/>
    <w:rsid w:val="007417EE"/>
    <w:rsid w:val="007419F8"/>
    <w:rsid w:val="00741A77"/>
    <w:rsid w:val="00741C3C"/>
    <w:rsid w:val="00741D05"/>
    <w:rsid w:val="00741DC8"/>
    <w:rsid w:val="007420AF"/>
    <w:rsid w:val="007430FB"/>
    <w:rsid w:val="00743427"/>
    <w:rsid w:val="007434EF"/>
    <w:rsid w:val="00744042"/>
    <w:rsid w:val="007441CC"/>
    <w:rsid w:val="00744360"/>
    <w:rsid w:val="00744706"/>
    <w:rsid w:val="0074484E"/>
    <w:rsid w:val="007454E3"/>
    <w:rsid w:val="00745E7C"/>
    <w:rsid w:val="007466ED"/>
    <w:rsid w:val="0074673F"/>
    <w:rsid w:val="00746746"/>
    <w:rsid w:val="0074693C"/>
    <w:rsid w:val="00746C19"/>
    <w:rsid w:val="00746FF5"/>
    <w:rsid w:val="00747316"/>
    <w:rsid w:val="007473CC"/>
    <w:rsid w:val="007500C1"/>
    <w:rsid w:val="007502F2"/>
    <w:rsid w:val="007503CB"/>
    <w:rsid w:val="007504B9"/>
    <w:rsid w:val="00750621"/>
    <w:rsid w:val="00750638"/>
    <w:rsid w:val="0075074E"/>
    <w:rsid w:val="00750848"/>
    <w:rsid w:val="007508FD"/>
    <w:rsid w:val="00750ADB"/>
    <w:rsid w:val="00750B59"/>
    <w:rsid w:val="00750EF3"/>
    <w:rsid w:val="00751045"/>
    <w:rsid w:val="00751729"/>
    <w:rsid w:val="00751AB5"/>
    <w:rsid w:val="00751C37"/>
    <w:rsid w:val="00751CB7"/>
    <w:rsid w:val="00751F61"/>
    <w:rsid w:val="0075213A"/>
    <w:rsid w:val="007525A5"/>
    <w:rsid w:val="00752603"/>
    <w:rsid w:val="007527C3"/>
    <w:rsid w:val="00752EBD"/>
    <w:rsid w:val="00753880"/>
    <w:rsid w:val="007538BA"/>
    <w:rsid w:val="00753ADC"/>
    <w:rsid w:val="00753C3C"/>
    <w:rsid w:val="00753EE5"/>
    <w:rsid w:val="00753FC6"/>
    <w:rsid w:val="007541D1"/>
    <w:rsid w:val="00754A24"/>
    <w:rsid w:val="00754A39"/>
    <w:rsid w:val="00754AE8"/>
    <w:rsid w:val="00755061"/>
    <w:rsid w:val="0075547C"/>
    <w:rsid w:val="00755534"/>
    <w:rsid w:val="007558B7"/>
    <w:rsid w:val="007558E8"/>
    <w:rsid w:val="00755A80"/>
    <w:rsid w:val="007561DB"/>
    <w:rsid w:val="0075679F"/>
    <w:rsid w:val="00756D5E"/>
    <w:rsid w:val="00756E0B"/>
    <w:rsid w:val="00757323"/>
    <w:rsid w:val="00757802"/>
    <w:rsid w:val="0075784A"/>
    <w:rsid w:val="00760167"/>
    <w:rsid w:val="00760675"/>
    <w:rsid w:val="00760B44"/>
    <w:rsid w:val="00760E95"/>
    <w:rsid w:val="00760EAD"/>
    <w:rsid w:val="0076125B"/>
    <w:rsid w:val="00761396"/>
    <w:rsid w:val="007613AC"/>
    <w:rsid w:val="007616C0"/>
    <w:rsid w:val="00761BDE"/>
    <w:rsid w:val="00761C01"/>
    <w:rsid w:val="00761FDE"/>
    <w:rsid w:val="007620FC"/>
    <w:rsid w:val="00762177"/>
    <w:rsid w:val="007623B5"/>
    <w:rsid w:val="007625A7"/>
    <w:rsid w:val="00762758"/>
    <w:rsid w:val="00763240"/>
    <w:rsid w:val="0076344D"/>
    <w:rsid w:val="0076369F"/>
    <w:rsid w:val="007636A2"/>
    <w:rsid w:val="00763915"/>
    <w:rsid w:val="00763A0D"/>
    <w:rsid w:val="00763C0C"/>
    <w:rsid w:val="00763C3F"/>
    <w:rsid w:val="00763F81"/>
    <w:rsid w:val="00764257"/>
    <w:rsid w:val="00764481"/>
    <w:rsid w:val="00764B25"/>
    <w:rsid w:val="007655CC"/>
    <w:rsid w:val="007659EF"/>
    <w:rsid w:val="00765C38"/>
    <w:rsid w:val="00765CE2"/>
    <w:rsid w:val="00765E67"/>
    <w:rsid w:val="00765EF4"/>
    <w:rsid w:val="007661D4"/>
    <w:rsid w:val="0076663F"/>
    <w:rsid w:val="007667F3"/>
    <w:rsid w:val="00766813"/>
    <w:rsid w:val="00766C71"/>
    <w:rsid w:val="00766FC4"/>
    <w:rsid w:val="00767565"/>
    <w:rsid w:val="007675BF"/>
    <w:rsid w:val="00767D6F"/>
    <w:rsid w:val="00767E56"/>
    <w:rsid w:val="00770186"/>
    <w:rsid w:val="0077022F"/>
    <w:rsid w:val="0077023A"/>
    <w:rsid w:val="0077074F"/>
    <w:rsid w:val="007709C5"/>
    <w:rsid w:val="00770E8B"/>
    <w:rsid w:val="0077116E"/>
    <w:rsid w:val="0077134D"/>
    <w:rsid w:val="00771516"/>
    <w:rsid w:val="00771D37"/>
    <w:rsid w:val="007721AC"/>
    <w:rsid w:val="007724BD"/>
    <w:rsid w:val="007724F4"/>
    <w:rsid w:val="007726FF"/>
    <w:rsid w:val="0077280B"/>
    <w:rsid w:val="007729BE"/>
    <w:rsid w:val="00772A16"/>
    <w:rsid w:val="00772BBB"/>
    <w:rsid w:val="00772C2D"/>
    <w:rsid w:val="00772E51"/>
    <w:rsid w:val="00773140"/>
    <w:rsid w:val="0077329E"/>
    <w:rsid w:val="007734F4"/>
    <w:rsid w:val="007735CB"/>
    <w:rsid w:val="0077362C"/>
    <w:rsid w:val="0077365F"/>
    <w:rsid w:val="00773968"/>
    <w:rsid w:val="007739EA"/>
    <w:rsid w:val="00773A9D"/>
    <w:rsid w:val="007741A2"/>
    <w:rsid w:val="007742BC"/>
    <w:rsid w:val="0077443A"/>
    <w:rsid w:val="007744B1"/>
    <w:rsid w:val="00774613"/>
    <w:rsid w:val="00774A2D"/>
    <w:rsid w:val="00774CC6"/>
    <w:rsid w:val="00774D54"/>
    <w:rsid w:val="007751BB"/>
    <w:rsid w:val="00775317"/>
    <w:rsid w:val="007755FF"/>
    <w:rsid w:val="007757D0"/>
    <w:rsid w:val="00775FD9"/>
    <w:rsid w:val="00776354"/>
    <w:rsid w:val="00776B69"/>
    <w:rsid w:val="00776B83"/>
    <w:rsid w:val="00776C43"/>
    <w:rsid w:val="007770C8"/>
    <w:rsid w:val="00777196"/>
    <w:rsid w:val="0077764F"/>
    <w:rsid w:val="00777855"/>
    <w:rsid w:val="00780228"/>
    <w:rsid w:val="00780974"/>
    <w:rsid w:val="00780B34"/>
    <w:rsid w:val="00780D7F"/>
    <w:rsid w:val="007816AA"/>
    <w:rsid w:val="00781982"/>
    <w:rsid w:val="00781A32"/>
    <w:rsid w:val="00781B3B"/>
    <w:rsid w:val="007820C4"/>
    <w:rsid w:val="007824C9"/>
    <w:rsid w:val="007829BE"/>
    <w:rsid w:val="00782AF8"/>
    <w:rsid w:val="0078330C"/>
    <w:rsid w:val="007834EF"/>
    <w:rsid w:val="007836E6"/>
    <w:rsid w:val="00783BAB"/>
    <w:rsid w:val="00783F14"/>
    <w:rsid w:val="00784284"/>
    <w:rsid w:val="007843D7"/>
    <w:rsid w:val="0078441C"/>
    <w:rsid w:val="00784816"/>
    <w:rsid w:val="00785073"/>
    <w:rsid w:val="00785086"/>
    <w:rsid w:val="007854A3"/>
    <w:rsid w:val="00785602"/>
    <w:rsid w:val="0078590F"/>
    <w:rsid w:val="00785A1B"/>
    <w:rsid w:val="00785A22"/>
    <w:rsid w:val="00785BD2"/>
    <w:rsid w:val="00785C69"/>
    <w:rsid w:val="00785FA4"/>
    <w:rsid w:val="00786042"/>
    <w:rsid w:val="00786047"/>
    <w:rsid w:val="00786519"/>
    <w:rsid w:val="007866AA"/>
    <w:rsid w:val="00786C3E"/>
    <w:rsid w:val="00786D70"/>
    <w:rsid w:val="007870B2"/>
    <w:rsid w:val="007901AE"/>
    <w:rsid w:val="007902AB"/>
    <w:rsid w:val="00790333"/>
    <w:rsid w:val="00790E22"/>
    <w:rsid w:val="007911F7"/>
    <w:rsid w:val="00791264"/>
    <w:rsid w:val="00791282"/>
    <w:rsid w:val="0079199A"/>
    <w:rsid w:val="00791BE2"/>
    <w:rsid w:val="00792194"/>
    <w:rsid w:val="00792298"/>
    <w:rsid w:val="007923A2"/>
    <w:rsid w:val="0079242F"/>
    <w:rsid w:val="00792A2C"/>
    <w:rsid w:val="00792D56"/>
    <w:rsid w:val="007930A9"/>
    <w:rsid w:val="007931C7"/>
    <w:rsid w:val="00793335"/>
    <w:rsid w:val="0079393E"/>
    <w:rsid w:val="00793B34"/>
    <w:rsid w:val="00793CD6"/>
    <w:rsid w:val="00794502"/>
    <w:rsid w:val="00794CD6"/>
    <w:rsid w:val="00794D34"/>
    <w:rsid w:val="0079555D"/>
    <w:rsid w:val="007957A1"/>
    <w:rsid w:val="00795999"/>
    <w:rsid w:val="0079620B"/>
    <w:rsid w:val="00796563"/>
    <w:rsid w:val="00796BE3"/>
    <w:rsid w:val="00796ECE"/>
    <w:rsid w:val="007970CF"/>
    <w:rsid w:val="00797203"/>
    <w:rsid w:val="0079753D"/>
    <w:rsid w:val="00797768"/>
    <w:rsid w:val="00797A4B"/>
    <w:rsid w:val="007A037E"/>
    <w:rsid w:val="007A09D5"/>
    <w:rsid w:val="007A0D4B"/>
    <w:rsid w:val="007A15AB"/>
    <w:rsid w:val="007A1685"/>
    <w:rsid w:val="007A21FA"/>
    <w:rsid w:val="007A2354"/>
    <w:rsid w:val="007A248C"/>
    <w:rsid w:val="007A253D"/>
    <w:rsid w:val="007A2687"/>
    <w:rsid w:val="007A2920"/>
    <w:rsid w:val="007A29F4"/>
    <w:rsid w:val="007A2C87"/>
    <w:rsid w:val="007A2D23"/>
    <w:rsid w:val="007A2E6D"/>
    <w:rsid w:val="007A3258"/>
    <w:rsid w:val="007A3481"/>
    <w:rsid w:val="007A365F"/>
    <w:rsid w:val="007A3692"/>
    <w:rsid w:val="007A3790"/>
    <w:rsid w:val="007A396B"/>
    <w:rsid w:val="007A39B5"/>
    <w:rsid w:val="007A3B67"/>
    <w:rsid w:val="007A3F05"/>
    <w:rsid w:val="007A406E"/>
    <w:rsid w:val="007A40EA"/>
    <w:rsid w:val="007A445A"/>
    <w:rsid w:val="007A470E"/>
    <w:rsid w:val="007A487D"/>
    <w:rsid w:val="007A4AF8"/>
    <w:rsid w:val="007A4C8F"/>
    <w:rsid w:val="007A4CA9"/>
    <w:rsid w:val="007A52A7"/>
    <w:rsid w:val="007A541A"/>
    <w:rsid w:val="007A5888"/>
    <w:rsid w:val="007A5AED"/>
    <w:rsid w:val="007A5C11"/>
    <w:rsid w:val="007A5DEE"/>
    <w:rsid w:val="007A5E22"/>
    <w:rsid w:val="007A5EFE"/>
    <w:rsid w:val="007A62EE"/>
    <w:rsid w:val="007A639A"/>
    <w:rsid w:val="007A653B"/>
    <w:rsid w:val="007A686B"/>
    <w:rsid w:val="007A69C6"/>
    <w:rsid w:val="007A6DAB"/>
    <w:rsid w:val="007A7275"/>
    <w:rsid w:val="007A72FB"/>
    <w:rsid w:val="007A7313"/>
    <w:rsid w:val="007A7389"/>
    <w:rsid w:val="007A7823"/>
    <w:rsid w:val="007A78C5"/>
    <w:rsid w:val="007A7C12"/>
    <w:rsid w:val="007B017A"/>
    <w:rsid w:val="007B06A1"/>
    <w:rsid w:val="007B0B1B"/>
    <w:rsid w:val="007B1663"/>
    <w:rsid w:val="007B1B5A"/>
    <w:rsid w:val="007B2176"/>
    <w:rsid w:val="007B217D"/>
    <w:rsid w:val="007B2304"/>
    <w:rsid w:val="007B2663"/>
    <w:rsid w:val="007B2ED6"/>
    <w:rsid w:val="007B3284"/>
    <w:rsid w:val="007B3A28"/>
    <w:rsid w:val="007B3E68"/>
    <w:rsid w:val="007B4753"/>
    <w:rsid w:val="007B4855"/>
    <w:rsid w:val="007B48E9"/>
    <w:rsid w:val="007B497E"/>
    <w:rsid w:val="007B4C80"/>
    <w:rsid w:val="007B4E6F"/>
    <w:rsid w:val="007B4EAF"/>
    <w:rsid w:val="007B50D7"/>
    <w:rsid w:val="007B53F1"/>
    <w:rsid w:val="007B54C4"/>
    <w:rsid w:val="007B55AD"/>
    <w:rsid w:val="007B55B1"/>
    <w:rsid w:val="007B570B"/>
    <w:rsid w:val="007B57A3"/>
    <w:rsid w:val="007B5B0C"/>
    <w:rsid w:val="007B6AA7"/>
    <w:rsid w:val="007B6B5C"/>
    <w:rsid w:val="007B6D87"/>
    <w:rsid w:val="007B6E9D"/>
    <w:rsid w:val="007B775F"/>
    <w:rsid w:val="007B7765"/>
    <w:rsid w:val="007C00DE"/>
    <w:rsid w:val="007C0131"/>
    <w:rsid w:val="007C04A8"/>
    <w:rsid w:val="007C07DB"/>
    <w:rsid w:val="007C189E"/>
    <w:rsid w:val="007C19AB"/>
    <w:rsid w:val="007C1AE6"/>
    <w:rsid w:val="007C29D8"/>
    <w:rsid w:val="007C2A64"/>
    <w:rsid w:val="007C2B51"/>
    <w:rsid w:val="007C2BBF"/>
    <w:rsid w:val="007C2CFA"/>
    <w:rsid w:val="007C318B"/>
    <w:rsid w:val="007C3367"/>
    <w:rsid w:val="007C362E"/>
    <w:rsid w:val="007C3746"/>
    <w:rsid w:val="007C3E8D"/>
    <w:rsid w:val="007C41F2"/>
    <w:rsid w:val="007C4D2F"/>
    <w:rsid w:val="007C53E4"/>
    <w:rsid w:val="007C579A"/>
    <w:rsid w:val="007C5B37"/>
    <w:rsid w:val="007C5CC1"/>
    <w:rsid w:val="007C5EF6"/>
    <w:rsid w:val="007C61D0"/>
    <w:rsid w:val="007C628C"/>
    <w:rsid w:val="007C62C1"/>
    <w:rsid w:val="007C68F8"/>
    <w:rsid w:val="007C6BF5"/>
    <w:rsid w:val="007C6E0E"/>
    <w:rsid w:val="007C7CAE"/>
    <w:rsid w:val="007D0088"/>
    <w:rsid w:val="007D03D1"/>
    <w:rsid w:val="007D0683"/>
    <w:rsid w:val="007D0A47"/>
    <w:rsid w:val="007D0BEF"/>
    <w:rsid w:val="007D0C0D"/>
    <w:rsid w:val="007D0CC9"/>
    <w:rsid w:val="007D0FD8"/>
    <w:rsid w:val="007D1599"/>
    <w:rsid w:val="007D159B"/>
    <w:rsid w:val="007D16F3"/>
    <w:rsid w:val="007D198C"/>
    <w:rsid w:val="007D1A97"/>
    <w:rsid w:val="007D1C29"/>
    <w:rsid w:val="007D2437"/>
    <w:rsid w:val="007D25E5"/>
    <w:rsid w:val="007D2B9B"/>
    <w:rsid w:val="007D2F48"/>
    <w:rsid w:val="007D37D0"/>
    <w:rsid w:val="007D38F1"/>
    <w:rsid w:val="007D3F42"/>
    <w:rsid w:val="007D411E"/>
    <w:rsid w:val="007D439B"/>
    <w:rsid w:val="007D478E"/>
    <w:rsid w:val="007D4A45"/>
    <w:rsid w:val="007D4D52"/>
    <w:rsid w:val="007D4E67"/>
    <w:rsid w:val="007D51FC"/>
    <w:rsid w:val="007D555E"/>
    <w:rsid w:val="007D56AE"/>
    <w:rsid w:val="007D5C94"/>
    <w:rsid w:val="007D5E01"/>
    <w:rsid w:val="007D67EA"/>
    <w:rsid w:val="007D6D0E"/>
    <w:rsid w:val="007D72DE"/>
    <w:rsid w:val="007D736A"/>
    <w:rsid w:val="007D73EF"/>
    <w:rsid w:val="007D7A0C"/>
    <w:rsid w:val="007D7A86"/>
    <w:rsid w:val="007D7CBD"/>
    <w:rsid w:val="007D7FCD"/>
    <w:rsid w:val="007E01F6"/>
    <w:rsid w:val="007E03E9"/>
    <w:rsid w:val="007E0F28"/>
    <w:rsid w:val="007E113C"/>
    <w:rsid w:val="007E11DD"/>
    <w:rsid w:val="007E1B1C"/>
    <w:rsid w:val="007E1B3C"/>
    <w:rsid w:val="007E1E4E"/>
    <w:rsid w:val="007E213E"/>
    <w:rsid w:val="007E21AE"/>
    <w:rsid w:val="007E2225"/>
    <w:rsid w:val="007E2615"/>
    <w:rsid w:val="007E2662"/>
    <w:rsid w:val="007E2AFD"/>
    <w:rsid w:val="007E2B98"/>
    <w:rsid w:val="007E2EE9"/>
    <w:rsid w:val="007E37E0"/>
    <w:rsid w:val="007E3DBB"/>
    <w:rsid w:val="007E3E04"/>
    <w:rsid w:val="007E3E4A"/>
    <w:rsid w:val="007E40C3"/>
    <w:rsid w:val="007E420F"/>
    <w:rsid w:val="007E42FF"/>
    <w:rsid w:val="007E47E2"/>
    <w:rsid w:val="007E4843"/>
    <w:rsid w:val="007E4CD1"/>
    <w:rsid w:val="007E4E88"/>
    <w:rsid w:val="007E4EFD"/>
    <w:rsid w:val="007E4F3E"/>
    <w:rsid w:val="007E507D"/>
    <w:rsid w:val="007E5135"/>
    <w:rsid w:val="007E54AA"/>
    <w:rsid w:val="007E578D"/>
    <w:rsid w:val="007E616E"/>
    <w:rsid w:val="007E61F6"/>
    <w:rsid w:val="007E6435"/>
    <w:rsid w:val="007E65AB"/>
    <w:rsid w:val="007E66EF"/>
    <w:rsid w:val="007E6BF7"/>
    <w:rsid w:val="007E6F24"/>
    <w:rsid w:val="007E74F1"/>
    <w:rsid w:val="007E7EBC"/>
    <w:rsid w:val="007E7EE1"/>
    <w:rsid w:val="007F02A7"/>
    <w:rsid w:val="007F07AE"/>
    <w:rsid w:val="007F0902"/>
    <w:rsid w:val="007F0919"/>
    <w:rsid w:val="007F0CD3"/>
    <w:rsid w:val="007F174C"/>
    <w:rsid w:val="007F208C"/>
    <w:rsid w:val="007F23D3"/>
    <w:rsid w:val="007F24FB"/>
    <w:rsid w:val="007F2640"/>
    <w:rsid w:val="007F26E9"/>
    <w:rsid w:val="007F32DC"/>
    <w:rsid w:val="007F3A1E"/>
    <w:rsid w:val="007F3B7A"/>
    <w:rsid w:val="007F40E6"/>
    <w:rsid w:val="007F4138"/>
    <w:rsid w:val="007F4192"/>
    <w:rsid w:val="007F4391"/>
    <w:rsid w:val="007F45BF"/>
    <w:rsid w:val="007F4702"/>
    <w:rsid w:val="007F4811"/>
    <w:rsid w:val="007F4A6E"/>
    <w:rsid w:val="007F4B14"/>
    <w:rsid w:val="007F4BB5"/>
    <w:rsid w:val="007F4C36"/>
    <w:rsid w:val="007F4F85"/>
    <w:rsid w:val="007F5556"/>
    <w:rsid w:val="007F581F"/>
    <w:rsid w:val="007F5888"/>
    <w:rsid w:val="007F59EA"/>
    <w:rsid w:val="007F5BE0"/>
    <w:rsid w:val="007F5DD4"/>
    <w:rsid w:val="007F5DEE"/>
    <w:rsid w:val="007F5FE8"/>
    <w:rsid w:val="007F6145"/>
    <w:rsid w:val="007F698F"/>
    <w:rsid w:val="007F6A15"/>
    <w:rsid w:val="007F6C9C"/>
    <w:rsid w:val="007F6F21"/>
    <w:rsid w:val="007F709B"/>
    <w:rsid w:val="007F7348"/>
    <w:rsid w:val="007F7562"/>
    <w:rsid w:val="007F76A5"/>
    <w:rsid w:val="007F78CD"/>
    <w:rsid w:val="007F7E4B"/>
    <w:rsid w:val="007F7F68"/>
    <w:rsid w:val="00800061"/>
    <w:rsid w:val="00800283"/>
    <w:rsid w:val="00800315"/>
    <w:rsid w:val="00800468"/>
    <w:rsid w:val="0080083A"/>
    <w:rsid w:val="00800F52"/>
    <w:rsid w:val="00800F54"/>
    <w:rsid w:val="008010AF"/>
    <w:rsid w:val="00801277"/>
    <w:rsid w:val="00801280"/>
    <w:rsid w:val="008013E2"/>
    <w:rsid w:val="008014E0"/>
    <w:rsid w:val="0080173F"/>
    <w:rsid w:val="00801B06"/>
    <w:rsid w:val="00801D68"/>
    <w:rsid w:val="008020C2"/>
    <w:rsid w:val="00802168"/>
    <w:rsid w:val="0080236F"/>
    <w:rsid w:val="00802474"/>
    <w:rsid w:val="008026FD"/>
    <w:rsid w:val="008029FB"/>
    <w:rsid w:val="00802DBB"/>
    <w:rsid w:val="00802E46"/>
    <w:rsid w:val="00802FEE"/>
    <w:rsid w:val="00803281"/>
    <w:rsid w:val="008038EC"/>
    <w:rsid w:val="00803929"/>
    <w:rsid w:val="00803939"/>
    <w:rsid w:val="00803B33"/>
    <w:rsid w:val="00803CBB"/>
    <w:rsid w:val="00803D0B"/>
    <w:rsid w:val="00803D8B"/>
    <w:rsid w:val="0080421B"/>
    <w:rsid w:val="008042CE"/>
    <w:rsid w:val="00804768"/>
    <w:rsid w:val="00804C65"/>
    <w:rsid w:val="00804D09"/>
    <w:rsid w:val="00804E57"/>
    <w:rsid w:val="0080581F"/>
    <w:rsid w:val="00805987"/>
    <w:rsid w:val="008059EF"/>
    <w:rsid w:val="008065B5"/>
    <w:rsid w:val="008067D3"/>
    <w:rsid w:val="0080698A"/>
    <w:rsid w:val="008069AC"/>
    <w:rsid w:val="00806D2E"/>
    <w:rsid w:val="00806F75"/>
    <w:rsid w:val="008070BB"/>
    <w:rsid w:val="008070F4"/>
    <w:rsid w:val="008073C9"/>
    <w:rsid w:val="0080763F"/>
    <w:rsid w:val="0080770A"/>
    <w:rsid w:val="00807E95"/>
    <w:rsid w:val="00810496"/>
    <w:rsid w:val="008106AA"/>
    <w:rsid w:val="00810B0E"/>
    <w:rsid w:val="00810BB0"/>
    <w:rsid w:val="00810C6E"/>
    <w:rsid w:val="00810DC5"/>
    <w:rsid w:val="00810F4D"/>
    <w:rsid w:val="008110F6"/>
    <w:rsid w:val="008111C2"/>
    <w:rsid w:val="008111EB"/>
    <w:rsid w:val="008120E2"/>
    <w:rsid w:val="00812244"/>
    <w:rsid w:val="0081266E"/>
    <w:rsid w:val="008129D8"/>
    <w:rsid w:val="00812E20"/>
    <w:rsid w:val="00813422"/>
    <w:rsid w:val="008135C1"/>
    <w:rsid w:val="00813AF3"/>
    <w:rsid w:val="00813FCA"/>
    <w:rsid w:val="0081438D"/>
    <w:rsid w:val="008144A0"/>
    <w:rsid w:val="00814672"/>
    <w:rsid w:val="008146AC"/>
    <w:rsid w:val="00814B2E"/>
    <w:rsid w:val="00814DE1"/>
    <w:rsid w:val="00814FAB"/>
    <w:rsid w:val="00815925"/>
    <w:rsid w:val="0081594B"/>
    <w:rsid w:val="00815A6E"/>
    <w:rsid w:val="00815D07"/>
    <w:rsid w:val="0081607E"/>
    <w:rsid w:val="008160B8"/>
    <w:rsid w:val="00816319"/>
    <w:rsid w:val="008165DF"/>
    <w:rsid w:val="00816AE1"/>
    <w:rsid w:val="00816B6F"/>
    <w:rsid w:val="00816C51"/>
    <w:rsid w:val="00817238"/>
    <w:rsid w:val="008175A0"/>
    <w:rsid w:val="00817A2A"/>
    <w:rsid w:val="00817B65"/>
    <w:rsid w:val="00817D3E"/>
    <w:rsid w:val="00817EEC"/>
    <w:rsid w:val="0082003B"/>
    <w:rsid w:val="00820645"/>
    <w:rsid w:val="0082076C"/>
    <w:rsid w:val="00820FFE"/>
    <w:rsid w:val="00821C99"/>
    <w:rsid w:val="00822651"/>
    <w:rsid w:val="00822F10"/>
    <w:rsid w:val="0082334B"/>
    <w:rsid w:val="00823B94"/>
    <w:rsid w:val="00823E46"/>
    <w:rsid w:val="008242CC"/>
    <w:rsid w:val="0082431D"/>
    <w:rsid w:val="008243BC"/>
    <w:rsid w:val="008246EC"/>
    <w:rsid w:val="00824C0F"/>
    <w:rsid w:val="0082528A"/>
    <w:rsid w:val="008252E0"/>
    <w:rsid w:val="00825499"/>
    <w:rsid w:val="00825977"/>
    <w:rsid w:val="00825B30"/>
    <w:rsid w:val="00825F72"/>
    <w:rsid w:val="0082626E"/>
    <w:rsid w:val="008262C2"/>
    <w:rsid w:val="0082645B"/>
    <w:rsid w:val="008265D6"/>
    <w:rsid w:val="00826E13"/>
    <w:rsid w:val="0082711E"/>
    <w:rsid w:val="0082732E"/>
    <w:rsid w:val="008276E6"/>
    <w:rsid w:val="00827F46"/>
    <w:rsid w:val="008301A7"/>
    <w:rsid w:val="00830274"/>
    <w:rsid w:val="00830599"/>
    <w:rsid w:val="0083063D"/>
    <w:rsid w:val="0083079A"/>
    <w:rsid w:val="008308C5"/>
    <w:rsid w:val="00830C0D"/>
    <w:rsid w:val="00830C1D"/>
    <w:rsid w:val="00830C8D"/>
    <w:rsid w:val="0083122A"/>
    <w:rsid w:val="00831694"/>
    <w:rsid w:val="00831A48"/>
    <w:rsid w:val="00831E0C"/>
    <w:rsid w:val="008321E7"/>
    <w:rsid w:val="00832897"/>
    <w:rsid w:val="0083292C"/>
    <w:rsid w:val="00832C46"/>
    <w:rsid w:val="0083335A"/>
    <w:rsid w:val="00833CC7"/>
    <w:rsid w:val="00833ECA"/>
    <w:rsid w:val="00833F59"/>
    <w:rsid w:val="00834702"/>
    <w:rsid w:val="00834DE1"/>
    <w:rsid w:val="00834E16"/>
    <w:rsid w:val="00834FC8"/>
    <w:rsid w:val="00835058"/>
    <w:rsid w:val="00835191"/>
    <w:rsid w:val="0083587D"/>
    <w:rsid w:val="008359EB"/>
    <w:rsid w:val="00835A19"/>
    <w:rsid w:val="00836105"/>
    <w:rsid w:val="00836190"/>
    <w:rsid w:val="008362AE"/>
    <w:rsid w:val="00836465"/>
    <w:rsid w:val="008367DB"/>
    <w:rsid w:val="00836A4E"/>
    <w:rsid w:val="00836E76"/>
    <w:rsid w:val="00836EDD"/>
    <w:rsid w:val="00836F9A"/>
    <w:rsid w:val="00837101"/>
    <w:rsid w:val="0083716B"/>
    <w:rsid w:val="00837B9B"/>
    <w:rsid w:val="00837FBE"/>
    <w:rsid w:val="008400F6"/>
    <w:rsid w:val="00840C3D"/>
    <w:rsid w:val="00840ED2"/>
    <w:rsid w:val="008413E2"/>
    <w:rsid w:val="008415C7"/>
    <w:rsid w:val="008417FF"/>
    <w:rsid w:val="00841B4E"/>
    <w:rsid w:val="00842959"/>
    <w:rsid w:val="00842D78"/>
    <w:rsid w:val="0084346D"/>
    <w:rsid w:val="0084385F"/>
    <w:rsid w:val="00843ACF"/>
    <w:rsid w:val="00843B26"/>
    <w:rsid w:val="00843D2E"/>
    <w:rsid w:val="008441AC"/>
    <w:rsid w:val="0084422E"/>
    <w:rsid w:val="008449BF"/>
    <w:rsid w:val="00844D18"/>
    <w:rsid w:val="00844F0C"/>
    <w:rsid w:val="00845126"/>
    <w:rsid w:val="0084542D"/>
    <w:rsid w:val="00845870"/>
    <w:rsid w:val="00845BBA"/>
    <w:rsid w:val="00845C03"/>
    <w:rsid w:val="008460A4"/>
    <w:rsid w:val="00846122"/>
    <w:rsid w:val="0084645C"/>
    <w:rsid w:val="00846549"/>
    <w:rsid w:val="00846585"/>
    <w:rsid w:val="0084677D"/>
    <w:rsid w:val="00846EE6"/>
    <w:rsid w:val="008474D9"/>
    <w:rsid w:val="00847747"/>
    <w:rsid w:val="00847CAB"/>
    <w:rsid w:val="00847CDA"/>
    <w:rsid w:val="00847DDD"/>
    <w:rsid w:val="00850A2E"/>
    <w:rsid w:val="00850CE4"/>
    <w:rsid w:val="00850FF0"/>
    <w:rsid w:val="00851172"/>
    <w:rsid w:val="0085129C"/>
    <w:rsid w:val="008514EA"/>
    <w:rsid w:val="0085180C"/>
    <w:rsid w:val="00851AE1"/>
    <w:rsid w:val="00851EAF"/>
    <w:rsid w:val="00851F09"/>
    <w:rsid w:val="00852328"/>
    <w:rsid w:val="00852438"/>
    <w:rsid w:val="00852671"/>
    <w:rsid w:val="008528C9"/>
    <w:rsid w:val="00852BF0"/>
    <w:rsid w:val="00852CAE"/>
    <w:rsid w:val="00852D8A"/>
    <w:rsid w:val="0085318C"/>
    <w:rsid w:val="008533FF"/>
    <w:rsid w:val="008534D0"/>
    <w:rsid w:val="00853870"/>
    <w:rsid w:val="00853B41"/>
    <w:rsid w:val="00853E30"/>
    <w:rsid w:val="00853E91"/>
    <w:rsid w:val="00853FE9"/>
    <w:rsid w:val="00854E6D"/>
    <w:rsid w:val="00854E9A"/>
    <w:rsid w:val="00854EAC"/>
    <w:rsid w:val="00854F11"/>
    <w:rsid w:val="0085506C"/>
    <w:rsid w:val="008554D8"/>
    <w:rsid w:val="008555FD"/>
    <w:rsid w:val="00855C7C"/>
    <w:rsid w:val="00856187"/>
    <w:rsid w:val="00856431"/>
    <w:rsid w:val="00856630"/>
    <w:rsid w:val="00856F31"/>
    <w:rsid w:val="00856F3E"/>
    <w:rsid w:val="008570EC"/>
    <w:rsid w:val="00857A67"/>
    <w:rsid w:val="00857C98"/>
    <w:rsid w:val="00857EB9"/>
    <w:rsid w:val="00857FE2"/>
    <w:rsid w:val="00857FF4"/>
    <w:rsid w:val="008604C6"/>
    <w:rsid w:val="008609C6"/>
    <w:rsid w:val="00860A46"/>
    <w:rsid w:val="00860EA4"/>
    <w:rsid w:val="008616F8"/>
    <w:rsid w:val="008619F5"/>
    <w:rsid w:val="00861AF5"/>
    <w:rsid w:val="008622A0"/>
    <w:rsid w:val="0086233C"/>
    <w:rsid w:val="00862345"/>
    <w:rsid w:val="00862598"/>
    <w:rsid w:val="00862605"/>
    <w:rsid w:val="00862619"/>
    <w:rsid w:val="00862BFF"/>
    <w:rsid w:val="00862F8B"/>
    <w:rsid w:val="00862FF4"/>
    <w:rsid w:val="008632E9"/>
    <w:rsid w:val="008633F7"/>
    <w:rsid w:val="0086367F"/>
    <w:rsid w:val="00863726"/>
    <w:rsid w:val="00863792"/>
    <w:rsid w:val="00863ABE"/>
    <w:rsid w:val="00863FFE"/>
    <w:rsid w:val="00864233"/>
    <w:rsid w:val="00864538"/>
    <w:rsid w:val="00864C1C"/>
    <w:rsid w:val="00864F06"/>
    <w:rsid w:val="00864F55"/>
    <w:rsid w:val="00865008"/>
    <w:rsid w:val="0086510A"/>
    <w:rsid w:val="00865404"/>
    <w:rsid w:val="00865592"/>
    <w:rsid w:val="00865EDB"/>
    <w:rsid w:val="00865F9B"/>
    <w:rsid w:val="0086671B"/>
    <w:rsid w:val="00866894"/>
    <w:rsid w:val="00866A89"/>
    <w:rsid w:val="00866C21"/>
    <w:rsid w:val="00866CEA"/>
    <w:rsid w:val="00866DD8"/>
    <w:rsid w:val="0086704A"/>
    <w:rsid w:val="00867062"/>
    <w:rsid w:val="00867620"/>
    <w:rsid w:val="0086767C"/>
    <w:rsid w:val="00867841"/>
    <w:rsid w:val="008704D6"/>
    <w:rsid w:val="0087093D"/>
    <w:rsid w:val="00870A82"/>
    <w:rsid w:val="00870DF4"/>
    <w:rsid w:val="008710D8"/>
    <w:rsid w:val="0087152C"/>
    <w:rsid w:val="00871630"/>
    <w:rsid w:val="00871C00"/>
    <w:rsid w:val="00871F84"/>
    <w:rsid w:val="00872233"/>
    <w:rsid w:val="008723BA"/>
    <w:rsid w:val="00873377"/>
    <w:rsid w:val="00873542"/>
    <w:rsid w:val="0087378D"/>
    <w:rsid w:val="00873978"/>
    <w:rsid w:val="00873AFE"/>
    <w:rsid w:val="00873B3B"/>
    <w:rsid w:val="00873B98"/>
    <w:rsid w:val="008742DF"/>
    <w:rsid w:val="0087438C"/>
    <w:rsid w:val="008743D7"/>
    <w:rsid w:val="008743FD"/>
    <w:rsid w:val="0087464B"/>
    <w:rsid w:val="00874878"/>
    <w:rsid w:val="00874983"/>
    <w:rsid w:val="0087500B"/>
    <w:rsid w:val="0087534D"/>
    <w:rsid w:val="008754DF"/>
    <w:rsid w:val="008757A7"/>
    <w:rsid w:val="00875A45"/>
    <w:rsid w:val="00875C2A"/>
    <w:rsid w:val="00875F99"/>
    <w:rsid w:val="0087631F"/>
    <w:rsid w:val="00876619"/>
    <w:rsid w:val="00876936"/>
    <w:rsid w:val="00876A51"/>
    <w:rsid w:val="00876E3E"/>
    <w:rsid w:val="008773BF"/>
    <w:rsid w:val="008774A6"/>
    <w:rsid w:val="00877B17"/>
    <w:rsid w:val="00877D96"/>
    <w:rsid w:val="00880090"/>
    <w:rsid w:val="00880143"/>
    <w:rsid w:val="008802B7"/>
    <w:rsid w:val="0088072E"/>
    <w:rsid w:val="008809E5"/>
    <w:rsid w:val="00880A45"/>
    <w:rsid w:val="00880E34"/>
    <w:rsid w:val="00880EE8"/>
    <w:rsid w:val="00881629"/>
    <w:rsid w:val="00881716"/>
    <w:rsid w:val="008819C2"/>
    <w:rsid w:val="00881B71"/>
    <w:rsid w:val="00881F77"/>
    <w:rsid w:val="00882709"/>
    <w:rsid w:val="0088278A"/>
    <w:rsid w:val="00882910"/>
    <w:rsid w:val="0088296C"/>
    <w:rsid w:val="00882A59"/>
    <w:rsid w:val="00882C4C"/>
    <w:rsid w:val="008833F7"/>
    <w:rsid w:val="00883476"/>
    <w:rsid w:val="008838B5"/>
    <w:rsid w:val="00883A88"/>
    <w:rsid w:val="00883C1B"/>
    <w:rsid w:val="00883ECA"/>
    <w:rsid w:val="00884830"/>
    <w:rsid w:val="00884CDB"/>
    <w:rsid w:val="00885393"/>
    <w:rsid w:val="008853BB"/>
    <w:rsid w:val="00885759"/>
    <w:rsid w:val="00885E1A"/>
    <w:rsid w:val="00886929"/>
    <w:rsid w:val="0088724D"/>
    <w:rsid w:val="00887455"/>
    <w:rsid w:val="008878D4"/>
    <w:rsid w:val="00887901"/>
    <w:rsid w:val="00887B5B"/>
    <w:rsid w:val="00887C04"/>
    <w:rsid w:val="00887FE1"/>
    <w:rsid w:val="00890023"/>
    <w:rsid w:val="0089057D"/>
    <w:rsid w:val="008907CF"/>
    <w:rsid w:val="00890807"/>
    <w:rsid w:val="0089111B"/>
    <w:rsid w:val="0089135B"/>
    <w:rsid w:val="008913C0"/>
    <w:rsid w:val="00891476"/>
    <w:rsid w:val="00891589"/>
    <w:rsid w:val="008918C1"/>
    <w:rsid w:val="00891BED"/>
    <w:rsid w:val="00891C15"/>
    <w:rsid w:val="00891D7E"/>
    <w:rsid w:val="00892357"/>
    <w:rsid w:val="00892D97"/>
    <w:rsid w:val="00892E78"/>
    <w:rsid w:val="00893095"/>
    <w:rsid w:val="008930BB"/>
    <w:rsid w:val="0089372C"/>
    <w:rsid w:val="00893EDE"/>
    <w:rsid w:val="00893F08"/>
    <w:rsid w:val="00894459"/>
    <w:rsid w:val="00894B76"/>
    <w:rsid w:val="00895333"/>
    <w:rsid w:val="00895D17"/>
    <w:rsid w:val="00895F6A"/>
    <w:rsid w:val="008968B7"/>
    <w:rsid w:val="00896B9F"/>
    <w:rsid w:val="00896E32"/>
    <w:rsid w:val="00897062"/>
    <w:rsid w:val="008971BC"/>
    <w:rsid w:val="0089738B"/>
    <w:rsid w:val="008A050C"/>
    <w:rsid w:val="008A0709"/>
    <w:rsid w:val="008A122A"/>
    <w:rsid w:val="008A1ADD"/>
    <w:rsid w:val="008A1DC6"/>
    <w:rsid w:val="008A2682"/>
    <w:rsid w:val="008A2979"/>
    <w:rsid w:val="008A2AB5"/>
    <w:rsid w:val="008A2BCF"/>
    <w:rsid w:val="008A36CE"/>
    <w:rsid w:val="008A36F3"/>
    <w:rsid w:val="008A3E51"/>
    <w:rsid w:val="008A415E"/>
    <w:rsid w:val="008A41A9"/>
    <w:rsid w:val="008A4495"/>
    <w:rsid w:val="008A49C0"/>
    <w:rsid w:val="008A4ADC"/>
    <w:rsid w:val="008A4B3C"/>
    <w:rsid w:val="008A5497"/>
    <w:rsid w:val="008A54BC"/>
    <w:rsid w:val="008A56D4"/>
    <w:rsid w:val="008A5806"/>
    <w:rsid w:val="008A5823"/>
    <w:rsid w:val="008A59DA"/>
    <w:rsid w:val="008A5BBE"/>
    <w:rsid w:val="008A666A"/>
    <w:rsid w:val="008A67D2"/>
    <w:rsid w:val="008A6838"/>
    <w:rsid w:val="008A68CA"/>
    <w:rsid w:val="008A6F88"/>
    <w:rsid w:val="008A766B"/>
    <w:rsid w:val="008A768C"/>
    <w:rsid w:val="008A76B3"/>
    <w:rsid w:val="008A76E0"/>
    <w:rsid w:val="008A77E2"/>
    <w:rsid w:val="008A79CF"/>
    <w:rsid w:val="008B03EE"/>
    <w:rsid w:val="008B0660"/>
    <w:rsid w:val="008B0C74"/>
    <w:rsid w:val="008B0DA3"/>
    <w:rsid w:val="008B1154"/>
    <w:rsid w:val="008B153A"/>
    <w:rsid w:val="008B1673"/>
    <w:rsid w:val="008B22DA"/>
    <w:rsid w:val="008B260A"/>
    <w:rsid w:val="008B2DB4"/>
    <w:rsid w:val="008B3199"/>
    <w:rsid w:val="008B372B"/>
    <w:rsid w:val="008B3933"/>
    <w:rsid w:val="008B3F24"/>
    <w:rsid w:val="008B485F"/>
    <w:rsid w:val="008B4C13"/>
    <w:rsid w:val="008B4C5C"/>
    <w:rsid w:val="008B4E7C"/>
    <w:rsid w:val="008B4F66"/>
    <w:rsid w:val="008B55F3"/>
    <w:rsid w:val="008B572A"/>
    <w:rsid w:val="008B5769"/>
    <w:rsid w:val="008B58E9"/>
    <w:rsid w:val="008B647A"/>
    <w:rsid w:val="008B676F"/>
    <w:rsid w:val="008B6A0C"/>
    <w:rsid w:val="008B6D96"/>
    <w:rsid w:val="008B6EAC"/>
    <w:rsid w:val="008B7636"/>
    <w:rsid w:val="008B7FD1"/>
    <w:rsid w:val="008C02AD"/>
    <w:rsid w:val="008C03E3"/>
    <w:rsid w:val="008C0514"/>
    <w:rsid w:val="008C061B"/>
    <w:rsid w:val="008C076F"/>
    <w:rsid w:val="008C0B9F"/>
    <w:rsid w:val="008C0FD3"/>
    <w:rsid w:val="008C0FD7"/>
    <w:rsid w:val="008C10E4"/>
    <w:rsid w:val="008C11BA"/>
    <w:rsid w:val="008C1695"/>
    <w:rsid w:val="008C1736"/>
    <w:rsid w:val="008C1B9C"/>
    <w:rsid w:val="008C1CEC"/>
    <w:rsid w:val="008C1E75"/>
    <w:rsid w:val="008C2030"/>
    <w:rsid w:val="008C2297"/>
    <w:rsid w:val="008C28BF"/>
    <w:rsid w:val="008C2B7F"/>
    <w:rsid w:val="008C2F3A"/>
    <w:rsid w:val="008C3719"/>
    <w:rsid w:val="008C3A45"/>
    <w:rsid w:val="008C4FB5"/>
    <w:rsid w:val="008C56A9"/>
    <w:rsid w:val="008C57F9"/>
    <w:rsid w:val="008C5877"/>
    <w:rsid w:val="008C5C78"/>
    <w:rsid w:val="008C5DEF"/>
    <w:rsid w:val="008C5DF3"/>
    <w:rsid w:val="008C5EC6"/>
    <w:rsid w:val="008C65F8"/>
    <w:rsid w:val="008C6748"/>
    <w:rsid w:val="008C6AAB"/>
    <w:rsid w:val="008C6C51"/>
    <w:rsid w:val="008C73C2"/>
    <w:rsid w:val="008C745E"/>
    <w:rsid w:val="008C74E3"/>
    <w:rsid w:val="008C76B8"/>
    <w:rsid w:val="008C7E3D"/>
    <w:rsid w:val="008C7EE7"/>
    <w:rsid w:val="008D04AD"/>
    <w:rsid w:val="008D0564"/>
    <w:rsid w:val="008D05D3"/>
    <w:rsid w:val="008D064C"/>
    <w:rsid w:val="008D07AD"/>
    <w:rsid w:val="008D0F48"/>
    <w:rsid w:val="008D0FB2"/>
    <w:rsid w:val="008D12B7"/>
    <w:rsid w:val="008D1325"/>
    <w:rsid w:val="008D1A01"/>
    <w:rsid w:val="008D1BEE"/>
    <w:rsid w:val="008D1CA0"/>
    <w:rsid w:val="008D1D12"/>
    <w:rsid w:val="008D1DB5"/>
    <w:rsid w:val="008D1EC7"/>
    <w:rsid w:val="008D1F24"/>
    <w:rsid w:val="008D203B"/>
    <w:rsid w:val="008D2064"/>
    <w:rsid w:val="008D20E7"/>
    <w:rsid w:val="008D2A60"/>
    <w:rsid w:val="008D387F"/>
    <w:rsid w:val="008D3A05"/>
    <w:rsid w:val="008D3F70"/>
    <w:rsid w:val="008D3F89"/>
    <w:rsid w:val="008D415F"/>
    <w:rsid w:val="008D45B0"/>
    <w:rsid w:val="008D4D1E"/>
    <w:rsid w:val="008D564A"/>
    <w:rsid w:val="008D56D9"/>
    <w:rsid w:val="008D56F1"/>
    <w:rsid w:val="008D58C3"/>
    <w:rsid w:val="008D5C60"/>
    <w:rsid w:val="008D6020"/>
    <w:rsid w:val="008D60C5"/>
    <w:rsid w:val="008D60F4"/>
    <w:rsid w:val="008D6348"/>
    <w:rsid w:val="008D6665"/>
    <w:rsid w:val="008D6C52"/>
    <w:rsid w:val="008D6EE7"/>
    <w:rsid w:val="008D71DE"/>
    <w:rsid w:val="008D7367"/>
    <w:rsid w:val="008D7463"/>
    <w:rsid w:val="008D7602"/>
    <w:rsid w:val="008D78A4"/>
    <w:rsid w:val="008D7901"/>
    <w:rsid w:val="008D7954"/>
    <w:rsid w:val="008D7E14"/>
    <w:rsid w:val="008E0006"/>
    <w:rsid w:val="008E0170"/>
    <w:rsid w:val="008E020C"/>
    <w:rsid w:val="008E0667"/>
    <w:rsid w:val="008E0C40"/>
    <w:rsid w:val="008E0EEA"/>
    <w:rsid w:val="008E0FE6"/>
    <w:rsid w:val="008E11F2"/>
    <w:rsid w:val="008E13EA"/>
    <w:rsid w:val="008E13F6"/>
    <w:rsid w:val="008E1791"/>
    <w:rsid w:val="008E1C67"/>
    <w:rsid w:val="008E1E9B"/>
    <w:rsid w:val="008E1FAC"/>
    <w:rsid w:val="008E21DC"/>
    <w:rsid w:val="008E24C4"/>
    <w:rsid w:val="008E2585"/>
    <w:rsid w:val="008E2742"/>
    <w:rsid w:val="008E30BA"/>
    <w:rsid w:val="008E3822"/>
    <w:rsid w:val="008E388C"/>
    <w:rsid w:val="008E394D"/>
    <w:rsid w:val="008E3CC3"/>
    <w:rsid w:val="008E3F4B"/>
    <w:rsid w:val="008E40D2"/>
    <w:rsid w:val="008E4233"/>
    <w:rsid w:val="008E4C6B"/>
    <w:rsid w:val="008E51B3"/>
    <w:rsid w:val="008E52E4"/>
    <w:rsid w:val="008E53E9"/>
    <w:rsid w:val="008E55E0"/>
    <w:rsid w:val="008E5651"/>
    <w:rsid w:val="008E579B"/>
    <w:rsid w:val="008E588D"/>
    <w:rsid w:val="008E5A99"/>
    <w:rsid w:val="008E5E73"/>
    <w:rsid w:val="008E5E99"/>
    <w:rsid w:val="008E5FD0"/>
    <w:rsid w:val="008E5FE1"/>
    <w:rsid w:val="008E64C6"/>
    <w:rsid w:val="008E6728"/>
    <w:rsid w:val="008E6756"/>
    <w:rsid w:val="008E6C7C"/>
    <w:rsid w:val="008E703C"/>
    <w:rsid w:val="008E71A4"/>
    <w:rsid w:val="008E71C5"/>
    <w:rsid w:val="008E751A"/>
    <w:rsid w:val="008F0325"/>
    <w:rsid w:val="008F035C"/>
    <w:rsid w:val="008F0606"/>
    <w:rsid w:val="008F094F"/>
    <w:rsid w:val="008F0E28"/>
    <w:rsid w:val="008F0F81"/>
    <w:rsid w:val="008F116E"/>
    <w:rsid w:val="008F1186"/>
    <w:rsid w:val="008F12B6"/>
    <w:rsid w:val="008F1687"/>
    <w:rsid w:val="008F1D18"/>
    <w:rsid w:val="008F1FA3"/>
    <w:rsid w:val="008F23F5"/>
    <w:rsid w:val="008F2838"/>
    <w:rsid w:val="008F28A9"/>
    <w:rsid w:val="008F3177"/>
    <w:rsid w:val="008F32C0"/>
    <w:rsid w:val="008F34A4"/>
    <w:rsid w:val="008F3601"/>
    <w:rsid w:val="008F38AD"/>
    <w:rsid w:val="008F38C3"/>
    <w:rsid w:val="008F3E96"/>
    <w:rsid w:val="008F4091"/>
    <w:rsid w:val="008F4DFF"/>
    <w:rsid w:val="008F4FDD"/>
    <w:rsid w:val="008F51BF"/>
    <w:rsid w:val="008F5697"/>
    <w:rsid w:val="008F5893"/>
    <w:rsid w:val="008F596D"/>
    <w:rsid w:val="008F5BD7"/>
    <w:rsid w:val="008F5E73"/>
    <w:rsid w:val="008F5ECB"/>
    <w:rsid w:val="008F6373"/>
    <w:rsid w:val="008F64AD"/>
    <w:rsid w:val="008F6718"/>
    <w:rsid w:val="008F677D"/>
    <w:rsid w:val="008F6C99"/>
    <w:rsid w:val="008F6F64"/>
    <w:rsid w:val="008F71E5"/>
    <w:rsid w:val="008F73BC"/>
    <w:rsid w:val="008F7414"/>
    <w:rsid w:val="008F791F"/>
    <w:rsid w:val="008F7FB2"/>
    <w:rsid w:val="008F7FEA"/>
    <w:rsid w:val="00900299"/>
    <w:rsid w:val="00900745"/>
    <w:rsid w:val="00900C8C"/>
    <w:rsid w:val="00900DB9"/>
    <w:rsid w:val="00900DBC"/>
    <w:rsid w:val="00900F37"/>
    <w:rsid w:val="009012AB"/>
    <w:rsid w:val="00901481"/>
    <w:rsid w:val="0090189E"/>
    <w:rsid w:val="00901DF8"/>
    <w:rsid w:val="009022BF"/>
    <w:rsid w:val="00902958"/>
    <w:rsid w:val="00902CBA"/>
    <w:rsid w:val="00902DB1"/>
    <w:rsid w:val="00902FE6"/>
    <w:rsid w:val="00903A36"/>
    <w:rsid w:val="00903A4C"/>
    <w:rsid w:val="00903E5F"/>
    <w:rsid w:val="00903E78"/>
    <w:rsid w:val="00904148"/>
    <w:rsid w:val="009041C4"/>
    <w:rsid w:val="009043A7"/>
    <w:rsid w:val="009043CB"/>
    <w:rsid w:val="00904916"/>
    <w:rsid w:val="00904D4E"/>
    <w:rsid w:val="00904DF3"/>
    <w:rsid w:val="009059EB"/>
    <w:rsid w:val="00905AFD"/>
    <w:rsid w:val="00905CB8"/>
    <w:rsid w:val="00905E71"/>
    <w:rsid w:val="009061BE"/>
    <w:rsid w:val="0090694B"/>
    <w:rsid w:val="00906A88"/>
    <w:rsid w:val="00906C38"/>
    <w:rsid w:val="00910571"/>
    <w:rsid w:val="0091096A"/>
    <w:rsid w:val="00910BD2"/>
    <w:rsid w:val="009117C4"/>
    <w:rsid w:val="00911845"/>
    <w:rsid w:val="00911AA7"/>
    <w:rsid w:val="009126EB"/>
    <w:rsid w:val="00912794"/>
    <w:rsid w:val="0091288A"/>
    <w:rsid w:val="0091291E"/>
    <w:rsid w:val="009134F1"/>
    <w:rsid w:val="009137F7"/>
    <w:rsid w:val="0091398D"/>
    <w:rsid w:val="00913BC4"/>
    <w:rsid w:val="00913D07"/>
    <w:rsid w:val="009141D6"/>
    <w:rsid w:val="0091436C"/>
    <w:rsid w:val="009146E2"/>
    <w:rsid w:val="00914A14"/>
    <w:rsid w:val="00914BA5"/>
    <w:rsid w:val="00915178"/>
    <w:rsid w:val="00915598"/>
    <w:rsid w:val="00915DF2"/>
    <w:rsid w:val="00915FA4"/>
    <w:rsid w:val="0091610C"/>
    <w:rsid w:val="009161AB"/>
    <w:rsid w:val="009167BA"/>
    <w:rsid w:val="00916ADC"/>
    <w:rsid w:val="00917744"/>
    <w:rsid w:val="00917A28"/>
    <w:rsid w:val="00917C2B"/>
    <w:rsid w:val="00920EAA"/>
    <w:rsid w:val="009211E3"/>
    <w:rsid w:val="00921303"/>
    <w:rsid w:val="009214DC"/>
    <w:rsid w:val="00921833"/>
    <w:rsid w:val="009219BF"/>
    <w:rsid w:val="00921C16"/>
    <w:rsid w:val="009224C1"/>
    <w:rsid w:val="009226E7"/>
    <w:rsid w:val="00922863"/>
    <w:rsid w:val="00922A0A"/>
    <w:rsid w:val="00922DA4"/>
    <w:rsid w:val="00922DAC"/>
    <w:rsid w:val="00922DDD"/>
    <w:rsid w:val="0092302E"/>
    <w:rsid w:val="0092347E"/>
    <w:rsid w:val="00923D89"/>
    <w:rsid w:val="00924007"/>
    <w:rsid w:val="00924186"/>
    <w:rsid w:val="0092419F"/>
    <w:rsid w:val="00924438"/>
    <w:rsid w:val="009244EC"/>
    <w:rsid w:val="00924AB6"/>
    <w:rsid w:val="00925287"/>
    <w:rsid w:val="00925641"/>
    <w:rsid w:val="00925A2F"/>
    <w:rsid w:val="00925DF5"/>
    <w:rsid w:val="00926C30"/>
    <w:rsid w:val="00926F94"/>
    <w:rsid w:val="00927575"/>
    <w:rsid w:val="009276B8"/>
    <w:rsid w:val="00927A97"/>
    <w:rsid w:val="00927F00"/>
    <w:rsid w:val="00930358"/>
    <w:rsid w:val="00930B7E"/>
    <w:rsid w:val="00931140"/>
    <w:rsid w:val="0093166B"/>
    <w:rsid w:val="009317EF"/>
    <w:rsid w:val="009319A8"/>
    <w:rsid w:val="009319D8"/>
    <w:rsid w:val="00931C95"/>
    <w:rsid w:val="00931E24"/>
    <w:rsid w:val="009328E8"/>
    <w:rsid w:val="00932BC7"/>
    <w:rsid w:val="009332FF"/>
    <w:rsid w:val="00933461"/>
    <w:rsid w:val="00933970"/>
    <w:rsid w:val="00933A0B"/>
    <w:rsid w:val="00933E40"/>
    <w:rsid w:val="00934349"/>
    <w:rsid w:val="009343AC"/>
    <w:rsid w:val="00934877"/>
    <w:rsid w:val="009348A9"/>
    <w:rsid w:val="00934DE2"/>
    <w:rsid w:val="00934E71"/>
    <w:rsid w:val="009356BC"/>
    <w:rsid w:val="00935A65"/>
    <w:rsid w:val="00935AAE"/>
    <w:rsid w:val="00935D33"/>
    <w:rsid w:val="00935E21"/>
    <w:rsid w:val="00936322"/>
    <w:rsid w:val="00936C82"/>
    <w:rsid w:val="009371D9"/>
    <w:rsid w:val="00937494"/>
    <w:rsid w:val="00937D41"/>
    <w:rsid w:val="00937E48"/>
    <w:rsid w:val="00937F34"/>
    <w:rsid w:val="00937FB9"/>
    <w:rsid w:val="00940210"/>
    <w:rsid w:val="009402B2"/>
    <w:rsid w:val="0094034A"/>
    <w:rsid w:val="009407D7"/>
    <w:rsid w:val="0094119E"/>
    <w:rsid w:val="0094137A"/>
    <w:rsid w:val="009413CF"/>
    <w:rsid w:val="0094150B"/>
    <w:rsid w:val="00941C8A"/>
    <w:rsid w:val="009421EE"/>
    <w:rsid w:val="0094244F"/>
    <w:rsid w:val="00942463"/>
    <w:rsid w:val="0094259A"/>
    <w:rsid w:val="009425FD"/>
    <w:rsid w:val="009426A6"/>
    <w:rsid w:val="009426A7"/>
    <w:rsid w:val="00942959"/>
    <w:rsid w:val="00943720"/>
    <w:rsid w:val="009438BB"/>
    <w:rsid w:val="009438F9"/>
    <w:rsid w:val="00943B79"/>
    <w:rsid w:val="00943C85"/>
    <w:rsid w:val="00943CCD"/>
    <w:rsid w:val="00943D85"/>
    <w:rsid w:val="0094401C"/>
    <w:rsid w:val="009443C4"/>
    <w:rsid w:val="009443E3"/>
    <w:rsid w:val="009447E8"/>
    <w:rsid w:val="00944967"/>
    <w:rsid w:val="00944FED"/>
    <w:rsid w:val="0094511D"/>
    <w:rsid w:val="009452E3"/>
    <w:rsid w:val="009453AA"/>
    <w:rsid w:val="009458F7"/>
    <w:rsid w:val="00945ABE"/>
    <w:rsid w:val="00945E3F"/>
    <w:rsid w:val="00945FCF"/>
    <w:rsid w:val="00946653"/>
    <w:rsid w:val="00946686"/>
    <w:rsid w:val="009466E3"/>
    <w:rsid w:val="00946C19"/>
    <w:rsid w:val="00947033"/>
    <w:rsid w:val="0094724A"/>
    <w:rsid w:val="0094785C"/>
    <w:rsid w:val="00947D85"/>
    <w:rsid w:val="009501EE"/>
    <w:rsid w:val="009502E9"/>
    <w:rsid w:val="00950500"/>
    <w:rsid w:val="009506D6"/>
    <w:rsid w:val="00950B8A"/>
    <w:rsid w:val="00950B91"/>
    <w:rsid w:val="00950C0D"/>
    <w:rsid w:val="00951C00"/>
    <w:rsid w:val="00951F9B"/>
    <w:rsid w:val="00952C7A"/>
    <w:rsid w:val="0095326F"/>
    <w:rsid w:val="009535F5"/>
    <w:rsid w:val="009535F7"/>
    <w:rsid w:val="0095404C"/>
    <w:rsid w:val="00954109"/>
    <w:rsid w:val="00954335"/>
    <w:rsid w:val="009543EF"/>
    <w:rsid w:val="0095470E"/>
    <w:rsid w:val="009549C1"/>
    <w:rsid w:val="00954A45"/>
    <w:rsid w:val="00955729"/>
    <w:rsid w:val="0095574C"/>
    <w:rsid w:val="009558FD"/>
    <w:rsid w:val="00955E4D"/>
    <w:rsid w:val="009560C2"/>
    <w:rsid w:val="009563BC"/>
    <w:rsid w:val="0095647C"/>
    <w:rsid w:val="0095651B"/>
    <w:rsid w:val="00956685"/>
    <w:rsid w:val="00956CB0"/>
    <w:rsid w:val="00957AAB"/>
    <w:rsid w:val="00957BEC"/>
    <w:rsid w:val="00957F09"/>
    <w:rsid w:val="00960189"/>
    <w:rsid w:val="00960213"/>
    <w:rsid w:val="009603DF"/>
    <w:rsid w:val="009609C4"/>
    <w:rsid w:val="00960AF3"/>
    <w:rsid w:val="00960F1F"/>
    <w:rsid w:val="0096196F"/>
    <w:rsid w:val="00961AC1"/>
    <w:rsid w:val="00961E9F"/>
    <w:rsid w:val="00961FE4"/>
    <w:rsid w:val="00962528"/>
    <w:rsid w:val="00962A31"/>
    <w:rsid w:val="00963064"/>
    <w:rsid w:val="00963370"/>
    <w:rsid w:val="009633E2"/>
    <w:rsid w:val="00963851"/>
    <w:rsid w:val="009638AD"/>
    <w:rsid w:val="00963AEA"/>
    <w:rsid w:val="00963CC8"/>
    <w:rsid w:val="00963DD4"/>
    <w:rsid w:val="009641A9"/>
    <w:rsid w:val="0096446D"/>
    <w:rsid w:val="009644C4"/>
    <w:rsid w:val="00964CEA"/>
    <w:rsid w:val="0096529C"/>
    <w:rsid w:val="009653EE"/>
    <w:rsid w:val="00965548"/>
    <w:rsid w:val="00965605"/>
    <w:rsid w:val="009659CC"/>
    <w:rsid w:val="00965A3B"/>
    <w:rsid w:val="00966036"/>
    <w:rsid w:val="0096646C"/>
    <w:rsid w:val="00966EFE"/>
    <w:rsid w:val="00967365"/>
    <w:rsid w:val="00967822"/>
    <w:rsid w:val="00967AFF"/>
    <w:rsid w:val="00967CED"/>
    <w:rsid w:val="009701CF"/>
    <w:rsid w:val="0097043F"/>
    <w:rsid w:val="00970AD1"/>
    <w:rsid w:val="00970C81"/>
    <w:rsid w:val="009714B1"/>
    <w:rsid w:val="00971D92"/>
    <w:rsid w:val="0097216A"/>
    <w:rsid w:val="00972295"/>
    <w:rsid w:val="00972326"/>
    <w:rsid w:val="00972395"/>
    <w:rsid w:val="00972F06"/>
    <w:rsid w:val="009730D4"/>
    <w:rsid w:val="00973117"/>
    <w:rsid w:val="00973282"/>
    <w:rsid w:val="0097364A"/>
    <w:rsid w:val="009737DF"/>
    <w:rsid w:val="00973829"/>
    <w:rsid w:val="00973B2F"/>
    <w:rsid w:val="00973DC3"/>
    <w:rsid w:val="00973EED"/>
    <w:rsid w:val="0097425E"/>
    <w:rsid w:val="009743B6"/>
    <w:rsid w:val="00974897"/>
    <w:rsid w:val="00974902"/>
    <w:rsid w:val="00974C22"/>
    <w:rsid w:val="00975195"/>
    <w:rsid w:val="0097538B"/>
    <w:rsid w:val="0097542C"/>
    <w:rsid w:val="009755D8"/>
    <w:rsid w:val="00975848"/>
    <w:rsid w:val="00975B44"/>
    <w:rsid w:val="00976551"/>
    <w:rsid w:val="00976FF1"/>
    <w:rsid w:val="009771E6"/>
    <w:rsid w:val="009773A3"/>
    <w:rsid w:val="00977F37"/>
    <w:rsid w:val="0098009F"/>
    <w:rsid w:val="00980400"/>
    <w:rsid w:val="009804A1"/>
    <w:rsid w:val="009805CC"/>
    <w:rsid w:val="009806BB"/>
    <w:rsid w:val="0098071A"/>
    <w:rsid w:val="00980AE8"/>
    <w:rsid w:val="00980D55"/>
    <w:rsid w:val="00980DBF"/>
    <w:rsid w:val="00980E84"/>
    <w:rsid w:val="00981142"/>
    <w:rsid w:val="00981314"/>
    <w:rsid w:val="0098153D"/>
    <w:rsid w:val="0098176B"/>
    <w:rsid w:val="00981C0A"/>
    <w:rsid w:val="00981F24"/>
    <w:rsid w:val="00982048"/>
    <w:rsid w:val="00982140"/>
    <w:rsid w:val="009829CB"/>
    <w:rsid w:val="00983893"/>
    <w:rsid w:val="00983CF4"/>
    <w:rsid w:val="0098429B"/>
    <w:rsid w:val="00984C19"/>
    <w:rsid w:val="00984C25"/>
    <w:rsid w:val="009850AB"/>
    <w:rsid w:val="009851B1"/>
    <w:rsid w:val="00985638"/>
    <w:rsid w:val="0098571D"/>
    <w:rsid w:val="00986045"/>
    <w:rsid w:val="009863EC"/>
    <w:rsid w:val="009864BB"/>
    <w:rsid w:val="009865C8"/>
    <w:rsid w:val="00986CF3"/>
    <w:rsid w:val="00986D1D"/>
    <w:rsid w:val="0098716F"/>
    <w:rsid w:val="00987652"/>
    <w:rsid w:val="00987918"/>
    <w:rsid w:val="00987A5B"/>
    <w:rsid w:val="00987BD4"/>
    <w:rsid w:val="00990095"/>
    <w:rsid w:val="0099009F"/>
    <w:rsid w:val="009900E2"/>
    <w:rsid w:val="00990207"/>
    <w:rsid w:val="0099043E"/>
    <w:rsid w:val="00990565"/>
    <w:rsid w:val="00990DFB"/>
    <w:rsid w:val="009916BD"/>
    <w:rsid w:val="0099191F"/>
    <w:rsid w:val="00991C90"/>
    <w:rsid w:val="00991D40"/>
    <w:rsid w:val="00991FBE"/>
    <w:rsid w:val="0099212C"/>
    <w:rsid w:val="00992530"/>
    <w:rsid w:val="00992917"/>
    <w:rsid w:val="00992F9C"/>
    <w:rsid w:val="0099309F"/>
    <w:rsid w:val="009930BE"/>
    <w:rsid w:val="009932B6"/>
    <w:rsid w:val="0099332E"/>
    <w:rsid w:val="0099366A"/>
    <w:rsid w:val="00993860"/>
    <w:rsid w:val="00993A4B"/>
    <w:rsid w:val="00993B98"/>
    <w:rsid w:val="00994130"/>
    <w:rsid w:val="00994153"/>
    <w:rsid w:val="0099499D"/>
    <w:rsid w:val="00994BD7"/>
    <w:rsid w:val="00994C64"/>
    <w:rsid w:val="009952B2"/>
    <w:rsid w:val="009952D4"/>
    <w:rsid w:val="009952E6"/>
    <w:rsid w:val="009952E9"/>
    <w:rsid w:val="0099557B"/>
    <w:rsid w:val="009956DB"/>
    <w:rsid w:val="00995EFE"/>
    <w:rsid w:val="00995F55"/>
    <w:rsid w:val="00996239"/>
    <w:rsid w:val="00996267"/>
    <w:rsid w:val="009965E2"/>
    <w:rsid w:val="0099675F"/>
    <w:rsid w:val="00997016"/>
    <w:rsid w:val="0099730A"/>
    <w:rsid w:val="009973B0"/>
    <w:rsid w:val="0099747C"/>
    <w:rsid w:val="0099764D"/>
    <w:rsid w:val="0099765F"/>
    <w:rsid w:val="009976AE"/>
    <w:rsid w:val="009978D1"/>
    <w:rsid w:val="0099793C"/>
    <w:rsid w:val="00997B52"/>
    <w:rsid w:val="00997F13"/>
    <w:rsid w:val="009A01A9"/>
    <w:rsid w:val="009A0463"/>
    <w:rsid w:val="009A05E2"/>
    <w:rsid w:val="009A07C9"/>
    <w:rsid w:val="009A0C34"/>
    <w:rsid w:val="009A0CA8"/>
    <w:rsid w:val="009A0ED3"/>
    <w:rsid w:val="009A1043"/>
    <w:rsid w:val="009A1079"/>
    <w:rsid w:val="009A13D3"/>
    <w:rsid w:val="009A148E"/>
    <w:rsid w:val="009A192C"/>
    <w:rsid w:val="009A199C"/>
    <w:rsid w:val="009A1A5C"/>
    <w:rsid w:val="009A1A97"/>
    <w:rsid w:val="009A1E5C"/>
    <w:rsid w:val="009A20AE"/>
    <w:rsid w:val="009A2141"/>
    <w:rsid w:val="009A2406"/>
    <w:rsid w:val="009A25A8"/>
    <w:rsid w:val="009A2721"/>
    <w:rsid w:val="009A2929"/>
    <w:rsid w:val="009A36F3"/>
    <w:rsid w:val="009A3B36"/>
    <w:rsid w:val="009A3B5B"/>
    <w:rsid w:val="009A4A51"/>
    <w:rsid w:val="009A4B66"/>
    <w:rsid w:val="009A5066"/>
    <w:rsid w:val="009A5468"/>
    <w:rsid w:val="009A5AB5"/>
    <w:rsid w:val="009A6828"/>
    <w:rsid w:val="009A6C31"/>
    <w:rsid w:val="009A6D2A"/>
    <w:rsid w:val="009A7505"/>
    <w:rsid w:val="009A750D"/>
    <w:rsid w:val="009A75A6"/>
    <w:rsid w:val="009A75F7"/>
    <w:rsid w:val="009A7740"/>
    <w:rsid w:val="009A79CF"/>
    <w:rsid w:val="009A7AD4"/>
    <w:rsid w:val="009A7FBC"/>
    <w:rsid w:val="009B01FD"/>
    <w:rsid w:val="009B0498"/>
    <w:rsid w:val="009B06C7"/>
    <w:rsid w:val="009B07E7"/>
    <w:rsid w:val="009B087B"/>
    <w:rsid w:val="009B102E"/>
    <w:rsid w:val="009B1174"/>
    <w:rsid w:val="009B1471"/>
    <w:rsid w:val="009B161D"/>
    <w:rsid w:val="009B1F81"/>
    <w:rsid w:val="009B2326"/>
    <w:rsid w:val="009B26DB"/>
    <w:rsid w:val="009B296A"/>
    <w:rsid w:val="009B2A03"/>
    <w:rsid w:val="009B2AED"/>
    <w:rsid w:val="009B3091"/>
    <w:rsid w:val="009B37B8"/>
    <w:rsid w:val="009B3A85"/>
    <w:rsid w:val="009B3D99"/>
    <w:rsid w:val="009B3FC4"/>
    <w:rsid w:val="009B3FD7"/>
    <w:rsid w:val="009B446D"/>
    <w:rsid w:val="009B4D5E"/>
    <w:rsid w:val="009B50CC"/>
    <w:rsid w:val="009B5582"/>
    <w:rsid w:val="009B5611"/>
    <w:rsid w:val="009B5626"/>
    <w:rsid w:val="009B5661"/>
    <w:rsid w:val="009B59B7"/>
    <w:rsid w:val="009B5F3D"/>
    <w:rsid w:val="009B60C6"/>
    <w:rsid w:val="009B6269"/>
    <w:rsid w:val="009B6445"/>
    <w:rsid w:val="009B6789"/>
    <w:rsid w:val="009B6AD1"/>
    <w:rsid w:val="009B7682"/>
    <w:rsid w:val="009B7B21"/>
    <w:rsid w:val="009B7BC8"/>
    <w:rsid w:val="009C00F3"/>
    <w:rsid w:val="009C02E2"/>
    <w:rsid w:val="009C0663"/>
    <w:rsid w:val="009C0C51"/>
    <w:rsid w:val="009C0D26"/>
    <w:rsid w:val="009C0D7E"/>
    <w:rsid w:val="009C0F04"/>
    <w:rsid w:val="009C147D"/>
    <w:rsid w:val="009C1604"/>
    <w:rsid w:val="009C1816"/>
    <w:rsid w:val="009C19E3"/>
    <w:rsid w:val="009C1C1E"/>
    <w:rsid w:val="009C2064"/>
    <w:rsid w:val="009C21F9"/>
    <w:rsid w:val="009C2530"/>
    <w:rsid w:val="009C2767"/>
    <w:rsid w:val="009C2C4E"/>
    <w:rsid w:val="009C3185"/>
    <w:rsid w:val="009C32F7"/>
    <w:rsid w:val="009C3C13"/>
    <w:rsid w:val="009C3D41"/>
    <w:rsid w:val="009C3E6E"/>
    <w:rsid w:val="009C3F8E"/>
    <w:rsid w:val="009C4247"/>
    <w:rsid w:val="009C4454"/>
    <w:rsid w:val="009C4935"/>
    <w:rsid w:val="009C4ABB"/>
    <w:rsid w:val="009C4BDE"/>
    <w:rsid w:val="009C4C5E"/>
    <w:rsid w:val="009C4CE3"/>
    <w:rsid w:val="009C4E8B"/>
    <w:rsid w:val="009C5208"/>
    <w:rsid w:val="009C54C4"/>
    <w:rsid w:val="009C5595"/>
    <w:rsid w:val="009C57DB"/>
    <w:rsid w:val="009C5919"/>
    <w:rsid w:val="009C5C0C"/>
    <w:rsid w:val="009C5C0E"/>
    <w:rsid w:val="009C5D60"/>
    <w:rsid w:val="009C5E3B"/>
    <w:rsid w:val="009C5F98"/>
    <w:rsid w:val="009C613F"/>
    <w:rsid w:val="009C63D9"/>
    <w:rsid w:val="009C68B9"/>
    <w:rsid w:val="009C6DFA"/>
    <w:rsid w:val="009C712C"/>
    <w:rsid w:val="009C7839"/>
    <w:rsid w:val="009C7AC3"/>
    <w:rsid w:val="009C7D95"/>
    <w:rsid w:val="009C7FD7"/>
    <w:rsid w:val="009D05F4"/>
    <w:rsid w:val="009D09B2"/>
    <w:rsid w:val="009D0D3E"/>
    <w:rsid w:val="009D0D4B"/>
    <w:rsid w:val="009D103F"/>
    <w:rsid w:val="009D1199"/>
    <w:rsid w:val="009D1370"/>
    <w:rsid w:val="009D14C3"/>
    <w:rsid w:val="009D1C29"/>
    <w:rsid w:val="009D1D0D"/>
    <w:rsid w:val="009D1F32"/>
    <w:rsid w:val="009D1F47"/>
    <w:rsid w:val="009D21B8"/>
    <w:rsid w:val="009D22AE"/>
    <w:rsid w:val="009D2427"/>
    <w:rsid w:val="009D2543"/>
    <w:rsid w:val="009D2771"/>
    <w:rsid w:val="009D28B5"/>
    <w:rsid w:val="009D2C8F"/>
    <w:rsid w:val="009D30A0"/>
    <w:rsid w:val="009D3574"/>
    <w:rsid w:val="009D3582"/>
    <w:rsid w:val="009D3CEF"/>
    <w:rsid w:val="009D4368"/>
    <w:rsid w:val="009D4504"/>
    <w:rsid w:val="009D4C1D"/>
    <w:rsid w:val="009D524C"/>
    <w:rsid w:val="009D55A7"/>
    <w:rsid w:val="009D5696"/>
    <w:rsid w:val="009D56F9"/>
    <w:rsid w:val="009D5D29"/>
    <w:rsid w:val="009D5DF4"/>
    <w:rsid w:val="009D62B6"/>
    <w:rsid w:val="009D632D"/>
    <w:rsid w:val="009D6442"/>
    <w:rsid w:val="009D64ED"/>
    <w:rsid w:val="009D6932"/>
    <w:rsid w:val="009D6A6E"/>
    <w:rsid w:val="009D7011"/>
    <w:rsid w:val="009D7278"/>
    <w:rsid w:val="009D72A7"/>
    <w:rsid w:val="009D7DB1"/>
    <w:rsid w:val="009E07D6"/>
    <w:rsid w:val="009E0ECC"/>
    <w:rsid w:val="009E1005"/>
    <w:rsid w:val="009E1430"/>
    <w:rsid w:val="009E16E6"/>
    <w:rsid w:val="009E19E5"/>
    <w:rsid w:val="009E1B91"/>
    <w:rsid w:val="009E1C24"/>
    <w:rsid w:val="009E1C8E"/>
    <w:rsid w:val="009E1CA5"/>
    <w:rsid w:val="009E1D38"/>
    <w:rsid w:val="009E1F51"/>
    <w:rsid w:val="009E2703"/>
    <w:rsid w:val="009E272F"/>
    <w:rsid w:val="009E2875"/>
    <w:rsid w:val="009E2A5F"/>
    <w:rsid w:val="009E2AD0"/>
    <w:rsid w:val="009E2C1A"/>
    <w:rsid w:val="009E2D77"/>
    <w:rsid w:val="009E3206"/>
    <w:rsid w:val="009E3425"/>
    <w:rsid w:val="009E36A5"/>
    <w:rsid w:val="009E390F"/>
    <w:rsid w:val="009E3BC3"/>
    <w:rsid w:val="009E424E"/>
    <w:rsid w:val="009E46F5"/>
    <w:rsid w:val="009E4FDE"/>
    <w:rsid w:val="009E5364"/>
    <w:rsid w:val="009E5763"/>
    <w:rsid w:val="009E58CD"/>
    <w:rsid w:val="009E59B0"/>
    <w:rsid w:val="009E6581"/>
    <w:rsid w:val="009E6E16"/>
    <w:rsid w:val="009E6EB3"/>
    <w:rsid w:val="009E76E4"/>
    <w:rsid w:val="009E771C"/>
    <w:rsid w:val="009E7C35"/>
    <w:rsid w:val="009E7E01"/>
    <w:rsid w:val="009F041A"/>
    <w:rsid w:val="009F09A4"/>
    <w:rsid w:val="009F09B4"/>
    <w:rsid w:val="009F09F6"/>
    <w:rsid w:val="009F0DD4"/>
    <w:rsid w:val="009F0E0B"/>
    <w:rsid w:val="009F13EB"/>
    <w:rsid w:val="009F1636"/>
    <w:rsid w:val="009F16D3"/>
    <w:rsid w:val="009F18DE"/>
    <w:rsid w:val="009F1D99"/>
    <w:rsid w:val="009F205D"/>
    <w:rsid w:val="009F20A2"/>
    <w:rsid w:val="009F21D1"/>
    <w:rsid w:val="009F24E5"/>
    <w:rsid w:val="009F2984"/>
    <w:rsid w:val="009F2B40"/>
    <w:rsid w:val="009F3744"/>
    <w:rsid w:val="009F3D09"/>
    <w:rsid w:val="009F40B8"/>
    <w:rsid w:val="009F4732"/>
    <w:rsid w:val="009F47EE"/>
    <w:rsid w:val="009F4910"/>
    <w:rsid w:val="009F5371"/>
    <w:rsid w:val="009F57DE"/>
    <w:rsid w:val="009F5C98"/>
    <w:rsid w:val="009F5E6C"/>
    <w:rsid w:val="009F61ED"/>
    <w:rsid w:val="009F63BD"/>
    <w:rsid w:val="009F64A9"/>
    <w:rsid w:val="009F670A"/>
    <w:rsid w:val="009F677A"/>
    <w:rsid w:val="009F6786"/>
    <w:rsid w:val="009F680C"/>
    <w:rsid w:val="009F6981"/>
    <w:rsid w:val="009F69F9"/>
    <w:rsid w:val="009F7CF3"/>
    <w:rsid w:val="00A003FE"/>
    <w:rsid w:val="00A00AD6"/>
    <w:rsid w:val="00A00FE9"/>
    <w:rsid w:val="00A01621"/>
    <w:rsid w:val="00A0166E"/>
    <w:rsid w:val="00A01BE5"/>
    <w:rsid w:val="00A01BFA"/>
    <w:rsid w:val="00A01E78"/>
    <w:rsid w:val="00A01E92"/>
    <w:rsid w:val="00A01F34"/>
    <w:rsid w:val="00A0204B"/>
    <w:rsid w:val="00A020CB"/>
    <w:rsid w:val="00A02610"/>
    <w:rsid w:val="00A026D3"/>
    <w:rsid w:val="00A02719"/>
    <w:rsid w:val="00A02C27"/>
    <w:rsid w:val="00A02DDC"/>
    <w:rsid w:val="00A02E83"/>
    <w:rsid w:val="00A03079"/>
    <w:rsid w:val="00A035F4"/>
    <w:rsid w:val="00A03C5B"/>
    <w:rsid w:val="00A03C98"/>
    <w:rsid w:val="00A03D4F"/>
    <w:rsid w:val="00A044C8"/>
    <w:rsid w:val="00A048CB"/>
    <w:rsid w:val="00A04A57"/>
    <w:rsid w:val="00A04B49"/>
    <w:rsid w:val="00A05265"/>
    <w:rsid w:val="00A052F6"/>
    <w:rsid w:val="00A053AD"/>
    <w:rsid w:val="00A053B9"/>
    <w:rsid w:val="00A06910"/>
    <w:rsid w:val="00A06B0B"/>
    <w:rsid w:val="00A06D69"/>
    <w:rsid w:val="00A073E1"/>
    <w:rsid w:val="00A0773A"/>
    <w:rsid w:val="00A0776D"/>
    <w:rsid w:val="00A07967"/>
    <w:rsid w:val="00A07AFE"/>
    <w:rsid w:val="00A07EA4"/>
    <w:rsid w:val="00A10086"/>
    <w:rsid w:val="00A10180"/>
    <w:rsid w:val="00A106AC"/>
    <w:rsid w:val="00A106F0"/>
    <w:rsid w:val="00A10705"/>
    <w:rsid w:val="00A10F28"/>
    <w:rsid w:val="00A11219"/>
    <w:rsid w:val="00A11247"/>
    <w:rsid w:val="00A11258"/>
    <w:rsid w:val="00A112FB"/>
    <w:rsid w:val="00A11755"/>
    <w:rsid w:val="00A11B73"/>
    <w:rsid w:val="00A11CA3"/>
    <w:rsid w:val="00A11E97"/>
    <w:rsid w:val="00A12379"/>
    <w:rsid w:val="00A12A5C"/>
    <w:rsid w:val="00A12E47"/>
    <w:rsid w:val="00A130D9"/>
    <w:rsid w:val="00A1313E"/>
    <w:rsid w:val="00A1328D"/>
    <w:rsid w:val="00A13550"/>
    <w:rsid w:val="00A13A0B"/>
    <w:rsid w:val="00A14304"/>
    <w:rsid w:val="00A14333"/>
    <w:rsid w:val="00A14382"/>
    <w:rsid w:val="00A146E2"/>
    <w:rsid w:val="00A147FD"/>
    <w:rsid w:val="00A14B27"/>
    <w:rsid w:val="00A14B31"/>
    <w:rsid w:val="00A14C41"/>
    <w:rsid w:val="00A15007"/>
    <w:rsid w:val="00A1528F"/>
    <w:rsid w:val="00A15390"/>
    <w:rsid w:val="00A155E7"/>
    <w:rsid w:val="00A15604"/>
    <w:rsid w:val="00A15863"/>
    <w:rsid w:val="00A15CC6"/>
    <w:rsid w:val="00A15D75"/>
    <w:rsid w:val="00A15FA4"/>
    <w:rsid w:val="00A16199"/>
    <w:rsid w:val="00A16F3B"/>
    <w:rsid w:val="00A16F78"/>
    <w:rsid w:val="00A17210"/>
    <w:rsid w:val="00A1746C"/>
    <w:rsid w:val="00A175B6"/>
    <w:rsid w:val="00A176C9"/>
    <w:rsid w:val="00A1772D"/>
    <w:rsid w:val="00A1776D"/>
    <w:rsid w:val="00A178FA"/>
    <w:rsid w:val="00A17F23"/>
    <w:rsid w:val="00A208A6"/>
    <w:rsid w:val="00A20C5F"/>
    <w:rsid w:val="00A20DAE"/>
    <w:rsid w:val="00A21007"/>
    <w:rsid w:val="00A21A20"/>
    <w:rsid w:val="00A21F67"/>
    <w:rsid w:val="00A21FED"/>
    <w:rsid w:val="00A224AA"/>
    <w:rsid w:val="00A2290C"/>
    <w:rsid w:val="00A229C2"/>
    <w:rsid w:val="00A22D8C"/>
    <w:rsid w:val="00A22EBF"/>
    <w:rsid w:val="00A23761"/>
    <w:rsid w:val="00A23A61"/>
    <w:rsid w:val="00A24375"/>
    <w:rsid w:val="00A243F5"/>
    <w:rsid w:val="00A24AEC"/>
    <w:rsid w:val="00A24C9E"/>
    <w:rsid w:val="00A24FAB"/>
    <w:rsid w:val="00A25903"/>
    <w:rsid w:val="00A25A2C"/>
    <w:rsid w:val="00A268A1"/>
    <w:rsid w:val="00A26C13"/>
    <w:rsid w:val="00A26F5F"/>
    <w:rsid w:val="00A27229"/>
    <w:rsid w:val="00A27586"/>
    <w:rsid w:val="00A279A8"/>
    <w:rsid w:val="00A27A20"/>
    <w:rsid w:val="00A30474"/>
    <w:rsid w:val="00A306CB"/>
    <w:rsid w:val="00A30B7D"/>
    <w:rsid w:val="00A30DAC"/>
    <w:rsid w:val="00A31242"/>
    <w:rsid w:val="00A3132E"/>
    <w:rsid w:val="00A31364"/>
    <w:rsid w:val="00A31527"/>
    <w:rsid w:val="00A31AD5"/>
    <w:rsid w:val="00A31AEE"/>
    <w:rsid w:val="00A31B51"/>
    <w:rsid w:val="00A3224A"/>
    <w:rsid w:val="00A324DB"/>
    <w:rsid w:val="00A325D9"/>
    <w:rsid w:val="00A3260E"/>
    <w:rsid w:val="00A32994"/>
    <w:rsid w:val="00A32CA1"/>
    <w:rsid w:val="00A32E6A"/>
    <w:rsid w:val="00A33470"/>
    <w:rsid w:val="00A33609"/>
    <w:rsid w:val="00A33768"/>
    <w:rsid w:val="00A338BD"/>
    <w:rsid w:val="00A33EE7"/>
    <w:rsid w:val="00A34485"/>
    <w:rsid w:val="00A34745"/>
    <w:rsid w:val="00A348BE"/>
    <w:rsid w:val="00A34CDF"/>
    <w:rsid w:val="00A35054"/>
    <w:rsid w:val="00A35298"/>
    <w:rsid w:val="00A354BA"/>
    <w:rsid w:val="00A365B7"/>
    <w:rsid w:val="00A365FA"/>
    <w:rsid w:val="00A36AD6"/>
    <w:rsid w:val="00A37F8E"/>
    <w:rsid w:val="00A40049"/>
    <w:rsid w:val="00A40112"/>
    <w:rsid w:val="00A411BB"/>
    <w:rsid w:val="00A414F7"/>
    <w:rsid w:val="00A415DA"/>
    <w:rsid w:val="00A417DC"/>
    <w:rsid w:val="00A41BBD"/>
    <w:rsid w:val="00A420A3"/>
    <w:rsid w:val="00A42D07"/>
    <w:rsid w:val="00A42FA8"/>
    <w:rsid w:val="00A4359A"/>
    <w:rsid w:val="00A437CB"/>
    <w:rsid w:val="00A43BA8"/>
    <w:rsid w:val="00A4437E"/>
    <w:rsid w:val="00A444E6"/>
    <w:rsid w:val="00A445A2"/>
    <w:rsid w:val="00A44710"/>
    <w:rsid w:val="00A44A4C"/>
    <w:rsid w:val="00A44E34"/>
    <w:rsid w:val="00A451E2"/>
    <w:rsid w:val="00A4531C"/>
    <w:rsid w:val="00A453B6"/>
    <w:rsid w:val="00A45443"/>
    <w:rsid w:val="00A454A0"/>
    <w:rsid w:val="00A4559C"/>
    <w:rsid w:val="00A45963"/>
    <w:rsid w:val="00A45B51"/>
    <w:rsid w:val="00A45BD9"/>
    <w:rsid w:val="00A4611C"/>
    <w:rsid w:val="00A46977"/>
    <w:rsid w:val="00A46FC4"/>
    <w:rsid w:val="00A4741A"/>
    <w:rsid w:val="00A4768F"/>
    <w:rsid w:val="00A4778D"/>
    <w:rsid w:val="00A477A0"/>
    <w:rsid w:val="00A47A45"/>
    <w:rsid w:val="00A47C8F"/>
    <w:rsid w:val="00A47DB6"/>
    <w:rsid w:val="00A47E62"/>
    <w:rsid w:val="00A50121"/>
    <w:rsid w:val="00A504F6"/>
    <w:rsid w:val="00A506E7"/>
    <w:rsid w:val="00A507F7"/>
    <w:rsid w:val="00A50A95"/>
    <w:rsid w:val="00A5109F"/>
    <w:rsid w:val="00A51326"/>
    <w:rsid w:val="00A51924"/>
    <w:rsid w:val="00A51982"/>
    <w:rsid w:val="00A51B5B"/>
    <w:rsid w:val="00A51BFD"/>
    <w:rsid w:val="00A51F44"/>
    <w:rsid w:val="00A5206C"/>
    <w:rsid w:val="00A52131"/>
    <w:rsid w:val="00A521E8"/>
    <w:rsid w:val="00A52B80"/>
    <w:rsid w:val="00A5323A"/>
    <w:rsid w:val="00A533F7"/>
    <w:rsid w:val="00A53660"/>
    <w:rsid w:val="00A537C7"/>
    <w:rsid w:val="00A53AFC"/>
    <w:rsid w:val="00A53DC2"/>
    <w:rsid w:val="00A53E4C"/>
    <w:rsid w:val="00A54123"/>
    <w:rsid w:val="00A5451A"/>
    <w:rsid w:val="00A546DF"/>
    <w:rsid w:val="00A54F7E"/>
    <w:rsid w:val="00A552AC"/>
    <w:rsid w:val="00A558E3"/>
    <w:rsid w:val="00A55B69"/>
    <w:rsid w:val="00A55E08"/>
    <w:rsid w:val="00A55E94"/>
    <w:rsid w:val="00A560E5"/>
    <w:rsid w:val="00A56184"/>
    <w:rsid w:val="00A56446"/>
    <w:rsid w:val="00A564AB"/>
    <w:rsid w:val="00A566A8"/>
    <w:rsid w:val="00A56D25"/>
    <w:rsid w:val="00A57325"/>
    <w:rsid w:val="00A573E3"/>
    <w:rsid w:val="00A57B65"/>
    <w:rsid w:val="00A57CE6"/>
    <w:rsid w:val="00A57E8B"/>
    <w:rsid w:val="00A57EB8"/>
    <w:rsid w:val="00A57F08"/>
    <w:rsid w:val="00A57FEF"/>
    <w:rsid w:val="00A60046"/>
    <w:rsid w:val="00A609C0"/>
    <w:rsid w:val="00A60F7E"/>
    <w:rsid w:val="00A60FB0"/>
    <w:rsid w:val="00A610F2"/>
    <w:rsid w:val="00A61552"/>
    <w:rsid w:val="00A61580"/>
    <w:rsid w:val="00A6164D"/>
    <w:rsid w:val="00A61AEA"/>
    <w:rsid w:val="00A61B31"/>
    <w:rsid w:val="00A621D5"/>
    <w:rsid w:val="00A628EF"/>
    <w:rsid w:val="00A62DD8"/>
    <w:rsid w:val="00A62E82"/>
    <w:rsid w:val="00A6391A"/>
    <w:rsid w:val="00A63CE7"/>
    <w:rsid w:val="00A63FB8"/>
    <w:rsid w:val="00A640F4"/>
    <w:rsid w:val="00A642BF"/>
    <w:rsid w:val="00A64317"/>
    <w:rsid w:val="00A64394"/>
    <w:rsid w:val="00A64585"/>
    <w:rsid w:val="00A64921"/>
    <w:rsid w:val="00A64960"/>
    <w:rsid w:val="00A64A84"/>
    <w:rsid w:val="00A64C5B"/>
    <w:rsid w:val="00A64C95"/>
    <w:rsid w:val="00A64CBA"/>
    <w:rsid w:val="00A64E52"/>
    <w:rsid w:val="00A64F8B"/>
    <w:rsid w:val="00A65274"/>
    <w:rsid w:val="00A65623"/>
    <w:rsid w:val="00A65731"/>
    <w:rsid w:val="00A658E5"/>
    <w:rsid w:val="00A65FC9"/>
    <w:rsid w:val="00A66E2B"/>
    <w:rsid w:val="00A66E98"/>
    <w:rsid w:val="00A66FA0"/>
    <w:rsid w:val="00A6738E"/>
    <w:rsid w:val="00A67664"/>
    <w:rsid w:val="00A676C4"/>
    <w:rsid w:val="00A67EAA"/>
    <w:rsid w:val="00A67EBD"/>
    <w:rsid w:val="00A67F97"/>
    <w:rsid w:val="00A701F8"/>
    <w:rsid w:val="00A70358"/>
    <w:rsid w:val="00A708A3"/>
    <w:rsid w:val="00A708C0"/>
    <w:rsid w:val="00A70B4C"/>
    <w:rsid w:val="00A70E14"/>
    <w:rsid w:val="00A71208"/>
    <w:rsid w:val="00A71A9C"/>
    <w:rsid w:val="00A71F6A"/>
    <w:rsid w:val="00A721A3"/>
    <w:rsid w:val="00A724A2"/>
    <w:rsid w:val="00A7252E"/>
    <w:rsid w:val="00A727DB"/>
    <w:rsid w:val="00A7286F"/>
    <w:rsid w:val="00A72A66"/>
    <w:rsid w:val="00A72D1D"/>
    <w:rsid w:val="00A72E1A"/>
    <w:rsid w:val="00A7365C"/>
    <w:rsid w:val="00A7382E"/>
    <w:rsid w:val="00A73EC9"/>
    <w:rsid w:val="00A73ED5"/>
    <w:rsid w:val="00A743AB"/>
    <w:rsid w:val="00A7494B"/>
    <w:rsid w:val="00A74AB3"/>
    <w:rsid w:val="00A74C92"/>
    <w:rsid w:val="00A74CC9"/>
    <w:rsid w:val="00A74CFF"/>
    <w:rsid w:val="00A7529E"/>
    <w:rsid w:val="00A75416"/>
    <w:rsid w:val="00A7550D"/>
    <w:rsid w:val="00A7572B"/>
    <w:rsid w:val="00A75A17"/>
    <w:rsid w:val="00A75B16"/>
    <w:rsid w:val="00A76782"/>
    <w:rsid w:val="00A76AD9"/>
    <w:rsid w:val="00A776CA"/>
    <w:rsid w:val="00A77E8D"/>
    <w:rsid w:val="00A77EE6"/>
    <w:rsid w:val="00A77FF7"/>
    <w:rsid w:val="00A80050"/>
    <w:rsid w:val="00A80183"/>
    <w:rsid w:val="00A80526"/>
    <w:rsid w:val="00A805BF"/>
    <w:rsid w:val="00A807D0"/>
    <w:rsid w:val="00A80AED"/>
    <w:rsid w:val="00A80E26"/>
    <w:rsid w:val="00A816E3"/>
    <w:rsid w:val="00A81835"/>
    <w:rsid w:val="00A818C2"/>
    <w:rsid w:val="00A81B0E"/>
    <w:rsid w:val="00A81CB8"/>
    <w:rsid w:val="00A81F5D"/>
    <w:rsid w:val="00A823EC"/>
    <w:rsid w:val="00A826FF"/>
    <w:rsid w:val="00A82748"/>
    <w:rsid w:val="00A82BD6"/>
    <w:rsid w:val="00A82BF5"/>
    <w:rsid w:val="00A82CCF"/>
    <w:rsid w:val="00A83005"/>
    <w:rsid w:val="00A83168"/>
    <w:rsid w:val="00A83333"/>
    <w:rsid w:val="00A836A9"/>
    <w:rsid w:val="00A83CCC"/>
    <w:rsid w:val="00A83F33"/>
    <w:rsid w:val="00A83F4C"/>
    <w:rsid w:val="00A83FD3"/>
    <w:rsid w:val="00A83FDD"/>
    <w:rsid w:val="00A84111"/>
    <w:rsid w:val="00A84614"/>
    <w:rsid w:val="00A8491D"/>
    <w:rsid w:val="00A84927"/>
    <w:rsid w:val="00A84BA8"/>
    <w:rsid w:val="00A84D18"/>
    <w:rsid w:val="00A8511E"/>
    <w:rsid w:val="00A851F4"/>
    <w:rsid w:val="00A8577A"/>
    <w:rsid w:val="00A8584D"/>
    <w:rsid w:val="00A85B37"/>
    <w:rsid w:val="00A85E12"/>
    <w:rsid w:val="00A8611B"/>
    <w:rsid w:val="00A8624E"/>
    <w:rsid w:val="00A8653F"/>
    <w:rsid w:val="00A867FC"/>
    <w:rsid w:val="00A86908"/>
    <w:rsid w:val="00A86E3A"/>
    <w:rsid w:val="00A8740C"/>
    <w:rsid w:val="00A877C4"/>
    <w:rsid w:val="00A87BA4"/>
    <w:rsid w:val="00A87E68"/>
    <w:rsid w:val="00A9001D"/>
    <w:rsid w:val="00A90218"/>
    <w:rsid w:val="00A902FE"/>
    <w:rsid w:val="00A9054A"/>
    <w:rsid w:val="00A905EE"/>
    <w:rsid w:val="00A90C4F"/>
    <w:rsid w:val="00A90CC7"/>
    <w:rsid w:val="00A9107A"/>
    <w:rsid w:val="00A913D5"/>
    <w:rsid w:val="00A9157B"/>
    <w:rsid w:val="00A91893"/>
    <w:rsid w:val="00A91931"/>
    <w:rsid w:val="00A920AE"/>
    <w:rsid w:val="00A92490"/>
    <w:rsid w:val="00A92EE0"/>
    <w:rsid w:val="00A92FD6"/>
    <w:rsid w:val="00A93323"/>
    <w:rsid w:val="00A939B6"/>
    <w:rsid w:val="00A93A88"/>
    <w:rsid w:val="00A9418A"/>
    <w:rsid w:val="00A94329"/>
    <w:rsid w:val="00A951AD"/>
    <w:rsid w:val="00A95202"/>
    <w:rsid w:val="00A95307"/>
    <w:rsid w:val="00A953F2"/>
    <w:rsid w:val="00A95524"/>
    <w:rsid w:val="00A9580D"/>
    <w:rsid w:val="00A95AF4"/>
    <w:rsid w:val="00A95B0C"/>
    <w:rsid w:val="00A95BD4"/>
    <w:rsid w:val="00A95C2E"/>
    <w:rsid w:val="00A96212"/>
    <w:rsid w:val="00A962B5"/>
    <w:rsid w:val="00A96557"/>
    <w:rsid w:val="00A96BB5"/>
    <w:rsid w:val="00A96CB0"/>
    <w:rsid w:val="00A96DDA"/>
    <w:rsid w:val="00A96DE5"/>
    <w:rsid w:val="00A96F10"/>
    <w:rsid w:val="00A97758"/>
    <w:rsid w:val="00A97BE3"/>
    <w:rsid w:val="00A97D08"/>
    <w:rsid w:val="00AA009B"/>
    <w:rsid w:val="00AA0BF5"/>
    <w:rsid w:val="00AA1172"/>
    <w:rsid w:val="00AA176E"/>
    <w:rsid w:val="00AA1935"/>
    <w:rsid w:val="00AA19BB"/>
    <w:rsid w:val="00AA1A17"/>
    <w:rsid w:val="00AA1DF1"/>
    <w:rsid w:val="00AA2145"/>
    <w:rsid w:val="00AA218D"/>
    <w:rsid w:val="00AA21D5"/>
    <w:rsid w:val="00AA23EB"/>
    <w:rsid w:val="00AA2E4B"/>
    <w:rsid w:val="00AA2F96"/>
    <w:rsid w:val="00AA3234"/>
    <w:rsid w:val="00AA34C9"/>
    <w:rsid w:val="00AA3A1C"/>
    <w:rsid w:val="00AA3EF6"/>
    <w:rsid w:val="00AA3F33"/>
    <w:rsid w:val="00AA40AA"/>
    <w:rsid w:val="00AA40DF"/>
    <w:rsid w:val="00AA466D"/>
    <w:rsid w:val="00AA46AC"/>
    <w:rsid w:val="00AA4795"/>
    <w:rsid w:val="00AA4920"/>
    <w:rsid w:val="00AA5413"/>
    <w:rsid w:val="00AA547F"/>
    <w:rsid w:val="00AA5497"/>
    <w:rsid w:val="00AA5BA6"/>
    <w:rsid w:val="00AA5C36"/>
    <w:rsid w:val="00AA5F09"/>
    <w:rsid w:val="00AA5F0B"/>
    <w:rsid w:val="00AA620B"/>
    <w:rsid w:val="00AA69A9"/>
    <w:rsid w:val="00AA6E2E"/>
    <w:rsid w:val="00AA6EB8"/>
    <w:rsid w:val="00AA74AA"/>
    <w:rsid w:val="00AA74F5"/>
    <w:rsid w:val="00AA759D"/>
    <w:rsid w:val="00AA7852"/>
    <w:rsid w:val="00AA793D"/>
    <w:rsid w:val="00AA7E87"/>
    <w:rsid w:val="00AA7F09"/>
    <w:rsid w:val="00AB023E"/>
    <w:rsid w:val="00AB0712"/>
    <w:rsid w:val="00AB0DF6"/>
    <w:rsid w:val="00AB0EB0"/>
    <w:rsid w:val="00AB1006"/>
    <w:rsid w:val="00AB12AF"/>
    <w:rsid w:val="00AB14A2"/>
    <w:rsid w:val="00AB163E"/>
    <w:rsid w:val="00AB17D8"/>
    <w:rsid w:val="00AB17F7"/>
    <w:rsid w:val="00AB1CF2"/>
    <w:rsid w:val="00AB20C1"/>
    <w:rsid w:val="00AB231C"/>
    <w:rsid w:val="00AB27EE"/>
    <w:rsid w:val="00AB29B3"/>
    <w:rsid w:val="00AB325F"/>
    <w:rsid w:val="00AB339C"/>
    <w:rsid w:val="00AB346C"/>
    <w:rsid w:val="00AB3724"/>
    <w:rsid w:val="00AB3DEC"/>
    <w:rsid w:val="00AB3F2B"/>
    <w:rsid w:val="00AB45D1"/>
    <w:rsid w:val="00AB4C7A"/>
    <w:rsid w:val="00AB4CAD"/>
    <w:rsid w:val="00AB4EE0"/>
    <w:rsid w:val="00AB55ED"/>
    <w:rsid w:val="00AB6254"/>
    <w:rsid w:val="00AB6437"/>
    <w:rsid w:val="00AB6652"/>
    <w:rsid w:val="00AB694F"/>
    <w:rsid w:val="00AB6F1C"/>
    <w:rsid w:val="00AB706F"/>
    <w:rsid w:val="00AB710E"/>
    <w:rsid w:val="00AB7ABC"/>
    <w:rsid w:val="00AB7DDB"/>
    <w:rsid w:val="00AC0104"/>
    <w:rsid w:val="00AC0344"/>
    <w:rsid w:val="00AC047A"/>
    <w:rsid w:val="00AC0874"/>
    <w:rsid w:val="00AC0F12"/>
    <w:rsid w:val="00AC1180"/>
    <w:rsid w:val="00AC1352"/>
    <w:rsid w:val="00AC1B10"/>
    <w:rsid w:val="00AC1BED"/>
    <w:rsid w:val="00AC1CCF"/>
    <w:rsid w:val="00AC2630"/>
    <w:rsid w:val="00AC2760"/>
    <w:rsid w:val="00AC29AB"/>
    <w:rsid w:val="00AC2BDF"/>
    <w:rsid w:val="00AC2D47"/>
    <w:rsid w:val="00AC2EA6"/>
    <w:rsid w:val="00AC2F5B"/>
    <w:rsid w:val="00AC2FD1"/>
    <w:rsid w:val="00AC341D"/>
    <w:rsid w:val="00AC388E"/>
    <w:rsid w:val="00AC3D3F"/>
    <w:rsid w:val="00AC3EE3"/>
    <w:rsid w:val="00AC4280"/>
    <w:rsid w:val="00AC43DE"/>
    <w:rsid w:val="00AC472C"/>
    <w:rsid w:val="00AC4830"/>
    <w:rsid w:val="00AC491C"/>
    <w:rsid w:val="00AC49BD"/>
    <w:rsid w:val="00AC4AB8"/>
    <w:rsid w:val="00AC4AEB"/>
    <w:rsid w:val="00AC4BB9"/>
    <w:rsid w:val="00AC4FAE"/>
    <w:rsid w:val="00AC5276"/>
    <w:rsid w:val="00AC54D4"/>
    <w:rsid w:val="00AC5816"/>
    <w:rsid w:val="00AC5A46"/>
    <w:rsid w:val="00AC5CF7"/>
    <w:rsid w:val="00AC5D57"/>
    <w:rsid w:val="00AC5E15"/>
    <w:rsid w:val="00AC64ED"/>
    <w:rsid w:val="00AC66B9"/>
    <w:rsid w:val="00AC68E7"/>
    <w:rsid w:val="00AC6AD1"/>
    <w:rsid w:val="00AC6BBA"/>
    <w:rsid w:val="00AC6DDA"/>
    <w:rsid w:val="00AC720C"/>
    <w:rsid w:val="00AC751F"/>
    <w:rsid w:val="00AC75A9"/>
    <w:rsid w:val="00AC75D8"/>
    <w:rsid w:val="00AC7AC2"/>
    <w:rsid w:val="00AC7F88"/>
    <w:rsid w:val="00AD0050"/>
    <w:rsid w:val="00AD015E"/>
    <w:rsid w:val="00AD0207"/>
    <w:rsid w:val="00AD027F"/>
    <w:rsid w:val="00AD057E"/>
    <w:rsid w:val="00AD06DD"/>
    <w:rsid w:val="00AD0701"/>
    <w:rsid w:val="00AD071C"/>
    <w:rsid w:val="00AD0722"/>
    <w:rsid w:val="00AD08E2"/>
    <w:rsid w:val="00AD101A"/>
    <w:rsid w:val="00AD13D1"/>
    <w:rsid w:val="00AD14E8"/>
    <w:rsid w:val="00AD1838"/>
    <w:rsid w:val="00AD1914"/>
    <w:rsid w:val="00AD19C7"/>
    <w:rsid w:val="00AD1CD4"/>
    <w:rsid w:val="00AD1F3A"/>
    <w:rsid w:val="00AD2AB0"/>
    <w:rsid w:val="00AD2ABB"/>
    <w:rsid w:val="00AD2B0D"/>
    <w:rsid w:val="00AD2F9D"/>
    <w:rsid w:val="00AD37CF"/>
    <w:rsid w:val="00AD408C"/>
    <w:rsid w:val="00AD4379"/>
    <w:rsid w:val="00AD48A4"/>
    <w:rsid w:val="00AD53A5"/>
    <w:rsid w:val="00AD5558"/>
    <w:rsid w:val="00AD56DA"/>
    <w:rsid w:val="00AD58F7"/>
    <w:rsid w:val="00AD59C7"/>
    <w:rsid w:val="00AD6873"/>
    <w:rsid w:val="00AD6E23"/>
    <w:rsid w:val="00AD7097"/>
    <w:rsid w:val="00AD711E"/>
    <w:rsid w:val="00AD7132"/>
    <w:rsid w:val="00AD745C"/>
    <w:rsid w:val="00AE0CCC"/>
    <w:rsid w:val="00AE0F15"/>
    <w:rsid w:val="00AE10B8"/>
    <w:rsid w:val="00AE1263"/>
    <w:rsid w:val="00AE17B0"/>
    <w:rsid w:val="00AE22DD"/>
    <w:rsid w:val="00AE2591"/>
    <w:rsid w:val="00AE25D0"/>
    <w:rsid w:val="00AE2C67"/>
    <w:rsid w:val="00AE302B"/>
    <w:rsid w:val="00AE3434"/>
    <w:rsid w:val="00AE37F3"/>
    <w:rsid w:val="00AE3C19"/>
    <w:rsid w:val="00AE429E"/>
    <w:rsid w:val="00AE4676"/>
    <w:rsid w:val="00AE46E6"/>
    <w:rsid w:val="00AE4898"/>
    <w:rsid w:val="00AE48CB"/>
    <w:rsid w:val="00AE4B14"/>
    <w:rsid w:val="00AE4BFA"/>
    <w:rsid w:val="00AE4C45"/>
    <w:rsid w:val="00AE50DD"/>
    <w:rsid w:val="00AE5128"/>
    <w:rsid w:val="00AE520C"/>
    <w:rsid w:val="00AE5733"/>
    <w:rsid w:val="00AE5AFA"/>
    <w:rsid w:val="00AE5DA4"/>
    <w:rsid w:val="00AE6016"/>
    <w:rsid w:val="00AE61A7"/>
    <w:rsid w:val="00AE655E"/>
    <w:rsid w:val="00AE689C"/>
    <w:rsid w:val="00AE6B03"/>
    <w:rsid w:val="00AE7011"/>
    <w:rsid w:val="00AE7618"/>
    <w:rsid w:val="00AE7669"/>
    <w:rsid w:val="00AE7803"/>
    <w:rsid w:val="00AE7844"/>
    <w:rsid w:val="00AE7949"/>
    <w:rsid w:val="00AE7C78"/>
    <w:rsid w:val="00AE7D04"/>
    <w:rsid w:val="00AF0AE8"/>
    <w:rsid w:val="00AF0C6F"/>
    <w:rsid w:val="00AF12E2"/>
    <w:rsid w:val="00AF14B6"/>
    <w:rsid w:val="00AF14DA"/>
    <w:rsid w:val="00AF151B"/>
    <w:rsid w:val="00AF15F6"/>
    <w:rsid w:val="00AF16B8"/>
    <w:rsid w:val="00AF1A32"/>
    <w:rsid w:val="00AF2531"/>
    <w:rsid w:val="00AF2766"/>
    <w:rsid w:val="00AF286E"/>
    <w:rsid w:val="00AF28C8"/>
    <w:rsid w:val="00AF2A23"/>
    <w:rsid w:val="00AF2A63"/>
    <w:rsid w:val="00AF2AC7"/>
    <w:rsid w:val="00AF3200"/>
    <w:rsid w:val="00AF351B"/>
    <w:rsid w:val="00AF35D4"/>
    <w:rsid w:val="00AF3665"/>
    <w:rsid w:val="00AF3672"/>
    <w:rsid w:val="00AF368C"/>
    <w:rsid w:val="00AF37D9"/>
    <w:rsid w:val="00AF3971"/>
    <w:rsid w:val="00AF39BD"/>
    <w:rsid w:val="00AF3E7A"/>
    <w:rsid w:val="00AF3E9E"/>
    <w:rsid w:val="00AF415E"/>
    <w:rsid w:val="00AF423F"/>
    <w:rsid w:val="00AF43F4"/>
    <w:rsid w:val="00AF481C"/>
    <w:rsid w:val="00AF48E6"/>
    <w:rsid w:val="00AF4F0C"/>
    <w:rsid w:val="00AF5092"/>
    <w:rsid w:val="00AF51C0"/>
    <w:rsid w:val="00AF5403"/>
    <w:rsid w:val="00AF5ADA"/>
    <w:rsid w:val="00AF64CE"/>
    <w:rsid w:val="00AF6974"/>
    <w:rsid w:val="00AF6AFF"/>
    <w:rsid w:val="00AF6B80"/>
    <w:rsid w:val="00AF71FE"/>
    <w:rsid w:val="00AF72BC"/>
    <w:rsid w:val="00AF72CF"/>
    <w:rsid w:val="00AF73A8"/>
    <w:rsid w:val="00AF746A"/>
    <w:rsid w:val="00AF7550"/>
    <w:rsid w:val="00AF76CD"/>
    <w:rsid w:val="00AF7764"/>
    <w:rsid w:val="00AF79FB"/>
    <w:rsid w:val="00AF7ACB"/>
    <w:rsid w:val="00AF7C4B"/>
    <w:rsid w:val="00AF7DDA"/>
    <w:rsid w:val="00B001FA"/>
    <w:rsid w:val="00B00303"/>
    <w:rsid w:val="00B003FF"/>
    <w:rsid w:val="00B00717"/>
    <w:rsid w:val="00B00E2C"/>
    <w:rsid w:val="00B00FB1"/>
    <w:rsid w:val="00B01322"/>
    <w:rsid w:val="00B013F7"/>
    <w:rsid w:val="00B01457"/>
    <w:rsid w:val="00B01637"/>
    <w:rsid w:val="00B01BDF"/>
    <w:rsid w:val="00B01F2E"/>
    <w:rsid w:val="00B02196"/>
    <w:rsid w:val="00B02254"/>
    <w:rsid w:val="00B022A0"/>
    <w:rsid w:val="00B0242B"/>
    <w:rsid w:val="00B02505"/>
    <w:rsid w:val="00B027C2"/>
    <w:rsid w:val="00B02A09"/>
    <w:rsid w:val="00B02ACA"/>
    <w:rsid w:val="00B02B66"/>
    <w:rsid w:val="00B02BB1"/>
    <w:rsid w:val="00B02D4F"/>
    <w:rsid w:val="00B02F8D"/>
    <w:rsid w:val="00B036A6"/>
    <w:rsid w:val="00B03D4A"/>
    <w:rsid w:val="00B04212"/>
    <w:rsid w:val="00B04621"/>
    <w:rsid w:val="00B04670"/>
    <w:rsid w:val="00B04A82"/>
    <w:rsid w:val="00B04D77"/>
    <w:rsid w:val="00B04F72"/>
    <w:rsid w:val="00B04FB3"/>
    <w:rsid w:val="00B056B2"/>
    <w:rsid w:val="00B058A0"/>
    <w:rsid w:val="00B05A16"/>
    <w:rsid w:val="00B05AF3"/>
    <w:rsid w:val="00B05B8D"/>
    <w:rsid w:val="00B05BBC"/>
    <w:rsid w:val="00B063F5"/>
    <w:rsid w:val="00B0670D"/>
    <w:rsid w:val="00B07252"/>
    <w:rsid w:val="00B0748E"/>
    <w:rsid w:val="00B0771D"/>
    <w:rsid w:val="00B07DD8"/>
    <w:rsid w:val="00B1008B"/>
    <w:rsid w:val="00B1021E"/>
    <w:rsid w:val="00B10369"/>
    <w:rsid w:val="00B103DC"/>
    <w:rsid w:val="00B10821"/>
    <w:rsid w:val="00B10C6C"/>
    <w:rsid w:val="00B10F26"/>
    <w:rsid w:val="00B10F41"/>
    <w:rsid w:val="00B11483"/>
    <w:rsid w:val="00B11686"/>
    <w:rsid w:val="00B11709"/>
    <w:rsid w:val="00B1172A"/>
    <w:rsid w:val="00B1178A"/>
    <w:rsid w:val="00B11870"/>
    <w:rsid w:val="00B11D4F"/>
    <w:rsid w:val="00B11FA3"/>
    <w:rsid w:val="00B12725"/>
    <w:rsid w:val="00B12923"/>
    <w:rsid w:val="00B12A54"/>
    <w:rsid w:val="00B12BBF"/>
    <w:rsid w:val="00B133B7"/>
    <w:rsid w:val="00B1343E"/>
    <w:rsid w:val="00B134DF"/>
    <w:rsid w:val="00B1384B"/>
    <w:rsid w:val="00B13861"/>
    <w:rsid w:val="00B13A9D"/>
    <w:rsid w:val="00B13FEB"/>
    <w:rsid w:val="00B14086"/>
    <w:rsid w:val="00B14240"/>
    <w:rsid w:val="00B14835"/>
    <w:rsid w:val="00B14E5D"/>
    <w:rsid w:val="00B152E9"/>
    <w:rsid w:val="00B1592D"/>
    <w:rsid w:val="00B15BA2"/>
    <w:rsid w:val="00B15D0F"/>
    <w:rsid w:val="00B15DAE"/>
    <w:rsid w:val="00B15EF7"/>
    <w:rsid w:val="00B1629C"/>
    <w:rsid w:val="00B16455"/>
    <w:rsid w:val="00B1684E"/>
    <w:rsid w:val="00B1694C"/>
    <w:rsid w:val="00B169A2"/>
    <w:rsid w:val="00B16B43"/>
    <w:rsid w:val="00B16B88"/>
    <w:rsid w:val="00B16E5C"/>
    <w:rsid w:val="00B16F84"/>
    <w:rsid w:val="00B173AF"/>
    <w:rsid w:val="00B1743E"/>
    <w:rsid w:val="00B17484"/>
    <w:rsid w:val="00B177D4"/>
    <w:rsid w:val="00B1781A"/>
    <w:rsid w:val="00B17875"/>
    <w:rsid w:val="00B1789E"/>
    <w:rsid w:val="00B17B2E"/>
    <w:rsid w:val="00B17D0F"/>
    <w:rsid w:val="00B17E68"/>
    <w:rsid w:val="00B202AF"/>
    <w:rsid w:val="00B202D7"/>
    <w:rsid w:val="00B203B4"/>
    <w:rsid w:val="00B20C88"/>
    <w:rsid w:val="00B210C2"/>
    <w:rsid w:val="00B21371"/>
    <w:rsid w:val="00B21398"/>
    <w:rsid w:val="00B218AA"/>
    <w:rsid w:val="00B21E06"/>
    <w:rsid w:val="00B22377"/>
    <w:rsid w:val="00B224DD"/>
    <w:rsid w:val="00B22603"/>
    <w:rsid w:val="00B22678"/>
    <w:rsid w:val="00B22808"/>
    <w:rsid w:val="00B229D8"/>
    <w:rsid w:val="00B229EE"/>
    <w:rsid w:val="00B22A51"/>
    <w:rsid w:val="00B22B86"/>
    <w:rsid w:val="00B22C6A"/>
    <w:rsid w:val="00B22D5D"/>
    <w:rsid w:val="00B23082"/>
    <w:rsid w:val="00B235D6"/>
    <w:rsid w:val="00B2374B"/>
    <w:rsid w:val="00B23896"/>
    <w:rsid w:val="00B23958"/>
    <w:rsid w:val="00B23B07"/>
    <w:rsid w:val="00B23B7D"/>
    <w:rsid w:val="00B23C62"/>
    <w:rsid w:val="00B240A0"/>
    <w:rsid w:val="00B240CE"/>
    <w:rsid w:val="00B252AA"/>
    <w:rsid w:val="00B25300"/>
    <w:rsid w:val="00B25342"/>
    <w:rsid w:val="00B257FF"/>
    <w:rsid w:val="00B25BDB"/>
    <w:rsid w:val="00B2611D"/>
    <w:rsid w:val="00B26186"/>
    <w:rsid w:val="00B26464"/>
    <w:rsid w:val="00B26689"/>
    <w:rsid w:val="00B26AE9"/>
    <w:rsid w:val="00B26AF8"/>
    <w:rsid w:val="00B26B45"/>
    <w:rsid w:val="00B26F66"/>
    <w:rsid w:val="00B26F8E"/>
    <w:rsid w:val="00B27188"/>
    <w:rsid w:val="00B27959"/>
    <w:rsid w:val="00B27ADE"/>
    <w:rsid w:val="00B27B55"/>
    <w:rsid w:val="00B27CC3"/>
    <w:rsid w:val="00B300BC"/>
    <w:rsid w:val="00B30126"/>
    <w:rsid w:val="00B30483"/>
    <w:rsid w:val="00B3097C"/>
    <w:rsid w:val="00B30C19"/>
    <w:rsid w:val="00B30DCB"/>
    <w:rsid w:val="00B30E7E"/>
    <w:rsid w:val="00B311F2"/>
    <w:rsid w:val="00B31253"/>
    <w:rsid w:val="00B31D39"/>
    <w:rsid w:val="00B3224D"/>
    <w:rsid w:val="00B32503"/>
    <w:rsid w:val="00B32653"/>
    <w:rsid w:val="00B326D9"/>
    <w:rsid w:val="00B32738"/>
    <w:rsid w:val="00B32971"/>
    <w:rsid w:val="00B329D7"/>
    <w:rsid w:val="00B32CBF"/>
    <w:rsid w:val="00B32D40"/>
    <w:rsid w:val="00B32F49"/>
    <w:rsid w:val="00B334D4"/>
    <w:rsid w:val="00B3353F"/>
    <w:rsid w:val="00B33C9B"/>
    <w:rsid w:val="00B344FD"/>
    <w:rsid w:val="00B347D6"/>
    <w:rsid w:val="00B34843"/>
    <w:rsid w:val="00B3484E"/>
    <w:rsid w:val="00B34AFF"/>
    <w:rsid w:val="00B34CAA"/>
    <w:rsid w:val="00B34DE8"/>
    <w:rsid w:val="00B352E5"/>
    <w:rsid w:val="00B354C5"/>
    <w:rsid w:val="00B35D6C"/>
    <w:rsid w:val="00B35D75"/>
    <w:rsid w:val="00B36119"/>
    <w:rsid w:val="00B3623B"/>
    <w:rsid w:val="00B362A1"/>
    <w:rsid w:val="00B3632C"/>
    <w:rsid w:val="00B36515"/>
    <w:rsid w:val="00B365D9"/>
    <w:rsid w:val="00B366D0"/>
    <w:rsid w:val="00B366E1"/>
    <w:rsid w:val="00B368A7"/>
    <w:rsid w:val="00B36994"/>
    <w:rsid w:val="00B36BD0"/>
    <w:rsid w:val="00B36C7B"/>
    <w:rsid w:val="00B36E93"/>
    <w:rsid w:val="00B36EFD"/>
    <w:rsid w:val="00B371F5"/>
    <w:rsid w:val="00B37225"/>
    <w:rsid w:val="00B37249"/>
    <w:rsid w:val="00B374AC"/>
    <w:rsid w:val="00B378EA"/>
    <w:rsid w:val="00B4021D"/>
    <w:rsid w:val="00B4026A"/>
    <w:rsid w:val="00B4057D"/>
    <w:rsid w:val="00B40667"/>
    <w:rsid w:val="00B406DF"/>
    <w:rsid w:val="00B407A0"/>
    <w:rsid w:val="00B407FB"/>
    <w:rsid w:val="00B4111E"/>
    <w:rsid w:val="00B41296"/>
    <w:rsid w:val="00B412DE"/>
    <w:rsid w:val="00B4174C"/>
    <w:rsid w:val="00B41B1B"/>
    <w:rsid w:val="00B41D11"/>
    <w:rsid w:val="00B42137"/>
    <w:rsid w:val="00B4265A"/>
    <w:rsid w:val="00B4272C"/>
    <w:rsid w:val="00B42B44"/>
    <w:rsid w:val="00B42BE4"/>
    <w:rsid w:val="00B43710"/>
    <w:rsid w:val="00B438BD"/>
    <w:rsid w:val="00B43916"/>
    <w:rsid w:val="00B44208"/>
    <w:rsid w:val="00B44B95"/>
    <w:rsid w:val="00B44C0E"/>
    <w:rsid w:val="00B44CAF"/>
    <w:rsid w:val="00B450BA"/>
    <w:rsid w:val="00B45B63"/>
    <w:rsid w:val="00B46276"/>
    <w:rsid w:val="00B463A5"/>
    <w:rsid w:val="00B467EB"/>
    <w:rsid w:val="00B46985"/>
    <w:rsid w:val="00B46EBF"/>
    <w:rsid w:val="00B46F41"/>
    <w:rsid w:val="00B46F8B"/>
    <w:rsid w:val="00B47240"/>
    <w:rsid w:val="00B47413"/>
    <w:rsid w:val="00B47449"/>
    <w:rsid w:val="00B47C75"/>
    <w:rsid w:val="00B500A9"/>
    <w:rsid w:val="00B50489"/>
    <w:rsid w:val="00B50D9C"/>
    <w:rsid w:val="00B51541"/>
    <w:rsid w:val="00B51A19"/>
    <w:rsid w:val="00B51E17"/>
    <w:rsid w:val="00B522EF"/>
    <w:rsid w:val="00B52380"/>
    <w:rsid w:val="00B52756"/>
    <w:rsid w:val="00B528A3"/>
    <w:rsid w:val="00B52957"/>
    <w:rsid w:val="00B52F52"/>
    <w:rsid w:val="00B532A3"/>
    <w:rsid w:val="00B53AB8"/>
    <w:rsid w:val="00B53B4A"/>
    <w:rsid w:val="00B53BCC"/>
    <w:rsid w:val="00B53C25"/>
    <w:rsid w:val="00B54011"/>
    <w:rsid w:val="00B54040"/>
    <w:rsid w:val="00B540CF"/>
    <w:rsid w:val="00B54367"/>
    <w:rsid w:val="00B546B8"/>
    <w:rsid w:val="00B54C48"/>
    <w:rsid w:val="00B54F2A"/>
    <w:rsid w:val="00B55361"/>
    <w:rsid w:val="00B556FA"/>
    <w:rsid w:val="00B55A6D"/>
    <w:rsid w:val="00B55D7F"/>
    <w:rsid w:val="00B55ED0"/>
    <w:rsid w:val="00B55EFD"/>
    <w:rsid w:val="00B5624E"/>
    <w:rsid w:val="00B56BF1"/>
    <w:rsid w:val="00B570E6"/>
    <w:rsid w:val="00B576E8"/>
    <w:rsid w:val="00B5783A"/>
    <w:rsid w:val="00B57ADC"/>
    <w:rsid w:val="00B57B0E"/>
    <w:rsid w:val="00B57CD4"/>
    <w:rsid w:val="00B600B6"/>
    <w:rsid w:val="00B60BCC"/>
    <w:rsid w:val="00B611B6"/>
    <w:rsid w:val="00B614AE"/>
    <w:rsid w:val="00B6178A"/>
    <w:rsid w:val="00B619B8"/>
    <w:rsid w:val="00B61C04"/>
    <w:rsid w:val="00B61EA2"/>
    <w:rsid w:val="00B62108"/>
    <w:rsid w:val="00B62222"/>
    <w:rsid w:val="00B622DF"/>
    <w:rsid w:val="00B623E0"/>
    <w:rsid w:val="00B626D3"/>
    <w:rsid w:val="00B62789"/>
    <w:rsid w:val="00B629B8"/>
    <w:rsid w:val="00B62AB8"/>
    <w:rsid w:val="00B631E0"/>
    <w:rsid w:val="00B63283"/>
    <w:rsid w:val="00B633B3"/>
    <w:rsid w:val="00B6365C"/>
    <w:rsid w:val="00B63722"/>
    <w:rsid w:val="00B63DCA"/>
    <w:rsid w:val="00B64193"/>
    <w:rsid w:val="00B64275"/>
    <w:rsid w:val="00B642FE"/>
    <w:rsid w:val="00B64C59"/>
    <w:rsid w:val="00B64EA9"/>
    <w:rsid w:val="00B64F06"/>
    <w:rsid w:val="00B65589"/>
    <w:rsid w:val="00B65D0B"/>
    <w:rsid w:val="00B660E8"/>
    <w:rsid w:val="00B663A4"/>
    <w:rsid w:val="00B66820"/>
    <w:rsid w:val="00B66B2E"/>
    <w:rsid w:val="00B66DC6"/>
    <w:rsid w:val="00B66E3C"/>
    <w:rsid w:val="00B67249"/>
    <w:rsid w:val="00B67604"/>
    <w:rsid w:val="00B67691"/>
    <w:rsid w:val="00B67DA2"/>
    <w:rsid w:val="00B67DED"/>
    <w:rsid w:val="00B700AA"/>
    <w:rsid w:val="00B70177"/>
    <w:rsid w:val="00B70369"/>
    <w:rsid w:val="00B70761"/>
    <w:rsid w:val="00B7076B"/>
    <w:rsid w:val="00B70909"/>
    <w:rsid w:val="00B70FC3"/>
    <w:rsid w:val="00B716E4"/>
    <w:rsid w:val="00B71FD4"/>
    <w:rsid w:val="00B7202F"/>
    <w:rsid w:val="00B72347"/>
    <w:rsid w:val="00B727B2"/>
    <w:rsid w:val="00B72BF2"/>
    <w:rsid w:val="00B72DF1"/>
    <w:rsid w:val="00B72E06"/>
    <w:rsid w:val="00B7314A"/>
    <w:rsid w:val="00B73291"/>
    <w:rsid w:val="00B73ADE"/>
    <w:rsid w:val="00B73B71"/>
    <w:rsid w:val="00B7411B"/>
    <w:rsid w:val="00B7418B"/>
    <w:rsid w:val="00B74220"/>
    <w:rsid w:val="00B74E10"/>
    <w:rsid w:val="00B751CC"/>
    <w:rsid w:val="00B7521C"/>
    <w:rsid w:val="00B75221"/>
    <w:rsid w:val="00B752C8"/>
    <w:rsid w:val="00B7583E"/>
    <w:rsid w:val="00B75916"/>
    <w:rsid w:val="00B75A40"/>
    <w:rsid w:val="00B75E30"/>
    <w:rsid w:val="00B76000"/>
    <w:rsid w:val="00B76513"/>
    <w:rsid w:val="00B76557"/>
    <w:rsid w:val="00B767F7"/>
    <w:rsid w:val="00B769AA"/>
    <w:rsid w:val="00B76B69"/>
    <w:rsid w:val="00B806D1"/>
    <w:rsid w:val="00B80BD6"/>
    <w:rsid w:val="00B80BFF"/>
    <w:rsid w:val="00B80C18"/>
    <w:rsid w:val="00B80D46"/>
    <w:rsid w:val="00B813D3"/>
    <w:rsid w:val="00B81578"/>
    <w:rsid w:val="00B81598"/>
    <w:rsid w:val="00B817C6"/>
    <w:rsid w:val="00B81A83"/>
    <w:rsid w:val="00B81CA1"/>
    <w:rsid w:val="00B821E5"/>
    <w:rsid w:val="00B823A7"/>
    <w:rsid w:val="00B825F2"/>
    <w:rsid w:val="00B82737"/>
    <w:rsid w:val="00B82755"/>
    <w:rsid w:val="00B82780"/>
    <w:rsid w:val="00B82A77"/>
    <w:rsid w:val="00B82B07"/>
    <w:rsid w:val="00B83A41"/>
    <w:rsid w:val="00B83AA0"/>
    <w:rsid w:val="00B83C3E"/>
    <w:rsid w:val="00B8419E"/>
    <w:rsid w:val="00B84368"/>
    <w:rsid w:val="00B847B1"/>
    <w:rsid w:val="00B84B2D"/>
    <w:rsid w:val="00B84C81"/>
    <w:rsid w:val="00B84D2E"/>
    <w:rsid w:val="00B850DF"/>
    <w:rsid w:val="00B85125"/>
    <w:rsid w:val="00B8587A"/>
    <w:rsid w:val="00B85D68"/>
    <w:rsid w:val="00B85E98"/>
    <w:rsid w:val="00B85FAF"/>
    <w:rsid w:val="00B864F0"/>
    <w:rsid w:val="00B869E6"/>
    <w:rsid w:val="00B870A7"/>
    <w:rsid w:val="00B872F4"/>
    <w:rsid w:val="00B876E5"/>
    <w:rsid w:val="00B8796A"/>
    <w:rsid w:val="00B87B59"/>
    <w:rsid w:val="00B9008F"/>
    <w:rsid w:val="00B90139"/>
    <w:rsid w:val="00B9047F"/>
    <w:rsid w:val="00B907CD"/>
    <w:rsid w:val="00B9080B"/>
    <w:rsid w:val="00B90894"/>
    <w:rsid w:val="00B90F00"/>
    <w:rsid w:val="00B916A5"/>
    <w:rsid w:val="00B91BD4"/>
    <w:rsid w:val="00B91DDB"/>
    <w:rsid w:val="00B920C8"/>
    <w:rsid w:val="00B92225"/>
    <w:rsid w:val="00B92678"/>
    <w:rsid w:val="00B93208"/>
    <w:rsid w:val="00B934D3"/>
    <w:rsid w:val="00B935B2"/>
    <w:rsid w:val="00B936CF"/>
    <w:rsid w:val="00B940CA"/>
    <w:rsid w:val="00B94509"/>
    <w:rsid w:val="00B9458F"/>
    <w:rsid w:val="00B94604"/>
    <w:rsid w:val="00B94701"/>
    <w:rsid w:val="00B947A0"/>
    <w:rsid w:val="00B94B2F"/>
    <w:rsid w:val="00B94B35"/>
    <w:rsid w:val="00B952D0"/>
    <w:rsid w:val="00B95301"/>
    <w:rsid w:val="00B95481"/>
    <w:rsid w:val="00B9610D"/>
    <w:rsid w:val="00B96B69"/>
    <w:rsid w:val="00B970F5"/>
    <w:rsid w:val="00B974E3"/>
    <w:rsid w:val="00B97C80"/>
    <w:rsid w:val="00BA03F0"/>
    <w:rsid w:val="00BA06E4"/>
    <w:rsid w:val="00BA1050"/>
    <w:rsid w:val="00BA124B"/>
    <w:rsid w:val="00BA12E0"/>
    <w:rsid w:val="00BA1855"/>
    <w:rsid w:val="00BA188F"/>
    <w:rsid w:val="00BA1E0F"/>
    <w:rsid w:val="00BA1E26"/>
    <w:rsid w:val="00BA22C6"/>
    <w:rsid w:val="00BA248C"/>
    <w:rsid w:val="00BA27C8"/>
    <w:rsid w:val="00BA32CD"/>
    <w:rsid w:val="00BA33F6"/>
    <w:rsid w:val="00BA34ED"/>
    <w:rsid w:val="00BA3A0D"/>
    <w:rsid w:val="00BA3B42"/>
    <w:rsid w:val="00BA3D71"/>
    <w:rsid w:val="00BA428D"/>
    <w:rsid w:val="00BA4390"/>
    <w:rsid w:val="00BA4551"/>
    <w:rsid w:val="00BA4B07"/>
    <w:rsid w:val="00BA4F01"/>
    <w:rsid w:val="00BA6093"/>
    <w:rsid w:val="00BA63CD"/>
    <w:rsid w:val="00BA65F4"/>
    <w:rsid w:val="00BA6F90"/>
    <w:rsid w:val="00BA7098"/>
    <w:rsid w:val="00BA71A7"/>
    <w:rsid w:val="00BA7285"/>
    <w:rsid w:val="00BA728F"/>
    <w:rsid w:val="00BA75C3"/>
    <w:rsid w:val="00BA765E"/>
    <w:rsid w:val="00BA78E0"/>
    <w:rsid w:val="00BA7AE3"/>
    <w:rsid w:val="00BA7DAE"/>
    <w:rsid w:val="00BA7E5F"/>
    <w:rsid w:val="00BB0227"/>
    <w:rsid w:val="00BB03D3"/>
    <w:rsid w:val="00BB046A"/>
    <w:rsid w:val="00BB0EEB"/>
    <w:rsid w:val="00BB0F62"/>
    <w:rsid w:val="00BB0FA7"/>
    <w:rsid w:val="00BB14F5"/>
    <w:rsid w:val="00BB1581"/>
    <w:rsid w:val="00BB19D5"/>
    <w:rsid w:val="00BB1CB8"/>
    <w:rsid w:val="00BB2173"/>
    <w:rsid w:val="00BB2645"/>
    <w:rsid w:val="00BB272B"/>
    <w:rsid w:val="00BB285C"/>
    <w:rsid w:val="00BB319E"/>
    <w:rsid w:val="00BB3743"/>
    <w:rsid w:val="00BB3A5F"/>
    <w:rsid w:val="00BB3BCA"/>
    <w:rsid w:val="00BB3C88"/>
    <w:rsid w:val="00BB3DC3"/>
    <w:rsid w:val="00BB3DEF"/>
    <w:rsid w:val="00BB3ED9"/>
    <w:rsid w:val="00BB3F1D"/>
    <w:rsid w:val="00BB3F85"/>
    <w:rsid w:val="00BB417E"/>
    <w:rsid w:val="00BB49AC"/>
    <w:rsid w:val="00BB4C4F"/>
    <w:rsid w:val="00BB5280"/>
    <w:rsid w:val="00BB5918"/>
    <w:rsid w:val="00BB5DC4"/>
    <w:rsid w:val="00BB5F00"/>
    <w:rsid w:val="00BB634A"/>
    <w:rsid w:val="00BB64BC"/>
    <w:rsid w:val="00BB65CF"/>
    <w:rsid w:val="00BB71DE"/>
    <w:rsid w:val="00BB7C36"/>
    <w:rsid w:val="00BB7C76"/>
    <w:rsid w:val="00BB7CCF"/>
    <w:rsid w:val="00BC01D4"/>
    <w:rsid w:val="00BC0211"/>
    <w:rsid w:val="00BC043B"/>
    <w:rsid w:val="00BC06D7"/>
    <w:rsid w:val="00BC0A2D"/>
    <w:rsid w:val="00BC16BC"/>
    <w:rsid w:val="00BC1849"/>
    <w:rsid w:val="00BC1903"/>
    <w:rsid w:val="00BC2075"/>
    <w:rsid w:val="00BC210E"/>
    <w:rsid w:val="00BC2150"/>
    <w:rsid w:val="00BC241F"/>
    <w:rsid w:val="00BC258F"/>
    <w:rsid w:val="00BC2637"/>
    <w:rsid w:val="00BC265A"/>
    <w:rsid w:val="00BC2966"/>
    <w:rsid w:val="00BC2A79"/>
    <w:rsid w:val="00BC3098"/>
    <w:rsid w:val="00BC32AC"/>
    <w:rsid w:val="00BC3410"/>
    <w:rsid w:val="00BC3A25"/>
    <w:rsid w:val="00BC3ABD"/>
    <w:rsid w:val="00BC3BBB"/>
    <w:rsid w:val="00BC3EAA"/>
    <w:rsid w:val="00BC418A"/>
    <w:rsid w:val="00BC45AF"/>
    <w:rsid w:val="00BC495B"/>
    <w:rsid w:val="00BC4AA6"/>
    <w:rsid w:val="00BC4BD7"/>
    <w:rsid w:val="00BC4D79"/>
    <w:rsid w:val="00BC4E09"/>
    <w:rsid w:val="00BC4FE3"/>
    <w:rsid w:val="00BC50D5"/>
    <w:rsid w:val="00BC5259"/>
    <w:rsid w:val="00BC52B8"/>
    <w:rsid w:val="00BC52FD"/>
    <w:rsid w:val="00BC56CF"/>
    <w:rsid w:val="00BC609D"/>
    <w:rsid w:val="00BC6216"/>
    <w:rsid w:val="00BC6718"/>
    <w:rsid w:val="00BC6BC2"/>
    <w:rsid w:val="00BC713A"/>
    <w:rsid w:val="00BC7949"/>
    <w:rsid w:val="00BC7B41"/>
    <w:rsid w:val="00BC7DB2"/>
    <w:rsid w:val="00BD0174"/>
    <w:rsid w:val="00BD0687"/>
    <w:rsid w:val="00BD085F"/>
    <w:rsid w:val="00BD090E"/>
    <w:rsid w:val="00BD0961"/>
    <w:rsid w:val="00BD098E"/>
    <w:rsid w:val="00BD09A4"/>
    <w:rsid w:val="00BD0D6A"/>
    <w:rsid w:val="00BD11FD"/>
    <w:rsid w:val="00BD1550"/>
    <w:rsid w:val="00BD17E1"/>
    <w:rsid w:val="00BD186D"/>
    <w:rsid w:val="00BD1C48"/>
    <w:rsid w:val="00BD1F83"/>
    <w:rsid w:val="00BD2021"/>
    <w:rsid w:val="00BD216C"/>
    <w:rsid w:val="00BD21AF"/>
    <w:rsid w:val="00BD270E"/>
    <w:rsid w:val="00BD297F"/>
    <w:rsid w:val="00BD3511"/>
    <w:rsid w:val="00BD39E2"/>
    <w:rsid w:val="00BD3AC8"/>
    <w:rsid w:val="00BD3B0E"/>
    <w:rsid w:val="00BD3D72"/>
    <w:rsid w:val="00BD3E69"/>
    <w:rsid w:val="00BD451D"/>
    <w:rsid w:val="00BD4595"/>
    <w:rsid w:val="00BD4658"/>
    <w:rsid w:val="00BD4842"/>
    <w:rsid w:val="00BD4AC4"/>
    <w:rsid w:val="00BD4EDB"/>
    <w:rsid w:val="00BD510E"/>
    <w:rsid w:val="00BD58C4"/>
    <w:rsid w:val="00BD5B4B"/>
    <w:rsid w:val="00BD5D61"/>
    <w:rsid w:val="00BD5DCD"/>
    <w:rsid w:val="00BD6293"/>
    <w:rsid w:val="00BD6FB6"/>
    <w:rsid w:val="00BD731A"/>
    <w:rsid w:val="00BD75E2"/>
    <w:rsid w:val="00BD75FB"/>
    <w:rsid w:val="00BD761B"/>
    <w:rsid w:val="00BD7C85"/>
    <w:rsid w:val="00BE0234"/>
    <w:rsid w:val="00BE030E"/>
    <w:rsid w:val="00BE039D"/>
    <w:rsid w:val="00BE0B54"/>
    <w:rsid w:val="00BE105E"/>
    <w:rsid w:val="00BE114A"/>
    <w:rsid w:val="00BE116E"/>
    <w:rsid w:val="00BE117E"/>
    <w:rsid w:val="00BE1371"/>
    <w:rsid w:val="00BE149C"/>
    <w:rsid w:val="00BE1CA5"/>
    <w:rsid w:val="00BE1DFA"/>
    <w:rsid w:val="00BE2367"/>
    <w:rsid w:val="00BE289F"/>
    <w:rsid w:val="00BE32A0"/>
    <w:rsid w:val="00BE3472"/>
    <w:rsid w:val="00BE38D9"/>
    <w:rsid w:val="00BE3C78"/>
    <w:rsid w:val="00BE3EA7"/>
    <w:rsid w:val="00BE40F9"/>
    <w:rsid w:val="00BE4465"/>
    <w:rsid w:val="00BE44D8"/>
    <w:rsid w:val="00BE4583"/>
    <w:rsid w:val="00BE59F5"/>
    <w:rsid w:val="00BE5EEF"/>
    <w:rsid w:val="00BE6684"/>
    <w:rsid w:val="00BE6963"/>
    <w:rsid w:val="00BE6A1B"/>
    <w:rsid w:val="00BE6A6F"/>
    <w:rsid w:val="00BE6A70"/>
    <w:rsid w:val="00BE6F6D"/>
    <w:rsid w:val="00BE753F"/>
    <w:rsid w:val="00BE75BF"/>
    <w:rsid w:val="00BE75C4"/>
    <w:rsid w:val="00BE7D42"/>
    <w:rsid w:val="00BE7F1D"/>
    <w:rsid w:val="00BF0037"/>
    <w:rsid w:val="00BF0371"/>
    <w:rsid w:val="00BF040D"/>
    <w:rsid w:val="00BF0D18"/>
    <w:rsid w:val="00BF19EC"/>
    <w:rsid w:val="00BF1B3A"/>
    <w:rsid w:val="00BF1DFA"/>
    <w:rsid w:val="00BF1F40"/>
    <w:rsid w:val="00BF2272"/>
    <w:rsid w:val="00BF235B"/>
    <w:rsid w:val="00BF239D"/>
    <w:rsid w:val="00BF2667"/>
    <w:rsid w:val="00BF27A2"/>
    <w:rsid w:val="00BF2D2D"/>
    <w:rsid w:val="00BF2D32"/>
    <w:rsid w:val="00BF3232"/>
    <w:rsid w:val="00BF3301"/>
    <w:rsid w:val="00BF331A"/>
    <w:rsid w:val="00BF36F5"/>
    <w:rsid w:val="00BF3932"/>
    <w:rsid w:val="00BF39B6"/>
    <w:rsid w:val="00BF3A4F"/>
    <w:rsid w:val="00BF40D9"/>
    <w:rsid w:val="00BF41A3"/>
    <w:rsid w:val="00BF44E0"/>
    <w:rsid w:val="00BF4A18"/>
    <w:rsid w:val="00BF4AA3"/>
    <w:rsid w:val="00BF4F3C"/>
    <w:rsid w:val="00BF4FDA"/>
    <w:rsid w:val="00BF57FC"/>
    <w:rsid w:val="00BF5920"/>
    <w:rsid w:val="00BF613D"/>
    <w:rsid w:val="00BF6471"/>
    <w:rsid w:val="00BF6782"/>
    <w:rsid w:val="00BF6AE2"/>
    <w:rsid w:val="00BF6CE2"/>
    <w:rsid w:val="00BF6E72"/>
    <w:rsid w:val="00BF6FFF"/>
    <w:rsid w:val="00BF71ED"/>
    <w:rsid w:val="00BF768A"/>
    <w:rsid w:val="00BF7838"/>
    <w:rsid w:val="00BF7B0D"/>
    <w:rsid w:val="00BF7F78"/>
    <w:rsid w:val="00BF7FD0"/>
    <w:rsid w:val="00C000A1"/>
    <w:rsid w:val="00C00137"/>
    <w:rsid w:val="00C004F2"/>
    <w:rsid w:val="00C00536"/>
    <w:rsid w:val="00C0066F"/>
    <w:rsid w:val="00C006D0"/>
    <w:rsid w:val="00C006EA"/>
    <w:rsid w:val="00C007FC"/>
    <w:rsid w:val="00C009C7"/>
    <w:rsid w:val="00C0116F"/>
    <w:rsid w:val="00C01381"/>
    <w:rsid w:val="00C01555"/>
    <w:rsid w:val="00C01881"/>
    <w:rsid w:val="00C01A97"/>
    <w:rsid w:val="00C01D12"/>
    <w:rsid w:val="00C024B2"/>
    <w:rsid w:val="00C02A98"/>
    <w:rsid w:val="00C02C33"/>
    <w:rsid w:val="00C035BE"/>
    <w:rsid w:val="00C03B8A"/>
    <w:rsid w:val="00C03CE9"/>
    <w:rsid w:val="00C03CED"/>
    <w:rsid w:val="00C03FE8"/>
    <w:rsid w:val="00C03FEE"/>
    <w:rsid w:val="00C0418A"/>
    <w:rsid w:val="00C049FB"/>
    <w:rsid w:val="00C04AD9"/>
    <w:rsid w:val="00C04FB0"/>
    <w:rsid w:val="00C0561A"/>
    <w:rsid w:val="00C05784"/>
    <w:rsid w:val="00C058EF"/>
    <w:rsid w:val="00C05BF2"/>
    <w:rsid w:val="00C06B34"/>
    <w:rsid w:val="00C06C85"/>
    <w:rsid w:val="00C07041"/>
    <w:rsid w:val="00C07072"/>
    <w:rsid w:val="00C0708F"/>
    <w:rsid w:val="00C07532"/>
    <w:rsid w:val="00C07549"/>
    <w:rsid w:val="00C0791D"/>
    <w:rsid w:val="00C07957"/>
    <w:rsid w:val="00C07A74"/>
    <w:rsid w:val="00C07BE9"/>
    <w:rsid w:val="00C1010B"/>
    <w:rsid w:val="00C1049F"/>
    <w:rsid w:val="00C10D0F"/>
    <w:rsid w:val="00C10FB4"/>
    <w:rsid w:val="00C11369"/>
    <w:rsid w:val="00C11400"/>
    <w:rsid w:val="00C11F5E"/>
    <w:rsid w:val="00C11F7E"/>
    <w:rsid w:val="00C1242A"/>
    <w:rsid w:val="00C12908"/>
    <w:rsid w:val="00C13B7E"/>
    <w:rsid w:val="00C13CCF"/>
    <w:rsid w:val="00C13DE0"/>
    <w:rsid w:val="00C13EC9"/>
    <w:rsid w:val="00C1427A"/>
    <w:rsid w:val="00C144E6"/>
    <w:rsid w:val="00C14740"/>
    <w:rsid w:val="00C148EF"/>
    <w:rsid w:val="00C14F4D"/>
    <w:rsid w:val="00C15297"/>
    <w:rsid w:val="00C153DF"/>
    <w:rsid w:val="00C154ED"/>
    <w:rsid w:val="00C158AA"/>
    <w:rsid w:val="00C1591C"/>
    <w:rsid w:val="00C15B57"/>
    <w:rsid w:val="00C15C42"/>
    <w:rsid w:val="00C15F36"/>
    <w:rsid w:val="00C16147"/>
    <w:rsid w:val="00C16833"/>
    <w:rsid w:val="00C16857"/>
    <w:rsid w:val="00C16D70"/>
    <w:rsid w:val="00C170B0"/>
    <w:rsid w:val="00C17512"/>
    <w:rsid w:val="00C17ABE"/>
    <w:rsid w:val="00C17B52"/>
    <w:rsid w:val="00C17CEB"/>
    <w:rsid w:val="00C17EAE"/>
    <w:rsid w:val="00C203BA"/>
    <w:rsid w:val="00C203D2"/>
    <w:rsid w:val="00C203EB"/>
    <w:rsid w:val="00C2056B"/>
    <w:rsid w:val="00C206FD"/>
    <w:rsid w:val="00C20888"/>
    <w:rsid w:val="00C20B4B"/>
    <w:rsid w:val="00C20ED2"/>
    <w:rsid w:val="00C21039"/>
    <w:rsid w:val="00C212DE"/>
    <w:rsid w:val="00C2137B"/>
    <w:rsid w:val="00C213A1"/>
    <w:rsid w:val="00C219A5"/>
    <w:rsid w:val="00C21B44"/>
    <w:rsid w:val="00C229BA"/>
    <w:rsid w:val="00C22C4D"/>
    <w:rsid w:val="00C22C5B"/>
    <w:rsid w:val="00C22CB6"/>
    <w:rsid w:val="00C230E6"/>
    <w:rsid w:val="00C23A79"/>
    <w:rsid w:val="00C23DBC"/>
    <w:rsid w:val="00C24096"/>
    <w:rsid w:val="00C2434D"/>
    <w:rsid w:val="00C24518"/>
    <w:rsid w:val="00C24988"/>
    <w:rsid w:val="00C256DD"/>
    <w:rsid w:val="00C2599F"/>
    <w:rsid w:val="00C25F04"/>
    <w:rsid w:val="00C2622F"/>
    <w:rsid w:val="00C26569"/>
    <w:rsid w:val="00C268E6"/>
    <w:rsid w:val="00C26951"/>
    <w:rsid w:val="00C26BB5"/>
    <w:rsid w:val="00C272B8"/>
    <w:rsid w:val="00C27751"/>
    <w:rsid w:val="00C27990"/>
    <w:rsid w:val="00C27A23"/>
    <w:rsid w:val="00C27D97"/>
    <w:rsid w:val="00C27E7E"/>
    <w:rsid w:val="00C304D5"/>
    <w:rsid w:val="00C307FF"/>
    <w:rsid w:val="00C30897"/>
    <w:rsid w:val="00C309D6"/>
    <w:rsid w:val="00C30B3A"/>
    <w:rsid w:val="00C30CEB"/>
    <w:rsid w:val="00C30F8B"/>
    <w:rsid w:val="00C31049"/>
    <w:rsid w:val="00C31068"/>
    <w:rsid w:val="00C31229"/>
    <w:rsid w:val="00C3159A"/>
    <w:rsid w:val="00C31887"/>
    <w:rsid w:val="00C32B91"/>
    <w:rsid w:val="00C32BAD"/>
    <w:rsid w:val="00C32FDE"/>
    <w:rsid w:val="00C3359C"/>
    <w:rsid w:val="00C335C1"/>
    <w:rsid w:val="00C337D6"/>
    <w:rsid w:val="00C3386B"/>
    <w:rsid w:val="00C33A33"/>
    <w:rsid w:val="00C33DBC"/>
    <w:rsid w:val="00C33F5E"/>
    <w:rsid w:val="00C3477A"/>
    <w:rsid w:val="00C34AC8"/>
    <w:rsid w:val="00C34CA7"/>
    <w:rsid w:val="00C34D13"/>
    <w:rsid w:val="00C35B11"/>
    <w:rsid w:val="00C35B2D"/>
    <w:rsid w:val="00C35D94"/>
    <w:rsid w:val="00C36414"/>
    <w:rsid w:val="00C36642"/>
    <w:rsid w:val="00C368A9"/>
    <w:rsid w:val="00C36E0D"/>
    <w:rsid w:val="00C36E5E"/>
    <w:rsid w:val="00C36F71"/>
    <w:rsid w:val="00C36FBF"/>
    <w:rsid w:val="00C3712F"/>
    <w:rsid w:val="00C372BF"/>
    <w:rsid w:val="00C3775C"/>
    <w:rsid w:val="00C3785B"/>
    <w:rsid w:val="00C37966"/>
    <w:rsid w:val="00C37A7B"/>
    <w:rsid w:val="00C37AF3"/>
    <w:rsid w:val="00C37B9D"/>
    <w:rsid w:val="00C37DFE"/>
    <w:rsid w:val="00C401C6"/>
    <w:rsid w:val="00C4025A"/>
    <w:rsid w:val="00C4052D"/>
    <w:rsid w:val="00C40D7F"/>
    <w:rsid w:val="00C40DC2"/>
    <w:rsid w:val="00C40DE9"/>
    <w:rsid w:val="00C40ECB"/>
    <w:rsid w:val="00C410D0"/>
    <w:rsid w:val="00C4168F"/>
    <w:rsid w:val="00C418B5"/>
    <w:rsid w:val="00C41D57"/>
    <w:rsid w:val="00C41E38"/>
    <w:rsid w:val="00C42012"/>
    <w:rsid w:val="00C4205A"/>
    <w:rsid w:val="00C428DD"/>
    <w:rsid w:val="00C42A73"/>
    <w:rsid w:val="00C42C5D"/>
    <w:rsid w:val="00C42DCF"/>
    <w:rsid w:val="00C43037"/>
    <w:rsid w:val="00C43300"/>
    <w:rsid w:val="00C43711"/>
    <w:rsid w:val="00C43819"/>
    <w:rsid w:val="00C43949"/>
    <w:rsid w:val="00C43F6E"/>
    <w:rsid w:val="00C44C85"/>
    <w:rsid w:val="00C44D13"/>
    <w:rsid w:val="00C44ED3"/>
    <w:rsid w:val="00C458C5"/>
    <w:rsid w:val="00C45B56"/>
    <w:rsid w:val="00C462B6"/>
    <w:rsid w:val="00C466DC"/>
    <w:rsid w:val="00C4683C"/>
    <w:rsid w:val="00C46A5A"/>
    <w:rsid w:val="00C4718A"/>
    <w:rsid w:val="00C4731B"/>
    <w:rsid w:val="00C47484"/>
    <w:rsid w:val="00C479DF"/>
    <w:rsid w:val="00C47EF4"/>
    <w:rsid w:val="00C5001E"/>
    <w:rsid w:val="00C50114"/>
    <w:rsid w:val="00C50206"/>
    <w:rsid w:val="00C50674"/>
    <w:rsid w:val="00C508EF"/>
    <w:rsid w:val="00C5095B"/>
    <w:rsid w:val="00C50979"/>
    <w:rsid w:val="00C50AD9"/>
    <w:rsid w:val="00C50E06"/>
    <w:rsid w:val="00C51592"/>
    <w:rsid w:val="00C516BD"/>
    <w:rsid w:val="00C51BA8"/>
    <w:rsid w:val="00C51CE0"/>
    <w:rsid w:val="00C5276E"/>
    <w:rsid w:val="00C527BA"/>
    <w:rsid w:val="00C52D27"/>
    <w:rsid w:val="00C52DCF"/>
    <w:rsid w:val="00C53073"/>
    <w:rsid w:val="00C532BF"/>
    <w:rsid w:val="00C53421"/>
    <w:rsid w:val="00C541E2"/>
    <w:rsid w:val="00C541EC"/>
    <w:rsid w:val="00C543FB"/>
    <w:rsid w:val="00C54570"/>
    <w:rsid w:val="00C5497B"/>
    <w:rsid w:val="00C54B7D"/>
    <w:rsid w:val="00C54CBB"/>
    <w:rsid w:val="00C55574"/>
    <w:rsid w:val="00C556CB"/>
    <w:rsid w:val="00C55A69"/>
    <w:rsid w:val="00C5600C"/>
    <w:rsid w:val="00C560EB"/>
    <w:rsid w:val="00C563BA"/>
    <w:rsid w:val="00C569DC"/>
    <w:rsid w:val="00C572BA"/>
    <w:rsid w:val="00C57353"/>
    <w:rsid w:val="00C57C1E"/>
    <w:rsid w:val="00C57DE9"/>
    <w:rsid w:val="00C57FFD"/>
    <w:rsid w:val="00C6010A"/>
    <w:rsid w:val="00C604B3"/>
    <w:rsid w:val="00C605C5"/>
    <w:rsid w:val="00C607FE"/>
    <w:rsid w:val="00C60AD7"/>
    <w:rsid w:val="00C60D41"/>
    <w:rsid w:val="00C60E6A"/>
    <w:rsid w:val="00C61165"/>
    <w:rsid w:val="00C616A9"/>
    <w:rsid w:val="00C61959"/>
    <w:rsid w:val="00C6219F"/>
    <w:rsid w:val="00C6248D"/>
    <w:rsid w:val="00C62608"/>
    <w:rsid w:val="00C630BF"/>
    <w:rsid w:val="00C63283"/>
    <w:rsid w:val="00C63A55"/>
    <w:rsid w:val="00C63CA5"/>
    <w:rsid w:val="00C63F78"/>
    <w:rsid w:val="00C6408C"/>
    <w:rsid w:val="00C64741"/>
    <w:rsid w:val="00C6499A"/>
    <w:rsid w:val="00C649D2"/>
    <w:rsid w:val="00C64B64"/>
    <w:rsid w:val="00C64C6D"/>
    <w:rsid w:val="00C6516B"/>
    <w:rsid w:val="00C656CB"/>
    <w:rsid w:val="00C657CF"/>
    <w:rsid w:val="00C65C17"/>
    <w:rsid w:val="00C65C18"/>
    <w:rsid w:val="00C66520"/>
    <w:rsid w:val="00C67153"/>
    <w:rsid w:val="00C67AB1"/>
    <w:rsid w:val="00C67ADE"/>
    <w:rsid w:val="00C7039C"/>
    <w:rsid w:val="00C703FF"/>
    <w:rsid w:val="00C70481"/>
    <w:rsid w:val="00C708B0"/>
    <w:rsid w:val="00C70C2F"/>
    <w:rsid w:val="00C70F2F"/>
    <w:rsid w:val="00C7145F"/>
    <w:rsid w:val="00C71492"/>
    <w:rsid w:val="00C715FA"/>
    <w:rsid w:val="00C71A4C"/>
    <w:rsid w:val="00C71B3F"/>
    <w:rsid w:val="00C71DC4"/>
    <w:rsid w:val="00C726CB"/>
    <w:rsid w:val="00C72753"/>
    <w:rsid w:val="00C72784"/>
    <w:rsid w:val="00C72DE6"/>
    <w:rsid w:val="00C73167"/>
    <w:rsid w:val="00C7378D"/>
    <w:rsid w:val="00C73F46"/>
    <w:rsid w:val="00C7435D"/>
    <w:rsid w:val="00C744A5"/>
    <w:rsid w:val="00C746A5"/>
    <w:rsid w:val="00C74752"/>
    <w:rsid w:val="00C74D31"/>
    <w:rsid w:val="00C752CD"/>
    <w:rsid w:val="00C752F9"/>
    <w:rsid w:val="00C758B0"/>
    <w:rsid w:val="00C76524"/>
    <w:rsid w:val="00C7743C"/>
    <w:rsid w:val="00C77AD5"/>
    <w:rsid w:val="00C77AE8"/>
    <w:rsid w:val="00C77CB4"/>
    <w:rsid w:val="00C80494"/>
    <w:rsid w:val="00C807E9"/>
    <w:rsid w:val="00C80DE4"/>
    <w:rsid w:val="00C81A81"/>
    <w:rsid w:val="00C81CBF"/>
    <w:rsid w:val="00C82160"/>
    <w:rsid w:val="00C8240C"/>
    <w:rsid w:val="00C82579"/>
    <w:rsid w:val="00C82C40"/>
    <w:rsid w:val="00C82D01"/>
    <w:rsid w:val="00C82F05"/>
    <w:rsid w:val="00C8320E"/>
    <w:rsid w:val="00C837FB"/>
    <w:rsid w:val="00C83986"/>
    <w:rsid w:val="00C83B1C"/>
    <w:rsid w:val="00C83BD2"/>
    <w:rsid w:val="00C83EA5"/>
    <w:rsid w:val="00C8432A"/>
    <w:rsid w:val="00C8464D"/>
    <w:rsid w:val="00C846F6"/>
    <w:rsid w:val="00C84858"/>
    <w:rsid w:val="00C8490F"/>
    <w:rsid w:val="00C8694D"/>
    <w:rsid w:val="00C86A35"/>
    <w:rsid w:val="00C86D83"/>
    <w:rsid w:val="00C86F2E"/>
    <w:rsid w:val="00C871A1"/>
    <w:rsid w:val="00C87DD6"/>
    <w:rsid w:val="00C87F9A"/>
    <w:rsid w:val="00C90322"/>
    <w:rsid w:val="00C906CC"/>
    <w:rsid w:val="00C90707"/>
    <w:rsid w:val="00C908BB"/>
    <w:rsid w:val="00C90A3C"/>
    <w:rsid w:val="00C90AEA"/>
    <w:rsid w:val="00C90C5E"/>
    <w:rsid w:val="00C9158E"/>
    <w:rsid w:val="00C915F2"/>
    <w:rsid w:val="00C916BC"/>
    <w:rsid w:val="00C917A7"/>
    <w:rsid w:val="00C91AB9"/>
    <w:rsid w:val="00C91B05"/>
    <w:rsid w:val="00C91B12"/>
    <w:rsid w:val="00C92053"/>
    <w:rsid w:val="00C920BC"/>
    <w:rsid w:val="00C92103"/>
    <w:rsid w:val="00C921C0"/>
    <w:rsid w:val="00C929C1"/>
    <w:rsid w:val="00C92E13"/>
    <w:rsid w:val="00C92E29"/>
    <w:rsid w:val="00C92F60"/>
    <w:rsid w:val="00C933A3"/>
    <w:rsid w:val="00C936F3"/>
    <w:rsid w:val="00C9370F"/>
    <w:rsid w:val="00C93729"/>
    <w:rsid w:val="00C93A8C"/>
    <w:rsid w:val="00C93B0D"/>
    <w:rsid w:val="00C93C7B"/>
    <w:rsid w:val="00C93C97"/>
    <w:rsid w:val="00C94657"/>
    <w:rsid w:val="00C947D1"/>
    <w:rsid w:val="00C94AB7"/>
    <w:rsid w:val="00C94E2C"/>
    <w:rsid w:val="00C95635"/>
    <w:rsid w:val="00C956FF"/>
    <w:rsid w:val="00C96019"/>
    <w:rsid w:val="00C9608A"/>
    <w:rsid w:val="00C96166"/>
    <w:rsid w:val="00C96307"/>
    <w:rsid w:val="00C96497"/>
    <w:rsid w:val="00C965D7"/>
    <w:rsid w:val="00C96922"/>
    <w:rsid w:val="00C96E39"/>
    <w:rsid w:val="00C96E5D"/>
    <w:rsid w:val="00C976A8"/>
    <w:rsid w:val="00C97941"/>
    <w:rsid w:val="00CA008E"/>
    <w:rsid w:val="00CA0857"/>
    <w:rsid w:val="00CA09B1"/>
    <w:rsid w:val="00CA0D16"/>
    <w:rsid w:val="00CA0D18"/>
    <w:rsid w:val="00CA19A6"/>
    <w:rsid w:val="00CA1A5B"/>
    <w:rsid w:val="00CA1ABF"/>
    <w:rsid w:val="00CA1B3B"/>
    <w:rsid w:val="00CA1B49"/>
    <w:rsid w:val="00CA2C85"/>
    <w:rsid w:val="00CA2CDC"/>
    <w:rsid w:val="00CA3162"/>
    <w:rsid w:val="00CA34F5"/>
    <w:rsid w:val="00CA3524"/>
    <w:rsid w:val="00CA3642"/>
    <w:rsid w:val="00CA3C3B"/>
    <w:rsid w:val="00CA3D56"/>
    <w:rsid w:val="00CA3F32"/>
    <w:rsid w:val="00CA444D"/>
    <w:rsid w:val="00CA45E0"/>
    <w:rsid w:val="00CA4B91"/>
    <w:rsid w:val="00CA4C57"/>
    <w:rsid w:val="00CA4CB4"/>
    <w:rsid w:val="00CA4E7B"/>
    <w:rsid w:val="00CA5376"/>
    <w:rsid w:val="00CA54AB"/>
    <w:rsid w:val="00CA57B6"/>
    <w:rsid w:val="00CA5813"/>
    <w:rsid w:val="00CA5B27"/>
    <w:rsid w:val="00CA5C53"/>
    <w:rsid w:val="00CA5D5C"/>
    <w:rsid w:val="00CA6109"/>
    <w:rsid w:val="00CA63BE"/>
    <w:rsid w:val="00CA6420"/>
    <w:rsid w:val="00CA6665"/>
    <w:rsid w:val="00CA6687"/>
    <w:rsid w:val="00CA66C8"/>
    <w:rsid w:val="00CA6E95"/>
    <w:rsid w:val="00CA7078"/>
    <w:rsid w:val="00CA732B"/>
    <w:rsid w:val="00CA73CE"/>
    <w:rsid w:val="00CA75C3"/>
    <w:rsid w:val="00CA776D"/>
    <w:rsid w:val="00CA77CF"/>
    <w:rsid w:val="00CA7906"/>
    <w:rsid w:val="00CA7B0C"/>
    <w:rsid w:val="00CA7B91"/>
    <w:rsid w:val="00CA7D10"/>
    <w:rsid w:val="00CA7FBE"/>
    <w:rsid w:val="00CA7FC2"/>
    <w:rsid w:val="00CB0154"/>
    <w:rsid w:val="00CB01B6"/>
    <w:rsid w:val="00CB04A0"/>
    <w:rsid w:val="00CB06B9"/>
    <w:rsid w:val="00CB0956"/>
    <w:rsid w:val="00CB097E"/>
    <w:rsid w:val="00CB09F4"/>
    <w:rsid w:val="00CB0D47"/>
    <w:rsid w:val="00CB10ED"/>
    <w:rsid w:val="00CB11B3"/>
    <w:rsid w:val="00CB162D"/>
    <w:rsid w:val="00CB163D"/>
    <w:rsid w:val="00CB1995"/>
    <w:rsid w:val="00CB1ECC"/>
    <w:rsid w:val="00CB2273"/>
    <w:rsid w:val="00CB2947"/>
    <w:rsid w:val="00CB3277"/>
    <w:rsid w:val="00CB3B80"/>
    <w:rsid w:val="00CB3D9C"/>
    <w:rsid w:val="00CB3E47"/>
    <w:rsid w:val="00CB3EB4"/>
    <w:rsid w:val="00CB400F"/>
    <w:rsid w:val="00CB415D"/>
    <w:rsid w:val="00CB4362"/>
    <w:rsid w:val="00CB4545"/>
    <w:rsid w:val="00CB4706"/>
    <w:rsid w:val="00CB4EE2"/>
    <w:rsid w:val="00CB52C8"/>
    <w:rsid w:val="00CB5448"/>
    <w:rsid w:val="00CB5EB0"/>
    <w:rsid w:val="00CB63C3"/>
    <w:rsid w:val="00CB6884"/>
    <w:rsid w:val="00CB6932"/>
    <w:rsid w:val="00CB6CB0"/>
    <w:rsid w:val="00CB6E5A"/>
    <w:rsid w:val="00CB6E73"/>
    <w:rsid w:val="00CB774D"/>
    <w:rsid w:val="00CB78C9"/>
    <w:rsid w:val="00CB7910"/>
    <w:rsid w:val="00CB7D91"/>
    <w:rsid w:val="00CB7F9E"/>
    <w:rsid w:val="00CC00F6"/>
    <w:rsid w:val="00CC088A"/>
    <w:rsid w:val="00CC0BBF"/>
    <w:rsid w:val="00CC0D11"/>
    <w:rsid w:val="00CC0E72"/>
    <w:rsid w:val="00CC0E98"/>
    <w:rsid w:val="00CC0FAA"/>
    <w:rsid w:val="00CC1231"/>
    <w:rsid w:val="00CC1417"/>
    <w:rsid w:val="00CC146B"/>
    <w:rsid w:val="00CC17B6"/>
    <w:rsid w:val="00CC1955"/>
    <w:rsid w:val="00CC1BDE"/>
    <w:rsid w:val="00CC1BE2"/>
    <w:rsid w:val="00CC230F"/>
    <w:rsid w:val="00CC23A2"/>
    <w:rsid w:val="00CC28FA"/>
    <w:rsid w:val="00CC2C02"/>
    <w:rsid w:val="00CC2D94"/>
    <w:rsid w:val="00CC2E09"/>
    <w:rsid w:val="00CC34D5"/>
    <w:rsid w:val="00CC35CA"/>
    <w:rsid w:val="00CC3990"/>
    <w:rsid w:val="00CC39D9"/>
    <w:rsid w:val="00CC39F3"/>
    <w:rsid w:val="00CC3B45"/>
    <w:rsid w:val="00CC3CE3"/>
    <w:rsid w:val="00CC3DD9"/>
    <w:rsid w:val="00CC3E2D"/>
    <w:rsid w:val="00CC40E6"/>
    <w:rsid w:val="00CC4A71"/>
    <w:rsid w:val="00CC4D0E"/>
    <w:rsid w:val="00CC51D5"/>
    <w:rsid w:val="00CC5AB5"/>
    <w:rsid w:val="00CC5DAC"/>
    <w:rsid w:val="00CC684E"/>
    <w:rsid w:val="00CC6A15"/>
    <w:rsid w:val="00CC6B80"/>
    <w:rsid w:val="00CC6BAF"/>
    <w:rsid w:val="00CC701D"/>
    <w:rsid w:val="00CC7088"/>
    <w:rsid w:val="00CC768D"/>
    <w:rsid w:val="00CC7E95"/>
    <w:rsid w:val="00CD0550"/>
    <w:rsid w:val="00CD1344"/>
    <w:rsid w:val="00CD1D3F"/>
    <w:rsid w:val="00CD1D88"/>
    <w:rsid w:val="00CD215B"/>
    <w:rsid w:val="00CD2375"/>
    <w:rsid w:val="00CD2381"/>
    <w:rsid w:val="00CD2757"/>
    <w:rsid w:val="00CD27E7"/>
    <w:rsid w:val="00CD29DF"/>
    <w:rsid w:val="00CD2E2D"/>
    <w:rsid w:val="00CD2E7E"/>
    <w:rsid w:val="00CD2EA0"/>
    <w:rsid w:val="00CD33B6"/>
    <w:rsid w:val="00CD3482"/>
    <w:rsid w:val="00CD348D"/>
    <w:rsid w:val="00CD35DF"/>
    <w:rsid w:val="00CD37B0"/>
    <w:rsid w:val="00CD3884"/>
    <w:rsid w:val="00CD412F"/>
    <w:rsid w:val="00CD46E8"/>
    <w:rsid w:val="00CD4FF1"/>
    <w:rsid w:val="00CD5322"/>
    <w:rsid w:val="00CD540B"/>
    <w:rsid w:val="00CD550C"/>
    <w:rsid w:val="00CD555B"/>
    <w:rsid w:val="00CD5B89"/>
    <w:rsid w:val="00CD5BF8"/>
    <w:rsid w:val="00CD620B"/>
    <w:rsid w:val="00CD66B5"/>
    <w:rsid w:val="00CD6DDA"/>
    <w:rsid w:val="00CD6DEA"/>
    <w:rsid w:val="00CD6EFD"/>
    <w:rsid w:val="00CD77FE"/>
    <w:rsid w:val="00CD7825"/>
    <w:rsid w:val="00CD79D3"/>
    <w:rsid w:val="00CD7A73"/>
    <w:rsid w:val="00CD7ECF"/>
    <w:rsid w:val="00CE0A5C"/>
    <w:rsid w:val="00CE1380"/>
    <w:rsid w:val="00CE14D9"/>
    <w:rsid w:val="00CE15D7"/>
    <w:rsid w:val="00CE1714"/>
    <w:rsid w:val="00CE1A22"/>
    <w:rsid w:val="00CE1EAA"/>
    <w:rsid w:val="00CE212E"/>
    <w:rsid w:val="00CE231C"/>
    <w:rsid w:val="00CE276C"/>
    <w:rsid w:val="00CE2868"/>
    <w:rsid w:val="00CE2D4D"/>
    <w:rsid w:val="00CE2DFD"/>
    <w:rsid w:val="00CE2F59"/>
    <w:rsid w:val="00CE3696"/>
    <w:rsid w:val="00CE3A32"/>
    <w:rsid w:val="00CE3A6B"/>
    <w:rsid w:val="00CE3AF6"/>
    <w:rsid w:val="00CE429D"/>
    <w:rsid w:val="00CE4323"/>
    <w:rsid w:val="00CE45C5"/>
    <w:rsid w:val="00CE46B3"/>
    <w:rsid w:val="00CE4966"/>
    <w:rsid w:val="00CE4C6B"/>
    <w:rsid w:val="00CE4D9C"/>
    <w:rsid w:val="00CE5116"/>
    <w:rsid w:val="00CE5470"/>
    <w:rsid w:val="00CE5667"/>
    <w:rsid w:val="00CE5CBF"/>
    <w:rsid w:val="00CE5CD6"/>
    <w:rsid w:val="00CE5EE6"/>
    <w:rsid w:val="00CE605F"/>
    <w:rsid w:val="00CE61F0"/>
    <w:rsid w:val="00CE6A69"/>
    <w:rsid w:val="00CE6ADC"/>
    <w:rsid w:val="00CE6B2A"/>
    <w:rsid w:val="00CE6CB0"/>
    <w:rsid w:val="00CE725B"/>
    <w:rsid w:val="00CE743B"/>
    <w:rsid w:val="00CE7544"/>
    <w:rsid w:val="00CE75AD"/>
    <w:rsid w:val="00CE789D"/>
    <w:rsid w:val="00CE79D0"/>
    <w:rsid w:val="00CE7E4B"/>
    <w:rsid w:val="00CF042C"/>
    <w:rsid w:val="00CF07FE"/>
    <w:rsid w:val="00CF0F1A"/>
    <w:rsid w:val="00CF17C1"/>
    <w:rsid w:val="00CF18DD"/>
    <w:rsid w:val="00CF1BAC"/>
    <w:rsid w:val="00CF1D41"/>
    <w:rsid w:val="00CF1FB6"/>
    <w:rsid w:val="00CF25B9"/>
    <w:rsid w:val="00CF28F0"/>
    <w:rsid w:val="00CF2B4D"/>
    <w:rsid w:val="00CF317C"/>
    <w:rsid w:val="00CF326E"/>
    <w:rsid w:val="00CF32AB"/>
    <w:rsid w:val="00CF34ED"/>
    <w:rsid w:val="00CF3797"/>
    <w:rsid w:val="00CF3BF0"/>
    <w:rsid w:val="00CF3C92"/>
    <w:rsid w:val="00CF3D8B"/>
    <w:rsid w:val="00CF4231"/>
    <w:rsid w:val="00CF4385"/>
    <w:rsid w:val="00CF4422"/>
    <w:rsid w:val="00CF4746"/>
    <w:rsid w:val="00CF47BE"/>
    <w:rsid w:val="00CF4955"/>
    <w:rsid w:val="00CF4A4F"/>
    <w:rsid w:val="00CF4BDB"/>
    <w:rsid w:val="00CF4DE5"/>
    <w:rsid w:val="00CF4EAD"/>
    <w:rsid w:val="00CF52A6"/>
    <w:rsid w:val="00CF54AB"/>
    <w:rsid w:val="00CF5578"/>
    <w:rsid w:val="00CF5CD4"/>
    <w:rsid w:val="00CF5D8B"/>
    <w:rsid w:val="00CF62B6"/>
    <w:rsid w:val="00CF65B2"/>
    <w:rsid w:val="00CF687B"/>
    <w:rsid w:val="00CF72D5"/>
    <w:rsid w:val="00CF7544"/>
    <w:rsid w:val="00CF7667"/>
    <w:rsid w:val="00CF770C"/>
    <w:rsid w:val="00CF787F"/>
    <w:rsid w:val="00CF792A"/>
    <w:rsid w:val="00CF7C40"/>
    <w:rsid w:val="00D001BD"/>
    <w:rsid w:val="00D00319"/>
    <w:rsid w:val="00D004F7"/>
    <w:rsid w:val="00D0071F"/>
    <w:rsid w:val="00D00A60"/>
    <w:rsid w:val="00D00B9A"/>
    <w:rsid w:val="00D00C07"/>
    <w:rsid w:val="00D00C4C"/>
    <w:rsid w:val="00D01425"/>
    <w:rsid w:val="00D0192D"/>
    <w:rsid w:val="00D01E47"/>
    <w:rsid w:val="00D01F95"/>
    <w:rsid w:val="00D02752"/>
    <w:rsid w:val="00D02E04"/>
    <w:rsid w:val="00D03746"/>
    <w:rsid w:val="00D039E8"/>
    <w:rsid w:val="00D03D4A"/>
    <w:rsid w:val="00D04044"/>
    <w:rsid w:val="00D04411"/>
    <w:rsid w:val="00D045EF"/>
    <w:rsid w:val="00D0465E"/>
    <w:rsid w:val="00D04924"/>
    <w:rsid w:val="00D04A8D"/>
    <w:rsid w:val="00D04BD3"/>
    <w:rsid w:val="00D04C94"/>
    <w:rsid w:val="00D04F03"/>
    <w:rsid w:val="00D0513C"/>
    <w:rsid w:val="00D0523D"/>
    <w:rsid w:val="00D0528B"/>
    <w:rsid w:val="00D0604A"/>
    <w:rsid w:val="00D0615A"/>
    <w:rsid w:val="00D06474"/>
    <w:rsid w:val="00D066A7"/>
    <w:rsid w:val="00D06824"/>
    <w:rsid w:val="00D06B6B"/>
    <w:rsid w:val="00D06EF8"/>
    <w:rsid w:val="00D07C38"/>
    <w:rsid w:val="00D10199"/>
    <w:rsid w:val="00D10321"/>
    <w:rsid w:val="00D103C9"/>
    <w:rsid w:val="00D11303"/>
    <w:rsid w:val="00D11850"/>
    <w:rsid w:val="00D11D46"/>
    <w:rsid w:val="00D11DE3"/>
    <w:rsid w:val="00D12140"/>
    <w:rsid w:val="00D122CC"/>
    <w:rsid w:val="00D12ADC"/>
    <w:rsid w:val="00D12C21"/>
    <w:rsid w:val="00D12D16"/>
    <w:rsid w:val="00D133C5"/>
    <w:rsid w:val="00D137CB"/>
    <w:rsid w:val="00D13B72"/>
    <w:rsid w:val="00D13F2D"/>
    <w:rsid w:val="00D143B5"/>
    <w:rsid w:val="00D14735"/>
    <w:rsid w:val="00D147C7"/>
    <w:rsid w:val="00D14885"/>
    <w:rsid w:val="00D14B1B"/>
    <w:rsid w:val="00D14CC4"/>
    <w:rsid w:val="00D14EF3"/>
    <w:rsid w:val="00D151AD"/>
    <w:rsid w:val="00D1547D"/>
    <w:rsid w:val="00D159D8"/>
    <w:rsid w:val="00D15B3B"/>
    <w:rsid w:val="00D15B3C"/>
    <w:rsid w:val="00D15E30"/>
    <w:rsid w:val="00D162D7"/>
    <w:rsid w:val="00D163E1"/>
    <w:rsid w:val="00D166B9"/>
    <w:rsid w:val="00D16784"/>
    <w:rsid w:val="00D16918"/>
    <w:rsid w:val="00D16CAE"/>
    <w:rsid w:val="00D16F09"/>
    <w:rsid w:val="00D177E2"/>
    <w:rsid w:val="00D179C3"/>
    <w:rsid w:val="00D17B4C"/>
    <w:rsid w:val="00D17C3F"/>
    <w:rsid w:val="00D200B2"/>
    <w:rsid w:val="00D20277"/>
    <w:rsid w:val="00D20742"/>
    <w:rsid w:val="00D20805"/>
    <w:rsid w:val="00D20809"/>
    <w:rsid w:val="00D20910"/>
    <w:rsid w:val="00D20E3F"/>
    <w:rsid w:val="00D20FBF"/>
    <w:rsid w:val="00D20FE9"/>
    <w:rsid w:val="00D21021"/>
    <w:rsid w:val="00D2139F"/>
    <w:rsid w:val="00D21438"/>
    <w:rsid w:val="00D215E9"/>
    <w:rsid w:val="00D21692"/>
    <w:rsid w:val="00D21713"/>
    <w:rsid w:val="00D21A58"/>
    <w:rsid w:val="00D220D2"/>
    <w:rsid w:val="00D222D6"/>
    <w:rsid w:val="00D223CA"/>
    <w:rsid w:val="00D22416"/>
    <w:rsid w:val="00D22673"/>
    <w:rsid w:val="00D22B6A"/>
    <w:rsid w:val="00D23BDB"/>
    <w:rsid w:val="00D2406C"/>
    <w:rsid w:val="00D2414B"/>
    <w:rsid w:val="00D24315"/>
    <w:rsid w:val="00D246CC"/>
    <w:rsid w:val="00D248EA"/>
    <w:rsid w:val="00D24E23"/>
    <w:rsid w:val="00D24EDD"/>
    <w:rsid w:val="00D2501D"/>
    <w:rsid w:val="00D250E4"/>
    <w:rsid w:val="00D25292"/>
    <w:rsid w:val="00D252DF"/>
    <w:rsid w:val="00D254FE"/>
    <w:rsid w:val="00D25763"/>
    <w:rsid w:val="00D25AE8"/>
    <w:rsid w:val="00D25D92"/>
    <w:rsid w:val="00D25DF0"/>
    <w:rsid w:val="00D25E36"/>
    <w:rsid w:val="00D2605E"/>
    <w:rsid w:val="00D2625D"/>
    <w:rsid w:val="00D2649B"/>
    <w:rsid w:val="00D2659D"/>
    <w:rsid w:val="00D2659E"/>
    <w:rsid w:val="00D26815"/>
    <w:rsid w:val="00D26896"/>
    <w:rsid w:val="00D26E3C"/>
    <w:rsid w:val="00D26F44"/>
    <w:rsid w:val="00D271DF"/>
    <w:rsid w:val="00D30240"/>
    <w:rsid w:val="00D303D0"/>
    <w:rsid w:val="00D3043E"/>
    <w:rsid w:val="00D30613"/>
    <w:rsid w:val="00D30CDD"/>
    <w:rsid w:val="00D30D2F"/>
    <w:rsid w:val="00D30FF3"/>
    <w:rsid w:val="00D31050"/>
    <w:rsid w:val="00D3149D"/>
    <w:rsid w:val="00D316A2"/>
    <w:rsid w:val="00D317F7"/>
    <w:rsid w:val="00D319E6"/>
    <w:rsid w:val="00D31E8E"/>
    <w:rsid w:val="00D31EBA"/>
    <w:rsid w:val="00D32010"/>
    <w:rsid w:val="00D32361"/>
    <w:rsid w:val="00D32569"/>
    <w:rsid w:val="00D32A3F"/>
    <w:rsid w:val="00D33550"/>
    <w:rsid w:val="00D3384E"/>
    <w:rsid w:val="00D33CAA"/>
    <w:rsid w:val="00D3400C"/>
    <w:rsid w:val="00D3437E"/>
    <w:rsid w:val="00D3442A"/>
    <w:rsid w:val="00D344A2"/>
    <w:rsid w:val="00D34684"/>
    <w:rsid w:val="00D346D7"/>
    <w:rsid w:val="00D34858"/>
    <w:rsid w:val="00D348A3"/>
    <w:rsid w:val="00D3523C"/>
    <w:rsid w:val="00D35458"/>
    <w:rsid w:val="00D3599B"/>
    <w:rsid w:val="00D35FA2"/>
    <w:rsid w:val="00D363E9"/>
    <w:rsid w:val="00D36699"/>
    <w:rsid w:val="00D36C36"/>
    <w:rsid w:val="00D370A9"/>
    <w:rsid w:val="00D37185"/>
    <w:rsid w:val="00D37709"/>
    <w:rsid w:val="00D3778E"/>
    <w:rsid w:val="00D379BC"/>
    <w:rsid w:val="00D37ACE"/>
    <w:rsid w:val="00D37E5B"/>
    <w:rsid w:val="00D401F6"/>
    <w:rsid w:val="00D4032D"/>
    <w:rsid w:val="00D4035E"/>
    <w:rsid w:val="00D40380"/>
    <w:rsid w:val="00D40412"/>
    <w:rsid w:val="00D407A9"/>
    <w:rsid w:val="00D40B33"/>
    <w:rsid w:val="00D40C1F"/>
    <w:rsid w:val="00D40DDC"/>
    <w:rsid w:val="00D41275"/>
    <w:rsid w:val="00D413FC"/>
    <w:rsid w:val="00D418A8"/>
    <w:rsid w:val="00D420E3"/>
    <w:rsid w:val="00D429EA"/>
    <w:rsid w:val="00D42FD9"/>
    <w:rsid w:val="00D437A2"/>
    <w:rsid w:val="00D4396E"/>
    <w:rsid w:val="00D43A80"/>
    <w:rsid w:val="00D4476A"/>
    <w:rsid w:val="00D44ABF"/>
    <w:rsid w:val="00D4524D"/>
    <w:rsid w:val="00D454B0"/>
    <w:rsid w:val="00D45572"/>
    <w:rsid w:val="00D4578D"/>
    <w:rsid w:val="00D45954"/>
    <w:rsid w:val="00D45BD1"/>
    <w:rsid w:val="00D46006"/>
    <w:rsid w:val="00D460AB"/>
    <w:rsid w:val="00D46219"/>
    <w:rsid w:val="00D463FA"/>
    <w:rsid w:val="00D4654F"/>
    <w:rsid w:val="00D46728"/>
    <w:rsid w:val="00D46AE7"/>
    <w:rsid w:val="00D46F9E"/>
    <w:rsid w:val="00D47415"/>
    <w:rsid w:val="00D4780A"/>
    <w:rsid w:val="00D47E2C"/>
    <w:rsid w:val="00D47FA2"/>
    <w:rsid w:val="00D50194"/>
    <w:rsid w:val="00D5032A"/>
    <w:rsid w:val="00D504C1"/>
    <w:rsid w:val="00D508BE"/>
    <w:rsid w:val="00D50CA5"/>
    <w:rsid w:val="00D50CC2"/>
    <w:rsid w:val="00D51BAC"/>
    <w:rsid w:val="00D51CAB"/>
    <w:rsid w:val="00D51E78"/>
    <w:rsid w:val="00D52066"/>
    <w:rsid w:val="00D52838"/>
    <w:rsid w:val="00D52917"/>
    <w:rsid w:val="00D52988"/>
    <w:rsid w:val="00D52E0C"/>
    <w:rsid w:val="00D53006"/>
    <w:rsid w:val="00D53238"/>
    <w:rsid w:val="00D533F1"/>
    <w:rsid w:val="00D53878"/>
    <w:rsid w:val="00D53BBC"/>
    <w:rsid w:val="00D53CDC"/>
    <w:rsid w:val="00D53F88"/>
    <w:rsid w:val="00D54056"/>
    <w:rsid w:val="00D5426C"/>
    <w:rsid w:val="00D5446C"/>
    <w:rsid w:val="00D548F2"/>
    <w:rsid w:val="00D54E6C"/>
    <w:rsid w:val="00D551EB"/>
    <w:rsid w:val="00D55221"/>
    <w:rsid w:val="00D5528E"/>
    <w:rsid w:val="00D554B1"/>
    <w:rsid w:val="00D55970"/>
    <w:rsid w:val="00D559EB"/>
    <w:rsid w:val="00D55DF5"/>
    <w:rsid w:val="00D55F40"/>
    <w:rsid w:val="00D56325"/>
    <w:rsid w:val="00D564A6"/>
    <w:rsid w:val="00D565F9"/>
    <w:rsid w:val="00D566CF"/>
    <w:rsid w:val="00D569DF"/>
    <w:rsid w:val="00D56A98"/>
    <w:rsid w:val="00D56D75"/>
    <w:rsid w:val="00D56DC3"/>
    <w:rsid w:val="00D56E61"/>
    <w:rsid w:val="00D573C1"/>
    <w:rsid w:val="00D574E7"/>
    <w:rsid w:val="00D574F8"/>
    <w:rsid w:val="00D6000B"/>
    <w:rsid w:val="00D602DA"/>
    <w:rsid w:val="00D603F0"/>
    <w:rsid w:val="00D606CD"/>
    <w:rsid w:val="00D60BA4"/>
    <w:rsid w:val="00D60C19"/>
    <w:rsid w:val="00D60E53"/>
    <w:rsid w:val="00D6119F"/>
    <w:rsid w:val="00D61FA7"/>
    <w:rsid w:val="00D620C4"/>
    <w:rsid w:val="00D621B0"/>
    <w:rsid w:val="00D621E6"/>
    <w:rsid w:val="00D622A9"/>
    <w:rsid w:val="00D6276B"/>
    <w:rsid w:val="00D62823"/>
    <w:rsid w:val="00D6288A"/>
    <w:rsid w:val="00D62B06"/>
    <w:rsid w:val="00D62B76"/>
    <w:rsid w:val="00D62CF9"/>
    <w:rsid w:val="00D62EE2"/>
    <w:rsid w:val="00D630C6"/>
    <w:rsid w:val="00D63227"/>
    <w:rsid w:val="00D63F03"/>
    <w:rsid w:val="00D642F7"/>
    <w:rsid w:val="00D6447E"/>
    <w:rsid w:val="00D64605"/>
    <w:rsid w:val="00D6517D"/>
    <w:rsid w:val="00D652C1"/>
    <w:rsid w:val="00D65725"/>
    <w:rsid w:val="00D65884"/>
    <w:rsid w:val="00D662DE"/>
    <w:rsid w:val="00D66E6E"/>
    <w:rsid w:val="00D66F32"/>
    <w:rsid w:val="00D67504"/>
    <w:rsid w:val="00D67556"/>
    <w:rsid w:val="00D67736"/>
    <w:rsid w:val="00D67C2E"/>
    <w:rsid w:val="00D70A5D"/>
    <w:rsid w:val="00D70A8A"/>
    <w:rsid w:val="00D70BB8"/>
    <w:rsid w:val="00D70BBD"/>
    <w:rsid w:val="00D70C30"/>
    <w:rsid w:val="00D70C4E"/>
    <w:rsid w:val="00D70D78"/>
    <w:rsid w:val="00D71118"/>
    <w:rsid w:val="00D7160C"/>
    <w:rsid w:val="00D718DC"/>
    <w:rsid w:val="00D7196C"/>
    <w:rsid w:val="00D71BE0"/>
    <w:rsid w:val="00D71C62"/>
    <w:rsid w:val="00D71D79"/>
    <w:rsid w:val="00D723FC"/>
    <w:rsid w:val="00D72597"/>
    <w:rsid w:val="00D7260B"/>
    <w:rsid w:val="00D73071"/>
    <w:rsid w:val="00D731D5"/>
    <w:rsid w:val="00D73653"/>
    <w:rsid w:val="00D73903"/>
    <w:rsid w:val="00D73A6F"/>
    <w:rsid w:val="00D73B59"/>
    <w:rsid w:val="00D74011"/>
    <w:rsid w:val="00D744FE"/>
    <w:rsid w:val="00D746EF"/>
    <w:rsid w:val="00D74889"/>
    <w:rsid w:val="00D749CD"/>
    <w:rsid w:val="00D74B64"/>
    <w:rsid w:val="00D74D0E"/>
    <w:rsid w:val="00D74E83"/>
    <w:rsid w:val="00D75414"/>
    <w:rsid w:val="00D75543"/>
    <w:rsid w:val="00D757F2"/>
    <w:rsid w:val="00D7583C"/>
    <w:rsid w:val="00D759B8"/>
    <w:rsid w:val="00D75A3B"/>
    <w:rsid w:val="00D75C96"/>
    <w:rsid w:val="00D76289"/>
    <w:rsid w:val="00D76319"/>
    <w:rsid w:val="00D7656C"/>
    <w:rsid w:val="00D76860"/>
    <w:rsid w:val="00D7687C"/>
    <w:rsid w:val="00D76BF5"/>
    <w:rsid w:val="00D773DE"/>
    <w:rsid w:val="00D776F7"/>
    <w:rsid w:val="00D778AB"/>
    <w:rsid w:val="00D77CA6"/>
    <w:rsid w:val="00D804AA"/>
    <w:rsid w:val="00D8063A"/>
    <w:rsid w:val="00D80B45"/>
    <w:rsid w:val="00D80CC3"/>
    <w:rsid w:val="00D80D22"/>
    <w:rsid w:val="00D80EAA"/>
    <w:rsid w:val="00D80F8F"/>
    <w:rsid w:val="00D81014"/>
    <w:rsid w:val="00D811D5"/>
    <w:rsid w:val="00D81326"/>
    <w:rsid w:val="00D81ED5"/>
    <w:rsid w:val="00D820C4"/>
    <w:rsid w:val="00D824C1"/>
    <w:rsid w:val="00D829F2"/>
    <w:rsid w:val="00D82A75"/>
    <w:rsid w:val="00D82B40"/>
    <w:rsid w:val="00D82C01"/>
    <w:rsid w:val="00D82CBA"/>
    <w:rsid w:val="00D837F5"/>
    <w:rsid w:val="00D83A08"/>
    <w:rsid w:val="00D83C5F"/>
    <w:rsid w:val="00D8482A"/>
    <w:rsid w:val="00D848CC"/>
    <w:rsid w:val="00D84D56"/>
    <w:rsid w:val="00D8500B"/>
    <w:rsid w:val="00D8502B"/>
    <w:rsid w:val="00D851DB"/>
    <w:rsid w:val="00D85846"/>
    <w:rsid w:val="00D85C9E"/>
    <w:rsid w:val="00D85E53"/>
    <w:rsid w:val="00D863BD"/>
    <w:rsid w:val="00D86480"/>
    <w:rsid w:val="00D8678E"/>
    <w:rsid w:val="00D8694E"/>
    <w:rsid w:val="00D86AE7"/>
    <w:rsid w:val="00D86FBB"/>
    <w:rsid w:val="00D8721E"/>
    <w:rsid w:val="00D87247"/>
    <w:rsid w:val="00D8782F"/>
    <w:rsid w:val="00D87EA7"/>
    <w:rsid w:val="00D901A5"/>
    <w:rsid w:val="00D908A3"/>
    <w:rsid w:val="00D90963"/>
    <w:rsid w:val="00D90FCF"/>
    <w:rsid w:val="00D9111C"/>
    <w:rsid w:val="00D912C8"/>
    <w:rsid w:val="00D916DA"/>
    <w:rsid w:val="00D9187A"/>
    <w:rsid w:val="00D91894"/>
    <w:rsid w:val="00D91B38"/>
    <w:rsid w:val="00D91B98"/>
    <w:rsid w:val="00D91BB4"/>
    <w:rsid w:val="00D91CD9"/>
    <w:rsid w:val="00D91D3A"/>
    <w:rsid w:val="00D91E90"/>
    <w:rsid w:val="00D91EC3"/>
    <w:rsid w:val="00D92192"/>
    <w:rsid w:val="00D9223D"/>
    <w:rsid w:val="00D9246E"/>
    <w:rsid w:val="00D92AAB"/>
    <w:rsid w:val="00D92C41"/>
    <w:rsid w:val="00D92F9A"/>
    <w:rsid w:val="00D930FE"/>
    <w:rsid w:val="00D93F7D"/>
    <w:rsid w:val="00D94218"/>
    <w:rsid w:val="00D945A6"/>
    <w:rsid w:val="00D94A4B"/>
    <w:rsid w:val="00D954D6"/>
    <w:rsid w:val="00D95B05"/>
    <w:rsid w:val="00D95D2E"/>
    <w:rsid w:val="00D95D87"/>
    <w:rsid w:val="00D95DF2"/>
    <w:rsid w:val="00D96089"/>
    <w:rsid w:val="00D961FA"/>
    <w:rsid w:val="00D96235"/>
    <w:rsid w:val="00D962D1"/>
    <w:rsid w:val="00D9644B"/>
    <w:rsid w:val="00D96829"/>
    <w:rsid w:val="00D96E7A"/>
    <w:rsid w:val="00D9718B"/>
    <w:rsid w:val="00D97833"/>
    <w:rsid w:val="00D979F9"/>
    <w:rsid w:val="00D97E8B"/>
    <w:rsid w:val="00D97EA4"/>
    <w:rsid w:val="00DA0125"/>
    <w:rsid w:val="00DA0165"/>
    <w:rsid w:val="00DA03C4"/>
    <w:rsid w:val="00DA04FF"/>
    <w:rsid w:val="00DA0510"/>
    <w:rsid w:val="00DA06CE"/>
    <w:rsid w:val="00DA0738"/>
    <w:rsid w:val="00DA08BA"/>
    <w:rsid w:val="00DA09E9"/>
    <w:rsid w:val="00DA0A24"/>
    <w:rsid w:val="00DA107B"/>
    <w:rsid w:val="00DA1181"/>
    <w:rsid w:val="00DA17F5"/>
    <w:rsid w:val="00DA1D07"/>
    <w:rsid w:val="00DA216A"/>
    <w:rsid w:val="00DA21D8"/>
    <w:rsid w:val="00DA2B00"/>
    <w:rsid w:val="00DA3269"/>
    <w:rsid w:val="00DA349F"/>
    <w:rsid w:val="00DA34ED"/>
    <w:rsid w:val="00DA3B97"/>
    <w:rsid w:val="00DA3D14"/>
    <w:rsid w:val="00DA44ED"/>
    <w:rsid w:val="00DA45C2"/>
    <w:rsid w:val="00DA493B"/>
    <w:rsid w:val="00DA4B1B"/>
    <w:rsid w:val="00DA4DBD"/>
    <w:rsid w:val="00DA574E"/>
    <w:rsid w:val="00DA5EE8"/>
    <w:rsid w:val="00DA5FBF"/>
    <w:rsid w:val="00DA60FF"/>
    <w:rsid w:val="00DA6239"/>
    <w:rsid w:val="00DA6592"/>
    <w:rsid w:val="00DA67A1"/>
    <w:rsid w:val="00DA67D5"/>
    <w:rsid w:val="00DA6A28"/>
    <w:rsid w:val="00DA76AB"/>
    <w:rsid w:val="00DA789D"/>
    <w:rsid w:val="00DA7CB9"/>
    <w:rsid w:val="00DB01E2"/>
    <w:rsid w:val="00DB0799"/>
    <w:rsid w:val="00DB07D1"/>
    <w:rsid w:val="00DB0850"/>
    <w:rsid w:val="00DB0989"/>
    <w:rsid w:val="00DB0DEC"/>
    <w:rsid w:val="00DB137F"/>
    <w:rsid w:val="00DB1975"/>
    <w:rsid w:val="00DB23A1"/>
    <w:rsid w:val="00DB25AA"/>
    <w:rsid w:val="00DB2BC0"/>
    <w:rsid w:val="00DB307D"/>
    <w:rsid w:val="00DB3092"/>
    <w:rsid w:val="00DB3131"/>
    <w:rsid w:val="00DB32AC"/>
    <w:rsid w:val="00DB3519"/>
    <w:rsid w:val="00DB376C"/>
    <w:rsid w:val="00DB38C3"/>
    <w:rsid w:val="00DB398E"/>
    <w:rsid w:val="00DB3DF0"/>
    <w:rsid w:val="00DB3EE2"/>
    <w:rsid w:val="00DB40B5"/>
    <w:rsid w:val="00DB45D9"/>
    <w:rsid w:val="00DB4758"/>
    <w:rsid w:val="00DB498D"/>
    <w:rsid w:val="00DB4F24"/>
    <w:rsid w:val="00DB50CA"/>
    <w:rsid w:val="00DB5CE1"/>
    <w:rsid w:val="00DB646B"/>
    <w:rsid w:val="00DB64C5"/>
    <w:rsid w:val="00DB68A9"/>
    <w:rsid w:val="00DB6B80"/>
    <w:rsid w:val="00DB6D27"/>
    <w:rsid w:val="00DB6E01"/>
    <w:rsid w:val="00DB6E36"/>
    <w:rsid w:val="00DB6FDE"/>
    <w:rsid w:val="00DB71BA"/>
    <w:rsid w:val="00DB76AC"/>
    <w:rsid w:val="00DB76DD"/>
    <w:rsid w:val="00DB78C3"/>
    <w:rsid w:val="00DB792C"/>
    <w:rsid w:val="00DC025C"/>
    <w:rsid w:val="00DC10EE"/>
    <w:rsid w:val="00DC16BA"/>
    <w:rsid w:val="00DC1CB8"/>
    <w:rsid w:val="00DC27F0"/>
    <w:rsid w:val="00DC2B2F"/>
    <w:rsid w:val="00DC2F02"/>
    <w:rsid w:val="00DC34AF"/>
    <w:rsid w:val="00DC350C"/>
    <w:rsid w:val="00DC36A8"/>
    <w:rsid w:val="00DC394B"/>
    <w:rsid w:val="00DC3EFC"/>
    <w:rsid w:val="00DC466C"/>
    <w:rsid w:val="00DC494D"/>
    <w:rsid w:val="00DC4B99"/>
    <w:rsid w:val="00DC4E2B"/>
    <w:rsid w:val="00DC4EA1"/>
    <w:rsid w:val="00DC56D2"/>
    <w:rsid w:val="00DC5795"/>
    <w:rsid w:val="00DC59A1"/>
    <w:rsid w:val="00DC625B"/>
    <w:rsid w:val="00DC62E6"/>
    <w:rsid w:val="00DC63F3"/>
    <w:rsid w:val="00DC6862"/>
    <w:rsid w:val="00DC719E"/>
    <w:rsid w:val="00DC742C"/>
    <w:rsid w:val="00DC74BD"/>
    <w:rsid w:val="00DC764F"/>
    <w:rsid w:val="00DC77CF"/>
    <w:rsid w:val="00DC7B52"/>
    <w:rsid w:val="00DD04C9"/>
    <w:rsid w:val="00DD08EC"/>
    <w:rsid w:val="00DD0C35"/>
    <w:rsid w:val="00DD0EA6"/>
    <w:rsid w:val="00DD0FA3"/>
    <w:rsid w:val="00DD11F8"/>
    <w:rsid w:val="00DD143C"/>
    <w:rsid w:val="00DD1878"/>
    <w:rsid w:val="00DD195F"/>
    <w:rsid w:val="00DD1A75"/>
    <w:rsid w:val="00DD2032"/>
    <w:rsid w:val="00DD2502"/>
    <w:rsid w:val="00DD27D8"/>
    <w:rsid w:val="00DD28E1"/>
    <w:rsid w:val="00DD2B17"/>
    <w:rsid w:val="00DD2D1C"/>
    <w:rsid w:val="00DD384F"/>
    <w:rsid w:val="00DD3B04"/>
    <w:rsid w:val="00DD3B54"/>
    <w:rsid w:val="00DD3CD3"/>
    <w:rsid w:val="00DD3F7C"/>
    <w:rsid w:val="00DD4411"/>
    <w:rsid w:val="00DD48AE"/>
    <w:rsid w:val="00DD4BF3"/>
    <w:rsid w:val="00DD4F37"/>
    <w:rsid w:val="00DD53AF"/>
    <w:rsid w:val="00DD6223"/>
    <w:rsid w:val="00DD6504"/>
    <w:rsid w:val="00DD6608"/>
    <w:rsid w:val="00DD6817"/>
    <w:rsid w:val="00DD6E0D"/>
    <w:rsid w:val="00DD6E5B"/>
    <w:rsid w:val="00DD724E"/>
    <w:rsid w:val="00DD74D7"/>
    <w:rsid w:val="00DD7741"/>
    <w:rsid w:val="00DD7E46"/>
    <w:rsid w:val="00DE05FE"/>
    <w:rsid w:val="00DE0FAB"/>
    <w:rsid w:val="00DE12AF"/>
    <w:rsid w:val="00DE16A1"/>
    <w:rsid w:val="00DE16E0"/>
    <w:rsid w:val="00DE1764"/>
    <w:rsid w:val="00DE1BEE"/>
    <w:rsid w:val="00DE1C8F"/>
    <w:rsid w:val="00DE22EF"/>
    <w:rsid w:val="00DE2563"/>
    <w:rsid w:val="00DE2725"/>
    <w:rsid w:val="00DE2D8C"/>
    <w:rsid w:val="00DE2F75"/>
    <w:rsid w:val="00DE32AD"/>
    <w:rsid w:val="00DE3758"/>
    <w:rsid w:val="00DE3E80"/>
    <w:rsid w:val="00DE4038"/>
    <w:rsid w:val="00DE4238"/>
    <w:rsid w:val="00DE425F"/>
    <w:rsid w:val="00DE445D"/>
    <w:rsid w:val="00DE45A6"/>
    <w:rsid w:val="00DE48CB"/>
    <w:rsid w:val="00DE492C"/>
    <w:rsid w:val="00DE49B8"/>
    <w:rsid w:val="00DE526A"/>
    <w:rsid w:val="00DE539C"/>
    <w:rsid w:val="00DE5A47"/>
    <w:rsid w:val="00DE5CFF"/>
    <w:rsid w:val="00DE5D3D"/>
    <w:rsid w:val="00DE5E88"/>
    <w:rsid w:val="00DE60B4"/>
    <w:rsid w:val="00DE618C"/>
    <w:rsid w:val="00DE68EB"/>
    <w:rsid w:val="00DE6932"/>
    <w:rsid w:val="00DE6DBB"/>
    <w:rsid w:val="00DE72AA"/>
    <w:rsid w:val="00DE73C9"/>
    <w:rsid w:val="00DE7526"/>
    <w:rsid w:val="00DE7749"/>
    <w:rsid w:val="00DE78D9"/>
    <w:rsid w:val="00DF01D3"/>
    <w:rsid w:val="00DF02BA"/>
    <w:rsid w:val="00DF04B8"/>
    <w:rsid w:val="00DF059B"/>
    <w:rsid w:val="00DF0922"/>
    <w:rsid w:val="00DF0B7B"/>
    <w:rsid w:val="00DF0D94"/>
    <w:rsid w:val="00DF0E5F"/>
    <w:rsid w:val="00DF0F64"/>
    <w:rsid w:val="00DF12EA"/>
    <w:rsid w:val="00DF1347"/>
    <w:rsid w:val="00DF1A70"/>
    <w:rsid w:val="00DF1ECB"/>
    <w:rsid w:val="00DF2817"/>
    <w:rsid w:val="00DF287D"/>
    <w:rsid w:val="00DF2C92"/>
    <w:rsid w:val="00DF2F11"/>
    <w:rsid w:val="00DF31CA"/>
    <w:rsid w:val="00DF387F"/>
    <w:rsid w:val="00DF3945"/>
    <w:rsid w:val="00DF3DD7"/>
    <w:rsid w:val="00DF420B"/>
    <w:rsid w:val="00DF4389"/>
    <w:rsid w:val="00DF4708"/>
    <w:rsid w:val="00DF4791"/>
    <w:rsid w:val="00DF4EA1"/>
    <w:rsid w:val="00DF51B9"/>
    <w:rsid w:val="00DF5254"/>
    <w:rsid w:val="00DF54F1"/>
    <w:rsid w:val="00DF578C"/>
    <w:rsid w:val="00DF58A2"/>
    <w:rsid w:val="00DF59A1"/>
    <w:rsid w:val="00DF59A9"/>
    <w:rsid w:val="00DF5A88"/>
    <w:rsid w:val="00DF5B0F"/>
    <w:rsid w:val="00DF5ECA"/>
    <w:rsid w:val="00DF6446"/>
    <w:rsid w:val="00DF6687"/>
    <w:rsid w:val="00DF6928"/>
    <w:rsid w:val="00DF6D0B"/>
    <w:rsid w:val="00DF6DC8"/>
    <w:rsid w:val="00DF7770"/>
    <w:rsid w:val="00DF77B4"/>
    <w:rsid w:val="00DF79CE"/>
    <w:rsid w:val="00DF7CCC"/>
    <w:rsid w:val="00DF7DED"/>
    <w:rsid w:val="00DF7FF1"/>
    <w:rsid w:val="00E004AC"/>
    <w:rsid w:val="00E0059F"/>
    <w:rsid w:val="00E00670"/>
    <w:rsid w:val="00E00929"/>
    <w:rsid w:val="00E00C3A"/>
    <w:rsid w:val="00E00EBE"/>
    <w:rsid w:val="00E011A4"/>
    <w:rsid w:val="00E012AC"/>
    <w:rsid w:val="00E0151E"/>
    <w:rsid w:val="00E0159F"/>
    <w:rsid w:val="00E015A0"/>
    <w:rsid w:val="00E018FD"/>
    <w:rsid w:val="00E022DD"/>
    <w:rsid w:val="00E024F8"/>
    <w:rsid w:val="00E025E4"/>
    <w:rsid w:val="00E02B24"/>
    <w:rsid w:val="00E02DF8"/>
    <w:rsid w:val="00E03664"/>
    <w:rsid w:val="00E038DE"/>
    <w:rsid w:val="00E03902"/>
    <w:rsid w:val="00E03AF2"/>
    <w:rsid w:val="00E03B0C"/>
    <w:rsid w:val="00E03B4D"/>
    <w:rsid w:val="00E03BBE"/>
    <w:rsid w:val="00E03D6D"/>
    <w:rsid w:val="00E0442B"/>
    <w:rsid w:val="00E044C5"/>
    <w:rsid w:val="00E047B4"/>
    <w:rsid w:val="00E0485A"/>
    <w:rsid w:val="00E04D50"/>
    <w:rsid w:val="00E05478"/>
    <w:rsid w:val="00E0550F"/>
    <w:rsid w:val="00E05A9F"/>
    <w:rsid w:val="00E05CD7"/>
    <w:rsid w:val="00E060E3"/>
    <w:rsid w:val="00E06398"/>
    <w:rsid w:val="00E06597"/>
    <w:rsid w:val="00E069AF"/>
    <w:rsid w:val="00E069FC"/>
    <w:rsid w:val="00E06CDD"/>
    <w:rsid w:val="00E0703B"/>
    <w:rsid w:val="00E07350"/>
    <w:rsid w:val="00E0738C"/>
    <w:rsid w:val="00E07A82"/>
    <w:rsid w:val="00E07BEC"/>
    <w:rsid w:val="00E07CE0"/>
    <w:rsid w:val="00E07FE8"/>
    <w:rsid w:val="00E10413"/>
    <w:rsid w:val="00E10CD7"/>
    <w:rsid w:val="00E10D1D"/>
    <w:rsid w:val="00E11005"/>
    <w:rsid w:val="00E1100A"/>
    <w:rsid w:val="00E1100E"/>
    <w:rsid w:val="00E11508"/>
    <w:rsid w:val="00E1174E"/>
    <w:rsid w:val="00E11859"/>
    <w:rsid w:val="00E11F3E"/>
    <w:rsid w:val="00E12309"/>
    <w:rsid w:val="00E12A96"/>
    <w:rsid w:val="00E12BA1"/>
    <w:rsid w:val="00E12CD7"/>
    <w:rsid w:val="00E12EF7"/>
    <w:rsid w:val="00E13251"/>
    <w:rsid w:val="00E136B9"/>
    <w:rsid w:val="00E1399E"/>
    <w:rsid w:val="00E13CAE"/>
    <w:rsid w:val="00E144C6"/>
    <w:rsid w:val="00E1495E"/>
    <w:rsid w:val="00E14AB7"/>
    <w:rsid w:val="00E14F4F"/>
    <w:rsid w:val="00E1518A"/>
    <w:rsid w:val="00E15346"/>
    <w:rsid w:val="00E15888"/>
    <w:rsid w:val="00E158CD"/>
    <w:rsid w:val="00E165DD"/>
    <w:rsid w:val="00E167F2"/>
    <w:rsid w:val="00E16C7B"/>
    <w:rsid w:val="00E17279"/>
    <w:rsid w:val="00E173AD"/>
    <w:rsid w:val="00E175C9"/>
    <w:rsid w:val="00E1795D"/>
    <w:rsid w:val="00E17AC0"/>
    <w:rsid w:val="00E17DD6"/>
    <w:rsid w:val="00E2000C"/>
    <w:rsid w:val="00E200D9"/>
    <w:rsid w:val="00E205B3"/>
    <w:rsid w:val="00E20742"/>
    <w:rsid w:val="00E20B74"/>
    <w:rsid w:val="00E2102C"/>
    <w:rsid w:val="00E2130D"/>
    <w:rsid w:val="00E214B8"/>
    <w:rsid w:val="00E21532"/>
    <w:rsid w:val="00E22409"/>
    <w:rsid w:val="00E22A3B"/>
    <w:rsid w:val="00E22E4C"/>
    <w:rsid w:val="00E22ECF"/>
    <w:rsid w:val="00E236AF"/>
    <w:rsid w:val="00E238D2"/>
    <w:rsid w:val="00E23E44"/>
    <w:rsid w:val="00E23E6D"/>
    <w:rsid w:val="00E23ECA"/>
    <w:rsid w:val="00E240BE"/>
    <w:rsid w:val="00E242D0"/>
    <w:rsid w:val="00E2433B"/>
    <w:rsid w:val="00E243A8"/>
    <w:rsid w:val="00E24419"/>
    <w:rsid w:val="00E24623"/>
    <w:rsid w:val="00E2473A"/>
    <w:rsid w:val="00E24A89"/>
    <w:rsid w:val="00E24A8E"/>
    <w:rsid w:val="00E24D75"/>
    <w:rsid w:val="00E2573C"/>
    <w:rsid w:val="00E25F7C"/>
    <w:rsid w:val="00E26369"/>
    <w:rsid w:val="00E26449"/>
    <w:rsid w:val="00E2668B"/>
    <w:rsid w:val="00E26DE8"/>
    <w:rsid w:val="00E26F13"/>
    <w:rsid w:val="00E26F25"/>
    <w:rsid w:val="00E2704D"/>
    <w:rsid w:val="00E271DD"/>
    <w:rsid w:val="00E27230"/>
    <w:rsid w:val="00E27C98"/>
    <w:rsid w:val="00E27D4E"/>
    <w:rsid w:val="00E30526"/>
    <w:rsid w:val="00E3074D"/>
    <w:rsid w:val="00E30FFF"/>
    <w:rsid w:val="00E311B8"/>
    <w:rsid w:val="00E311BD"/>
    <w:rsid w:val="00E3169A"/>
    <w:rsid w:val="00E31756"/>
    <w:rsid w:val="00E31A8E"/>
    <w:rsid w:val="00E31F79"/>
    <w:rsid w:val="00E32022"/>
    <w:rsid w:val="00E320FC"/>
    <w:rsid w:val="00E321F8"/>
    <w:rsid w:val="00E323C3"/>
    <w:rsid w:val="00E323F9"/>
    <w:rsid w:val="00E32411"/>
    <w:rsid w:val="00E3264F"/>
    <w:rsid w:val="00E32712"/>
    <w:rsid w:val="00E32769"/>
    <w:rsid w:val="00E328D6"/>
    <w:rsid w:val="00E32904"/>
    <w:rsid w:val="00E329F7"/>
    <w:rsid w:val="00E32A03"/>
    <w:rsid w:val="00E32BC1"/>
    <w:rsid w:val="00E32C39"/>
    <w:rsid w:val="00E32F74"/>
    <w:rsid w:val="00E33048"/>
    <w:rsid w:val="00E331C0"/>
    <w:rsid w:val="00E339B6"/>
    <w:rsid w:val="00E33ADB"/>
    <w:rsid w:val="00E33D58"/>
    <w:rsid w:val="00E33E43"/>
    <w:rsid w:val="00E34475"/>
    <w:rsid w:val="00E34687"/>
    <w:rsid w:val="00E348EA"/>
    <w:rsid w:val="00E349FF"/>
    <w:rsid w:val="00E35067"/>
    <w:rsid w:val="00E35B90"/>
    <w:rsid w:val="00E36216"/>
    <w:rsid w:val="00E36295"/>
    <w:rsid w:val="00E363D7"/>
    <w:rsid w:val="00E36519"/>
    <w:rsid w:val="00E369DD"/>
    <w:rsid w:val="00E369E5"/>
    <w:rsid w:val="00E36B66"/>
    <w:rsid w:val="00E36FB1"/>
    <w:rsid w:val="00E36FBC"/>
    <w:rsid w:val="00E370B1"/>
    <w:rsid w:val="00E37567"/>
    <w:rsid w:val="00E3790B"/>
    <w:rsid w:val="00E37B51"/>
    <w:rsid w:val="00E400C8"/>
    <w:rsid w:val="00E40161"/>
    <w:rsid w:val="00E40821"/>
    <w:rsid w:val="00E40904"/>
    <w:rsid w:val="00E4115D"/>
    <w:rsid w:val="00E41305"/>
    <w:rsid w:val="00E413FE"/>
    <w:rsid w:val="00E414E8"/>
    <w:rsid w:val="00E419BB"/>
    <w:rsid w:val="00E41C17"/>
    <w:rsid w:val="00E41CCD"/>
    <w:rsid w:val="00E42176"/>
    <w:rsid w:val="00E428E7"/>
    <w:rsid w:val="00E42CA9"/>
    <w:rsid w:val="00E430FC"/>
    <w:rsid w:val="00E43359"/>
    <w:rsid w:val="00E433E9"/>
    <w:rsid w:val="00E4347E"/>
    <w:rsid w:val="00E43679"/>
    <w:rsid w:val="00E43CEC"/>
    <w:rsid w:val="00E441CE"/>
    <w:rsid w:val="00E44274"/>
    <w:rsid w:val="00E4436E"/>
    <w:rsid w:val="00E4442D"/>
    <w:rsid w:val="00E446DC"/>
    <w:rsid w:val="00E44803"/>
    <w:rsid w:val="00E44957"/>
    <w:rsid w:val="00E44E9F"/>
    <w:rsid w:val="00E455C0"/>
    <w:rsid w:val="00E4585F"/>
    <w:rsid w:val="00E45C42"/>
    <w:rsid w:val="00E45F49"/>
    <w:rsid w:val="00E45F51"/>
    <w:rsid w:val="00E462AA"/>
    <w:rsid w:val="00E46445"/>
    <w:rsid w:val="00E4673E"/>
    <w:rsid w:val="00E473DB"/>
    <w:rsid w:val="00E4764B"/>
    <w:rsid w:val="00E47697"/>
    <w:rsid w:val="00E476C8"/>
    <w:rsid w:val="00E47854"/>
    <w:rsid w:val="00E47979"/>
    <w:rsid w:val="00E47B6A"/>
    <w:rsid w:val="00E50493"/>
    <w:rsid w:val="00E505A1"/>
    <w:rsid w:val="00E50771"/>
    <w:rsid w:val="00E507F9"/>
    <w:rsid w:val="00E50906"/>
    <w:rsid w:val="00E50B99"/>
    <w:rsid w:val="00E50C23"/>
    <w:rsid w:val="00E51438"/>
    <w:rsid w:val="00E5149E"/>
    <w:rsid w:val="00E5185A"/>
    <w:rsid w:val="00E518C8"/>
    <w:rsid w:val="00E5195C"/>
    <w:rsid w:val="00E51AC1"/>
    <w:rsid w:val="00E5248F"/>
    <w:rsid w:val="00E5277E"/>
    <w:rsid w:val="00E52955"/>
    <w:rsid w:val="00E52CB7"/>
    <w:rsid w:val="00E530BE"/>
    <w:rsid w:val="00E534CC"/>
    <w:rsid w:val="00E536FD"/>
    <w:rsid w:val="00E53B8D"/>
    <w:rsid w:val="00E53E32"/>
    <w:rsid w:val="00E53E8C"/>
    <w:rsid w:val="00E54098"/>
    <w:rsid w:val="00E5426C"/>
    <w:rsid w:val="00E54F28"/>
    <w:rsid w:val="00E54FED"/>
    <w:rsid w:val="00E554EE"/>
    <w:rsid w:val="00E55512"/>
    <w:rsid w:val="00E55609"/>
    <w:rsid w:val="00E55749"/>
    <w:rsid w:val="00E55777"/>
    <w:rsid w:val="00E5583A"/>
    <w:rsid w:val="00E55B7D"/>
    <w:rsid w:val="00E55E14"/>
    <w:rsid w:val="00E5632E"/>
    <w:rsid w:val="00E563E2"/>
    <w:rsid w:val="00E5659B"/>
    <w:rsid w:val="00E57070"/>
    <w:rsid w:val="00E570E6"/>
    <w:rsid w:val="00E576C2"/>
    <w:rsid w:val="00E5795B"/>
    <w:rsid w:val="00E57CD3"/>
    <w:rsid w:val="00E6010C"/>
    <w:rsid w:val="00E6012C"/>
    <w:rsid w:val="00E60308"/>
    <w:rsid w:val="00E60377"/>
    <w:rsid w:val="00E6042E"/>
    <w:rsid w:val="00E60861"/>
    <w:rsid w:val="00E608A8"/>
    <w:rsid w:val="00E609D5"/>
    <w:rsid w:val="00E60AA5"/>
    <w:rsid w:val="00E60AC3"/>
    <w:rsid w:val="00E60E25"/>
    <w:rsid w:val="00E60F84"/>
    <w:rsid w:val="00E61362"/>
    <w:rsid w:val="00E62099"/>
    <w:rsid w:val="00E621C8"/>
    <w:rsid w:val="00E62497"/>
    <w:rsid w:val="00E62BC6"/>
    <w:rsid w:val="00E62C70"/>
    <w:rsid w:val="00E63118"/>
    <w:rsid w:val="00E63364"/>
    <w:rsid w:val="00E636D1"/>
    <w:rsid w:val="00E637A7"/>
    <w:rsid w:val="00E63869"/>
    <w:rsid w:val="00E63A90"/>
    <w:rsid w:val="00E64359"/>
    <w:rsid w:val="00E649DF"/>
    <w:rsid w:val="00E64A75"/>
    <w:rsid w:val="00E64CEC"/>
    <w:rsid w:val="00E65D4F"/>
    <w:rsid w:val="00E65E2F"/>
    <w:rsid w:val="00E65E58"/>
    <w:rsid w:val="00E662E4"/>
    <w:rsid w:val="00E66332"/>
    <w:rsid w:val="00E665F8"/>
    <w:rsid w:val="00E668D1"/>
    <w:rsid w:val="00E66DA1"/>
    <w:rsid w:val="00E66DCF"/>
    <w:rsid w:val="00E66E62"/>
    <w:rsid w:val="00E67122"/>
    <w:rsid w:val="00E671FD"/>
    <w:rsid w:val="00E67A28"/>
    <w:rsid w:val="00E67E22"/>
    <w:rsid w:val="00E70417"/>
    <w:rsid w:val="00E705B1"/>
    <w:rsid w:val="00E706B1"/>
    <w:rsid w:val="00E70BEE"/>
    <w:rsid w:val="00E70C82"/>
    <w:rsid w:val="00E71465"/>
    <w:rsid w:val="00E715CE"/>
    <w:rsid w:val="00E719FD"/>
    <w:rsid w:val="00E71E4F"/>
    <w:rsid w:val="00E71FA0"/>
    <w:rsid w:val="00E72225"/>
    <w:rsid w:val="00E722A5"/>
    <w:rsid w:val="00E722DF"/>
    <w:rsid w:val="00E724C3"/>
    <w:rsid w:val="00E7251F"/>
    <w:rsid w:val="00E72A9D"/>
    <w:rsid w:val="00E72CC1"/>
    <w:rsid w:val="00E72D4F"/>
    <w:rsid w:val="00E72E94"/>
    <w:rsid w:val="00E7311A"/>
    <w:rsid w:val="00E731F7"/>
    <w:rsid w:val="00E73447"/>
    <w:rsid w:val="00E73780"/>
    <w:rsid w:val="00E74121"/>
    <w:rsid w:val="00E7421A"/>
    <w:rsid w:val="00E74E7F"/>
    <w:rsid w:val="00E7529B"/>
    <w:rsid w:val="00E755E1"/>
    <w:rsid w:val="00E75846"/>
    <w:rsid w:val="00E758D8"/>
    <w:rsid w:val="00E75A15"/>
    <w:rsid w:val="00E75BE6"/>
    <w:rsid w:val="00E75D8F"/>
    <w:rsid w:val="00E75F35"/>
    <w:rsid w:val="00E766B3"/>
    <w:rsid w:val="00E76BD1"/>
    <w:rsid w:val="00E7737D"/>
    <w:rsid w:val="00E777E8"/>
    <w:rsid w:val="00E77AE6"/>
    <w:rsid w:val="00E80138"/>
    <w:rsid w:val="00E8017B"/>
    <w:rsid w:val="00E8039A"/>
    <w:rsid w:val="00E804CE"/>
    <w:rsid w:val="00E80B44"/>
    <w:rsid w:val="00E80C4B"/>
    <w:rsid w:val="00E81994"/>
    <w:rsid w:val="00E819F8"/>
    <w:rsid w:val="00E81F8A"/>
    <w:rsid w:val="00E82278"/>
    <w:rsid w:val="00E826EF"/>
    <w:rsid w:val="00E82C77"/>
    <w:rsid w:val="00E82CB2"/>
    <w:rsid w:val="00E82CB8"/>
    <w:rsid w:val="00E837D3"/>
    <w:rsid w:val="00E83C47"/>
    <w:rsid w:val="00E83E14"/>
    <w:rsid w:val="00E84434"/>
    <w:rsid w:val="00E844E9"/>
    <w:rsid w:val="00E84F72"/>
    <w:rsid w:val="00E85057"/>
    <w:rsid w:val="00E856A2"/>
    <w:rsid w:val="00E85907"/>
    <w:rsid w:val="00E85D20"/>
    <w:rsid w:val="00E864E0"/>
    <w:rsid w:val="00E8665A"/>
    <w:rsid w:val="00E8676C"/>
    <w:rsid w:val="00E86918"/>
    <w:rsid w:val="00E86CA0"/>
    <w:rsid w:val="00E86CBD"/>
    <w:rsid w:val="00E86DB5"/>
    <w:rsid w:val="00E8733A"/>
    <w:rsid w:val="00E87591"/>
    <w:rsid w:val="00E878A6"/>
    <w:rsid w:val="00E879B7"/>
    <w:rsid w:val="00E9026A"/>
    <w:rsid w:val="00E903BD"/>
    <w:rsid w:val="00E90667"/>
    <w:rsid w:val="00E9166C"/>
    <w:rsid w:val="00E919FA"/>
    <w:rsid w:val="00E91A2F"/>
    <w:rsid w:val="00E91E12"/>
    <w:rsid w:val="00E92044"/>
    <w:rsid w:val="00E92166"/>
    <w:rsid w:val="00E92C67"/>
    <w:rsid w:val="00E92C70"/>
    <w:rsid w:val="00E92DCA"/>
    <w:rsid w:val="00E92F58"/>
    <w:rsid w:val="00E93584"/>
    <w:rsid w:val="00E9390B"/>
    <w:rsid w:val="00E93FAF"/>
    <w:rsid w:val="00E9403B"/>
    <w:rsid w:val="00E94843"/>
    <w:rsid w:val="00E94B4A"/>
    <w:rsid w:val="00E94DBB"/>
    <w:rsid w:val="00E94ECF"/>
    <w:rsid w:val="00E95215"/>
    <w:rsid w:val="00E95427"/>
    <w:rsid w:val="00E95976"/>
    <w:rsid w:val="00E95CA1"/>
    <w:rsid w:val="00E95D00"/>
    <w:rsid w:val="00E95F7E"/>
    <w:rsid w:val="00E96106"/>
    <w:rsid w:val="00E96551"/>
    <w:rsid w:val="00E967E2"/>
    <w:rsid w:val="00E96DFC"/>
    <w:rsid w:val="00E96EBB"/>
    <w:rsid w:val="00E96F7D"/>
    <w:rsid w:val="00E972D6"/>
    <w:rsid w:val="00E9793B"/>
    <w:rsid w:val="00E97B57"/>
    <w:rsid w:val="00E97DBB"/>
    <w:rsid w:val="00EA002E"/>
    <w:rsid w:val="00EA01D1"/>
    <w:rsid w:val="00EA06AC"/>
    <w:rsid w:val="00EA085C"/>
    <w:rsid w:val="00EA0A9D"/>
    <w:rsid w:val="00EA0B57"/>
    <w:rsid w:val="00EA0C85"/>
    <w:rsid w:val="00EA137D"/>
    <w:rsid w:val="00EA13A4"/>
    <w:rsid w:val="00EA13A8"/>
    <w:rsid w:val="00EA14CD"/>
    <w:rsid w:val="00EA172E"/>
    <w:rsid w:val="00EA17BB"/>
    <w:rsid w:val="00EA18A7"/>
    <w:rsid w:val="00EA1B79"/>
    <w:rsid w:val="00EA1EED"/>
    <w:rsid w:val="00EA1F90"/>
    <w:rsid w:val="00EA21E2"/>
    <w:rsid w:val="00EA22F9"/>
    <w:rsid w:val="00EA288C"/>
    <w:rsid w:val="00EA2DAB"/>
    <w:rsid w:val="00EA3042"/>
    <w:rsid w:val="00EA30A0"/>
    <w:rsid w:val="00EA3955"/>
    <w:rsid w:val="00EA3FAD"/>
    <w:rsid w:val="00EA412E"/>
    <w:rsid w:val="00EA4291"/>
    <w:rsid w:val="00EA42CA"/>
    <w:rsid w:val="00EA47A4"/>
    <w:rsid w:val="00EA4964"/>
    <w:rsid w:val="00EA49A6"/>
    <w:rsid w:val="00EA4C43"/>
    <w:rsid w:val="00EA565B"/>
    <w:rsid w:val="00EA575C"/>
    <w:rsid w:val="00EA62B6"/>
    <w:rsid w:val="00EA64E4"/>
    <w:rsid w:val="00EA64F7"/>
    <w:rsid w:val="00EA6F36"/>
    <w:rsid w:val="00EA7DC3"/>
    <w:rsid w:val="00EB0165"/>
    <w:rsid w:val="00EB021C"/>
    <w:rsid w:val="00EB02BC"/>
    <w:rsid w:val="00EB0492"/>
    <w:rsid w:val="00EB07E0"/>
    <w:rsid w:val="00EB0BD8"/>
    <w:rsid w:val="00EB0C38"/>
    <w:rsid w:val="00EB0F8D"/>
    <w:rsid w:val="00EB1592"/>
    <w:rsid w:val="00EB1830"/>
    <w:rsid w:val="00EB186A"/>
    <w:rsid w:val="00EB1CFF"/>
    <w:rsid w:val="00EB1DCA"/>
    <w:rsid w:val="00EB1FC7"/>
    <w:rsid w:val="00EB2960"/>
    <w:rsid w:val="00EB2C20"/>
    <w:rsid w:val="00EB2D14"/>
    <w:rsid w:val="00EB2ECE"/>
    <w:rsid w:val="00EB42DA"/>
    <w:rsid w:val="00EB4321"/>
    <w:rsid w:val="00EB47DE"/>
    <w:rsid w:val="00EB4FCC"/>
    <w:rsid w:val="00EB520E"/>
    <w:rsid w:val="00EB5499"/>
    <w:rsid w:val="00EB54EC"/>
    <w:rsid w:val="00EB574E"/>
    <w:rsid w:val="00EB5B20"/>
    <w:rsid w:val="00EB5D9F"/>
    <w:rsid w:val="00EB65F7"/>
    <w:rsid w:val="00EB6758"/>
    <w:rsid w:val="00EB6ABB"/>
    <w:rsid w:val="00EB6DFF"/>
    <w:rsid w:val="00EB6FFF"/>
    <w:rsid w:val="00EB75D0"/>
    <w:rsid w:val="00EB7792"/>
    <w:rsid w:val="00EB7805"/>
    <w:rsid w:val="00EC012A"/>
    <w:rsid w:val="00EC07DD"/>
    <w:rsid w:val="00EC0D41"/>
    <w:rsid w:val="00EC0E84"/>
    <w:rsid w:val="00EC11FB"/>
    <w:rsid w:val="00EC1281"/>
    <w:rsid w:val="00EC12AB"/>
    <w:rsid w:val="00EC18A7"/>
    <w:rsid w:val="00EC18D4"/>
    <w:rsid w:val="00EC1BE9"/>
    <w:rsid w:val="00EC1CC0"/>
    <w:rsid w:val="00EC20F3"/>
    <w:rsid w:val="00EC2152"/>
    <w:rsid w:val="00EC27C4"/>
    <w:rsid w:val="00EC2D3C"/>
    <w:rsid w:val="00EC2D8E"/>
    <w:rsid w:val="00EC2DDC"/>
    <w:rsid w:val="00EC30FA"/>
    <w:rsid w:val="00EC3216"/>
    <w:rsid w:val="00EC3233"/>
    <w:rsid w:val="00EC339C"/>
    <w:rsid w:val="00EC33B0"/>
    <w:rsid w:val="00EC369F"/>
    <w:rsid w:val="00EC3769"/>
    <w:rsid w:val="00EC391C"/>
    <w:rsid w:val="00EC3E2A"/>
    <w:rsid w:val="00EC3F81"/>
    <w:rsid w:val="00EC45A5"/>
    <w:rsid w:val="00EC46BD"/>
    <w:rsid w:val="00EC48D2"/>
    <w:rsid w:val="00EC4AFE"/>
    <w:rsid w:val="00EC4B87"/>
    <w:rsid w:val="00EC4CAF"/>
    <w:rsid w:val="00EC4F6C"/>
    <w:rsid w:val="00EC5101"/>
    <w:rsid w:val="00EC5318"/>
    <w:rsid w:val="00EC54FD"/>
    <w:rsid w:val="00EC5527"/>
    <w:rsid w:val="00EC5CFF"/>
    <w:rsid w:val="00EC62B8"/>
    <w:rsid w:val="00EC6778"/>
    <w:rsid w:val="00EC70E2"/>
    <w:rsid w:val="00EC70E4"/>
    <w:rsid w:val="00EC752D"/>
    <w:rsid w:val="00EC766A"/>
    <w:rsid w:val="00EC779D"/>
    <w:rsid w:val="00EC7818"/>
    <w:rsid w:val="00EC7ACD"/>
    <w:rsid w:val="00EC7B90"/>
    <w:rsid w:val="00EC7D9A"/>
    <w:rsid w:val="00EC7E7A"/>
    <w:rsid w:val="00EC7F99"/>
    <w:rsid w:val="00ED0916"/>
    <w:rsid w:val="00ED0B0D"/>
    <w:rsid w:val="00ED0B54"/>
    <w:rsid w:val="00ED0CA2"/>
    <w:rsid w:val="00ED0CA7"/>
    <w:rsid w:val="00ED0EB2"/>
    <w:rsid w:val="00ED1370"/>
    <w:rsid w:val="00ED2028"/>
    <w:rsid w:val="00ED20A3"/>
    <w:rsid w:val="00ED20A8"/>
    <w:rsid w:val="00ED20D9"/>
    <w:rsid w:val="00ED2363"/>
    <w:rsid w:val="00ED249E"/>
    <w:rsid w:val="00ED24BD"/>
    <w:rsid w:val="00ED2AEF"/>
    <w:rsid w:val="00ED2D66"/>
    <w:rsid w:val="00ED3264"/>
    <w:rsid w:val="00ED3538"/>
    <w:rsid w:val="00ED371B"/>
    <w:rsid w:val="00ED37E5"/>
    <w:rsid w:val="00ED3834"/>
    <w:rsid w:val="00ED38AE"/>
    <w:rsid w:val="00ED3B35"/>
    <w:rsid w:val="00ED4193"/>
    <w:rsid w:val="00ED456F"/>
    <w:rsid w:val="00ED4BD8"/>
    <w:rsid w:val="00ED4CD4"/>
    <w:rsid w:val="00ED515A"/>
    <w:rsid w:val="00ED53B1"/>
    <w:rsid w:val="00ED5524"/>
    <w:rsid w:val="00ED55F9"/>
    <w:rsid w:val="00ED5A43"/>
    <w:rsid w:val="00ED5A62"/>
    <w:rsid w:val="00ED5B2C"/>
    <w:rsid w:val="00ED5B73"/>
    <w:rsid w:val="00ED5C43"/>
    <w:rsid w:val="00ED5E81"/>
    <w:rsid w:val="00ED6057"/>
    <w:rsid w:val="00ED69BE"/>
    <w:rsid w:val="00ED6BEA"/>
    <w:rsid w:val="00ED6C5E"/>
    <w:rsid w:val="00ED6E48"/>
    <w:rsid w:val="00ED708D"/>
    <w:rsid w:val="00ED7287"/>
    <w:rsid w:val="00ED7622"/>
    <w:rsid w:val="00ED78B4"/>
    <w:rsid w:val="00EE00C2"/>
    <w:rsid w:val="00EE06EF"/>
    <w:rsid w:val="00EE0D5F"/>
    <w:rsid w:val="00EE12E5"/>
    <w:rsid w:val="00EE1700"/>
    <w:rsid w:val="00EE181D"/>
    <w:rsid w:val="00EE254B"/>
    <w:rsid w:val="00EE27E3"/>
    <w:rsid w:val="00EE2BD7"/>
    <w:rsid w:val="00EE2DBA"/>
    <w:rsid w:val="00EE2E33"/>
    <w:rsid w:val="00EE2E3D"/>
    <w:rsid w:val="00EE3808"/>
    <w:rsid w:val="00EE3973"/>
    <w:rsid w:val="00EE3B10"/>
    <w:rsid w:val="00EE3C86"/>
    <w:rsid w:val="00EE3D88"/>
    <w:rsid w:val="00EE3DB0"/>
    <w:rsid w:val="00EE3F93"/>
    <w:rsid w:val="00EE4405"/>
    <w:rsid w:val="00EE486E"/>
    <w:rsid w:val="00EE49D3"/>
    <w:rsid w:val="00EE4AE8"/>
    <w:rsid w:val="00EE4DCE"/>
    <w:rsid w:val="00EE4FEE"/>
    <w:rsid w:val="00EE5010"/>
    <w:rsid w:val="00EE52A0"/>
    <w:rsid w:val="00EE545F"/>
    <w:rsid w:val="00EE5753"/>
    <w:rsid w:val="00EE5F4E"/>
    <w:rsid w:val="00EE6122"/>
    <w:rsid w:val="00EE6EFF"/>
    <w:rsid w:val="00EE6F7B"/>
    <w:rsid w:val="00EE7AE6"/>
    <w:rsid w:val="00EE7BA7"/>
    <w:rsid w:val="00EE7BE5"/>
    <w:rsid w:val="00EE7BEC"/>
    <w:rsid w:val="00EE7BF7"/>
    <w:rsid w:val="00EF02B7"/>
    <w:rsid w:val="00EF02DA"/>
    <w:rsid w:val="00EF0704"/>
    <w:rsid w:val="00EF089D"/>
    <w:rsid w:val="00EF096E"/>
    <w:rsid w:val="00EF1382"/>
    <w:rsid w:val="00EF188A"/>
    <w:rsid w:val="00EF19D4"/>
    <w:rsid w:val="00EF1E07"/>
    <w:rsid w:val="00EF1EFC"/>
    <w:rsid w:val="00EF2005"/>
    <w:rsid w:val="00EF2147"/>
    <w:rsid w:val="00EF2228"/>
    <w:rsid w:val="00EF24E1"/>
    <w:rsid w:val="00EF271E"/>
    <w:rsid w:val="00EF29B6"/>
    <w:rsid w:val="00EF3458"/>
    <w:rsid w:val="00EF34B2"/>
    <w:rsid w:val="00EF35C7"/>
    <w:rsid w:val="00EF3700"/>
    <w:rsid w:val="00EF3787"/>
    <w:rsid w:val="00EF37C9"/>
    <w:rsid w:val="00EF3A16"/>
    <w:rsid w:val="00EF3BB8"/>
    <w:rsid w:val="00EF3BCA"/>
    <w:rsid w:val="00EF3D0F"/>
    <w:rsid w:val="00EF3D24"/>
    <w:rsid w:val="00EF3DB3"/>
    <w:rsid w:val="00EF4635"/>
    <w:rsid w:val="00EF47CE"/>
    <w:rsid w:val="00EF4A9F"/>
    <w:rsid w:val="00EF4B98"/>
    <w:rsid w:val="00EF4F5D"/>
    <w:rsid w:val="00EF5061"/>
    <w:rsid w:val="00EF522B"/>
    <w:rsid w:val="00EF54ED"/>
    <w:rsid w:val="00EF56D1"/>
    <w:rsid w:val="00EF5750"/>
    <w:rsid w:val="00EF59D2"/>
    <w:rsid w:val="00EF5A5C"/>
    <w:rsid w:val="00EF5A62"/>
    <w:rsid w:val="00EF5A81"/>
    <w:rsid w:val="00EF5BD9"/>
    <w:rsid w:val="00EF5EFE"/>
    <w:rsid w:val="00EF5F11"/>
    <w:rsid w:val="00EF62F7"/>
    <w:rsid w:val="00EF6991"/>
    <w:rsid w:val="00EF6C60"/>
    <w:rsid w:val="00EF6DF9"/>
    <w:rsid w:val="00EF6EEE"/>
    <w:rsid w:val="00EF70C1"/>
    <w:rsid w:val="00EF7152"/>
    <w:rsid w:val="00EF744B"/>
    <w:rsid w:val="00EF74DF"/>
    <w:rsid w:val="00EF77F7"/>
    <w:rsid w:val="00EF7D22"/>
    <w:rsid w:val="00EF7F01"/>
    <w:rsid w:val="00F0032E"/>
    <w:rsid w:val="00F0075A"/>
    <w:rsid w:val="00F008F0"/>
    <w:rsid w:val="00F009A7"/>
    <w:rsid w:val="00F011B6"/>
    <w:rsid w:val="00F0149A"/>
    <w:rsid w:val="00F015D1"/>
    <w:rsid w:val="00F01730"/>
    <w:rsid w:val="00F01B2D"/>
    <w:rsid w:val="00F01F0F"/>
    <w:rsid w:val="00F022C1"/>
    <w:rsid w:val="00F02F52"/>
    <w:rsid w:val="00F02FAE"/>
    <w:rsid w:val="00F0348F"/>
    <w:rsid w:val="00F036B3"/>
    <w:rsid w:val="00F03701"/>
    <w:rsid w:val="00F0396D"/>
    <w:rsid w:val="00F03EF8"/>
    <w:rsid w:val="00F042B2"/>
    <w:rsid w:val="00F042E8"/>
    <w:rsid w:val="00F0433B"/>
    <w:rsid w:val="00F045E5"/>
    <w:rsid w:val="00F04BF3"/>
    <w:rsid w:val="00F05464"/>
    <w:rsid w:val="00F0549F"/>
    <w:rsid w:val="00F0562F"/>
    <w:rsid w:val="00F057FA"/>
    <w:rsid w:val="00F05A0A"/>
    <w:rsid w:val="00F05D38"/>
    <w:rsid w:val="00F05EFB"/>
    <w:rsid w:val="00F05F2F"/>
    <w:rsid w:val="00F0653C"/>
    <w:rsid w:val="00F06C9E"/>
    <w:rsid w:val="00F06DCB"/>
    <w:rsid w:val="00F06EBD"/>
    <w:rsid w:val="00F06EC6"/>
    <w:rsid w:val="00F07282"/>
    <w:rsid w:val="00F072B2"/>
    <w:rsid w:val="00F0781E"/>
    <w:rsid w:val="00F07BCA"/>
    <w:rsid w:val="00F07D76"/>
    <w:rsid w:val="00F10769"/>
    <w:rsid w:val="00F10840"/>
    <w:rsid w:val="00F109DB"/>
    <w:rsid w:val="00F109DD"/>
    <w:rsid w:val="00F109E3"/>
    <w:rsid w:val="00F112E0"/>
    <w:rsid w:val="00F11391"/>
    <w:rsid w:val="00F11BA4"/>
    <w:rsid w:val="00F11C69"/>
    <w:rsid w:val="00F1226B"/>
    <w:rsid w:val="00F12B7C"/>
    <w:rsid w:val="00F12BAB"/>
    <w:rsid w:val="00F12DBB"/>
    <w:rsid w:val="00F130E8"/>
    <w:rsid w:val="00F1326D"/>
    <w:rsid w:val="00F132FD"/>
    <w:rsid w:val="00F13325"/>
    <w:rsid w:val="00F1398C"/>
    <w:rsid w:val="00F13AD1"/>
    <w:rsid w:val="00F13B3F"/>
    <w:rsid w:val="00F13C0F"/>
    <w:rsid w:val="00F13F79"/>
    <w:rsid w:val="00F140FD"/>
    <w:rsid w:val="00F14707"/>
    <w:rsid w:val="00F14717"/>
    <w:rsid w:val="00F148EB"/>
    <w:rsid w:val="00F1490C"/>
    <w:rsid w:val="00F14F3B"/>
    <w:rsid w:val="00F150B5"/>
    <w:rsid w:val="00F15B81"/>
    <w:rsid w:val="00F15D43"/>
    <w:rsid w:val="00F16685"/>
    <w:rsid w:val="00F16F40"/>
    <w:rsid w:val="00F172AA"/>
    <w:rsid w:val="00F173DF"/>
    <w:rsid w:val="00F174BA"/>
    <w:rsid w:val="00F174E9"/>
    <w:rsid w:val="00F17605"/>
    <w:rsid w:val="00F1765F"/>
    <w:rsid w:val="00F176FE"/>
    <w:rsid w:val="00F17BBC"/>
    <w:rsid w:val="00F20104"/>
    <w:rsid w:val="00F202C5"/>
    <w:rsid w:val="00F203F3"/>
    <w:rsid w:val="00F20522"/>
    <w:rsid w:val="00F20A78"/>
    <w:rsid w:val="00F20C74"/>
    <w:rsid w:val="00F20CBF"/>
    <w:rsid w:val="00F20D64"/>
    <w:rsid w:val="00F20E9A"/>
    <w:rsid w:val="00F20FA2"/>
    <w:rsid w:val="00F21181"/>
    <w:rsid w:val="00F21477"/>
    <w:rsid w:val="00F21808"/>
    <w:rsid w:val="00F21859"/>
    <w:rsid w:val="00F21E83"/>
    <w:rsid w:val="00F21FA7"/>
    <w:rsid w:val="00F223CE"/>
    <w:rsid w:val="00F224B8"/>
    <w:rsid w:val="00F2273C"/>
    <w:rsid w:val="00F22749"/>
    <w:rsid w:val="00F22833"/>
    <w:rsid w:val="00F22838"/>
    <w:rsid w:val="00F22B7D"/>
    <w:rsid w:val="00F22D05"/>
    <w:rsid w:val="00F23300"/>
    <w:rsid w:val="00F23781"/>
    <w:rsid w:val="00F23CF8"/>
    <w:rsid w:val="00F23E2A"/>
    <w:rsid w:val="00F24654"/>
    <w:rsid w:val="00F248F4"/>
    <w:rsid w:val="00F249A7"/>
    <w:rsid w:val="00F24B20"/>
    <w:rsid w:val="00F25269"/>
    <w:rsid w:val="00F253AA"/>
    <w:rsid w:val="00F25AEC"/>
    <w:rsid w:val="00F25C71"/>
    <w:rsid w:val="00F26132"/>
    <w:rsid w:val="00F26225"/>
    <w:rsid w:val="00F26372"/>
    <w:rsid w:val="00F26592"/>
    <w:rsid w:val="00F26B96"/>
    <w:rsid w:val="00F26BD6"/>
    <w:rsid w:val="00F26EC3"/>
    <w:rsid w:val="00F276CC"/>
    <w:rsid w:val="00F2770E"/>
    <w:rsid w:val="00F301CD"/>
    <w:rsid w:val="00F3022F"/>
    <w:rsid w:val="00F3035E"/>
    <w:rsid w:val="00F305E8"/>
    <w:rsid w:val="00F3069C"/>
    <w:rsid w:val="00F30B21"/>
    <w:rsid w:val="00F314B3"/>
    <w:rsid w:val="00F31AD0"/>
    <w:rsid w:val="00F31DD0"/>
    <w:rsid w:val="00F321CE"/>
    <w:rsid w:val="00F32406"/>
    <w:rsid w:val="00F3249A"/>
    <w:rsid w:val="00F325F2"/>
    <w:rsid w:val="00F32779"/>
    <w:rsid w:val="00F3288B"/>
    <w:rsid w:val="00F32964"/>
    <w:rsid w:val="00F32A40"/>
    <w:rsid w:val="00F33732"/>
    <w:rsid w:val="00F338B8"/>
    <w:rsid w:val="00F338F4"/>
    <w:rsid w:val="00F33C10"/>
    <w:rsid w:val="00F33CB3"/>
    <w:rsid w:val="00F33F6D"/>
    <w:rsid w:val="00F34083"/>
    <w:rsid w:val="00F346B0"/>
    <w:rsid w:val="00F34B8C"/>
    <w:rsid w:val="00F34E05"/>
    <w:rsid w:val="00F351F4"/>
    <w:rsid w:val="00F3535A"/>
    <w:rsid w:val="00F35651"/>
    <w:rsid w:val="00F3578D"/>
    <w:rsid w:val="00F3596F"/>
    <w:rsid w:val="00F35B32"/>
    <w:rsid w:val="00F35EAA"/>
    <w:rsid w:val="00F36205"/>
    <w:rsid w:val="00F36252"/>
    <w:rsid w:val="00F365E1"/>
    <w:rsid w:val="00F367F5"/>
    <w:rsid w:val="00F3699F"/>
    <w:rsid w:val="00F36DEE"/>
    <w:rsid w:val="00F36E33"/>
    <w:rsid w:val="00F3704D"/>
    <w:rsid w:val="00F37826"/>
    <w:rsid w:val="00F3786F"/>
    <w:rsid w:val="00F37A46"/>
    <w:rsid w:val="00F37E73"/>
    <w:rsid w:val="00F37F75"/>
    <w:rsid w:val="00F40046"/>
    <w:rsid w:val="00F4019B"/>
    <w:rsid w:val="00F401B2"/>
    <w:rsid w:val="00F405C2"/>
    <w:rsid w:val="00F41299"/>
    <w:rsid w:val="00F412F5"/>
    <w:rsid w:val="00F412FA"/>
    <w:rsid w:val="00F41C1A"/>
    <w:rsid w:val="00F41F62"/>
    <w:rsid w:val="00F420E1"/>
    <w:rsid w:val="00F42831"/>
    <w:rsid w:val="00F4321F"/>
    <w:rsid w:val="00F4355E"/>
    <w:rsid w:val="00F438AE"/>
    <w:rsid w:val="00F43D44"/>
    <w:rsid w:val="00F43EB4"/>
    <w:rsid w:val="00F4443D"/>
    <w:rsid w:val="00F444EC"/>
    <w:rsid w:val="00F445CD"/>
    <w:rsid w:val="00F447CE"/>
    <w:rsid w:val="00F448CB"/>
    <w:rsid w:val="00F448D6"/>
    <w:rsid w:val="00F44CA6"/>
    <w:rsid w:val="00F453DB"/>
    <w:rsid w:val="00F456B4"/>
    <w:rsid w:val="00F45742"/>
    <w:rsid w:val="00F45849"/>
    <w:rsid w:val="00F45CB6"/>
    <w:rsid w:val="00F4629D"/>
    <w:rsid w:val="00F462EA"/>
    <w:rsid w:val="00F463DA"/>
    <w:rsid w:val="00F46A19"/>
    <w:rsid w:val="00F46F66"/>
    <w:rsid w:val="00F46FE2"/>
    <w:rsid w:val="00F47291"/>
    <w:rsid w:val="00F4732B"/>
    <w:rsid w:val="00F47507"/>
    <w:rsid w:val="00F479C0"/>
    <w:rsid w:val="00F47B6A"/>
    <w:rsid w:val="00F50600"/>
    <w:rsid w:val="00F5065F"/>
    <w:rsid w:val="00F51114"/>
    <w:rsid w:val="00F514E9"/>
    <w:rsid w:val="00F5187E"/>
    <w:rsid w:val="00F518EE"/>
    <w:rsid w:val="00F51AF3"/>
    <w:rsid w:val="00F51EA5"/>
    <w:rsid w:val="00F51F6D"/>
    <w:rsid w:val="00F5206D"/>
    <w:rsid w:val="00F52A0C"/>
    <w:rsid w:val="00F52DDC"/>
    <w:rsid w:val="00F52F91"/>
    <w:rsid w:val="00F5311A"/>
    <w:rsid w:val="00F53870"/>
    <w:rsid w:val="00F53AA8"/>
    <w:rsid w:val="00F53D7C"/>
    <w:rsid w:val="00F53F81"/>
    <w:rsid w:val="00F54046"/>
    <w:rsid w:val="00F54232"/>
    <w:rsid w:val="00F542D9"/>
    <w:rsid w:val="00F54759"/>
    <w:rsid w:val="00F548D8"/>
    <w:rsid w:val="00F55101"/>
    <w:rsid w:val="00F552A2"/>
    <w:rsid w:val="00F556EB"/>
    <w:rsid w:val="00F55DC9"/>
    <w:rsid w:val="00F55E11"/>
    <w:rsid w:val="00F56230"/>
    <w:rsid w:val="00F569D0"/>
    <w:rsid w:val="00F56F16"/>
    <w:rsid w:val="00F56F28"/>
    <w:rsid w:val="00F6020E"/>
    <w:rsid w:val="00F6063E"/>
    <w:rsid w:val="00F60B0A"/>
    <w:rsid w:val="00F60FDA"/>
    <w:rsid w:val="00F61553"/>
    <w:rsid w:val="00F61567"/>
    <w:rsid w:val="00F615A6"/>
    <w:rsid w:val="00F6168F"/>
    <w:rsid w:val="00F6189B"/>
    <w:rsid w:val="00F619D8"/>
    <w:rsid w:val="00F61B01"/>
    <w:rsid w:val="00F61D1C"/>
    <w:rsid w:val="00F620BD"/>
    <w:rsid w:val="00F62339"/>
    <w:rsid w:val="00F62485"/>
    <w:rsid w:val="00F628F7"/>
    <w:rsid w:val="00F6365E"/>
    <w:rsid w:val="00F636C9"/>
    <w:rsid w:val="00F64430"/>
    <w:rsid w:val="00F64B78"/>
    <w:rsid w:val="00F64BA2"/>
    <w:rsid w:val="00F64E46"/>
    <w:rsid w:val="00F64EDE"/>
    <w:rsid w:val="00F652CF"/>
    <w:rsid w:val="00F65373"/>
    <w:rsid w:val="00F6542E"/>
    <w:rsid w:val="00F6592E"/>
    <w:rsid w:val="00F65BAD"/>
    <w:rsid w:val="00F66836"/>
    <w:rsid w:val="00F66931"/>
    <w:rsid w:val="00F66BA3"/>
    <w:rsid w:val="00F66BA8"/>
    <w:rsid w:val="00F66ED2"/>
    <w:rsid w:val="00F672CB"/>
    <w:rsid w:val="00F6744A"/>
    <w:rsid w:val="00F677AC"/>
    <w:rsid w:val="00F678F8"/>
    <w:rsid w:val="00F70655"/>
    <w:rsid w:val="00F70747"/>
    <w:rsid w:val="00F70E8E"/>
    <w:rsid w:val="00F70E96"/>
    <w:rsid w:val="00F710AC"/>
    <w:rsid w:val="00F71428"/>
    <w:rsid w:val="00F7144A"/>
    <w:rsid w:val="00F716B3"/>
    <w:rsid w:val="00F71832"/>
    <w:rsid w:val="00F719D6"/>
    <w:rsid w:val="00F71C53"/>
    <w:rsid w:val="00F71E05"/>
    <w:rsid w:val="00F71E83"/>
    <w:rsid w:val="00F721CA"/>
    <w:rsid w:val="00F725C4"/>
    <w:rsid w:val="00F72685"/>
    <w:rsid w:val="00F727AB"/>
    <w:rsid w:val="00F72CCF"/>
    <w:rsid w:val="00F72EA0"/>
    <w:rsid w:val="00F72F73"/>
    <w:rsid w:val="00F737EF"/>
    <w:rsid w:val="00F73937"/>
    <w:rsid w:val="00F73A22"/>
    <w:rsid w:val="00F73A7F"/>
    <w:rsid w:val="00F73D74"/>
    <w:rsid w:val="00F7440F"/>
    <w:rsid w:val="00F745F4"/>
    <w:rsid w:val="00F74D0C"/>
    <w:rsid w:val="00F74FF0"/>
    <w:rsid w:val="00F75065"/>
    <w:rsid w:val="00F7530B"/>
    <w:rsid w:val="00F7590E"/>
    <w:rsid w:val="00F75D11"/>
    <w:rsid w:val="00F76177"/>
    <w:rsid w:val="00F7631D"/>
    <w:rsid w:val="00F76AB5"/>
    <w:rsid w:val="00F7745A"/>
    <w:rsid w:val="00F778AE"/>
    <w:rsid w:val="00F77CF2"/>
    <w:rsid w:val="00F77D6D"/>
    <w:rsid w:val="00F80404"/>
    <w:rsid w:val="00F80572"/>
    <w:rsid w:val="00F80880"/>
    <w:rsid w:val="00F80EBD"/>
    <w:rsid w:val="00F80ECF"/>
    <w:rsid w:val="00F811C0"/>
    <w:rsid w:val="00F81287"/>
    <w:rsid w:val="00F81523"/>
    <w:rsid w:val="00F81585"/>
    <w:rsid w:val="00F815F8"/>
    <w:rsid w:val="00F8161A"/>
    <w:rsid w:val="00F816A6"/>
    <w:rsid w:val="00F819FC"/>
    <w:rsid w:val="00F81AFA"/>
    <w:rsid w:val="00F824F7"/>
    <w:rsid w:val="00F82AB3"/>
    <w:rsid w:val="00F83621"/>
    <w:rsid w:val="00F842E4"/>
    <w:rsid w:val="00F8462A"/>
    <w:rsid w:val="00F848CC"/>
    <w:rsid w:val="00F84CC7"/>
    <w:rsid w:val="00F852D2"/>
    <w:rsid w:val="00F85538"/>
    <w:rsid w:val="00F8584E"/>
    <w:rsid w:val="00F85CC3"/>
    <w:rsid w:val="00F8676D"/>
    <w:rsid w:val="00F87534"/>
    <w:rsid w:val="00F87630"/>
    <w:rsid w:val="00F87659"/>
    <w:rsid w:val="00F877E1"/>
    <w:rsid w:val="00F878DD"/>
    <w:rsid w:val="00F87D71"/>
    <w:rsid w:val="00F87F4E"/>
    <w:rsid w:val="00F90124"/>
    <w:rsid w:val="00F9081F"/>
    <w:rsid w:val="00F90A21"/>
    <w:rsid w:val="00F90A54"/>
    <w:rsid w:val="00F90D80"/>
    <w:rsid w:val="00F90E97"/>
    <w:rsid w:val="00F911DB"/>
    <w:rsid w:val="00F9120E"/>
    <w:rsid w:val="00F91416"/>
    <w:rsid w:val="00F920C6"/>
    <w:rsid w:val="00F92513"/>
    <w:rsid w:val="00F9276A"/>
    <w:rsid w:val="00F92A18"/>
    <w:rsid w:val="00F92A29"/>
    <w:rsid w:val="00F92EE3"/>
    <w:rsid w:val="00F9322E"/>
    <w:rsid w:val="00F935F0"/>
    <w:rsid w:val="00F93B45"/>
    <w:rsid w:val="00F93B52"/>
    <w:rsid w:val="00F93B94"/>
    <w:rsid w:val="00F9401E"/>
    <w:rsid w:val="00F9467F"/>
    <w:rsid w:val="00F949FB"/>
    <w:rsid w:val="00F94E43"/>
    <w:rsid w:val="00F94F3A"/>
    <w:rsid w:val="00F9524B"/>
    <w:rsid w:val="00F952D0"/>
    <w:rsid w:val="00F95382"/>
    <w:rsid w:val="00F95387"/>
    <w:rsid w:val="00F953F1"/>
    <w:rsid w:val="00F95AA9"/>
    <w:rsid w:val="00F95CC4"/>
    <w:rsid w:val="00F96304"/>
    <w:rsid w:val="00F963C4"/>
    <w:rsid w:val="00F964B8"/>
    <w:rsid w:val="00F96514"/>
    <w:rsid w:val="00F96701"/>
    <w:rsid w:val="00F968E0"/>
    <w:rsid w:val="00F96A34"/>
    <w:rsid w:val="00F972CC"/>
    <w:rsid w:val="00F97339"/>
    <w:rsid w:val="00F973D5"/>
    <w:rsid w:val="00F97A89"/>
    <w:rsid w:val="00F97C4E"/>
    <w:rsid w:val="00F97C55"/>
    <w:rsid w:val="00F97D0D"/>
    <w:rsid w:val="00FA001E"/>
    <w:rsid w:val="00FA02F1"/>
    <w:rsid w:val="00FA0438"/>
    <w:rsid w:val="00FA05B1"/>
    <w:rsid w:val="00FA05F3"/>
    <w:rsid w:val="00FA0C7F"/>
    <w:rsid w:val="00FA107E"/>
    <w:rsid w:val="00FA10A8"/>
    <w:rsid w:val="00FA1246"/>
    <w:rsid w:val="00FA1260"/>
    <w:rsid w:val="00FA1660"/>
    <w:rsid w:val="00FA1BA2"/>
    <w:rsid w:val="00FA1E8E"/>
    <w:rsid w:val="00FA223A"/>
    <w:rsid w:val="00FA23D0"/>
    <w:rsid w:val="00FA2634"/>
    <w:rsid w:val="00FA26D7"/>
    <w:rsid w:val="00FA2978"/>
    <w:rsid w:val="00FA2FAF"/>
    <w:rsid w:val="00FA2FF7"/>
    <w:rsid w:val="00FA3198"/>
    <w:rsid w:val="00FA343E"/>
    <w:rsid w:val="00FA35E5"/>
    <w:rsid w:val="00FA442A"/>
    <w:rsid w:val="00FA4677"/>
    <w:rsid w:val="00FA4918"/>
    <w:rsid w:val="00FA4E85"/>
    <w:rsid w:val="00FA4E99"/>
    <w:rsid w:val="00FA5532"/>
    <w:rsid w:val="00FA55DD"/>
    <w:rsid w:val="00FA5711"/>
    <w:rsid w:val="00FA5719"/>
    <w:rsid w:val="00FA5A8E"/>
    <w:rsid w:val="00FA5CEC"/>
    <w:rsid w:val="00FA5E09"/>
    <w:rsid w:val="00FA5F0A"/>
    <w:rsid w:val="00FA5FAD"/>
    <w:rsid w:val="00FA60E1"/>
    <w:rsid w:val="00FA618D"/>
    <w:rsid w:val="00FA61F6"/>
    <w:rsid w:val="00FA6413"/>
    <w:rsid w:val="00FA66DD"/>
    <w:rsid w:val="00FA697D"/>
    <w:rsid w:val="00FA69D5"/>
    <w:rsid w:val="00FA6A8C"/>
    <w:rsid w:val="00FA72AC"/>
    <w:rsid w:val="00FA74C0"/>
    <w:rsid w:val="00FA7506"/>
    <w:rsid w:val="00FA7911"/>
    <w:rsid w:val="00FA7BED"/>
    <w:rsid w:val="00FB03E8"/>
    <w:rsid w:val="00FB090C"/>
    <w:rsid w:val="00FB0A40"/>
    <w:rsid w:val="00FB0EC4"/>
    <w:rsid w:val="00FB0ED1"/>
    <w:rsid w:val="00FB10E4"/>
    <w:rsid w:val="00FB147A"/>
    <w:rsid w:val="00FB14B4"/>
    <w:rsid w:val="00FB16F5"/>
    <w:rsid w:val="00FB185D"/>
    <w:rsid w:val="00FB1EBF"/>
    <w:rsid w:val="00FB2232"/>
    <w:rsid w:val="00FB245D"/>
    <w:rsid w:val="00FB259B"/>
    <w:rsid w:val="00FB2A03"/>
    <w:rsid w:val="00FB2F27"/>
    <w:rsid w:val="00FB37AB"/>
    <w:rsid w:val="00FB40A5"/>
    <w:rsid w:val="00FB432F"/>
    <w:rsid w:val="00FB48DD"/>
    <w:rsid w:val="00FB4A62"/>
    <w:rsid w:val="00FB55CF"/>
    <w:rsid w:val="00FB5882"/>
    <w:rsid w:val="00FB603F"/>
    <w:rsid w:val="00FB60B1"/>
    <w:rsid w:val="00FB62D3"/>
    <w:rsid w:val="00FB6329"/>
    <w:rsid w:val="00FB638F"/>
    <w:rsid w:val="00FB66FD"/>
    <w:rsid w:val="00FB6AB8"/>
    <w:rsid w:val="00FB6B24"/>
    <w:rsid w:val="00FB6C45"/>
    <w:rsid w:val="00FB71F0"/>
    <w:rsid w:val="00FB739A"/>
    <w:rsid w:val="00FB753B"/>
    <w:rsid w:val="00FB7581"/>
    <w:rsid w:val="00FB76FA"/>
    <w:rsid w:val="00FB78E7"/>
    <w:rsid w:val="00FB7C35"/>
    <w:rsid w:val="00FB7D11"/>
    <w:rsid w:val="00FB7F82"/>
    <w:rsid w:val="00FC0360"/>
    <w:rsid w:val="00FC08C8"/>
    <w:rsid w:val="00FC0B22"/>
    <w:rsid w:val="00FC0C13"/>
    <w:rsid w:val="00FC0DD2"/>
    <w:rsid w:val="00FC1146"/>
    <w:rsid w:val="00FC1557"/>
    <w:rsid w:val="00FC1697"/>
    <w:rsid w:val="00FC1D8E"/>
    <w:rsid w:val="00FC1E27"/>
    <w:rsid w:val="00FC1E6B"/>
    <w:rsid w:val="00FC1FCC"/>
    <w:rsid w:val="00FC26CB"/>
    <w:rsid w:val="00FC2899"/>
    <w:rsid w:val="00FC28C1"/>
    <w:rsid w:val="00FC2932"/>
    <w:rsid w:val="00FC2971"/>
    <w:rsid w:val="00FC2AC7"/>
    <w:rsid w:val="00FC2D2F"/>
    <w:rsid w:val="00FC2F8D"/>
    <w:rsid w:val="00FC3027"/>
    <w:rsid w:val="00FC32EB"/>
    <w:rsid w:val="00FC3377"/>
    <w:rsid w:val="00FC33DA"/>
    <w:rsid w:val="00FC351F"/>
    <w:rsid w:val="00FC3808"/>
    <w:rsid w:val="00FC3A1B"/>
    <w:rsid w:val="00FC3EED"/>
    <w:rsid w:val="00FC406F"/>
    <w:rsid w:val="00FC4845"/>
    <w:rsid w:val="00FC4A50"/>
    <w:rsid w:val="00FC4BEA"/>
    <w:rsid w:val="00FC50F3"/>
    <w:rsid w:val="00FC538F"/>
    <w:rsid w:val="00FC5398"/>
    <w:rsid w:val="00FC54B5"/>
    <w:rsid w:val="00FC55E8"/>
    <w:rsid w:val="00FC58EF"/>
    <w:rsid w:val="00FC58F3"/>
    <w:rsid w:val="00FC5D77"/>
    <w:rsid w:val="00FC5F24"/>
    <w:rsid w:val="00FC5F83"/>
    <w:rsid w:val="00FC600C"/>
    <w:rsid w:val="00FC6465"/>
    <w:rsid w:val="00FC6927"/>
    <w:rsid w:val="00FC6A72"/>
    <w:rsid w:val="00FC6B2A"/>
    <w:rsid w:val="00FC6BC1"/>
    <w:rsid w:val="00FC6F44"/>
    <w:rsid w:val="00FC703F"/>
    <w:rsid w:val="00FC783F"/>
    <w:rsid w:val="00FC7C16"/>
    <w:rsid w:val="00FC7CA3"/>
    <w:rsid w:val="00FC7FA1"/>
    <w:rsid w:val="00FD0224"/>
    <w:rsid w:val="00FD05BF"/>
    <w:rsid w:val="00FD0735"/>
    <w:rsid w:val="00FD1036"/>
    <w:rsid w:val="00FD10F1"/>
    <w:rsid w:val="00FD123A"/>
    <w:rsid w:val="00FD12DD"/>
    <w:rsid w:val="00FD1885"/>
    <w:rsid w:val="00FD19B7"/>
    <w:rsid w:val="00FD1E93"/>
    <w:rsid w:val="00FD1FAC"/>
    <w:rsid w:val="00FD22A5"/>
    <w:rsid w:val="00FD235E"/>
    <w:rsid w:val="00FD25C6"/>
    <w:rsid w:val="00FD29BD"/>
    <w:rsid w:val="00FD2AA0"/>
    <w:rsid w:val="00FD321E"/>
    <w:rsid w:val="00FD33E1"/>
    <w:rsid w:val="00FD38D2"/>
    <w:rsid w:val="00FD3902"/>
    <w:rsid w:val="00FD4155"/>
    <w:rsid w:val="00FD473B"/>
    <w:rsid w:val="00FD4743"/>
    <w:rsid w:val="00FD48A8"/>
    <w:rsid w:val="00FD4A38"/>
    <w:rsid w:val="00FD4D9A"/>
    <w:rsid w:val="00FD4FAB"/>
    <w:rsid w:val="00FD51EB"/>
    <w:rsid w:val="00FD5540"/>
    <w:rsid w:val="00FD5A03"/>
    <w:rsid w:val="00FD5A3F"/>
    <w:rsid w:val="00FD5CA1"/>
    <w:rsid w:val="00FD5E07"/>
    <w:rsid w:val="00FD628B"/>
    <w:rsid w:val="00FD648C"/>
    <w:rsid w:val="00FD6C23"/>
    <w:rsid w:val="00FD6DCC"/>
    <w:rsid w:val="00FD6DE5"/>
    <w:rsid w:val="00FD709B"/>
    <w:rsid w:val="00FD71E3"/>
    <w:rsid w:val="00FD727F"/>
    <w:rsid w:val="00FD74F1"/>
    <w:rsid w:val="00FD7C18"/>
    <w:rsid w:val="00FE000A"/>
    <w:rsid w:val="00FE00FD"/>
    <w:rsid w:val="00FE044C"/>
    <w:rsid w:val="00FE0490"/>
    <w:rsid w:val="00FE05E1"/>
    <w:rsid w:val="00FE0760"/>
    <w:rsid w:val="00FE0BCF"/>
    <w:rsid w:val="00FE0BE4"/>
    <w:rsid w:val="00FE0C99"/>
    <w:rsid w:val="00FE0CE5"/>
    <w:rsid w:val="00FE13A6"/>
    <w:rsid w:val="00FE180B"/>
    <w:rsid w:val="00FE1ACE"/>
    <w:rsid w:val="00FE1DD1"/>
    <w:rsid w:val="00FE1E01"/>
    <w:rsid w:val="00FE1FF0"/>
    <w:rsid w:val="00FE2341"/>
    <w:rsid w:val="00FE2461"/>
    <w:rsid w:val="00FE28F8"/>
    <w:rsid w:val="00FE2AF6"/>
    <w:rsid w:val="00FE2C37"/>
    <w:rsid w:val="00FE2E7E"/>
    <w:rsid w:val="00FE2ECE"/>
    <w:rsid w:val="00FE318B"/>
    <w:rsid w:val="00FE3260"/>
    <w:rsid w:val="00FE35F8"/>
    <w:rsid w:val="00FE3A3E"/>
    <w:rsid w:val="00FE3ACA"/>
    <w:rsid w:val="00FE3D2A"/>
    <w:rsid w:val="00FE3E0B"/>
    <w:rsid w:val="00FE3FE3"/>
    <w:rsid w:val="00FE3FF4"/>
    <w:rsid w:val="00FE434E"/>
    <w:rsid w:val="00FE4766"/>
    <w:rsid w:val="00FE4A85"/>
    <w:rsid w:val="00FE50CA"/>
    <w:rsid w:val="00FE5567"/>
    <w:rsid w:val="00FE58CF"/>
    <w:rsid w:val="00FE5A1F"/>
    <w:rsid w:val="00FE5B0A"/>
    <w:rsid w:val="00FE5B35"/>
    <w:rsid w:val="00FE5B5E"/>
    <w:rsid w:val="00FE5BB4"/>
    <w:rsid w:val="00FE5C17"/>
    <w:rsid w:val="00FE5EE3"/>
    <w:rsid w:val="00FE5F2B"/>
    <w:rsid w:val="00FE6148"/>
    <w:rsid w:val="00FE6175"/>
    <w:rsid w:val="00FE6257"/>
    <w:rsid w:val="00FE681B"/>
    <w:rsid w:val="00FE746F"/>
    <w:rsid w:val="00FE7540"/>
    <w:rsid w:val="00FE7669"/>
    <w:rsid w:val="00FE7B61"/>
    <w:rsid w:val="00FE7B82"/>
    <w:rsid w:val="00FF0402"/>
    <w:rsid w:val="00FF0C86"/>
    <w:rsid w:val="00FF0F4D"/>
    <w:rsid w:val="00FF16D9"/>
    <w:rsid w:val="00FF18ED"/>
    <w:rsid w:val="00FF1FE7"/>
    <w:rsid w:val="00FF288C"/>
    <w:rsid w:val="00FF326C"/>
    <w:rsid w:val="00FF3C08"/>
    <w:rsid w:val="00FF43B6"/>
    <w:rsid w:val="00FF485F"/>
    <w:rsid w:val="00FF4BBF"/>
    <w:rsid w:val="00FF4BFF"/>
    <w:rsid w:val="00FF4C19"/>
    <w:rsid w:val="00FF4E34"/>
    <w:rsid w:val="00FF531F"/>
    <w:rsid w:val="00FF5472"/>
    <w:rsid w:val="00FF5899"/>
    <w:rsid w:val="00FF623D"/>
    <w:rsid w:val="00FF64EA"/>
    <w:rsid w:val="00FF662F"/>
    <w:rsid w:val="00FF6D16"/>
    <w:rsid w:val="00FF6F89"/>
    <w:rsid w:val="00FF7021"/>
    <w:rsid w:val="00FF74DD"/>
    <w:rsid w:val="00FF77C1"/>
    <w:rsid w:val="00FF785D"/>
    <w:rsid w:val="00FF791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CB9A37E"/>
  <w15:chartTrackingRefBased/>
  <w15:docId w15:val="{849E2E7A-2383-41A4-9B96-1502029C9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BodyText"/>
    <w:qFormat/>
    <w:rsid w:val="00534E08"/>
    <w:pPr>
      <w:spacing w:line="360" w:lineRule="auto"/>
      <w:jc w:val="both"/>
    </w:pPr>
    <w:rPr>
      <w:sz w:val="26"/>
      <w:szCs w:val="24"/>
      <w:lang w:val="vi-VN"/>
    </w:rPr>
  </w:style>
  <w:style w:type="paragraph" w:styleId="Heading1">
    <w:name w:val="heading 1"/>
    <w:aliases w:val="L1"/>
    <w:next w:val="BodyText"/>
    <w:link w:val="Heading1Char"/>
    <w:autoRedefine/>
    <w:uiPriority w:val="9"/>
    <w:qFormat/>
    <w:rsid w:val="009A4B66"/>
    <w:pPr>
      <w:keepNext/>
      <w:keepLines/>
      <w:pageBreakBefore/>
      <w:numPr>
        <w:numId w:val="13"/>
      </w:numPr>
      <w:suppressAutoHyphens/>
      <w:spacing w:before="120"/>
      <w:jc w:val="center"/>
      <w:outlineLvl w:val="0"/>
    </w:pPr>
    <w:rPr>
      <w:b/>
      <w:bCs/>
      <w:spacing w:val="-4"/>
      <w:kern w:val="32"/>
      <w:sz w:val="28"/>
      <w:szCs w:val="28"/>
    </w:rPr>
  </w:style>
  <w:style w:type="paragraph" w:styleId="Heading2">
    <w:name w:val="heading 2"/>
    <w:basedOn w:val="Heading1"/>
    <w:next w:val="BodyText"/>
    <w:link w:val="Heading2Char"/>
    <w:autoRedefine/>
    <w:uiPriority w:val="9"/>
    <w:qFormat/>
    <w:rsid w:val="006F0954"/>
    <w:pPr>
      <w:pageBreakBefore w:val="0"/>
      <w:numPr>
        <w:ilvl w:val="1"/>
      </w:numPr>
      <w:jc w:val="left"/>
      <w:outlineLvl w:val="1"/>
    </w:pPr>
    <w:rPr>
      <w:iCs/>
    </w:rPr>
  </w:style>
  <w:style w:type="paragraph" w:styleId="Heading3">
    <w:name w:val="heading 3"/>
    <w:basedOn w:val="Heading2"/>
    <w:next w:val="BodyText"/>
    <w:link w:val="Heading3Char"/>
    <w:autoRedefine/>
    <w:uiPriority w:val="9"/>
    <w:qFormat/>
    <w:rsid w:val="00283DE3"/>
    <w:pPr>
      <w:numPr>
        <w:ilvl w:val="2"/>
      </w:numPr>
      <w:spacing w:before="0"/>
      <w:outlineLvl w:val="2"/>
    </w:pPr>
    <w:rPr>
      <w:bCs w:val="0"/>
      <w:i/>
    </w:rPr>
  </w:style>
  <w:style w:type="paragraph" w:styleId="Heading40">
    <w:name w:val="heading 4"/>
    <w:basedOn w:val="Heading3"/>
    <w:next w:val="BodyText"/>
    <w:link w:val="Heading4Char"/>
    <w:uiPriority w:val="9"/>
    <w:qFormat/>
    <w:rsid w:val="00070FC1"/>
    <w:pPr>
      <w:numPr>
        <w:ilvl w:val="3"/>
      </w:numPr>
      <w:outlineLvl w:val="3"/>
    </w:pPr>
    <w:rPr>
      <w:bCs/>
    </w:rPr>
  </w:style>
  <w:style w:type="paragraph" w:styleId="Heading5">
    <w:name w:val="heading 5"/>
    <w:basedOn w:val="Heading40"/>
    <w:next w:val="BodyText"/>
    <w:link w:val="Heading5Char"/>
    <w:uiPriority w:val="9"/>
    <w:qFormat/>
    <w:rsid w:val="00780228"/>
    <w:pPr>
      <w:numPr>
        <w:ilvl w:val="0"/>
        <w:numId w:val="24"/>
      </w:numPr>
      <w:outlineLvl w:val="4"/>
    </w:pPr>
    <w:rPr>
      <w:bCs w:val="0"/>
      <w:iCs w:val="0"/>
      <w:szCs w:val="26"/>
    </w:rPr>
  </w:style>
  <w:style w:type="paragraph" w:styleId="Heading6">
    <w:name w:val="heading 6"/>
    <w:basedOn w:val="Heading5"/>
    <w:next w:val="BodyText"/>
    <w:link w:val="Heading6Char"/>
    <w:uiPriority w:val="9"/>
    <w:qFormat/>
    <w:rsid w:val="00466AB4"/>
    <w:pPr>
      <w:numPr>
        <w:ilvl w:val="5"/>
      </w:numPr>
      <w:outlineLvl w:val="5"/>
    </w:pPr>
    <w:rPr>
      <w:bCs/>
      <w:szCs w:val="22"/>
    </w:rPr>
  </w:style>
  <w:style w:type="paragraph" w:styleId="Heading7">
    <w:name w:val="heading 7"/>
    <w:basedOn w:val="Normal"/>
    <w:next w:val="Normal"/>
    <w:link w:val="Heading7Char"/>
    <w:qFormat/>
    <w:rsid w:val="008F5BD7"/>
    <w:pPr>
      <w:numPr>
        <w:ilvl w:val="6"/>
        <w:numId w:val="12"/>
      </w:numPr>
      <w:spacing w:before="240" w:after="60"/>
      <w:outlineLvl w:val="6"/>
    </w:pPr>
    <w:rPr>
      <w:rFonts w:ascii="Arial" w:hAnsi="Arial"/>
    </w:rPr>
  </w:style>
  <w:style w:type="paragraph" w:styleId="Heading8">
    <w:name w:val="heading 8"/>
    <w:basedOn w:val="Normal"/>
    <w:next w:val="Normal"/>
    <w:link w:val="Heading8Char"/>
    <w:qFormat/>
    <w:rsid w:val="008F5BD7"/>
    <w:pPr>
      <w:numPr>
        <w:ilvl w:val="7"/>
        <w:numId w:val="12"/>
      </w:numPr>
      <w:spacing w:before="240" w:after="60"/>
      <w:outlineLvl w:val="7"/>
    </w:pPr>
    <w:rPr>
      <w:rFonts w:ascii="Arial" w:hAnsi="Arial"/>
      <w:i/>
    </w:rPr>
  </w:style>
  <w:style w:type="paragraph" w:styleId="Heading9">
    <w:name w:val="heading 9"/>
    <w:basedOn w:val="Normal"/>
    <w:next w:val="Normal"/>
    <w:link w:val="Heading9Char"/>
    <w:qFormat/>
    <w:rsid w:val="008F5BD7"/>
    <w:pPr>
      <w:numPr>
        <w:ilvl w:val="8"/>
        <w:numId w:val="1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next w:val="BodyTextFirstIndent"/>
    <w:link w:val="BodyTextChar"/>
    <w:uiPriority w:val="99"/>
    <w:qFormat/>
    <w:rsid w:val="006B3229"/>
  </w:style>
  <w:style w:type="paragraph" w:styleId="BodyTextFirstIndent">
    <w:name w:val="Body Text First Indent"/>
    <w:basedOn w:val="BodyText"/>
    <w:link w:val="BodyTextFirstIndentChar"/>
    <w:rsid w:val="00C936F3"/>
    <w:pPr>
      <w:ind w:firstLine="432"/>
    </w:pPr>
  </w:style>
  <w:style w:type="character" w:customStyle="1" w:styleId="BodyTextChar">
    <w:name w:val="Body Text Char"/>
    <w:link w:val="BodyText"/>
    <w:uiPriority w:val="99"/>
    <w:rsid w:val="006B3229"/>
    <w:rPr>
      <w:sz w:val="26"/>
      <w:szCs w:val="24"/>
      <w:lang w:val="vi-VN"/>
    </w:rPr>
  </w:style>
  <w:style w:type="paragraph" w:styleId="TableofFigures">
    <w:name w:val="table of figures"/>
    <w:basedOn w:val="Normal"/>
    <w:next w:val="Normal"/>
    <w:uiPriority w:val="99"/>
    <w:rsid w:val="0035232B"/>
  </w:style>
  <w:style w:type="table" w:styleId="TableGrid">
    <w:name w:val="Table Grid"/>
    <w:basedOn w:val="TableNormal"/>
    <w:uiPriority w:val="39"/>
    <w:rsid w:val="00C37DF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autoRedefine/>
    <w:uiPriority w:val="35"/>
    <w:qFormat/>
    <w:rsid w:val="00DB3DF0"/>
    <w:pPr>
      <w:spacing w:before="120" w:after="120"/>
      <w:jc w:val="center"/>
    </w:pPr>
    <w:rPr>
      <w:bCs/>
      <w:i/>
      <w:szCs w:val="20"/>
    </w:rPr>
  </w:style>
  <w:style w:type="paragraph" w:styleId="Header">
    <w:name w:val="header"/>
    <w:basedOn w:val="Normal"/>
    <w:link w:val="HeaderChar"/>
    <w:uiPriority w:val="99"/>
    <w:rsid w:val="00B11FA3"/>
    <w:pPr>
      <w:tabs>
        <w:tab w:val="center" w:pos="4320"/>
        <w:tab w:val="right" w:pos="8640"/>
      </w:tabs>
    </w:pPr>
  </w:style>
  <w:style w:type="character" w:customStyle="1" w:styleId="HeaderChar">
    <w:name w:val="Header Char"/>
    <w:link w:val="Header"/>
    <w:uiPriority w:val="99"/>
    <w:rsid w:val="00B11FA3"/>
    <w:rPr>
      <w:szCs w:val="24"/>
      <w:lang w:val="vi-VN"/>
    </w:rPr>
  </w:style>
  <w:style w:type="paragraph" w:styleId="Footer">
    <w:name w:val="footer"/>
    <w:basedOn w:val="Normal"/>
    <w:link w:val="FooterChar"/>
    <w:uiPriority w:val="99"/>
    <w:rsid w:val="002E60F8"/>
    <w:pPr>
      <w:tabs>
        <w:tab w:val="center" w:pos="4320"/>
        <w:tab w:val="right" w:pos="8640"/>
      </w:tabs>
    </w:pPr>
  </w:style>
  <w:style w:type="character" w:customStyle="1" w:styleId="FooterChar">
    <w:name w:val="Footer Char"/>
    <w:link w:val="Footer"/>
    <w:uiPriority w:val="99"/>
    <w:rsid w:val="002E60F8"/>
    <w:rPr>
      <w:szCs w:val="24"/>
      <w:lang w:val="vi-VN"/>
    </w:rPr>
  </w:style>
  <w:style w:type="character" w:styleId="PageNumber">
    <w:name w:val="page number"/>
    <w:basedOn w:val="DefaultParagraphFont"/>
    <w:rsid w:val="00DF5A88"/>
  </w:style>
  <w:style w:type="character" w:styleId="FollowedHyperlink">
    <w:name w:val="FollowedHyperlink"/>
    <w:rsid w:val="00DF5A88"/>
    <w:rPr>
      <w:color w:val="800080"/>
      <w:u w:val="single"/>
    </w:rPr>
  </w:style>
  <w:style w:type="character" w:styleId="Hyperlink">
    <w:name w:val="Hyperlink"/>
    <w:uiPriority w:val="99"/>
    <w:rsid w:val="00586F48"/>
    <w:rPr>
      <w:color w:val="0000FF"/>
      <w:sz w:val="28"/>
      <w:u w:val="single"/>
    </w:rPr>
  </w:style>
  <w:style w:type="paragraph" w:styleId="BodyTextIndent">
    <w:name w:val="Body Text Indent"/>
    <w:basedOn w:val="Normal"/>
    <w:link w:val="BodyTextIndentChar"/>
    <w:rsid w:val="00DF5A88"/>
    <w:pPr>
      <w:spacing w:after="120"/>
      <w:ind w:left="360"/>
    </w:pPr>
  </w:style>
  <w:style w:type="paragraph" w:styleId="List">
    <w:name w:val="List"/>
    <w:basedOn w:val="Normal"/>
    <w:autoRedefine/>
    <w:rsid w:val="00DF5A88"/>
    <w:pPr>
      <w:numPr>
        <w:numId w:val="11"/>
      </w:numPr>
      <w:spacing w:after="240"/>
    </w:pPr>
  </w:style>
  <w:style w:type="paragraph" w:customStyle="1" w:styleId="List2">
    <w:name w:val="List2"/>
    <w:basedOn w:val="List"/>
    <w:autoRedefine/>
    <w:rsid w:val="00DF5A88"/>
    <w:pPr>
      <w:numPr>
        <w:numId w:val="10"/>
      </w:numPr>
      <w:tabs>
        <w:tab w:val="clear" w:pos="360"/>
      </w:tabs>
      <w:ind w:left="568" w:hanging="284"/>
    </w:pPr>
  </w:style>
  <w:style w:type="paragraph" w:styleId="ListNumber">
    <w:name w:val="List Number"/>
    <w:basedOn w:val="Normal"/>
    <w:rsid w:val="00DF5A88"/>
    <w:pPr>
      <w:numPr>
        <w:numId w:val="6"/>
      </w:numPr>
      <w:spacing w:after="240"/>
    </w:pPr>
  </w:style>
  <w:style w:type="character" w:styleId="LineNumber">
    <w:name w:val="line number"/>
    <w:basedOn w:val="DefaultParagraphFont"/>
    <w:rsid w:val="00DF5A88"/>
  </w:style>
  <w:style w:type="paragraph" w:styleId="ListNumber2">
    <w:name w:val="List Number 2"/>
    <w:basedOn w:val="Normal"/>
    <w:rsid w:val="00DF5A88"/>
    <w:pPr>
      <w:numPr>
        <w:numId w:val="7"/>
      </w:numPr>
    </w:pPr>
  </w:style>
  <w:style w:type="paragraph" w:styleId="Index1">
    <w:name w:val="index 1"/>
    <w:basedOn w:val="Normal"/>
    <w:next w:val="Normal"/>
    <w:autoRedefine/>
    <w:semiHidden/>
    <w:rsid w:val="00DF5A88"/>
    <w:pPr>
      <w:ind w:left="240" w:hanging="240"/>
    </w:pPr>
  </w:style>
  <w:style w:type="paragraph" w:styleId="Index2">
    <w:name w:val="index 2"/>
    <w:basedOn w:val="Normal"/>
    <w:next w:val="Normal"/>
    <w:autoRedefine/>
    <w:semiHidden/>
    <w:rsid w:val="00DF5A88"/>
    <w:pPr>
      <w:ind w:left="480" w:hanging="240"/>
    </w:pPr>
  </w:style>
  <w:style w:type="paragraph" w:styleId="Index3">
    <w:name w:val="index 3"/>
    <w:basedOn w:val="Normal"/>
    <w:next w:val="Normal"/>
    <w:autoRedefine/>
    <w:semiHidden/>
    <w:rsid w:val="00DF5A88"/>
    <w:pPr>
      <w:ind w:left="720" w:hanging="240"/>
    </w:pPr>
  </w:style>
  <w:style w:type="paragraph" w:styleId="Index4">
    <w:name w:val="index 4"/>
    <w:basedOn w:val="Normal"/>
    <w:next w:val="Normal"/>
    <w:autoRedefine/>
    <w:semiHidden/>
    <w:rsid w:val="00DF5A88"/>
    <w:pPr>
      <w:ind w:left="960" w:hanging="240"/>
    </w:pPr>
  </w:style>
  <w:style w:type="paragraph" w:styleId="Index5">
    <w:name w:val="index 5"/>
    <w:basedOn w:val="Normal"/>
    <w:next w:val="Normal"/>
    <w:autoRedefine/>
    <w:semiHidden/>
    <w:rsid w:val="00DF5A88"/>
    <w:pPr>
      <w:ind w:left="1200" w:hanging="240"/>
    </w:pPr>
  </w:style>
  <w:style w:type="paragraph" w:styleId="Index6">
    <w:name w:val="index 6"/>
    <w:basedOn w:val="Normal"/>
    <w:next w:val="Normal"/>
    <w:autoRedefine/>
    <w:semiHidden/>
    <w:rsid w:val="00DF5A88"/>
    <w:pPr>
      <w:ind w:left="1440" w:hanging="240"/>
    </w:pPr>
  </w:style>
  <w:style w:type="paragraph" w:styleId="Index7">
    <w:name w:val="index 7"/>
    <w:basedOn w:val="Normal"/>
    <w:next w:val="Normal"/>
    <w:autoRedefine/>
    <w:semiHidden/>
    <w:rsid w:val="00DF5A88"/>
    <w:pPr>
      <w:ind w:left="1680" w:hanging="240"/>
    </w:pPr>
  </w:style>
  <w:style w:type="paragraph" w:styleId="Index8">
    <w:name w:val="index 8"/>
    <w:basedOn w:val="Normal"/>
    <w:next w:val="Normal"/>
    <w:autoRedefine/>
    <w:semiHidden/>
    <w:rsid w:val="00DF5A88"/>
    <w:pPr>
      <w:ind w:left="1920" w:hanging="240"/>
    </w:pPr>
  </w:style>
  <w:style w:type="paragraph" w:styleId="Index9">
    <w:name w:val="index 9"/>
    <w:basedOn w:val="Normal"/>
    <w:next w:val="Normal"/>
    <w:autoRedefine/>
    <w:semiHidden/>
    <w:rsid w:val="00DF5A88"/>
    <w:pPr>
      <w:ind w:left="2160" w:hanging="240"/>
    </w:pPr>
  </w:style>
  <w:style w:type="paragraph" w:styleId="IndexHeading">
    <w:name w:val="index heading"/>
    <w:basedOn w:val="Normal"/>
    <w:next w:val="Index1"/>
    <w:semiHidden/>
    <w:rsid w:val="00DF5A88"/>
  </w:style>
  <w:style w:type="paragraph" w:customStyle="1" w:styleId="BodyTextKeep">
    <w:name w:val="Body Text Keep"/>
    <w:basedOn w:val="BodyText"/>
    <w:rsid w:val="00DF5A88"/>
    <w:pPr>
      <w:keepNext/>
      <w:tabs>
        <w:tab w:val="right" w:pos="8640"/>
      </w:tabs>
      <w:spacing w:after="280" w:line="240" w:lineRule="auto"/>
    </w:pPr>
    <w:rPr>
      <w:rFonts w:ascii="Garamond" w:hAnsi="Garamond"/>
      <w:spacing w:val="-2"/>
    </w:rPr>
  </w:style>
  <w:style w:type="paragraph" w:styleId="ListBullet">
    <w:name w:val="List Bullet"/>
    <w:basedOn w:val="Normal"/>
    <w:autoRedefine/>
    <w:rsid w:val="00DF5A88"/>
    <w:pPr>
      <w:numPr>
        <w:numId w:val="2"/>
      </w:numPr>
    </w:pPr>
  </w:style>
  <w:style w:type="paragraph" w:styleId="ListBullet3">
    <w:name w:val="List Bullet 3"/>
    <w:basedOn w:val="Normal"/>
    <w:autoRedefine/>
    <w:rsid w:val="00DF5A88"/>
    <w:pPr>
      <w:numPr>
        <w:numId w:val="3"/>
      </w:numPr>
    </w:pPr>
  </w:style>
  <w:style w:type="paragraph" w:styleId="ListBullet4">
    <w:name w:val="List Bullet 4"/>
    <w:basedOn w:val="Normal"/>
    <w:autoRedefine/>
    <w:rsid w:val="00DF5A88"/>
    <w:pPr>
      <w:numPr>
        <w:numId w:val="4"/>
      </w:numPr>
    </w:pPr>
  </w:style>
  <w:style w:type="paragraph" w:styleId="ListBullet5">
    <w:name w:val="List Bullet 5"/>
    <w:basedOn w:val="Normal"/>
    <w:autoRedefine/>
    <w:rsid w:val="00DF5A88"/>
    <w:pPr>
      <w:numPr>
        <w:numId w:val="5"/>
      </w:numPr>
      <w:tabs>
        <w:tab w:val="clear" w:pos="1800"/>
        <w:tab w:val="num" w:pos="720"/>
      </w:tabs>
      <w:ind w:left="720"/>
    </w:pPr>
  </w:style>
  <w:style w:type="paragraph" w:styleId="ListNumber3">
    <w:name w:val="List Number 3"/>
    <w:basedOn w:val="Normal"/>
    <w:rsid w:val="00DF5A88"/>
    <w:pPr>
      <w:numPr>
        <w:numId w:val="1"/>
      </w:numPr>
    </w:pPr>
  </w:style>
  <w:style w:type="paragraph" w:styleId="ListNumber4">
    <w:name w:val="List Number 4"/>
    <w:basedOn w:val="Normal"/>
    <w:rsid w:val="00DF5A88"/>
    <w:pPr>
      <w:numPr>
        <w:numId w:val="8"/>
      </w:numPr>
    </w:pPr>
  </w:style>
  <w:style w:type="paragraph" w:styleId="ListNumber5">
    <w:name w:val="List Number 5"/>
    <w:basedOn w:val="Normal"/>
    <w:rsid w:val="00DF5A88"/>
    <w:pPr>
      <w:numPr>
        <w:numId w:val="9"/>
      </w:numPr>
    </w:pPr>
  </w:style>
  <w:style w:type="paragraph" w:styleId="ListBullet2">
    <w:name w:val="List Bullet 2"/>
    <w:basedOn w:val="Normal"/>
    <w:autoRedefine/>
    <w:rsid w:val="0038047D"/>
    <w:pPr>
      <w:jc w:val="center"/>
    </w:pPr>
    <w:rPr>
      <w:lang w:val="en-AU"/>
    </w:rPr>
  </w:style>
  <w:style w:type="paragraph" w:styleId="NormalWeb">
    <w:name w:val="Normal (Web)"/>
    <w:basedOn w:val="Normal"/>
    <w:uiPriority w:val="99"/>
    <w:unhideWhenUsed/>
    <w:rsid w:val="00C36E0D"/>
    <w:pPr>
      <w:spacing w:before="100" w:beforeAutospacing="1" w:after="100" w:afterAutospacing="1" w:line="240" w:lineRule="auto"/>
    </w:pPr>
  </w:style>
  <w:style w:type="paragraph" w:customStyle="1" w:styleId="StyleBodyTextFirstline05">
    <w:name w:val="Style Body Text + First line:  0.5&quot;"/>
    <w:basedOn w:val="BodyText"/>
    <w:rsid w:val="00175EF6"/>
    <w:pPr>
      <w:ind w:firstLine="720"/>
    </w:pPr>
  </w:style>
  <w:style w:type="paragraph" w:styleId="ListParagraph">
    <w:name w:val="List Paragraph"/>
    <w:basedOn w:val="Normal"/>
    <w:link w:val="ListParagraphChar"/>
    <w:uiPriority w:val="34"/>
    <w:qFormat/>
    <w:rsid w:val="00E136B9"/>
    <w:pPr>
      <w:spacing w:line="240" w:lineRule="auto"/>
      <w:ind w:left="720"/>
      <w:contextualSpacing/>
    </w:pPr>
  </w:style>
  <w:style w:type="paragraph" w:customStyle="1" w:styleId="Frontmatter">
    <w:name w:val="Frontmatter"/>
    <w:basedOn w:val="Heading1"/>
    <w:next w:val="BodyText"/>
    <w:rsid w:val="00466AB4"/>
    <w:pPr>
      <w:numPr>
        <w:numId w:val="0"/>
      </w:numPr>
    </w:pPr>
  </w:style>
  <w:style w:type="paragraph" w:customStyle="1" w:styleId="CaptionFigure">
    <w:name w:val="Caption: Figure"/>
    <w:basedOn w:val="Caption"/>
    <w:next w:val="BodyText"/>
    <w:rsid w:val="00DB3DF0"/>
    <w:pPr>
      <w:spacing w:line="240" w:lineRule="auto"/>
    </w:pPr>
  </w:style>
  <w:style w:type="paragraph" w:customStyle="1" w:styleId="CaptionTable">
    <w:name w:val="Caption: Table"/>
    <w:basedOn w:val="Caption"/>
    <w:next w:val="BodyText"/>
    <w:rsid w:val="00DB3DF0"/>
    <w:pPr>
      <w:spacing w:line="240" w:lineRule="auto"/>
    </w:pPr>
  </w:style>
  <w:style w:type="paragraph" w:customStyle="1" w:styleId="Bullet1">
    <w:name w:val="Bullet 1"/>
    <w:basedOn w:val="Normal"/>
    <w:next w:val="BodyText"/>
    <w:qFormat/>
    <w:rsid w:val="00C02A98"/>
    <w:pPr>
      <w:numPr>
        <w:numId w:val="14"/>
      </w:numPr>
      <w:spacing w:before="120"/>
      <w:ind w:left="864" w:hanging="288"/>
    </w:pPr>
  </w:style>
  <w:style w:type="paragraph" w:customStyle="1" w:styleId="Bullet20">
    <w:name w:val="Bullet 2"/>
    <w:basedOn w:val="Normal"/>
    <w:next w:val="BodyText"/>
    <w:qFormat/>
    <w:rsid w:val="00111058"/>
    <w:pPr>
      <w:numPr>
        <w:numId w:val="15"/>
      </w:numPr>
    </w:pPr>
  </w:style>
  <w:style w:type="paragraph" w:customStyle="1" w:styleId="Bullet3">
    <w:name w:val="Bullet 3"/>
    <w:basedOn w:val="Normal"/>
    <w:next w:val="BodyText"/>
    <w:qFormat/>
    <w:rsid w:val="00780228"/>
    <w:pPr>
      <w:numPr>
        <w:numId w:val="16"/>
      </w:numPr>
    </w:pPr>
  </w:style>
  <w:style w:type="paragraph" w:customStyle="1" w:styleId="Number1">
    <w:name w:val="Number 1"/>
    <w:basedOn w:val="Normal"/>
    <w:next w:val="BodyText"/>
    <w:qFormat/>
    <w:rsid w:val="00466AB4"/>
    <w:pPr>
      <w:numPr>
        <w:numId w:val="19"/>
      </w:numPr>
    </w:pPr>
  </w:style>
  <w:style w:type="paragraph" w:customStyle="1" w:styleId="Number2">
    <w:name w:val="Number 2"/>
    <w:basedOn w:val="Normal"/>
    <w:next w:val="BodyText"/>
    <w:qFormat/>
    <w:rsid w:val="00466AB4"/>
    <w:pPr>
      <w:numPr>
        <w:numId w:val="20"/>
      </w:numPr>
    </w:pPr>
  </w:style>
  <w:style w:type="paragraph" w:customStyle="1" w:styleId="Number3">
    <w:name w:val="Number 3"/>
    <w:basedOn w:val="Normal"/>
    <w:next w:val="BodyText"/>
    <w:qFormat/>
    <w:rsid w:val="00466AB4"/>
    <w:pPr>
      <w:numPr>
        <w:numId w:val="17"/>
      </w:numPr>
    </w:pPr>
  </w:style>
  <w:style w:type="paragraph" w:customStyle="1" w:styleId="Bullet4">
    <w:name w:val="Bullet 4"/>
    <w:basedOn w:val="Normal"/>
    <w:next w:val="BodyText"/>
    <w:qFormat/>
    <w:rsid w:val="00780228"/>
    <w:pPr>
      <w:numPr>
        <w:numId w:val="18"/>
      </w:numPr>
      <w:ind w:left="0" w:firstLine="1584"/>
    </w:pPr>
  </w:style>
  <w:style w:type="paragraph" w:customStyle="1" w:styleId="Vd">
    <w:name w:val="Ví dụ"/>
    <w:basedOn w:val="Normal"/>
    <w:next w:val="BodyText"/>
    <w:qFormat/>
    <w:rsid w:val="00910571"/>
    <w:rPr>
      <w:i/>
      <w:lang w:val="en-AU"/>
    </w:rPr>
  </w:style>
  <w:style w:type="paragraph" w:customStyle="1" w:styleId="BlockQuote">
    <w:name w:val="Block Quote"/>
    <w:basedOn w:val="Normal"/>
    <w:next w:val="BodyText"/>
    <w:rsid w:val="00466AB4"/>
    <w:pPr>
      <w:spacing w:before="60" w:after="240" w:line="240" w:lineRule="auto"/>
      <w:ind w:left="720" w:right="720"/>
    </w:pPr>
  </w:style>
  <w:style w:type="paragraph" w:styleId="Title">
    <w:name w:val="Title"/>
    <w:basedOn w:val="Normal"/>
    <w:next w:val="BodyText"/>
    <w:link w:val="TitleChar"/>
    <w:uiPriority w:val="10"/>
    <w:qFormat/>
    <w:rsid w:val="00466AB4"/>
    <w:pPr>
      <w:spacing w:after="60" w:line="240" w:lineRule="auto"/>
      <w:jc w:val="center"/>
      <w:outlineLvl w:val="0"/>
    </w:pPr>
    <w:rPr>
      <w:rFonts w:cs="Arial"/>
      <w:b/>
      <w:bCs/>
      <w:kern w:val="28"/>
      <w:szCs w:val="32"/>
    </w:rPr>
  </w:style>
  <w:style w:type="character" w:customStyle="1" w:styleId="TitleChar">
    <w:name w:val="Title Char"/>
    <w:link w:val="Title"/>
    <w:rsid w:val="00963CC8"/>
    <w:rPr>
      <w:rFonts w:cs="Arial"/>
      <w:b/>
      <w:bCs/>
      <w:kern w:val="28"/>
      <w:sz w:val="28"/>
      <w:szCs w:val="32"/>
    </w:rPr>
  </w:style>
  <w:style w:type="paragraph" w:styleId="TOC2">
    <w:name w:val="toc 2"/>
    <w:basedOn w:val="TOC1"/>
    <w:next w:val="Normal"/>
    <w:autoRedefine/>
    <w:uiPriority w:val="39"/>
    <w:qFormat/>
    <w:rsid w:val="000370D8"/>
    <w:pPr>
      <w:spacing w:before="120"/>
    </w:pPr>
    <w:rPr>
      <w:rFonts w:cs="Calibri"/>
      <w:caps w:val="0"/>
      <w:szCs w:val="20"/>
    </w:rPr>
  </w:style>
  <w:style w:type="paragraph" w:styleId="TOC1">
    <w:name w:val="toc 1"/>
    <w:basedOn w:val="Normal"/>
    <w:next w:val="Normal"/>
    <w:autoRedefine/>
    <w:uiPriority w:val="39"/>
    <w:qFormat/>
    <w:rsid w:val="000370D8"/>
    <w:pPr>
      <w:tabs>
        <w:tab w:val="right" w:leader="dot" w:pos="9059"/>
      </w:tabs>
      <w:spacing w:before="360" w:line="240" w:lineRule="auto"/>
      <w:jc w:val="left"/>
    </w:pPr>
    <w:rPr>
      <w:b/>
      <w:bCs/>
      <w:caps/>
      <w:szCs w:val="26"/>
      <w:lang w:val="en-US"/>
    </w:rPr>
  </w:style>
  <w:style w:type="paragraph" w:styleId="TOC3">
    <w:name w:val="toc 3"/>
    <w:basedOn w:val="TOC2"/>
    <w:next w:val="Normal"/>
    <w:autoRedefine/>
    <w:uiPriority w:val="39"/>
    <w:qFormat/>
    <w:rsid w:val="000370D8"/>
    <w:pPr>
      <w:spacing w:before="0"/>
      <w:ind w:left="200"/>
    </w:pPr>
    <w:rPr>
      <w:b w:val="0"/>
      <w:bCs w:val="0"/>
      <w:i/>
    </w:rPr>
  </w:style>
  <w:style w:type="paragraph" w:styleId="TOC4">
    <w:name w:val="toc 4"/>
    <w:basedOn w:val="TOC3"/>
    <w:next w:val="Normal"/>
    <w:autoRedefine/>
    <w:uiPriority w:val="39"/>
    <w:rsid w:val="00466AB4"/>
    <w:pPr>
      <w:ind w:left="400"/>
    </w:pPr>
  </w:style>
  <w:style w:type="paragraph" w:customStyle="1" w:styleId="Bibentry">
    <w:name w:val="Bibentry"/>
    <w:basedOn w:val="Normal"/>
    <w:rsid w:val="00466AB4"/>
    <w:pPr>
      <w:keepLines/>
      <w:suppressAutoHyphens/>
      <w:spacing w:after="240" w:line="240" w:lineRule="auto"/>
      <w:ind w:left="720" w:hanging="720"/>
    </w:pPr>
  </w:style>
  <w:style w:type="paragraph" w:customStyle="1" w:styleId="BodyCenter">
    <w:name w:val="Body Center"/>
    <w:basedOn w:val="Normal"/>
    <w:next w:val="BodyText"/>
    <w:qFormat/>
    <w:rsid w:val="00466AB4"/>
    <w:pPr>
      <w:jc w:val="center"/>
    </w:pPr>
  </w:style>
  <w:style w:type="paragraph" w:styleId="BlockText">
    <w:name w:val="Block Text"/>
    <w:basedOn w:val="Normal"/>
    <w:rsid w:val="00963CC8"/>
    <w:pPr>
      <w:spacing w:after="120"/>
      <w:ind w:left="1440" w:right="1440"/>
    </w:pPr>
    <w:rPr>
      <w:sz w:val="24"/>
    </w:rPr>
  </w:style>
  <w:style w:type="paragraph" w:customStyle="1" w:styleId="Preformatted">
    <w:name w:val="Preformatted"/>
    <w:basedOn w:val="Normal"/>
    <w:rsid w:val="00963CC8"/>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rPr>
  </w:style>
  <w:style w:type="paragraph" w:customStyle="1" w:styleId="FrontHead">
    <w:name w:val="Front_Head"/>
    <w:basedOn w:val="Normal"/>
    <w:next w:val="BodyText"/>
    <w:rsid w:val="00963CC8"/>
    <w:pPr>
      <w:pageBreakBefore/>
      <w:spacing w:after="420"/>
      <w:jc w:val="center"/>
    </w:pPr>
    <w:rPr>
      <w:b/>
      <w:caps/>
      <w:sz w:val="32"/>
    </w:rPr>
  </w:style>
  <w:style w:type="paragraph" w:customStyle="1" w:styleId="Appendix">
    <w:name w:val="Appendix"/>
    <w:basedOn w:val="Normal"/>
    <w:next w:val="BodyText"/>
    <w:rsid w:val="00AF76CD"/>
    <w:pPr>
      <w:keepNext/>
      <w:pageBreakBefore/>
      <w:spacing w:after="240"/>
      <w:jc w:val="center"/>
    </w:pPr>
    <w:rPr>
      <w:b/>
      <w:sz w:val="48"/>
    </w:rPr>
  </w:style>
  <w:style w:type="paragraph" w:customStyle="1" w:styleId="Equation">
    <w:name w:val="Equation"/>
    <w:basedOn w:val="BodyTextFirstIndent"/>
    <w:next w:val="BodyTextFirstIndent"/>
    <w:rsid w:val="00963CC8"/>
    <w:pPr>
      <w:tabs>
        <w:tab w:val="center" w:pos="4253"/>
        <w:tab w:val="right" w:pos="8505"/>
      </w:tabs>
      <w:ind w:firstLine="0"/>
    </w:pPr>
  </w:style>
  <w:style w:type="paragraph" w:customStyle="1" w:styleId="BackHead">
    <w:name w:val="Back_Head"/>
    <w:basedOn w:val="FrontHead"/>
    <w:next w:val="BodyText"/>
    <w:rsid w:val="00963CC8"/>
    <w:rPr>
      <w:caps w:val="0"/>
    </w:rPr>
  </w:style>
  <w:style w:type="paragraph" w:customStyle="1" w:styleId="Biblio">
    <w:name w:val="Biblio"/>
    <w:basedOn w:val="Normal"/>
    <w:rsid w:val="00963CC8"/>
    <w:pPr>
      <w:spacing w:after="120" w:line="240" w:lineRule="auto"/>
      <w:ind w:left="289" w:hanging="289"/>
    </w:pPr>
    <w:rPr>
      <w:sz w:val="24"/>
    </w:rPr>
  </w:style>
  <w:style w:type="paragraph" w:customStyle="1" w:styleId="Blockquote0">
    <w:name w:val="Block_quote"/>
    <w:basedOn w:val="Normal"/>
    <w:next w:val="BodyTextFirstIndent"/>
    <w:rsid w:val="00963CC8"/>
    <w:pPr>
      <w:spacing w:before="120" w:after="240" w:line="240" w:lineRule="auto"/>
      <w:ind w:left="1440" w:right="1440"/>
    </w:pPr>
    <w:rPr>
      <w:sz w:val="24"/>
    </w:rPr>
  </w:style>
  <w:style w:type="paragraph" w:styleId="TOC5">
    <w:name w:val="toc 5"/>
    <w:basedOn w:val="Normal"/>
    <w:next w:val="Normal"/>
    <w:autoRedefine/>
    <w:uiPriority w:val="39"/>
    <w:rsid w:val="00963CC8"/>
    <w:pPr>
      <w:ind w:left="600"/>
      <w:jc w:val="left"/>
    </w:pPr>
    <w:rPr>
      <w:rFonts w:ascii="Calibri" w:hAnsi="Calibri" w:cs="Calibri"/>
      <w:szCs w:val="20"/>
    </w:rPr>
  </w:style>
  <w:style w:type="paragraph" w:styleId="TOC6">
    <w:name w:val="toc 6"/>
    <w:basedOn w:val="Normal"/>
    <w:next w:val="Normal"/>
    <w:autoRedefine/>
    <w:uiPriority w:val="39"/>
    <w:rsid w:val="00963CC8"/>
    <w:pPr>
      <w:ind w:left="800"/>
      <w:jc w:val="left"/>
    </w:pPr>
    <w:rPr>
      <w:rFonts w:ascii="Calibri" w:hAnsi="Calibri" w:cs="Calibri"/>
      <w:szCs w:val="20"/>
    </w:rPr>
  </w:style>
  <w:style w:type="paragraph" w:styleId="TOC7">
    <w:name w:val="toc 7"/>
    <w:basedOn w:val="Normal"/>
    <w:next w:val="Normal"/>
    <w:autoRedefine/>
    <w:uiPriority w:val="39"/>
    <w:rsid w:val="00963CC8"/>
    <w:pPr>
      <w:ind w:left="1000"/>
      <w:jc w:val="left"/>
    </w:pPr>
    <w:rPr>
      <w:rFonts w:ascii="Calibri" w:hAnsi="Calibri" w:cs="Calibri"/>
      <w:szCs w:val="20"/>
    </w:rPr>
  </w:style>
  <w:style w:type="paragraph" w:styleId="TOC8">
    <w:name w:val="toc 8"/>
    <w:basedOn w:val="Normal"/>
    <w:next w:val="Normal"/>
    <w:autoRedefine/>
    <w:uiPriority w:val="39"/>
    <w:rsid w:val="00963CC8"/>
    <w:pPr>
      <w:ind w:left="1200"/>
      <w:jc w:val="left"/>
    </w:pPr>
    <w:rPr>
      <w:rFonts w:ascii="Calibri" w:hAnsi="Calibri" w:cs="Calibri"/>
      <w:szCs w:val="20"/>
    </w:rPr>
  </w:style>
  <w:style w:type="paragraph" w:styleId="TOC9">
    <w:name w:val="toc 9"/>
    <w:basedOn w:val="Normal"/>
    <w:next w:val="Normal"/>
    <w:autoRedefine/>
    <w:uiPriority w:val="39"/>
    <w:rsid w:val="00963CC8"/>
    <w:pPr>
      <w:ind w:left="1400"/>
      <w:jc w:val="left"/>
    </w:pPr>
    <w:rPr>
      <w:rFonts w:ascii="Calibri" w:hAnsi="Calibri" w:cs="Calibri"/>
      <w:szCs w:val="20"/>
    </w:rPr>
  </w:style>
  <w:style w:type="paragraph" w:styleId="DocumentMap">
    <w:name w:val="Document Map"/>
    <w:basedOn w:val="Normal"/>
    <w:link w:val="DocumentMapChar"/>
    <w:rsid w:val="00963CC8"/>
    <w:pPr>
      <w:shd w:val="clear" w:color="auto" w:fill="000080"/>
    </w:pPr>
    <w:rPr>
      <w:rFonts w:ascii="Tahoma" w:hAnsi="Tahoma" w:cs="Tahoma"/>
    </w:rPr>
  </w:style>
  <w:style w:type="character" w:customStyle="1" w:styleId="DocumentMapChar">
    <w:name w:val="Document Map Char"/>
    <w:link w:val="DocumentMap"/>
    <w:rsid w:val="00963CC8"/>
    <w:rPr>
      <w:rFonts w:ascii="Tahoma" w:hAnsi="Tahoma" w:cs="Tahoma"/>
      <w:sz w:val="28"/>
      <w:szCs w:val="24"/>
      <w:shd w:val="clear" w:color="auto" w:fill="000080"/>
    </w:rPr>
  </w:style>
  <w:style w:type="paragraph" w:customStyle="1" w:styleId="PicAlign">
    <w:name w:val="PicAlign"/>
    <w:basedOn w:val="Normal"/>
    <w:rsid w:val="00963CC8"/>
    <w:pPr>
      <w:jc w:val="center"/>
    </w:pPr>
  </w:style>
  <w:style w:type="paragraph" w:styleId="Salutation">
    <w:name w:val="Salutation"/>
    <w:basedOn w:val="Normal"/>
    <w:next w:val="Normal"/>
    <w:link w:val="SalutationChar"/>
    <w:rsid w:val="00963CC8"/>
  </w:style>
  <w:style w:type="character" w:customStyle="1" w:styleId="SalutationChar">
    <w:name w:val="Salutation Char"/>
    <w:link w:val="Salutation"/>
    <w:rsid w:val="00963CC8"/>
    <w:rPr>
      <w:sz w:val="28"/>
      <w:szCs w:val="24"/>
    </w:rPr>
  </w:style>
  <w:style w:type="paragraph" w:customStyle="1" w:styleId="StyleAddTextNoBoader">
    <w:name w:val="StyleAddTextNoBoader"/>
    <w:basedOn w:val="Normal"/>
    <w:autoRedefine/>
    <w:rsid w:val="00963CC8"/>
    <w:pPr>
      <w:framePr w:hSpace="181" w:vSpace="181" w:wrap="notBeside" w:vAnchor="text" w:hAnchor="text" w:y="1"/>
      <w:spacing w:line="240" w:lineRule="auto"/>
    </w:pPr>
  </w:style>
  <w:style w:type="character" w:customStyle="1" w:styleId="MTEquationSection">
    <w:name w:val="MTEquationSection"/>
    <w:rsid w:val="00963CC8"/>
    <w:rPr>
      <w:vanish/>
      <w:color w:val="FF0000"/>
    </w:rPr>
  </w:style>
  <w:style w:type="paragraph" w:customStyle="1" w:styleId="StyleBodyTextTimesNewRoman95ptFirstline05">
    <w:name w:val="Style Body Text + TimesNewRoman 9.5 pt First line:  0.5&quot;"/>
    <w:basedOn w:val="BodyText"/>
    <w:rsid w:val="00963CC8"/>
    <w:pPr>
      <w:ind w:firstLine="720"/>
    </w:pPr>
    <w:rPr>
      <w:rFonts w:ascii="TimesNewRoman" w:hAnsi="TimesNewRoman"/>
    </w:rPr>
  </w:style>
  <w:style w:type="paragraph" w:customStyle="1" w:styleId="Figure">
    <w:name w:val="Figure"/>
    <w:basedOn w:val="StyleBodyTextTimesNewRoman95ptFirstline05"/>
    <w:qFormat/>
    <w:rsid w:val="00963CC8"/>
    <w:pPr>
      <w:ind w:left="720" w:hanging="360"/>
      <w:jc w:val="center"/>
    </w:pPr>
    <w:rPr>
      <w:rFonts w:eastAsia="Batang"/>
      <w:i/>
      <w:lang w:eastAsia="ko-KR"/>
    </w:rPr>
  </w:style>
  <w:style w:type="paragraph" w:styleId="BalloonText">
    <w:name w:val="Balloon Text"/>
    <w:basedOn w:val="Normal"/>
    <w:link w:val="BalloonTextChar"/>
    <w:uiPriority w:val="99"/>
    <w:rsid w:val="00963CC8"/>
    <w:pPr>
      <w:spacing w:line="240" w:lineRule="auto"/>
    </w:pPr>
    <w:rPr>
      <w:rFonts w:ascii="Tahoma" w:hAnsi="Tahoma"/>
      <w:sz w:val="16"/>
      <w:szCs w:val="16"/>
    </w:rPr>
  </w:style>
  <w:style w:type="character" w:customStyle="1" w:styleId="BalloonTextChar">
    <w:name w:val="Balloon Text Char"/>
    <w:link w:val="BalloonText"/>
    <w:uiPriority w:val="99"/>
    <w:rsid w:val="00963CC8"/>
    <w:rPr>
      <w:rFonts w:ascii="Tahoma" w:hAnsi="Tahoma"/>
      <w:sz w:val="16"/>
      <w:szCs w:val="16"/>
    </w:rPr>
  </w:style>
  <w:style w:type="character" w:customStyle="1" w:styleId="apple-converted-space">
    <w:name w:val="apple-converted-space"/>
    <w:basedOn w:val="DefaultParagraphFont"/>
    <w:rsid w:val="00963CC8"/>
  </w:style>
  <w:style w:type="character" w:customStyle="1" w:styleId="apple-style-span">
    <w:name w:val="apple-style-span"/>
    <w:basedOn w:val="DefaultParagraphFont"/>
    <w:rsid w:val="00963CC8"/>
  </w:style>
  <w:style w:type="character" w:styleId="Strong">
    <w:name w:val="Strong"/>
    <w:uiPriority w:val="22"/>
    <w:qFormat/>
    <w:rsid w:val="00963CC8"/>
    <w:rPr>
      <w:b/>
      <w:bCs/>
    </w:rPr>
  </w:style>
  <w:style w:type="character" w:styleId="Emphasis">
    <w:name w:val="Emphasis"/>
    <w:uiPriority w:val="20"/>
    <w:qFormat/>
    <w:rsid w:val="00963CC8"/>
    <w:rPr>
      <w:i/>
      <w:iCs/>
    </w:rPr>
  </w:style>
  <w:style w:type="paragraph" w:styleId="TOCHeading">
    <w:name w:val="TOC Heading"/>
    <w:basedOn w:val="Heading1"/>
    <w:next w:val="Normal"/>
    <w:uiPriority w:val="39"/>
    <w:unhideWhenUsed/>
    <w:qFormat/>
    <w:rsid w:val="00963CC8"/>
    <w:pPr>
      <w:numPr>
        <w:numId w:val="0"/>
      </w:numPr>
      <w:spacing w:before="480" w:line="276" w:lineRule="auto"/>
      <w:outlineLvl w:val="9"/>
    </w:pPr>
    <w:rPr>
      <w:rFonts w:ascii="Cambria" w:hAnsi="Cambria"/>
      <w:bCs w:val="0"/>
      <w:color w:val="365F91"/>
    </w:rPr>
  </w:style>
  <w:style w:type="table" w:styleId="TableClassic1">
    <w:name w:val="Table Classic 1"/>
    <w:basedOn w:val="TableNormal"/>
    <w:rsid w:val="00963CC8"/>
    <w:pPr>
      <w:spacing w:line="360"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Bodytextvd">
    <w:name w:val="Body text ví dụ"/>
    <w:basedOn w:val="StyleBodyTextFirstline05"/>
    <w:autoRedefine/>
    <w:qFormat/>
    <w:rsid w:val="00E563E2"/>
    <w:rPr>
      <w:i/>
      <w:lang w:val="en-AU"/>
    </w:rPr>
  </w:style>
  <w:style w:type="paragraph" w:customStyle="1" w:styleId="TextPicture">
    <w:name w:val="Text Picture"/>
    <w:basedOn w:val="Normal"/>
    <w:next w:val="BodyText"/>
    <w:qFormat/>
    <w:rsid w:val="007E01F6"/>
    <w:pPr>
      <w:spacing w:line="200" w:lineRule="atLeast"/>
    </w:pPr>
    <w:rPr>
      <w:sz w:val="22"/>
      <w:szCs w:val="22"/>
    </w:rPr>
  </w:style>
  <w:style w:type="character" w:customStyle="1" w:styleId="BodyTextFirstIndentChar">
    <w:name w:val="Body Text First Indent Char"/>
    <w:link w:val="BodyTextFirstIndent"/>
    <w:rsid w:val="00C936F3"/>
    <w:rPr>
      <w:sz w:val="26"/>
      <w:szCs w:val="24"/>
      <w:lang w:val="vi-VN"/>
    </w:rPr>
  </w:style>
  <w:style w:type="paragraph" w:customStyle="1" w:styleId="Default">
    <w:name w:val="Default"/>
    <w:rsid w:val="007315E8"/>
    <w:pPr>
      <w:autoSpaceDE w:val="0"/>
      <w:autoSpaceDN w:val="0"/>
      <w:adjustRightInd w:val="0"/>
    </w:pPr>
    <w:rPr>
      <w:rFonts w:eastAsia="Calibri"/>
      <w:color w:val="000000"/>
      <w:sz w:val="24"/>
      <w:szCs w:val="24"/>
    </w:rPr>
  </w:style>
  <w:style w:type="paragraph" w:customStyle="1" w:styleId="Heading4">
    <w:name w:val="Heading4"/>
    <w:basedOn w:val="Normal"/>
    <w:link w:val="Heading4CharChar"/>
    <w:autoRedefine/>
    <w:rsid w:val="007834EF"/>
    <w:pPr>
      <w:numPr>
        <w:numId w:val="21"/>
      </w:numPr>
      <w:spacing w:line="240" w:lineRule="auto"/>
      <w:jc w:val="left"/>
    </w:pPr>
    <w:rPr>
      <w:color w:val="333333"/>
      <w:sz w:val="24"/>
      <w:shd w:val="clear" w:color="auto" w:fill="FAFAFA"/>
    </w:rPr>
  </w:style>
  <w:style w:type="character" w:customStyle="1" w:styleId="Heading4CharChar">
    <w:name w:val="Heading4 Char Char"/>
    <w:link w:val="Heading4"/>
    <w:rsid w:val="007834EF"/>
    <w:rPr>
      <w:color w:val="333333"/>
      <w:sz w:val="24"/>
      <w:szCs w:val="24"/>
      <w:lang w:val="vi-VN"/>
    </w:rPr>
  </w:style>
  <w:style w:type="character" w:customStyle="1" w:styleId="Heading1Char">
    <w:name w:val="Heading 1 Char"/>
    <w:aliases w:val="L1 Char"/>
    <w:link w:val="Heading1"/>
    <w:uiPriority w:val="9"/>
    <w:rsid w:val="009A4B66"/>
    <w:rPr>
      <w:b/>
      <w:bCs/>
      <w:spacing w:val="-4"/>
      <w:kern w:val="32"/>
      <w:sz w:val="28"/>
      <w:szCs w:val="28"/>
    </w:rPr>
  </w:style>
  <w:style w:type="character" w:customStyle="1" w:styleId="Heading2Char">
    <w:name w:val="Heading 2 Char"/>
    <w:link w:val="Heading2"/>
    <w:uiPriority w:val="9"/>
    <w:rsid w:val="006F0954"/>
    <w:rPr>
      <w:b/>
      <w:bCs/>
      <w:iCs/>
      <w:spacing w:val="-4"/>
      <w:kern w:val="32"/>
      <w:sz w:val="28"/>
      <w:szCs w:val="28"/>
    </w:rPr>
  </w:style>
  <w:style w:type="character" w:customStyle="1" w:styleId="Heading3Char">
    <w:name w:val="Heading 3 Char"/>
    <w:link w:val="Heading3"/>
    <w:uiPriority w:val="9"/>
    <w:rsid w:val="00283DE3"/>
    <w:rPr>
      <w:b/>
      <w:i/>
      <w:iCs/>
      <w:spacing w:val="-4"/>
      <w:kern w:val="32"/>
      <w:sz w:val="28"/>
      <w:szCs w:val="28"/>
    </w:rPr>
  </w:style>
  <w:style w:type="character" w:customStyle="1" w:styleId="Heading4Char">
    <w:name w:val="Heading 4 Char"/>
    <w:link w:val="Heading40"/>
    <w:uiPriority w:val="9"/>
    <w:rsid w:val="00070FC1"/>
    <w:rPr>
      <w:b/>
      <w:bCs/>
      <w:i/>
      <w:iCs/>
      <w:spacing w:val="-4"/>
      <w:kern w:val="32"/>
      <w:sz w:val="28"/>
      <w:szCs w:val="28"/>
    </w:rPr>
  </w:style>
  <w:style w:type="character" w:customStyle="1" w:styleId="Heading5Char">
    <w:name w:val="Heading 5 Char"/>
    <w:link w:val="Heading5"/>
    <w:uiPriority w:val="9"/>
    <w:rsid w:val="00780228"/>
    <w:rPr>
      <w:b/>
      <w:i/>
      <w:spacing w:val="-4"/>
      <w:kern w:val="32"/>
      <w:sz w:val="28"/>
      <w:szCs w:val="26"/>
    </w:rPr>
  </w:style>
  <w:style w:type="character" w:customStyle="1" w:styleId="Heading6Char">
    <w:name w:val="Heading 6 Char"/>
    <w:link w:val="Heading6"/>
    <w:uiPriority w:val="9"/>
    <w:rsid w:val="00937F34"/>
    <w:rPr>
      <w:b/>
      <w:bCs/>
      <w:i/>
      <w:spacing w:val="-4"/>
      <w:kern w:val="32"/>
      <w:sz w:val="28"/>
      <w:szCs w:val="22"/>
    </w:rPr>
  </w:style>
  <w:style w:type="character" w:customStyle="1" w:styleId="Heading7Char">
    <w:name w:val="Heading 7 Char"/>
    <w:link w:val="Heading7"/>
    <w:rsid w:val="00937F34"/>
    <w:rPr>
      <w:rFonts w:ascii="Arial" w:hAnsi="Arial"/>
      <w:sz w:val="26"/>
      <w:szCs w:val="24"/>
      <w:lang w:val="vi-VN"/>
    </w:rPr>
  </w:style>
  <w:style w:type="character" w:customStyle="1" w:styleId="Heading8Char">
    <w:name w:val="Heading 8 Char"/>
    <w:link w:val="Heading8"/>
    <w:rsid w:val="00937F34"/>
    <w:rPr>
      <w:rFonts w:ascii="Arial" w:hAnsi="Arial"/>
      <w:i/>
      <w:sz w:val="26"/>
      <w:szCs w:val="24"/>
      <w:lang w:val="vi-VN"/>
    </w:rPr>
  </w:style>
  <w:style w:type="character" w:customStyle="1" w:styleId="Heading9Char">
    <w:name w:val="Heading 9 Char"/>
    <w:link w:val="Heading9"/>
    <w:rsid w:val="00937F34"/>
    <w:rPr>
      <w:rFonts w:ascii="Arial" w:hAnsi="Arial"/>
      <w:b/>
      <w:i/>
      <w:sz w:val="18"/>
      <w:szCs w:val="24"/>
      <w:lang w:val="vi-VN"/>
    </w:rPr>
  </w:style>
  <w:style w:type="character" w:customStyle="1" w:styleId="BodyTextIndentChar">
    <w:name w:val="Body Text Indent Char"/>
    <w:link w:val="BodyTextIndent"/>
    <w:rsid w:val="00937F34"/>
    <w:rPr>
      <w:sz w:val="28"/>
      <w:szCs w:val="24"/>
    </w:rPr>
  </w:style>
  <w:style w:type="paragraph" w:styleId="HTMLPreformatted">
    <w:name w:val="HTML Preformatted"/>
    <w:basedOn w:val="Normal"/>
    <w:link w:val="HTMLPreformattedChar"/>
    <w:uiPriority w:val="99"/>
    <w:unhideWhenUsed/>
    <w:rsid w:val="00937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PreformattedChar">
    <w:name w:val="HTML Preformatted Char"/>
    <w:link w:val="HTMLPreformatted"/>
    <w:uiPriority w:val="99"/>
    <w:rsid w:val="00937F34"/>
    <w:rPr>
      <w:rFonts w:ascii="Courier New" w:hAnsi="Courier New" w:cs="Courier New"/>
    </w:rPr>
  </w:style>
  <w:style w:type="table" w:styleId="TableWeb2">
    <w:name w:val="Table Web 2"/>
    <w:basedOn w:val="TableNormal"/>
    <w:rsid w:val="00C508EF"/>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PlaceholderText">
    <w:name w:val="Placeholder Text"/>
    <w:uiPriority w:val="99"/>
    <w:semiHidden/>
    <w:rsid w:val="00B532A3"/>
    <w:rPr>
      <w:color w:val="808080"/>
    </w:rPr>
  </w:style>
  <w:style w:type="paragraph" w:customStyle="1" w:styleId="MTDisplayEquation">
    <w:name w:val="MTDisplayEquation"/>
    <w:basedOn w:val="BodyTextFirstIndent"/>
    <w:next w:val="Normal"/>
    <w:link w:val="MTDisplayEquationChar"/>
    <w:rsid w:val="00B532A3"/>
    <w:pPr>
      <w:tabs>
        <w:tab w:val="center" w:pos="3480"/>
        <w:tab w:val="right" w:pos="6980"/>
      </w:tabs>
      <w:ind w:firstLine="0"/>
      <w:jc w:val="center"/>
    </w:pPr>
  </w:style>
  <w:style w:type="character" w:customStyle="1" w:styleId="MTDisplayEquationChar">
    <w:name w:val="MTDisplayEquation Char"/>
    <w:link w:val="MTDisplayEquation"/>
    <w:rsid w:val="00B532A3"/>
    <w:rPr>
      <w:sz w:val="26"/>
      <w:szCs w:val="24"/>
      <w:lang w:val="vi-VN"/>
    </w:rPr>
  </w:style>
  <w:style w:type="character" w:styleId="Mention">
    <w:name w:val="Mention"/>
    <w:uiPriority w:val="99"/>
    <w:semiHidden/>
    <w:unhideWhenUsed/>
    <w:rsid w:val="007A037E"/>
    <w:rPr>
      <w:color w:val="2B579A"/>
      <w:shd w:val="clear" w:color="auto" w:fill="E6E6E6"/>
    </w:rPr>
  </w:style>
  <w:style w:type="paragraph" w:customStyle="1" w:styleId="Bullet10">
    <w:name w:val="Bullet1"/>
    <w:basedOn w:val="Normal"/>
    <w:rsid w:val="00EC5101"/>
    <w:pPr>
      <w:numPr>
        <w:numId w:val="23"/>
      </w:numPr>
    </w:pPr>
    <w:rPr>
      <w:sz w:val="28"/>
      <w:lang w:val="en-US"/>
    </w:rPr>
  </w:style>
  <w:style w:type="paragraph" w:customStyle="1" w:styleId="Bullet2">
    <w:name w:val="Bullet2"/>
    <w:basedOn w:val="Bullet10"/>
    <w:rsid w:val="00EC5101"/>
    <w:pPr>
      <w:numPr>
        <w:numId w:val="22"/>
      </w:numPr>
      <w:tabs>
        <w:tab w:val="clear" w:pos="907"/>
        <w:tab w:val="num" w:pos="360"/>
      </w:tabs>
      <w:ind w:left="720" w:hanging="360"/>
    </w:pPr>
  </w:style>
  <w:style w:type="character" w:styleId="HTMLTypewriter">
    <w:name w:val="HTML Typewriter"/>
    <w:uiPriority w:val="99"/>
    <w:unhideWhenUsed/>
    <w:rsid w:val="00EC5101"/>
    <w:rPr>
      <w:rFonts w:ascii="Courier New" w:eastAsia="Times New Roman" w:hAnsi="Courier New" w:cs="Courier New"/>
      <w:sz w:val="20"/>
      <w:szCs w:val="20"/>
    </w:rPr>
  </w:style>
  <w:style w:type="character" w:styleId="HTMLCode">
    <w:name w:val="HTML Code"/>
    <w:uiPriority w:val="99"/>
    <w:unhideWhenUsed/>
    <w:rsid w:val="000A570C"/>
    <w:rPr>
      <w:rFonts w:ascii="Courier New" w:eastAsia="Times New Roman" w:hAnsi="Courier New" w:cs="Courier New"/>
      <w:sz w:val="20"/>
      <w:szCs w:val="20"/>
    </w:rPr>
  </w:style>
  <w:style w:type="character" w:styleId="UnresolvedMention">
    <w:name w:val="Unresolved Mention"/>
    <w:uiPriority w:val="99"/>
    <w:semiHidden/>
    <w:unhideWhenUsed/>
    <w:rsid w:val="000A570C"/>
    <w:rPr>
      <w:color w:val="605E5C"/>
      <w:shd w:val="clear" w:color="auto" w:fill="E1DFDD"/>
    </w:rPr>
  </w:style>
  <w:style w:type="character" w:customStyle="1" w:styleId="pln">
    <w:name w:val="pln"/>
    <w:basedOn w:val="DefaultParagraphFont"/>
    <w:rsid w:val="000A570C"/>
  </w:style>
  <w:style w:type="character" w:customStyle="1" w:styleId="pun">
    <w:name w:val="pun"/>
    <w:basedOn w:val="DefaultParagraphFont"/>
    <w:rsid w:val="000A570C"/>
  </w:style>
  <w:style w:type="character" w:customStyle="1" w:styleId="lit">
    <w:name w:val="lit"/>
    <w:basedOn w:val="DefaultParagraphFont"/>
    <w:rsid w:val="000A570C"/>
  </w:style>
  <w:style w:type="character" w:customStyle="1" w:styleId="fontstyle01">
    <w:name w:val="fontstyle01"/>
    <w:rsid w:val="000A570C"/>
    <w:rPr>
      <w:rFonts w:ascii="TimesNewRomanPSMT" w:hAnsi="TimesNewRomanPSMT" w:hint="default"/>
      <w:b w:val="0"/>
      <w:bCs w:val="0"/>
      <w:i w:val="0"/>
      <w:iCs w:val="0"/>
      <w:color w:val="000000"/>
      <w:sz w:val="28"/>
      <w:szCs w:val="28"/>
    </w:rPr>
  </w:style>
  <w:style w:type="character" w:customStyle="1" w:styleId="hljs-function">
    <w:name w:val="hljs-function"/>
    <w:basedOn w:val="DefaultParagraphFont"/>
    <w:rsid w:val="000A570C"/>
  </w:style>
  <w:style w:type="character" w:customStyle="1" w:styleId="hljs-keyword">
    <w:name w:val="hljs-keyword"/>
    <w:basedOn w:val="DefaultParagraphFont"/>
    <w:rsid w:val="000A570C"/>
  </w:style>
  <w:style w:type="character" w:customStyle="1" w:styleId="hljs-title">
    <w:name w:val="hljs-title"/>
    <w:basedOn w:val="DefaultParagraphFont"/>
    <w:rsid w:val="000A570C"/>
  </w:style>
  <w:style w:type="character" w:customStyle="1" w:styleId="hljs-params">
    <w:name w:val="hljs-params"/>
    <w:basedOn w:val="DefaultParagraphFont"/>
    <w:rsid w:val="000A570C"/>
  </w:style>
  <w:style w:type="character" w:customStyle="1" w:styleId="hljs-meta">
    <w:name w:val="hljs-meta"/>
    <w:basedOn w:val="DefaultParagraphFont"/>
    <w:rsid w:val="000A570C"/>
  </w:style>
  <w:style w:type="character" w:customStyle="1" w:styleId="hljs-meta-keyword">
    <w:name w:val="hljs-meta-keyword"/>
    <w:basedOn w:val="DefaultParagraphFont"/>
    <w:rsid w:val="000A570C"/>
  </w:style>
  <w:style w:type="character" w:customStyle="1" w:styleId="hljs-meta-string">
    <w:name w:val="hljs-meta-string"/>
    <w:basedOn w:val="DefaultParagraphFont"/>
    <w:rsid w:val="000A570C"/>
  </w:style>
  <w:style w:type="character" w:customStyle="1" w:styleId="hljs-number">
    <w:name w:val="hljs-number"/>
    <w:basedOn w:val="DefaultParagraphFont"/>
    <w:rsid w:val="000A570C"/>
  </w:style>
  <w:style w:type="character" w:customStyle="1" w:styleId="hljs-builtin">
    <w:name w:val="hljs-built_in"/>
    <w:basedOn w:val="DefaultParagraphFont"/>
    <w:rsid w:val="000A570C"/>
  </w:style>
  <w:style w:type="character" w:customStyle="1" w:styleId="hljs-string">
    <w:name w:val="hljs-string"/>
    <w:basedOn w:val="DefaultParagraphFont"/>
    <w:rsid w:val="000A570C"/>
  </w:style>
  <w:style w:type="character" w:customStyle="1" w:styleId="hljs-literal">
    <w:name w:val="hljs-literal"/>
    <w:basedOn w:val="DefaultParagraphFont"/>
    <w:rsid w:val="000A570C"/>
  </w:style>
  <w:style w:type="character" w:customStyle="1" w:styleId="com">
    <w:name w:val="com"/>
    <w:basedOn w:val="DefaultParagraphFont"/>
    <w:rsid w:val="000A570C"/>
  </w:style>
  <w:style w:type="character" w:customStyle="1" w:styleId="str">
    <w:name w:val="str"/>
    <w:basedOn w:val="DefaultParagraphFont"/>
    <w:rsid w:val="000A570C"/>
  </w:style>
  <w:style w:type="character" w:customStyle="1" w:styleId="kwd">
    <w:name w:val="kwd"/>
    <w:basedOn w:val="DefaultParagraphFont"/>
    <w:rsid w:val="000A570C"/>
  </w:style>
  <w:style w:type="character" w:customStyle="1" w:styleId="typ">
    <w:name w:val="typ"/>
    <w:basedOn w:val="DefaultParagraphFont"/>
    <w:rsid w:val="000A570C"/>
  </w:style>
  <w:style w:type="character" w:styleId="HTMLVariable">
    <w:name w:val="HTML Variable"/>
    <w:uiPriority w:val="99"/>
    <w:semiHidden/>
    <w:unhideWhenUsed/>
    <w:rsid w:val="00A83F33"/>
    <w:rPr>
      <w:i/>
      <w:iCs/>
    </w:rPr>
  </w:style>
  <w:style w:type="character" w:styleId="HTMLSample">
    <w:name w:val="HTML Sample"/>
    <w:uiPriority w:val="99"/>
    <w:semiHidden/>
    <w:unhideWhenUsed/>
    <w:rsid w:val="00A83F33"/>
    <w:rPr>
      <w:rFonts w:ascii="Courier New" w:eastAsia="Times New Roman" w:hAnsi="Courier New" w:cs="Courier New"/>
    </w:rPr>
  </w:style>
  <w:style w:type="table" w:customStyle="1" w:styleId="TableGridLight1">
    <w:name w:val="Table Grid Light1"/>
    <w:basedOn w:val="TableNormal"/>
    <w:uiPriority w:val="40"/>
    <w:rsid w:val="00FF485F"/>
    <w:rPr>
      <w:rFonts w:ascii="Calibri" w:eastAsia="Calibri" w:hAnsi="Calibri"/>
      <w:sz w:val="22"/>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CommentReference">
    <w:name w:val="annotation reference"/>
    <w:semiHidden/>
    <w:unhideWhenUsed/>
    <w:rsid w:val="0083122A"/>
    <w:rPr>
      <w:sz w:val="16"/>
      <w:szCs w:val="16"/>
    </w:rPr>
  </w:style>
  <w:style w:type="paragraph" w:styleId="CommentText">
    <w:name w:val="annotation text"/>
    <w:basedOn w:val="Normal"/>
    <w:link w:val="CommentTextChar"/>
    <w:semiHidden/>
    <w:unhideWhenUsed/>
    <w:rsid w:val="0083122A"/>
    <w:pPr>
      <w:spacing w:line="240" w:lineRule="auto"/>
    </w:pPr>
    <w:rPr>
      <w:szCs w:val="20"/>
    </w:rPr>
  </w:style>
  <w:style w:type="character" w:customStyle="1" w:styleId="CommentTextChar">
    <w:name w:val="Comment Text Char"/>
    <w:link w:val="CommentText"/>
    <w:semiHidden/>
    <w:rsid w:val="0083122A"/>
    <w:rPr>
      <w:lang w:val="vi-VN"/>
    </w:rPr>
  </w:style>
  <w:style w:type="paragraph" w:styleId="CommentSubject">
    <w:name w:val="annotation subject"/>
    <w:basedOn w:val="CommentText"/>
    <w:next w:val="CommentText"/>
    <w:link w:val="CommentSubjectChar"/>
    <w:semiHidden/>
    <w:unhideWhenUsed/>
    <w:rsid w:val="0083122A"/>
    <w:rPr>
      <w:b/>
      <w:bCs/>
    </w:rPr>
  </w:style>
  <w:style w:type="character" w:customStyle="1" w:styleId="CommentSubjectChar">
    <w:name w:val="Comment Subject Char"/>
    <w:link w:val="CommentSubject"/>
    <w:semiHidden/>
    <w:rsid w:val="0083122A"/>
    <w:rPr>
      <w:b/>
      <w:bCs/>
      <w:lang w:val="vi-VN"/>
    </w:rPr>
  </w:style>
  <w:style w:type="character" w:customStyle="1" w:styleId="st">
    <w:name w:val="st"/>
    <w:basedOn w:val="DefaultParagraphFont"/>
    <w:rsid w:val="00115C9B"/>
  </w:style>
  <w:style w:type="paragraph" w:styleId="Revision">
    <w:name w:val="Revision"/>
    <w:hidden/>
    <w:uiPriority w:val="99"/>
    <w:semiHidden/>
    <w:rsid w:val="00B51541"/>
    <w:rPr>
      <w:szCs w:val="24"/>
      <w:lang w:val="vi-VN"/>
    </w:rPr>
  </w:style>
  <w:style w:type="character" w:customStyle="1" w:styleId="ListParagraphChar">
    <w:name w:val="List Paragraph Char"/>
    <w:link w:val="ListParagraph"/>
    <w:uiPriority w:val="34"/>
    <w:rsid w:val="004A5300"/>
    <w:rPr>
      <w:sz w:val="26"/>
      <w:szCs w:val="24"/>
      <w:lang w:val="vi-VN"/>
    </w:rPr>
  </w:style>
  <w:style w:type="paragraph" w:styleId="EndnoteText">
    <w:name w:val="endnote text"/>
    <w:basedOn w:val="Normal"/>
    <w:link w:val="EndnoteTextChar"/>
    <w:semiHidden/>
    <w:unhideWhenUsed/>
    <w:rsid w:val="00BD216C"/>
    <w:pPr>
      <w:spacing w:line="240" w:lineRule="auto"/>
    </w:pPr>
    <w:rPr>
      <w:sz w:val="20"/>
      <w:szCs w:val="20"/>
    </w:rPr>
  </w:style>
  <w:style w:type="character" w:customStyle="1" w:styleId="EndnoteTextChar">
    <w:name w:val="Endnote Text Char"/>
    <w:basedOn w:val="DefaultParagraphFont"/>
    <w:link w:val="EndnoteText"/>
    <w:semiHidden/>
    <w:rsid w:val="00BD216C"/>
    <w:rPr>
      <w:lang w:val="vi-VN"/>
    </w:rPr>
  </w:style>
  <w:style w:type="character" w:styleId="EndnoteReference">
    <w:name w:val="endnote reference"/>
    <w:basedOn w:val="DefaultParagraphFont"/>
    <w:semiHidden/>
    <w:unhideWhenUsed/>
    <w:rsid w:val="00BD216C"/>
    <w:rPr>
      <w:vertAlign w:val="superscript"/>
    </w:rPr>
  </w:style>
  <w:style w:type="paragraph" w:styleId="FootnoteText">
    <w:name w:val="footnote text"/>
    <w:basedOn w:val="Normal"/>
    <w:link w:val="FootnoteTextChar"/>
    <w:semiHidden/>
    <w:unhideWhenUsed/>
    <w:rsid w:val="00BD216C"/>
    <w:pPr>
      <w:spacing w:line="240" w:lineRule="auto"/>
    </w:pPr>
    <w:rPr>
      <w:sz w:val="20"/>
      <w:szCs w:val="20"/>
    </w:rPr>
  </w:style>
  <w:style w:type="character" w:customStyle="1" w:styleId="FootnoteTextChar">
    <w:name w:val="Footnote Text Char"/>
    <w:basedOn w:val="DefaultParagraphFont"/>
    <w:link w:val="FootnoteText"/>
    <w:semiHidden/>
    <w:rsid w:val="00BD216C"/>
    <w:rPr>
      <w:lang w:val="vi-VN"/>
    </w:rPr>
  </w:style>
  <w:style w:type="character" w:styleId="FootnoteReference">
    <w:name w:val="footnote reference"/>
    <w:basedOn w:val="DefaultParagraphFont"/>
    <w:semiHidden/>
    <w:unhideWhenUsed/>
    <w:rsid w:val="00BD216C"/>
    <w:rPr>
      <w:vertAlign w:val="superscript"/>
    </w:rPr>
  </w:style>
  <w:style w:type="paragraph" w:customStyle="1" w:styleId="Char">
    <w:name w:val="Char"/>
    <w:basedOn w:val="Normal"/>
    <w:rsid w:val="005C0556"/>
    <w:pPr>
      <w:spacing w:before="100" w:beforeAutospacing="1" w:after="100" w:afterAutospacing="1" w:line="360" w:lineRule="exact"/>
      <w:ind w:firstLine="720"/>
    </w:pPr>
    <w:rPr>
      <w:rFonts w:ascii="Arial" w:hAnsi="Arial" w:cs="Arial"/>
      <w:sz w:val="22"/>
      <w:szCs w:val="22"/>
      <w:lang w:val="en-US"/>
    </w:rPr>
  </w:style>
  <w:style w:type="character" w:customStyle="1" w:styleId="longtext">
    <w:name w:val="long_text"/>
    <w:basedOn w:val="DefaultParagraphFont"/>
    <w:rsid w:val="005C0556"/>
  </w:style>
  <w:style w:type="paragraph" w:styleId="NoSpacing">
    <w:name w:val="No Spacing"/>
    <w:link w:val="NoSpacingChar"/>
    <w:uiPriority w:val="1"/>
    <w:qFormat/>
    <w:rsid w:val="005C0556"/>
    <w:pPr>
      <w:spacing w:line="288" w:lineRule="auto"/>
    </w:pPr>
    <w:rPr>
      <w:rFonts w:ascii="Calibri" w:hAnsi="Calibri"/>
      <w:sz w:val="22"/>
      <w:szCs w:val="22"/>
    </w:rPr>
  </w:style>
  <w:style w:type="character" w:customStyle="1" w:styleId="NoSpacingChar">
    <w:name w:val="No Spacing Char"/>
    <w:link w:val="NoSpacing"/>
    <w:uiPriority w:val="1"/>
    <w:rsid w:val="005C0556"/>
    <w:rPr>
      <w:rFonts w:ascii="Calibri" w:hAnsi="Calibri"/>
      <w:sz w:val="22"/>
      <w:szCs w:val="22"/>
    </w:rPr>
  </w:style>
  <w:style w:type="paragraph" w:customStyle="1" w:styleId="TableParagraph">
    <w:name w:val="Table Paragraph"/>
    <w:basedOn w:val="Normal"/>
    <w:uiPriority w:val="1"/>
    <w:qFormat/>
    <w:rsid w:val="005C0556"/>
    <w:pPr>
      <w:widowControl w:val="0"/>
      <w:autoSpaceDE w:val="0"/>
      <w:autoSpaceDN w:val="0"/>
      <w:spacing w:line="248" w:lineRule="exact"/>
      <w:ind w:left="117"/>
      <w:jc w:val="center"/>
    </w:pPr>
    <w:rPr>
      <w:sz w:val="22"/>
      <w:szCs w:val="22"/>
      <w:lang w:val="en-US"/>
    </w:rPr>
  </w:style>
  <w:style w:type="character" w:customStyle="1" w:styleId="CommentTextChar1">
    <w:name w:val="Comment Text Char1"/>
    <w:basedOn w:val="DefaultParagraphFont"/>
    <w:uiPriority w:val="99"/>
    <w:semiHidden/>
    <w:rsid w:val="005C0556"/>
    <w:rPr>
      <w:sz w:val="20"/>
      <w:szCs w:val="20"/>
    </w:rPr>
  </w:style>
  <w:style w:type="paragraph" w:styleId="BodyText2">
    <w:name w:val="Body Text 2"/>
    <w:basedOn w:val="Normal"/>
    <w:link w:val="BodyText2Char"/>
    <w:rsid w:val="005C0556"/>
    <w:pPr>
      <w:spacing w:before="120" w:line="240" w:lineRule="auto"/>
      <w:jc w:val="left"/>
    </w:pPr>
    <w:rPr>
      <w:lang w:val="en-US"/>
    </w:rPr>
  </w:style>
  <w:style w:type="character" w:customStyle="1" w:styleId="BodyText2Char">
    <w:name w:val="Body Text 2 Char"/>
    <w:basedOn w:val="DefaultParagraphFont"/>
    <w:link w:val="BodyText2"/>
    <w:rsid w:val="005C0556"/>
    <w:rPr>
      <w:sz w:val="26"/>
      <w:szCs w:val="24"/>
    </w:rPr>
  </w:style>
  <w:style w:type="paragraph" w:styleId="BodyTextIndent2">
    <w:name w:val="Body Text Indent 2"/>
    <w:basedOn w:val="Normal"/>
    <w:link w:val="BodyTextIndent2Char"/>
    <w:rsid w:val="005C0556"/>
    <w:pPr>
      <w:spacing w:before="120" w:line="240" w:lineRule="auto"/>
      <w:ind w:left="540"/>
      <w:jc w:val="left"/>
    </w:pPr>
    <w:rPr>
      <w:sz w:val="24"/>
      <w:lang w:val="en-US"/>
    </w:rPr>
  </w:style>
  <w:style w:type="character" w:customStyle="1" w:styleId="BodyTextIndent2Char">
    <w:name w:val="Body Text Indent 2 Char"/>
    <w:basedOn w:val="DefaultParagraphFont"/>
    <w:link w:val="BodyTextIndent2"/>
    <w:rsid w:val="005C0556"/>
    <w:rPr>
      <w:sz w:val="24"/>
      <w:szCs w:val="24"/>
    </w:rPr>
  </w:style>
  <w:style w:type="paragraph" w:customStyle="1" w:styleId="atl">
    <w:name w:val="atl"/>
    <w:basedOn w:val="Normal"/>
    <w:rsid w:val="005C0556"/>
    <w:pPr>
      <w:spacing w:before="100" w:beforeAutospacing="1" w:after="100" w:afterAutospacing="1" w:line="240" w:lineRule="auto"/>
      <w:jc w:val="left"/>
    </w:pPr>
    <w:rPr>
      <w:sz w:val="24"/>
      <w:lang w:val="en-US"/>
    </w:rPr>
  </w:style>
  <w:style w:type="paragraph" w:customStyle="1" w:styleId="tl">
    <w:name w:val="tl"/>
    <w:basedOn w:val="Normal"/>
    <w:rsid w:val="005C0556"/>
    <w:pPr>
      <w:spacing w:before="100" w:beforeAutospacing="1" w:after="100" w:afterAutospacing="1" w:line="240" w:lineRule="auto"/>
      <w:jc w:val="left"/>
    </w:pPr>
    <w:rPr>
      <w:sz w:val="24"/>
      <w:lang w:val="en-US"/>
    </w:rPr>
  </w:style>
  <w:style w:type="paragraph" w:customStyle="1" w:styleId="label">
    <w:name w:val="label"/>
    <w:basedOn w:val="Normal"/>
    <w:rsid w:val="005C0556"/>
    <w:pPr>
      <w:spacing w:before="100" w:beforeAutospacing="1" w:after="100" w:afterAutospacing="1" w:line="240" w:lineRule="auto"/>
      <w:jc w:val="left"/>
    </w:pPr>
    <w:rPr>
      <w:sz w:val="24"/>
      <w:lang w:val="en-US"/>
    </w:rPr>
  </w:style>
  <w:style w:type="paragraph" w:customStyle="1" w:styleId="indent">
    <w:name w:val="indent"/>
    <w:basedOn w:val="Normal"/>
    <w:rsid w:val="005C0556"/>
    <w:pPr>
      <w:spacing w:before="100" w:beforeAutospacing="1" w:after="100" w:afterAutospacing="1" w:line="240" w:lineRule="auto"/>
      <w:jc w:val="left"/>
    </w:pPr>
    <w:rPr>
      <w:sz w:val="24"/>
      <w:lang w:val="en-US"/>
    </w:rPr>
  </w:style>
  <w:style w:type="paragraph" w:customStyle="1" w:styleId="H1">
    <w:name w:val="H1"/>
    <w:basedOn w:val="Normal"/>
    <w:next w:val="Normal"/>
    <w:rsid w:val="005C0556"/>
    <w:pPr>
      <w:keepNext/>
      <w:autoSpaceDE w:val="0"/>
      <w:autoSpaceDN w:val="0"/>
      <w:adjustRightInd w:val="0"/>
      <w:spacing w:before="100" w:after="100" w:line="240" w:lineRule="auto"/>
      <w:jc w:val="left"/>
      <w:outlineLvl w:val="1"/>
    </w:pPr>
    <w:rPr>
      <w:b/>
      <w:bCs/>
      <w:kern w:val="36"/>
      <w:sz w:val="48"/>
      <w:szCs w:val="48"/>
      <w:lang w:val="en-US"/>
    </w:rPr>
  </w:style>
  <w:style w:type="paragraph" w:customStyle="1" w:styleId="H2">
    <w:name w:val="H2"/>
    <w:basedOn w:val="Normal"/>
    <w:next w:val="Normal"/>
    <w:rsid w:val="005C0556"/>
    <w:pPr>
      <w:keepNext/>
      <w:autoSpaceDE w:val="0"/>
      <w:autoSpaceDN w:val="0"/>
      <w:adjustRightInd w:val="0"/>
      <w:spacing w:before="100" w:after="100" w:line="240" w:lineRule="auto"/>
      <w:jc w:val="left"/>
      <w:outlineLvl w:val="2"/>
    </w:pPr>
    <w:rPr>
      <w:b/>
      <w:bCs/>
      <w:sz w:val="36"/>
      <w:szCs w:val="36"/>
      <w:lang w:val="en-US"/>
    </w:rPr>
  </w:style>
  <w:style w:type="paragraph" w:customStyle="1" w:styleId="H4">
    <w:name w:val="H4"/>
    <w:basedOn w:val="Normal"/>
    <w:next w:val="Normal"/>
    <w:rsid w:val="005C0556"/>
    <w:pPr>
      <w:keepNext/>
      <w:autoSpaceDE w:val="0"/>
      <w:autoSpaceDN w:val="0"/>
      <w:adjustRightInd w:val="0"/>
      <w:spacing w:before="100" w:after="100" w:line="240" w:lineRule="auto"/>
      <w:jc w:val="left"/>
      <w:outlineLvl w:val="4"/>
    </w:pPr>
    <w:rPr>
      <w:b/>
      <w:bCs/>
      <w:sz w:val="24"/>
      <w:lang w:val="en-US"/>
    </w:rPr>
  </w:style>
  <w:style w:type="character" w:customStyle="1" w:styleId="CODE">
    <w:name w:val="CODE"/>
    <w:rsid w:val="005C0556"/>
    <w:rPr>
      <w:rFonts w:ascii="Courier New" w:hAnsi="Courier New" w:cs="Courier New"/>
      <w:sz w:val="20"/>
      <w:szCs w:val="20"/>
    </w:rPr>
  </w:style>
  <w:style w:type="paragraph" w:styleId="BodyTextIndent3">
    <w:name w:val="Body Text Indent 3"/>
    <w:basedOn w:val="Normal"/>
    <w:link w:val="BodyTextIndent3Char"/>
    <w:rsid w:val="005C0556"/>
    <w:pPr>
      <w:spacing w:before="120" w:line="240" w:lineRule="auto"/>
      <w:ind w:left="720"/>
    </w:pPr>
    <w:rPr>
      <w:sz w:val="24"/>
      <w:lang w:val="en-US"/>
    </w:rPr>
  </w:style>
  <w:style w:type="character" w:customStyle="1" w:styleId="BodyTextIndent3Char">
    <w:name w:val="Body Text Indent 3 Char"/>
    <w:basedOn w:val="DefaultParagraphFont"/>
    <w:link w:val="BodyTextIndent3"/>
    <w:rsid w:val="005C0556"/>
    <w:rPr>
      <w:sz w:val="24"/>
      <w:szCs w:val="24"/>
    </w:rPr>
  </w:style>
  <w:style w:type="paragraph" w:styleId="BodyText3">
    <w:name w:val="Body Text 3"/>
    <w:basedOn w:val="Normal"/>
    <w:link w:val="BodyText3Char"/>
    <w:rsid w:val="005C0556"/>
    <w:pPr>
      <w:spacing w:before="120" w:line="240" w:lineRule="auto"/>
    </w:pPr>
    <w:rPr>
      <w:sz w:val="24"/>
      <w:lang w:val="en-US"/>
    </w:rPr>
  </w:style>
  <w:style w:type="character" w:customStyle="1" w:styleId="BodyText3Char">
    <w:name w:val="Body Text 3 Char"/>
    <w:basedOn w:val="DefaultParagraphFont"/>
    <w:link w:val="BodyText3"/>
    <w:rsid w:val="005C0556"/>
    <w:rPr>
      <w:sz w:val="24"/>
      <w:szCs w:val="24"/>
    </w:rPr>
  </w:style>
  <w:style w:type="paragraph" w:customStyle="1" w:styleId="DD2">
    <w:name w:val="DD 2"/>
    <w:basedOn w:val="Heading2"/>
    <w:rsid w:val="005C0556"/>
    <w:pPr>
      <w:keepLines w:val="0"/>
      <w:numPr>
        <w:ilvl w:val="2"/>
        <w:numId w:val="25"/>
      </w:numPr>
      <w:suppressAutoHyphens w:val="0"/>
      <w:spacing w:before="240" w:after="60"/>
    </w:pPr>
    <w:rPr>
      <w:rFonts w:ascii="VNI-Times" w:hAnsi="VNI-Times"/>
      <w:bCs w:val="0"/>
      <w:kern w:val="0"/>
      <w:u w:val="single"/>
    </w:rPr>
  </w:style>
  <w:style w:type="paragraph" w:customStyle="1" w:styleId="DD3">
    <w:name w:val="DD 3"/>
    <w:basedOn w:val="Heading3"/>
    <w:rsid w:val="005C0556"/>
    <w:pPr>
      <w:keepLines w:val="0"/>
      <w:numPr>
        <w:ilvl w:val="3"/>
        <w:numId w:val="25"/>
      </w:numPr>
      <w:suppressAutoHyphens w:val="0"/>
      <w:spacing w:before="240" w:after="60"/>
      <w:jc w:val="both"/>
    </w:pPr>
    <w:rPr>
      <w:rFonts w:ascii="VNI-Times" w:hAnsi="VNI-Times"/>
      <w:b w:val="0"/>
      <w:bCs/>
      <w:i w:val="0"/>
      <w:iCs w:val="0"/>
      <w:kern w:val="0"/>
      <w:sz w:val="24"/>
      <w:szCs w:val="20"/>
    </w:rPr>
  </w:style>
  <w:style w:type="paragraph" w:customStyle="1" w:styleId="DD4">
    <w:name w:val="DD 4"/>
    <w:basedOn w:val="Heading40"/>
    <w:rsid w:val="005C0556"/>
    <w:pPr>
      <w:keepLines w:val="0"/>
      <w:numPr>
        <w:ilvl w:val="4"/>
        <w:numId w:val="25"/>
      </w:numPr>
      <w:suppressAutoHyphens w:val="0"/>
      <w:spacing w:before="240" w:after="60"/>
    </w:pPr>
    <w:rPr>
      <w:rFonts w:ascii="VNI-Times" w:hAnsi="VNI-Times"/>
      <w:bCs w:val="0"/>
      <w:iCs w:val="0"/>
      <w:kern w:val="0"/>
      <w:u w:val="single"/>
    </w:rPr>
  </w:style>
  <w:style w:type="paragraph" w:customStyle="1" w:styleId="DD1">
    <w:name w:val="DD 1"/>
    <w:basedOn w:val="Heading1"/>
    <w:rsid w:val="005C0556"/>
    <w:pPr>
      <w:keepNext w:val="0"/>
      <w:keepLines w:val="0"/>
      <w:pageBreakBefore w:val="0"/>
      <w:widowControl w:val="0"/>
      <w:numPr>
        <w:ilvl w:val="1"/>
        <w:numId w:val="25"/>
      </w:numPr>
      <w:shd w:val="clear" w:color="auto" w:fill="FFFFFF"/>
      <w:suppressAutoHyphens w:val="0"/>
      <w:spacing w:before="240" w:after="60" w:line="276" w:lineRule="auto"/>
    </w:pPr>
    <w:rPr>
      <w:rFonts w:ascii="VNI-Gallera" w:eastAsia="Arial" w:hAnsi="VNI-Gallera"/>
      <w:b w:val="0"/>
      <w:kern w:val="0"/>
    </w:rPr>
  </w:style>
  <w:style w:type="paragraph" w:customStyle="1" w:styleId="ND">
    <w:name w:val="ND"/>
    <w:basedOn w:val="Normal"/>
    <w:rsid w:val="005C0556"/>
    <w:pPr>
      <w:numPr>
        <w:numId w:val="26"/>
      </w:numPr>
      <w:spacing w:line="240" w:lineRule="auto"/>
    </w:pPr>
    <w:rPr>
      <w:sz w:val="24"/>
      <w:lang w:val="en-US"/>
    </w:rPr>
  </w:style>
  <w:style w:type="paragraph" w:customStyle="1" w:styleId="DD0">
    <w:name w:val="DD 0"/>
    <w:basedOn w:val="DD1"/>
    <w:rsid w:val="005C0556"/>
    <w:pPr>
      <w:numPr>
        <w:ilvl w:val="0"/>
      </w:numPr>
    </w:pPr>
    <w:rPr>
      <w:rFonts w:ascii="VNI-Times" w:hAnsi="VNI-Times"/>
      <w:sz w:val="72"/>
    </w:rPr>
  </w:style>
  <w:style w:type="paragraph" w:customStyle="1" w:styleId="StyleDD1Before0ptAfter0pt">
    <w:name w:val="Style DD 1 + Before:  0 pt After:  0 pt"/>
    <w:basedOn w:val="DD1"/>
    <w:rsid w:val="005C0556"/>
    <w:pPr>
      <w:numPr>
        <w:ilvl w:val="0"/>
        <w:numId w:val="0"/>
      </w:numPr>
      <w:spacing w:before="0" w:after="0"/>
    </w:pPr>
    <w:rPr>
      <w:szCs w:val="20"/>
    </w:rPr>
  </w:style>
  <w:style w:type="paragraph" w:customStyle="1" w:styleId="StyleDD116ptNotShadow">
    <w:name w:val="Style DD 1 + 16 pt Not Shadow"/>
    <w:basedOn w:val="DD1"/>
    <w:rsid w:val="005C0556"/>
    <w:pPr>
      <w:numPr>
        <w:ilvl w:val="0"/>
        <w:numId w:val="0"/>
      </w:numPr>
    </w:pPr>
    <w:rPr>
      <w:sz w:val="32"/>
      <w:szCs w:val="32"/>
    </w:rPr>
  </w:style>
  <w:style w:type="paragraph" w:customStyle="1" w:styleId="StyleStyleDD116ptNotShadowVNI-GalleraItalic">
    <w:name w:val="Style Style DD 1 + 16 pt Not Shadow + VNI-Gallera Italic"/>
    <w:basedOn w:val="StyleDD116ptNotShadow"/>
    <w:rsid w:val="005C0556"/>
    <w:rPr>
      <w:i/>
      <w:iCs/>
      <w:sz w:val="28"/>
    </w:rPr>
  </w:style>
  <w:style w:type="paragraph" w:customStyle="1" w:styleId="nt">
    <w:name w:val="nt"/>
    <w:basedOn w:val="Normal"/>
    <w:rsid w:val="005C0556"/>
    <w:pPr>
      <w:spacing w:before="100" w:beforeAutospacing="1" w:after="100" w:afterAutospacing="1" w:line="240" w:lineRule="auto"/>
      <w:jc w:val="left"/>
    </w:pPr>
    <w:rPr>
      <w:color w:val="000000"/>
      <w:sz w:val="24"/>
      <w:lang w:val="en-US"/>
    </w:rPr>
  </w:style>
  <w:style w:type="paragraph" w:customStyle="1" w:styleId="Code0">
    <w:name w:val="Code"/>
    <w:basedOn w:val="Normal"/>
    <w:autoRedefine/>
    <w:rsid w:val="005C0556"/>
    <w:pPr>
      <w:spacing w:before="120" w:line="240" w:lineRule="auto"/>
      <w:jc w:val="left"/>
    </w:pPr>
    <w:rPr>
      <w:rFonts w:ascii="Tahoma" w:hAnsi="Tahoma" w:cs="Tahoma"/>
      <w:sz w:val="20"/>
      <w:szCs w:val="20"/>
      <w:lang w:val="en-US"/>
    </w:rPr>
  </w:style>
  <w:style w:type="paragraph" w:customStyle="1" w:styleId="norrmal">
    <w:name w:val="norrmal"/>
    <w:basedOn w:val="Title"/>
    <w:rsid w:val="005C0556"/>
    <w:pPr>
      <w:pBdr>
        <w:bottom w:val="single" w:sz="6" w:space="1" w:color="auto"/>
      </w:pBdr>
      <w:spacing w:before="120" w:after="0"/>
      <w:jc w:val="left"/>
      <w:outlineLvl w:val="9"/>
    </w:pPr>
    <w:rPr>
      <w:rFonts w:cs="Times New Roman"/>
      <w:kern w:val="0"/>
      <w:sz w:val="28"/>
      <w:szCs w:val="24"/>
      <w:lang w:val="en-US"/>
    </w:rPr>
  </w:style>
  <w:style w:type="paragraph" w:styleId="Subtitle">
    <w:name w:val="Subtitle"/>
    <w:basedOn w:val="Normal"/>
    <w:link w:val="SubtitleChar"/>
    <w:uiPriority w:val="11"/>
    <w:qFormat/>
    <w:rsid w:val="005C0556"/>
    <w:pPr>
      <w:spacing w:before="120" w:line="240" w:lineRule="auto"/>
      <w:jc w:val="left"/>
    </w:pPr>
    <w:rPr>
      <w:b/>
      <w:bCs/>
      <w:sz w:val="24"/>
      <w:u w:val="single"/>
      <w:lang w:val="en-US"/>
    </w:rPr>
  </w:style>
  <w:style w:type="character" w:customStyle="1" w:styleId="SubtitleChar">
    <w:name w:val="Subtitle Char"/>
    <w:basedOn w:val="DefaultParagraphFont"/>
    <w:link w:val="Subtitle"/>
    <w:rsid w:val="005C0556"/>
    <w:rPr>
      <w:b/>
      <w:bCs/>
      <w:sz w:val="24"/>
      <w:szCs w:val="24"/>
      <w:u w:val="single"/>
    </w:rPr>
  </w:style>
  <w:style w:type="numbering" w:customStyle="1" w:styleId="NoList1">
    <w:name w:val="No List1"/>
    <w:next w:val="NoList"/>
    <w:uiPriority w:val="99"/>
    <w:semiHidden/>
    <w:unhideWhenUsed/>
    <w:rsid w:val="005C0556"/>
  </w:style>
  <w:style w:type="character" w:customStyle="1" w:styleId="hps">
    <w:name w:val="hps"/>
    <w:rsid w:val="005C0556"/>
  </w:style>
  <w:style w:type="character" w:customStyle="1" w:styleId="atn">
    <w:name w:val="atn"/>
    <w:rsid w:val="005C0556"/>
  </w:style>
  <w:style w:type="paragraph" w:customStyle="1" w:styleId="sothamkhao">
    <w:name w:val="*sothamkhao*"/>
    <w:basedOn w:val="Normal"/>
    <w:next w:val="Normal"/>
    <w:uiPriority w:val="99"/>
    <w:rsid w:val="005C0556"/>
    <w:pPr>
      <w:widowControl w:val="0"/>
      <w:autoSpaceDE w:val="0"/>
      <w:autoSpaceDN w:val="0"/>
      <w:adjustRightInd w:val="0"/>
      <w:spacing w:before="120" w:line="240" w:lineRule="auto"/>
      <w:jc w:val="left"/>
    </w:pPr>
    <w:rPr>
      <w:sz w:val="24"/>
      <w:lang w:val="en-US"/>
    </w:rPr>
  </w:style>
  <w:style w:type="numbering" w:customStyle="1" w:styleId="Style1">
    <w:name w:val="Style1"/>
    <w:uiPriority w:val="99"/>
    <w:rsid w:val="005C0556"/>
    <w:pPr>
      <w:numPr>
        <w:numId w:val="27"/>
      </w:numPr>
    </w:pPr>
  </w:style>
  <w:style w:type="character" w:customStyle="1" w:styleId="Emphasis1">
    <w:name w:val="Emphasis1"/>
    <w:basedOn w:val="DefaultParagraphFont"/>
    <w:rsid w:val="005C0556"/>
  </w:style>
  <w:style w:type="paragraph" w:customStyle="1" w:styleId="pagenavlink">
    <w:name w:val="pagenavlink"/>
    <w:basedOn w:val="Normal"/>
    <w:rsid w:val="005C0556"/>
    <w:pPr>
      <w:spacing w:before="100" w:beforeAutospacing="1" w:after="100" w:afterAutospacing="1" w:line="240" w:lineRule="auto"/>
      <w:jc w:val="left"/>
    </w:pPr>
    <w:rPr>
      <w:sz w:val="24"/>
      <w:lang w:val="en-US"/>
    </w:rPr>
  </w:style>
  <w:style w:type="paragraph" w:customStyle="1" w:styleId="listimage">
    <w:name w:val="listimage"/>
    <w:basedOn w:val="Normal"/>
    <w:rsid w:val="005C0556"/>
    <w:pPr>
      <w:spacing w:before="100" w:beforeAutospacing="1" w:after="100" w:afterAutospacing="1" w:line="240" w:lineRule="auto"/>
      <w:jc w:val="left"/>
    </w:pPr>
    <w:rPr>
      <w:sz w:val="24"/>
      <w:lang w:val="en-US"/>
    </w:rPr>
  </w:style>
  <w:style w:type="paragraph" w:customStyle="1" w:styleId="programlistingindent">
    <w:name w:val="programlistingindent"/>
    <w:basedOn w:val="Normal"/>
    <w:uiPriority w:val="99"/>
    <w:rsid w:val="005C0556"/>
    <w:pPr>
      <w:spacing w:before="100" w:beforeAutospacing="1" w:after="100" w:afterAutospacing="1" w:line="240" w:lineRule="auto"/>
      <w:jc w:val="left"/>
    </w:pPr>
    <w:rPr>
      <w:sz w:val="24"/>
      <w:lang w:val="en-US"/>
    </w:rPr>
  </w:style>
  <w:style w:type="table" w:customStyle="1" w:styleId="PlainTable21">
    <w:name w:val="Plain Table 21"/>
    <w:basedOn w:val="TableNormal"/>
    <w:uiPriority w:val="42"/>
    <w:rsid w:val="005C055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Mention1">
    <w:name w:val="Mention1"/>
    <w:basedOn w:val="DefaultParagraphFont"/>
    <w:uiPriority w:val="99"/>
    <w:semiHidden/>
    <w:unhideWhenUsed/>
    <w:rsid w:val="005C0556"/>
    <w:rPr>
      <w:color w:val="2B579A"/>
      <w:shd w:val="clear" w:color="auto" w:fill="E6E6E6"/>
    </w:rPr>
  </w:style>
  <w:style w:type="table" w:customStyle="1" w:styleId="PlainTable41">
    <w:name w:val="Plain Table 41"/>
    <w:basedOn w:val="TableNormal"/>
    <w:uiPriority w:val="44"/>
    <w:rsid w:val="005C055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stTable6Colorful1">
    <w:name w:val="List Table 6 Colorful1"/>
    <w:basedOn w:val="TableNormal"/>
    <w:uiPriority w:val="51"/>
    <w:rsid w:val="005C0556"/>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5C0556"/>
    <w:pPr>
      <w:spacing w:before="120" w:line="240" w:lineRule="auto"/>
      <w:jc w:val="center"/>
    </w:pPr>
    <w:rPr>
      <w:noProof/>
      <w:sz w:val="24"/>
      <w:lang w:val="en-US"/>
    </w:rPr>
  </w:style>
  <w:style w:type="character" w:customStyle="1" w:styleId="EndNoteBibliographyTitleChar">
    <w:name w:val="EndNote Bibliography Title Char"/>
    <w:basedOn w:val="DefaultParagraphFont"/>
    <w:link w:val="EndNoteBibliographyTitle"/>
    <w:rsid w:val="005C0556"/>
    <w:rPr>
      <w:noProof/>
      <w:sz w:val="24"/>
      <w:szCs w:val="24"/>
    </w:rPr>
  </w:style>
  <w:style w:type="paragraph" w:customStyle="1" w:styleId="EndNoteBibliography">
    <w:name w:val="EndNote Bibliography"/>
    <w:basedOn w:val="Normal"/>
    <w:link w:val="EndNoteBibliographyChar"/>
    <w:rsid w:val="005C0556"/>
    <w:pPr>
      <w:spacing w:before="120" w:line="240" w:lineRule="auto"/>
    </w:pPr>
    <w:rPr>
      <w:noProof/>
      <w:sz w:val="24"/>
      <w:lang w:val="en-US"/>
    </w:rPr>
  </w:style>
  <w:style w:type="character" w:customStyle="1" w:styleId="EndNoteBibliographyChar">
    <w:name w:val="EndNote Bibliography Char"/>
    <w:basedOn w:val="DefaultParagraphFont"/>
    <w:link w:val="EndNoteBibliography"/>
    <w:rsid w:val="005C0556"/>
    <w:rPr>
      <w:noProof/>
      <w:sz w:val="24"/>
      <w:szCs w:val="24"/>
    </w:rPr>
  </w:style>
  <w:style w:type="character" w:customStyle="1" w:styleId="UnresolvedMention1">
    <w:name w:val="Unresolved Mention1"/>
    <w:basedOn w:val="DefaultParagraphFont"/>
    <w:uiPriority w:val="99"/>
    <w:semiHidden/>
    <w:unhideWhenUsed/>
    <w:rsid w:val="005C0556"/>
    <w:rPr>
      <w:color w:val="808080"/>
      <w:shd w:val="clear" w:color="auto" w:fill="E6E6E6"/>
    </w:rPr>
  </w:style>
  <w:style w:type="table" w:customStyle="1" w:styleId="PlainTable11">
    <w:name w:val="Plain Table 11"/>
    <w:basedOn w:val="TableNormal"/>
    <w:uiPriority w:val="41"/>
    <w:rsid w:val="005C055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5C05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111">
    <w:name w:val="1.1.1"/>
    <w:basedOn w:val="ListParagraph"/>
    <w:link w:val="111Char"/>
    <w:qFormat/>
    <w:rsid w:val="005C0556"/>
    <w:pPr>
      <w:numPr>
        <w:ilvl w:val="2"/>
        <w:numId w:val="28"/>
      </w:numPr>
      <w:spacing w:after="160" w:line="259" w:lineRule="auto"/>
    </w:pPr>
    <w:rPr>
      <w:rFonts w:eastAsiaTheme="minorHAnsi" w:cstheme="minorBidi"/>
      <w:b/>
      <w:i/>
      <w:szCs w:val="22"/>
      <w:lang w:val="en-US"/>
    </w:rPr>
  </w:style>
  <w:style w:type="character" w:customStyle="1" w:styleId="111Char">
    <w:name w:val="1.1.1 Char"/>
    <w:basedOn w:val="DefaultParagraphFont"/>
    <w:link w:val="111"/>
    <w:rsid w:val="005C0556"/>
    <w:rPr>
      <w:rFonts w:eastAsiaTheme="minorHAnsi" w:cstheme="minorBidi"/>
      <w:b/>
      <w:i/>
      <w:sz w:val="26"/>
      <w:szCs w:val="22"/>
    </w:rPr>
  </w:style>
  <w:style w:type="character" w:customStyle="1" w:styleId="mwe-math-mathml-inline">
    <w:name w:val="mwe-math-mathml-inline"/>
    <w:basedOn w:val="DefaultParagraphFont"/>
    <w:rsid w:val="005C0556"/>
  </w:style>
  <w:style w:type="table" w:customStyle="1" w:styleId="GridTable4-Accent11">
    <w:name w:val="Grid Table 4 - Accent 11"/>
    <w:basedOn w:val="TableNormal"/>
    <w:uiPriority w:val="49"/>
    <w:rsid w:val="005C0556"/>
    <w:rPr>
      <w:rFonts w:asciiTheme="minorHAnsi" w:eastAsiaTheme="minorHAnsi" w:hAnsiTheme="minorHAnsi" w:cstheme="minorBid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numbering" w:customStyle="1" w:styleId="NoList2">
    <w:name w:val="No List2"/>
    <w:next w:val="NoList"/>
    <w:uiPriority w:val="99"/>
    <w:semiHidden/>
    <w:unhideWhenUsed/>
    <w:rsid w:val="005C0556"/>
  </w:style>
  <w:style w:type="table" w:customStyle="1" w:styleId="TableGrid1">
    <w:name w:val="Table Grid1"/>
    <w:basedOn w:val="TableNormal"/>
    <w:next w:val="TableGrid"/>
    <w:uiPriority w:val="39"/>
    <w:rsid w:val="005C055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Mention2">
    <w:name w:val="Mention2"/>
    <w:uiPriority w:val="99"/>
    <w:semiHidden/>
    <w:unhideWhenUsed/>
    <w:rsid w:val="005C0556"/>
    <w:rPr>
      <w:color w:val="2B579A"/>
      <w:shd w:val="clear" w:color="auto" w:fill="E6E6E6"/>
    </w:rPr>
  </w:style>
  <w:style w:type="character" w:customStyle="1" w:styleId="UnresolvedMention2">
    <w:name w:val="Unresolved Mention2"/>
    <w:uiPriority w:val="99"/>
    <w:semiHidden/>
    <w:unhideWhenUsed/>
    <w:rsid w:val="005C0556"/>
    <w:rPr>
      <w:color w:val="605E5C"/>
      <w:shd w:val="clear" w:color="auto" w:fill="E1DFDD"/>
    </w:rPr>
  </w:style>
  <w:style w:type="table" w:customStyle="1" w:styleId="TableGridLight2">
    <w:name w:val="Table Grid Light2"/>
    <w:basedOn w:val="TableNormal"/>
    <w:uiPriority w:val="40"/>
    <w:rsid w:val="005C0556"/>
    <w:rPr>
      <w:rFonts w:ascii="Calibri" w:eastAsia="Calibri" w:hAnsi="Calibri"/>
      <w:sz w:val="22"/>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fontstyle21">
    <w:name w:val="fontstyle21"/>
    <w:basedOn w:val="DefaultParagraphFont"/>
    <w:rsid w:val="005C0556"/>
    <w:rPr>
      <w:rFonts w:ascii="TimesNewRomanPS-BoldMT" w:hAnsi="TimesNewRomanPS-BoldMT" w:hint="default"/>
      <w:b/>
      <w:bCs/>
      <w:i w:val="0"/>
      <w:iCs w:val="0"/>
      <w:color w:val="000000"/>
      <w:sz w:val="26"/>
      <w:szCs w:val="26"/>
    </w:rPr>
  </w:style>
  <w:style w:type="paragraph" w:customStyle="1" w:styleId="msonormal0">
    <w:name w:val="msonormal"/>
    <w:basedOn w:val="Normal"/>
    <w:rsid w:val="00BD451D"/>
    <w:pPr>
      <w:spacing w:before="100" w:beforeAutospacing="1" w:after="100" w:afterAutospacing="1" w:line="240" w:lineRule="auto"/>
      <w:jc w:val="left"/>
    </w:pPr>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7917">
      <w:bodyDiv w:val="1"/>
      <w:marLeft w:val="0"/>
      <w:marRight w:val="0"/>
      <w:marTop w:val="0"/>
      <w:marBottom w:val="0"/>
      <w:divBdr>
        <w:top w:val="none" w:sz="0" w:space="0" w:color="auto"/>
        <w:left w:val="none" w:sz="0" w:space="0" w:color="auto"/>
        <w:bottom w:val="none" w:sz="0" w:space="0" w:color="auto"/>
        <w:right w:val="none" w:sz="0" w:space="0" w:color="auto"/>
      </w:divBdr>
    </w:div>
    <w:div w:id="8677043">
      <w:bodyDiv w:val="1"/>
      <w:marLeft w:val="0"/>
      <w:marRight w:val="0"/>
      <w:marTop w:val="0"/>
      <w:marBottom w:val="0"/>
      <w:divBdr>
        <w:top w:val="none" w:sz="0" w:space="0" w:color="auto"/>
        <w:left w:val="none" w:sz="0" w:space="0" w:color="auto"/>
        <w:bottom w:val="none" w:sz="0" w:space="0" w:color="auto"/>
        <w:right w:val="none" w:sz="0" w:space="0" w:color="auto"/>
      </w:divBdr>
    </w:div>
    <w:div w:id="12658637">
      <w:bodyDiv w:val="1"/>
      <w:marLeft w:val="0"/>
      <w:marRight w:val="0"/>
      <w:marTop w:val="0"/>
      <w:marBottom w:val="0"/>
      <w:divBdr>
        <w:top w:val="none" w:sz="0" w:space="0" w:color="auto"/>
        <w:left w:val="none" w:sz="0" w:space="0" w:color="auto"/>
        <w:bottom w:val="none" w:sz="0" w:space="0" w:color="auto"/>
        <w:right w:val="none" w:sz="0" w:space="0" w:color="auto"/>
      </w:divBdr>
    </w:div>
    <w:div w:id="142892020">
      <w:bodyDiv w:val="1"/>
      <w:marLeft w:val="0"/>
      <w:marRight w:val="0"/>
      <w:marTop w:val="0"/>
      <w:marBottom w:val="0"/>
      <w:divBdr>
        <w:top w:val="none" w:sz="0" w:space="0" w:color="auto"/>
        <w:left w:val="none" w:sz="0" w:space="0" w:color="auto"/>
        <w:bottom w:val="none" w:sz="0" w:space="0" w:color="auto"/>
        <w:right w:val="none" w:sz="0" w:space="0" w:color="auto"/>
      </w:divBdr>
    </w:div>
    <w:div w:id="228082549">
      <w:bodyDiv w:val="1"/>
      <w:marLeft w:val="0"/>
      <w:marRight w:val="0"/>
      <w:marTop w:val="0"/>
      <w:marBottom w:val="0"/>
      <w:divBdr>
        <w:top w:val="none" w:sz="0" w:space="0" w:color="auto"/>
        <w:left w:val="none" w:sz="0" w:space="0" w:color="auto"/>
        <w:bottom w:val="none" w:sz="0" w:space="0" w:color="auto"/>
        <w:right w:val="none" w:sz="0" w:space="0" w:color="auto"/>
      </w:divBdr>
      <w:divsChild>
        <w:div w:id="504976927">
          <w:marLeft w:val="547"/>
          <w:marRight w:val="0"/>
          <w:marTop w:val="115"/>
          <w:marBottom w:val="0"/>
          <w:divBdr>
            <w:top w:val="none" w:sz="0" w:space="0" w:color="auto"/>
            <w:left w:val="none" w:sz="0" w:space="0" w:color="auto"/>
            <w:bottom w:val="none" w:sz="0" w:space="0" w:color="auto"/>
            <w:right w:val="none" w:sz="0" w:space="0" w:color="auto"/>
          </w:divBdr>
        </w:div>
        <w:div w:id="1715734992">
          <w:marLeft w:val="547"/>
          <w:marRight w:val="0"/>
          <w:marTop w:val="115"/>
          <w:marBottom w:val="0"/>
          <w:divBdr>
            <w:top w:val="none" w:sz="0" w:space="0" w:color="auto"/>
            <w:left w:val="none" w:sz="0" w:space="0" w:color="auto"/>
            <w:bottom w:val="none" w:sz="0" w:space="0" w:color="auto"/>
            <w:right w:val="none" w:sz="0" w:space="0" w:color="auto"/>
          </w:divBdr>
        </w:div>
      </w:divsChild>
    </w:div>
    <w:div w:id="252476080">
      <w:bodyDiv w:val="1"/>
      <w:marLeft w:val="0"/>
      <w:marRight w:val="0"/>
      <w:marTop w:val="0"/>
      <w:marBottom w:val="0"/>
      <w:divBdr>
        <w:top w:val="none" w:sz="0" w:space="0" w:color="auto"/>
        <w:left w:val="none" w:sz="0" w:space="0" w:color="auto"/>
        <w:bottom w:val="none" w:sz="0" w:space="0" w:color="auto"/>
        <w:right w:val="none" w:sz="0" w:space="0" w:color="auto"/>
      </w:divBdr>
      <w:divsChild>
        <w:div w:id="165245130">
          <w:marLeft w:val="0"/>
          <w:marRight w:val="0"/>
          <w:marTop w:val="0"/>
          <w:marBottom w:val="0"/>
          <w:divBdr>
            <w:top w:val="none" w:sz="0" w:space="0" w:color="auto"/>
            <w:left w:val="none" w:sz="0" w:space="0" w:color="auto"/>
            <w:bottom w:val="none" w:sz="0" w:space="0" w:color="auto"/>
            <w:right w:val="none" w:sz="0" w:space="0" w:color="auto"/>
          </w:divBdr>
        </w:div>
      </w:divsChild>
    </w:div>
    <w:div w:id="274142287">
      <w:bodyDiv w:val="1"/>
      <w:marLeft w:val="0"/>
      <w:marRight w:val="0"/>
      <w:marTop w:val="0"/>
      <w:marBottom w:val="0"/>
      <w:divBdr>
        <w:top w:val="none" w:sz="0" w:space="0" w:color="auto"/>
        <w:left w:val="none" w:sz="0" w:space="0" w:color="auto"/>
        <w:bottom w:val="none" w:sz="0" w:space="0" w:color="auto"/>
        <w:right w:val="none" w:sz="0" w:space="0" w:color="auto"/>
      </w:divBdr>
    </w:div>
    <w:div w:id="313222658">
      <w:bodyDiv w:val="1"/>
      <w:marLeft w:val="0"/>
      <w:marRight w:val="0"/>
      <w:marTop w:val="0"/>
      <w:marBottom w:val="0"/>
      <w:divBdr>
        <w:top w:val="none" w:sz="0" w:space="0" w:color="auto"/>
        <w:left w:val="none" w:sz="0" w:space="0" w:color="auto"/>
        <w:bottom w:val="none" w:sz="0" w:space="0" w:color="auto"/>
        <w:right w:val="none" w:sz="0" w:space="0" w:color="auto"/>
      </w:divBdr>
    </w:div>
    <w:div w:id="335424673">
      <w:bodyDiv w:val="1"/>
      <w:marLeft w:val="0"/>
      <w:marRight w:val="0"/>
      <w:marTop w:val="0"/>
      <w:marBottom w:val="0"/>
      <w:divBdr>
        <w:top w:val="none" w:sz="0" w:space="0" w:color="auto"/>
        <w:left w:val="none" w:sz="0" w:space="0" w:color="auto"/>
        <w:bottom w:val="none" w:sz="0" w:space="0" w:color="auto"/>
        <w:right w:val="none" w:sz="0" w:space="0" w:color="auto"/>
      </w:divBdr>
    </w:div>
    <w:div w:id="434980059">
      <w:bodyDiv w:val="1"/>
      <w:marLeft w:val="0"/>
      <w:marRight w:val="0"/>
      <w:marTop w:val="0"/>
      <w:marBottom w:val="0"/>
      <w:divBdr>
        <w:top w:val="none" w:sz="0" w:space="0" w:color="auto"/>
        <w:left w:val="none" w:sz="0" w:space="0" w:color="auto"/>
        <w:bottom w:val="none" w:sz="0" w:space="0" w:color="auto"/>
        <w:right w:val="none" w:sz="0" w:space="0" w:color="auto"/>
      </w:divBdr>
    </w:div>
    <w:div w:id="441153089">
      <w:bodyDiv w:val="1"/>
      <w:marLeft w:val="0"/>
      <w:marRight w:val="0"/>
      <w:marTop w:val="0"/>
      <w:marBottom w:val="0"/>
      <w:divBdr>
        <w:top w:val="none" w:sz="0" w:space="0" w:color="auto"/>
        <w:left w:val="none" w:sz="0" w:space="0" w:color="auto"/>
        <w:bottom w:val="none" w:sz="0" w:space="0" w:color="auto"/>
        <w:right w:val="none" w:sz="0" w:space="0" w:color="auto"/>
      </w:divBdr>
    </w:div>
    <w:div w:id="518154924">
      <w:bodyDiv w:val="1"/>
      <w:marLeft w:val="0"/>
      <w:marRight w:val="0"/>
      <w:marTop w:val="0"/>
      <w:marBottom w:val="0"/>
      <w:divBdr>
        <w:top w:val="none" w:sz="0" w:space="0" w:color="auto"/>
        <w:left w:val="none" w:sz="0" w:space="0" w:color="auto"/>
        <w:bottom w:val="none" w:sz="0" w:space="0" w:color="auto"/>
        <w:right w:val="none" w:sz="0" w:space="0" w:color="auto"/>
      </w:divBdr>
    </w:div>
    <w:div w:id="528180083">
      <w:bodyDiv w:val="1"/>
      <w:marLeft w:val="0"/>
      <w:marRight w:val="0"/>
      <w:marTop w:val="0"/>
      <w:marBottom w:val="0"/>
      <w:divBdr>
        <w:top w:val="none" w:sz="0" w:space="0" w:color="auto"/>
        <w:left w:val="none" w:sz="0" w:space="0" w:color="auto"/>
        <w:bottom w:val="none" w:sz="0" w:space="0" w:color="auto"/>
        <w:right w:val="none" w:sz="0" w:space="0" w:color="auto"/>
      </w:divBdr>
    </w:div>
    <w:div w:id="582841262">
      <w:bodyDiv w:val="1"/>
      <w:marLeft w:val="0"/>
      <w:marRight w:val="0"/>
      <w:marTop w:val="0"/>
      <w:marBottom w:val="0"/>
      <w:divBdr>
        <w:top w:val="none" w:sz="0" w:space="0" w:color="auto"/>
        <w:left w:val="none" w:sz="0" w:space="0" w:color="auto"/>
        <w:bottom w:val="none" w:sz="0" w:space="0" w:color="auto"/>
        <w:right w:val="none" w:sz="0" w:space="0" w:color="auto"/>
      </w:divBdr>
    </w:div>
    <w:div w:id="586616215">
      <w:bodyDiv w:val="1"/>
      <w:marLeft w:val="0"/>
      <w:marRight w:val="0"/>
      <w:marTop w:val="0"/>
      <w:marBottom w:val="0"/>
      <w:divBdr>
        <w:top w:val="none" w:sz="0" w:space="0" w:color="auto"/>
        <w:left w:val="none" w:sz="0" w:space="0" w:color="auto"/>
        <w:bottom w:val="none" w:sz="0" w:space="0" w:color="auto"/>
        <w:right w:val="none" w:sz="0" w:space="0" w:color="auto"/>
      </w:divBdr>
      <w:divsChild>
        <w:div w:id="1105686467">
          <w:marLeft w:val="0"/>
          <w:marRight w:val="0"/>
          <w:marTop w:val="0"/>
          <w:marBottom w:val="0"/>
          <w:divBdr>
            <w:top w:val="none" w:sz="0" w:space="0" w:color="auto"/>
            <w:left w:val="none" w:sz="0" w:space="0" w:color="auto"/>
            <w:bottom w:val="none" w:sz="0" w:space="0" w:color="auto"/>
            <w:right w:val="none" w:sz="0" w:space="0" w:color="auto"/>
          </w:divBdr>
        </w:div>
        <w:div w:id="1129589519">
          <w:marLeft w:val="0"/>
          <w:marRight w:val="0"/>
          <w:marTop w:val="0"/>
          <w:marBottom w:val="0"/>
          <w:divBdr>
            <w:top w:val="none" w:sz="0" w:space="0" w:color="auto"/>
            <w:left w:val="none" w:sz="0" w:space="0" w:color="auto"/>
            <w:bottom w:val="none" w:sz="0" w:space="0" w:color="auto"/>
            <w:right w:val="none" w:sz="0" w:space="0" w:color="auto"/>
          </w:divBdr>
        </w:div>
        <w:div w:id="1615556667">
          <w:marLeft w:val="0"/>
          <w:marRight w:val="0"/>
          <w:marTop w:val="0"/>
          <w:marBottom w:val="0"/>
          <w:divBdr>
            <w:top w:val="none" w:sz="0" w:space="0" w:color="auto"/>
            <w:left w:val="none" w:sz="0" w:space="0" w:color="auto"/>
            <w:bottom w:val="none" w:sz="0" w:space="0" w:color="auto"/>
            <w:right w:val="none" w:sz="0" w:space="0" w:color="auto"/>
          </w:divBdr>
        </w:div>
        <w:div w:id="1713187034">
          <w:marLeft w:val="0"/>
          <w:marRight w:val="0"/>
          <w:marTop w:val="0"/>
          <w:marBottom w:val="0"/>
          <w:divBdr>
            <w:top w:val="none" w:sz="0" w:space="0" w:color="auto"/>
            <w:left w:val="none" w:sz="0" w:space="0" w:color="auto"/>
            <w:bottom w:val="none" w:sz="0" w:space="0" w:color="auto"/>
            <w:right w:val="none" w:sz="0" w:space="0" w:color="auto"/>
          </w:divBdr>
        </w:div>
      </w:divsChild>
    </w:div>
    <w:div w:id="595864676">
      <w:bodyDiv w:val="1"/>
      <w:marLeft w:val="0"/>
      <w:marRight w:val="0"/>
      <w:marTop w:val="0"/>
      <w:marBottom w:val="0"/>
      <w:divBdr>
        <w:top w:val="none" w:sz="0" w:space="0" w:color="auto"/>
        <w:left w:val="none" w:sz="0" w:space="0" w:color="auto"/>
        <w:bottom w:val="none" w:sz="0" w:space="0" w:color="auto"/>
        <w:right w:val="none" w:sz="0" w:space="0" w:color="auto"/>
      </w:divBdr>
    </w:div>
    <w:div w:id="597713475">
      <w:bodyDiv w:val="1"/>
      <w:marLeft w:val="0"/>
      <w:marRight w:val="0"/>
      <w:marTop w:val="0"/>
      <w:marBottom w:val="0"/>
      <w:divBdr>
        <w:top w:val="none" w:sz="0" w:space="0" w:color="auto"/>
        <w:left w:val="none" w:sz="0" w:space="0" w:color="auto"/>
        <w:bottom w:val="none" w:sz="0" w:space="0" w:color="auto"/>
        <w:right w:val="none" w:sz="0" w:space="0" w:color="auto"/>
      </w:divBdr>
    </w:div>
    <w:div w:id="651637787">
      <w:bodyDiv w:val="1"/>
      <w:marLeft w:val="0"/>
      <w:marRight w:val="0"/>
      <w:marTop w:val="0"/>
      <w:marBottom w:val="0"/>
      <w:divBdr>
        <w:top w:val="none" w:sz="0" w:space="0" w:color="auto"/>
        <w:left w:val="none" w:sz="0" w:space="0" w:color="auto"/>
        <w:bottom w:val="none" w:sz="0" w:space="0" w:color="auto"/>
        <w:right w:val="none" w:sz="0" w:space="0" w:color="auto"/>
      </w:divBdr>
    </w:div>
    <w:div w:id="728186575">
      <w:bodyDiv w:val="1"/>
      <w:marLeft w:val="0"/>
      <w:marRight w:val="0"/>
      <w:marTop w:val="0"/>
      <w:marBottom w:val="0"/>
      <w:divBdr>
        <w:top w:val="none" w:sz="0" w:space="0" w:color="auto"/>
        <w:left w:val="none" w:sz="0" w:space="0" w:color="auto"/>
        <w:bottom w:val="none" w:sz="0" w:space="0" w:color="auto"/>
        <w:right w:val="none" w:sz="0" w:space="0" w:color="auto"/>
      </w:divBdr>
    </w:div>
    <w:div w:id="741558597">
      <w:bodyDiv w:val="1"/>
      <w:marLeft w:val="0"/>
      <w:marRight w:val="0"/>
      <w:marTop w:val="0"/>
      <w:marBottom w:val="0"/>
      <w:divBdr>
        <w:top w:val="none" w:sz="0" w:space="0" w:color="auto"/>
        <w:left w:val="none" w:sz="0" w:space="0" w:color="auto"/>
        <w:bottom w:val="none" w:sz="0" w:space="0" w:color="auto"/>
        <w:right w:val="none" w:sz="0" w:space="0" w:color="auto"/>
      </w:divBdr>
    </w:div>
    <w:div w:id="765612466">
      <w:bodyDiv w:val="1"/>
      <w:marLeft w:val="0"/>
      <w:marRight w:val="0"/>
      <w:marTop w:val="0"/>
      <w:marBottom w:val="0"/>
      <w:divBdr>
        <w:top w:val="none" w:sz="0" w:space="0" w:color="auto"/>
        <w:left w:val="none" w:sz="0" w:space="0" w:color="auto"/>
        <w:bottom w:val="none" w:sz="0" w:space="0" w:color="auto"/>
        <w:right w:val="none" w:sz="0" w:space="0" w:color="auto"/>
      </w:divBdr>
    </w:div>
    <w:div w:id="867375837">
      <w:bodyDiv w:val="1"/>
      <w:marLeft w:val="0"/>
      <w:marRight w:val="0"/>
      <w:marTop w:val="0"/>
      <w:marBottom w:val="0"/>
      <w:divBdr>
        <w:top w:val="none" w:sz="0" w:space="0" w:color="auto"/>
        <w:left w:val="none" w:sz="0" w:space="0" w:color="auto"/>
        <w:bottom w:val="none" w:sz="0" w:space="0" w:color="auto"/>
        <w:right w:val="none" w:sz="0" w:space="0" w:color="auto"/>
      </w:divBdr>
    </w:div>
    <w:div w:id="897981183">
      <w:bodyDiv w:val="1"/>
      <w:marLeft w:val="0"/>
      <w:marRight w:val="0"/>
      <w:marTop w:val="0"/>
      <w:marBottom w:val="0"/>
      <w:divBdr>
        <w:top w:val="none" w:sz="0" w:space="0" w:color="auto"/>
        <w:left w:val="none" w:sz="0" w:space="0" w:color="auto"/>
        <w:bottom w:val="none" w:sz="0" w:space="0" w:color="auto"/>
        <w:right w:val="none" w:sz="0" w:space="0" w:color="auto"/>
      </w:divBdr>
    </w:div>
    <w:div w:id="970087566">
      <w:bodyDiv w:val="1"/>
      <w:marLeft w:val="0"/>
      <w:marRight w:val="0"/>
      <w:marTop w:val="0"/>
      <w:marBottom w:val="0"/>
      <w:divBdr>
        <w:top w:val="none" w:sz="0" w:space="0" w:color="auto"/>
        <w:left w:val="none" w:sz="0" w:space="0" w:color="auto"/>
        <w:bottom w:val="none" w:sz="0" w:space="0" w:color="auto"/>
        <w:right w:val="none" w:sz="0" w:space="0" w:color="auto"/>
      </w:divBdr>
    </w:div>
    <w:div w:id="976452143">
      <w:bodyDiv w:val="1"/>
      <w:marLeft w:val="0"/>
      <w:marRight w:val="0"/>
      <w:marTop w:val="0"/>
      <w:marBottom w:val="0"/>
      <w:divBdr>
        <w:top w:val="none" w:sz="0" w:space="0" w:color="auto"/>
        <w:left w:val="none" w:sz="0" w:space="0" w:color="auto"/>
        <w:bottom w:val="none" w:sz="0" w:space="0" w:color="auto"/>
        <w:right w:val="none" w:sz="0" w:space="0" w:color="auto"/>
      </w:divBdr>
    </w:div>
    <w:div w:id="979655536">
      <w:bodyDiv w:val="1"/>
      <w:marLeft w:val="0"/>
      <w:marRight w:val="0"/>
      <w:marTop w:val="0"/>
      <w:marBottom w:val="0"/>
      <w:divBdr>
        <w:top w:val="none" w:sz="0" w:space="0" w:color="auto"/>
        <w:left w:val="none" w:sz="0" w:space="0" w:color="auto"/>
        <w:bottom w:val="none" w:sz="0" w:space="0" w:color="auto"/>
        <w:right w:val="none" w:sz="0" w:space="0" w:color="auto"/>
      </w:divBdr>
    </w:div>
    <w:div w:id="1159343338">
      <w:bodyDiv w:val="1"/>
      <w:marLeft w:val="0"/>
      <w:marRight w:val="0"/>
      <w:marTop w:val="0"/>
      <w:marBottom w:val="0"/>
      <w:divBdr>
        <w:top w:val="none" w:sz="0" w:space="0" w:color="auto"/>
        <w:left w:val="none" w:sz="0" w:space="0" w:color="auto"/>
        <w:bottom w:val="none" w:sz="0" w:space="0" w:color="auto"/>
        <w:right w:val="none" w:sz="0" w:space="0" w:color="auto"/>
      </w:divBdr>
    </w:div>
    <w:div w:id="1186749118">
      <w:bodyDiv w:val="1"/>
      <w:marLeft w:val="0"/>
      <w:marRight w:val="0"/>
      <w:marTop w:val="0"/>
      <w:marBottom w:val="0"/>
      <w:divBdr>
        <w:top w:val="none" w:sz="0" w:space="0" w:color="auto"/>
        <w:left w:val="none" w:sz="0" w:space="0" w:color="auto"/>
        <w:bottom w:val="none" w:sz="0" w:space="0" w:color="auto"/>
        <w:right w:val="none" w:sz="0" w:space="0" w:color="auto"/>
      </w:divBdr>
    </w:div>
    <w:div w:id="1210797419">
      <w:bodyDiv w:val="1"/>
      <w:marLeft w:val="0"/>
      <w:marRight w:val="0"/>
      <w:marTop w:val="0"/>
      <w:marBottom w:val="0"/>
      <w:divBdr>
        <w:top w:val="none" w:sz="0" w:space="0" w:color="auto"/>
        <w:left w:val="none" w:sz="0" w:space="0" w:color="auto"/>
        <w:bottom w:val="none" w:sz="0" w:space="0" w:color="auto"/>
        <w:right w:val="none" w:sz="0" w:space="0" w:color="auto"/>
      </w:divBdr>
    </w:div>
    <w:div w:id="1227033366">
      <w:bodyDiv w:val="1"/>
      <w:marLeft w:val="0"/>
      <w:marRight w:val="0"/>
      <w:marTop w:val="0"/>
      <w:marBottom w:val="0"/>
      <w:divBdr>
        <w:top w:val="none" w:sz="0" w:space="0" w:color="auto"/>
        <w:left w:val="none" w:sz="0" w:space="0" w:color="auto"/>
        <w:bottom w:val="none" w:sz="0" w:space="0" w:color="auto"/>
        <w:right w:val="none" w:sz="0" w:space="0" w:color="auto"/>
      </w:divBdr>
    </w:div>
    <w:div w:id="1258368648">
      <w:bodyDiv w:val="1"/>
      <w:marLeft w:val="0"/>
      <w:marRight w:val="0"/>
      <w:marTop w:val="0"/>
      <w:marBottom w:val="0"/>
      <w:divBdr>
        <w:top w:val="none" w:sz="0" w:space="0" w:color="auto"/>
        <w:left w:val="none" w:sz="0" w:space="0" w:color="auto"/>
        <w:bottom w:val="none" w:sz="0" w:space="0" w:color="auto"/>
        <w:right w:val="none" w:sz="0" w:space="0" w:color="auto"/>
      </w:divBdr>
    </w:div>
    <w:div w:id="1264531441">
      <w:bodyDiv w:val="1"/>
      <w:marLeft w:val="0"/>
      <w:marRight w:val="0"/>
      <w:marTop w:val="0"/>
      <w:marBottom w:val="0"/>
      <w:divBdr>
        <w:top w:val="none" w:sz="0" w:space="0" w:color="auto"/>
        <w:left w:val="none" w:sz="0" w:space="0" w:color="auto"/>
        <w:bottom w:val="none" w:sz="0" w:space="0" w:color="auto"/>
        <w:right w:val="none" w:sz="0" w:space="0" w:color="auto"/>
      </w:divBdr>
    </w:div>
    <w:div w:id="1369179505">
      <w:bodyDiv w:val="1"/>
      <w:marLeft w:val="0"/>
      <w:marRight w:val="0"/>
      <w:marTop w:val="0"/>
      <w:marBottom w:val="0"/>
      <w:divBdr>
        <w:top w:val="none" w:sz="0" w:space="0" w:color="auto"/>
        <w:left w:val="none" w:sz="0" w:space="0" w:color="auto"/>
        <w:bottom w:val="none" w:sz="0" w:space="0" w:color="auto"/>
        <w:right w:val="none" w:sz="0" w:space="0" w:color="auto"/>
      </w:divBdr>
    </w:div>
    <w:div w:id="1459646299">
      <w:bodyDiv w:val="1"/>
      <w:marLeft w:val="0"/>
      <w:marRight w:val="0"/>
      <w:marTop w:val="0"/>
      <w:marBottom w:val="0"/>
      <w:divBdr>
        <w:top w:val="none" w:sz="0" w:space="0" w:color="auto"/>
        <w:left w:val="none" w:sz="0" w:space="0" w:color="auto"/>
        <w:bottom w:val="none" w:sz="0" w:space="0" w:color="auto"/>
        <w:right w:val="none" w:sz="0" w:space="0" w:color="auto"/>
      </w:divBdr>
      <w:divsChild>
        <w:div w:id="741485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604920250">
          <w:blockQuote w:val="1"/>
          <w:marLeft w:val="720"/>
          <w:marRight w:val="720"/>
          <w:marTop w:val="100"/>
          <w:marBottom w:val="100"/>
          <w:divBdr>
            <w:top w:val="none" w:sz="0" w:space="0" w:color="auto"/>
            <w:left w:val="none" w:sz="0" w:space="0" w:color="auto"/>
            <w:bottom w:val="none" w:sz="0" w:space="0" w:color="auto"/>
            <w:right w:val="none" w:sz="0" w:space="0" w:color="auto"/>
          </w:divBdr>
        </w:div>
        <w:div w:id="1904675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240076">
      <w:bodyDiv w:val="1"/>
      <w:marLeft w:val="0"/>
      <w:marRight w:val="0"/>
      <w:marTop w:val="0"/>
      <w:marBottom w:val="0"/>
      <w:divBdr>
        <w:top w:val="none" w:sz="0" w:space="0" w:color="auto"/>
        <w:left w:val="none" w:sz="0" w:space="0" w:color="auto"/>
        <w:bottom w:val="none" w:sz="0" w:space="0" w:color="auto"/>
        <w:right w:val="none" w:sz="0" w:space="0" w:color="auto"/>
      </w:divBdr>
    </w:div>
    <w:div w:id="1469974781">
      <w:bodyDiv w:val="1"/>
      <w:marLeft w:val="0"/>
      <w:marRight w:val="0"/>
      <w:marTop w:val="0"/>
      <w:marBottom w:val="0"/>
      <w:divBdr>
        <w:top w:val="none" w:sz="0" w:space="0" w:color="auto"/>
        <w:left w:val="none" w:sz="0" w:space="0" w:color="auto"/>
        <w:bottom w:val="none" w:sz="0" w:space="0" w:color="auto"/>
        <w:right w:val="none" w:sz="0" w:space="0" w:color="auto"/>
      </w:divBdr>
    </w:div>
    <w:div w:id="1470855007">
      <w:bodyDiv w:val="1"/>
      <w:marLeft w:val="0"/>
      <w:marRight w:val="0"/>
      <w:marTop w:val="0"/>
      <w:marBottom w:val="0"/>
      <w:divBdr>
        <w:top w:val="none" w:sz="0" w:space="0" w:color="auto"/>
        <w:left w:val="none" w:sz="0" w:space="0" w:color="auto"/>
        <w:bottom w:val="none" w:sz="0" w:space="0" w:color="auto"/>
        <w:right w:val="none" w:sz="0" w:space="0" w:color="auto"/>
      </w:divBdr>
    </w:div>
    <w:div w:id="1501701298">
      <w:bodyDiv w:val="1"/>
      <w:marLeft w:val="0"/>
      <w:marRight w:val="0"/>
      <w:marTop w:val="0"/>
      <w:marBottom w:val="0"/>
      <w:divBdr>
        <w:top w:val="none" w:sz="0" w:space="0" w:color="auto"/>
        <w:left w:val="none" w:sz="0" w:space="0" w:color="auto"/>
        <w:bottom w:val="none" w:sz="0" w:space="0" w:color="auto"/>
        <w:right w:val="none" w:sz="0" w:space="0" w:color="auto"/>
      </w:divBdr>
    </w:div>
    <w:div w:id="1537161719">
      <w:bodyDiv w:val="1"/>
      <w:marLeft w:val="0"/>
      <w:marRight w:val="0"/>
      <w:marTop w:val="0"/>
      <w:marBottom w:val="0"/>
      <w:divBdr>
        <w:top w:val="none" w:sz="0" w:space="0" w:color="auto"/>
        <w:left w:val="none" w:sz="0" w:space="0" w:color="auto"/>
        <w:bottom w:val="none" w:sz="0" w:space="0" w:color="auto"/>
        <w:right w:val="none" w:sz="0" w:space="0" w:color="auto"/>
      </w:divBdr>
    </w:div>
    <w:div w:id="1563980862">
      <w:bodyDiv w:val="1"/>
      <w:marLeft w:val="0"/>
      <w:marRight w:val="0"/>
      <w:marTop w:val="0"/>
      <w:marBottom w:val="0"/>
      <w:divBdr>
        <w:top w:val="none" w:sz="0" w:space="0" w:color="auto"/>
        <w:left w:val="none" w:sz="0" w:space="0" w:color="auto"/>
        <w:bottom w:val="none" w:sz="0" w:space="0" w:color="auto"/>
        <w:right w:val="none" w:sz="0" w:space="0" w:color="auto"/>
      </w:divBdr>
    </w:div>
    <w:div w:id="1575239528">
      <w:bodyDiv w:val="1"/>
      <w:marLeft w:val="0"/>
      <w:marRight w:val="0"/>
      <w:marTop w:val="0"/>
      <w:marBottom w:val="0"/>
      <w:divBdr>
        <w:top w:val="none" w:sz="0" w:space="0" w:color="auto"/>
        <w:left w:val="none" w:sz="0" w:space="0" w:color="auto"/>
        <w:bottom w:val="none" w:sz="0" w:space="0" w:color="auto"/>
        <w:right w:val="none" w:sz="0" w:space="0" w:color="auto"/>
      </w:divBdr>
      <w:divsChild>
        <w:div w:id="245307723">
          <w:marLeft w:val="547"/>
          <w:marRight w:val="0"/>
          <w:marTop w:val="115"/>
          <w:marBottom w:val="0"/>
          <w:divBdr>
            <w:top w:val="none" w:sz="0" w:space="0" w:color="auto"/>
            <w:left w:val="none" w:sz="0" w:space="0" w:color="auto"/>
            <w:bottom w:val="none" w:sz="0" w:space="0" w:color="auto"/>
            <w:right w:val="none" w:sz="0" w:space="0" w:color="auto"/>
          </w:divBdr>
        </w:div>
        <w:div w:id="828400339">
          <w:marLeft w:val="547"/>
          <w:marRight w:val="0"/>
          <w:marTop w:val="115"/>
          <w:marBottom w:val="0"/>
          <w:divBdr>
            <w:top w:val="none" w:sz="0" w:space="0" w:color="auto"/>
            <w:left w:val="none" w:sz="0" w:space="0" w:color="auto"/>
            <w:bottom w:val="none" w:sz="0" w:space="0" w:color="auto"/>
            <w:right w:val="none" w:sz="0" w:space="0" w:color="auto"/>
          </w:divBdr>
        </w:div>
      </w:divsChild>
    </w:div>
    <w:div w:id="1628317403">
      <w:bodyDiv w:val="1"/>
      <w:marLeft w:val="0"/>
      <w:marRight w:val="0"/>
      <w:marTop w:val="0"/>
      <w:marBottom w:val="0"/>
      <w:divBdr>
        <w:top w:val="none" w:sz="0" w:space="0" w:color="auto"/>
        <w:left w:val="none" w:sz="0" w:space="0" w:color="auto"/>
        <w:bottom w:val="none" w:sz="0" w:space="0" w:color="auto"/>
        <w:right w:val="none" w:sz="0" w:space="0" w:color="auto"/>
      </w:divBdr>
    </w:div>
    <w:div w:id="1634824852">
      <w:bodyDiv w:val="1"/>
      <w:marLeft w:val="0"/>
      <w:marRight w:val="0"/>
      <w:marTop w:val="0"/>
      <w:marBottom w:val="0"/>
      <w:divBdr>
        <w:top w:val="none" w:sz="0" w:space="0" w:color="auto"/>
        <w:left w:val="none" w:sz="0" w:space="0" w:color="auto"/>
        <w:bottom w:val="none" w:sz="0" w:space="0" w:color="auto"/>
        <w:right w:val="none" w:sz="0" w:space="0" w:color="auto"/>
      </w:divBdr>
    </w:div>
    <w:div w:id="1697465726">
      <w:bodyDiv w:val="1"/>
      <w:marLeft w:val="0"/>
      <w:marRight w:val="0"/>
      <w:marTop w:val="0"/>
      <w:marBottom w:val="0"/>
      <w:divBdr>
        <w:top w:val="none" w:sz="0" w:space="0" w:color="auto"/>
        <w:left w:val="none" w:sz="0" w:space="0" w:color="auto"/>
        <w:bottom w:val="none" w:sz="0" w:space="0" w:color="auto"/>
        <w:right w:val="none" w:sz="0" w:space="0" w:color="auto"/>
      </w:divBdr>
    </w:div>
    <w:div w:id="1768455790">
      <w:bodyDiv w:val="1"/>
      <w:marLeft w:val="0"/>
      <w:marRight w:val="0"/>
      <w:marTop w:val="0"/>
      <w:marBottom w:val="0"/>
      <w:divBdr>
        <w:top w:val="none" w:sz="0" w:space="0" w:color="auto"/>
        <w:left w:val="none" w:sz="0" w:space="0" w:color="auto"/>
        <w:bottom w:val="none" w:sz="0" w:space="0" w:color="auto"/>
        <w:right w:val="none" w:sz="0" w:space="0" w:color="auto"/>
      </w:divBdr>
    </w:div>
    <w:div w:id="1789348154">
      <w:bodyDiv w:val="1"/>
      <w:marLeft w:val="0"/>
      <w:marRight w:val="0"/>
      <w:marTop w:val="0"/>
      <w:marBottom w:val="0"/>
      <w:divBdr>
        <w:top w:val="none" w:sz="0" w:space="0" w:color="auto"/>
        <w:left w:val="none" w:sz="0" w:space="0" w:color="auto"/>
        <w:bottom w:val="none" w:sz="0" w:space="0" w:color="auto"/>
        <w:right w:val="none" w:sz="0" w:space="0" w:color="auto"/>
      </w:divBdr>
    </w:div>
    <w:div w:id="1859536587">
      <w:bodyDiv w:val="1"/>
      <w:marLeft w:val="0"/>
      <w:marRight w:val="0"/>
      <w:marTop w:val="0"/>
      <w:marBottom w:val="0"/>
      <w:divBdr>
        <w:top w:val="none" w:sz="0" w:space="0" w:color="auto"/>
        <w:left w:val="none" w:sz="0" w:space="0" w:color="auto"/>
        <w:bottom w:val="none" w:sz="0" w:space="0" w:color="auto"/>
        <w:right w:val="none" w:sz="0" w:space="0" w:color="auto"/>
      </w:divBdr>
    </w:div>
    <w:div w:id="1895584964">
      <w:bodyDiv w:val="1"/>
      <w:marLeft w:val="0"/>
      <w:marRight w:val="0"/>
      <w:marTop w:val="0"/>
      <w:marBottom w:val="0"/>
      <w:divBdr>
        <w:top w:val="none" w:sz="0" w:space="0" w:color="auto"/>
        <w:left w:val="none" w:sz="0" w:space="0" w:color="auto"/>
        <w:bottom w:val="none" w:sz="0" w:space="0" w:color="auto"/>
        <w:right w:val="none" w:sz="0" w:space="0" w:color="auto"/>
      </w:divBdr>
    </w:div>
    <w:div w:id="1918860238">
      <w:bodyDiv w:val="1"/>
      <w:marLeft w:val="0"/>
      <w:marRight w:val="0"/>
      <w:marTop w:val="0"/>
      <w:marBottom w:val="0"/>
      <w:divBdr>
        <w:top w:val="none" w:sz="0" w:space="0" w:color="auto"/>
        <w:left w:val="none" w:sz="0" w:space="0" w:color="auto"/>
        <w:bottom w:val="none" w:sz="0" w:space="0" w:color="auto"/>
        <w:right w:val="none" w:sz="0" w:space="0" w:color="auto"/>
      </w:divBdr>
    </w:div>
    <w:div w:id="1940139062">
      <w:bodyDiv w:val="1"/>
      <w:marLeft w:val="0"/>
      <w:marRight w:val="0"/>
      <w:marTop w:val="0"/>
      <w:marBottom w:val="0"/>
      <w:divBdr>
        <w:top w:val="none" w:sz="0" w:space="0" w:color="auto"/>
        <w:left w:val="none" w:sz="0" w:space="0" w:color="auto"/>
        <w:bottom w:val="none" w:sz="0" w:space="0" w:color="auto"/>
        <w:right w:val="none" w:sz="0" w:space="0" w:color="auto"/>
      </w:divBdr>
    </w:div>
    <w:div w:id="1955166974">
      <w:bodyDiv w:val="1"/>
      <w:marLeft w:val="0"/>
      <w:marRight w:val="0"/>
      <w:marTop w:val="0"/>
      <w:marBottom w:val="0"/>
      <w:divBdr>
        <w:top w:val="none" w:sz="0" w:space="0" w:color="auto"/>
        <w:left w:val="none" w:sz="0" w:space="0" w:color="auto"/>
        <w:bottom w:val="none" w:sz="0" w:space="0" w:color="auto"/>
        <w:right w:val="none" w:sz="0" w:space="0" w:color="auto"/>
      </w:divBdr>
    </w:div>
    <w:div w:id="1958903322">
      <w:bodyDiv w:val="1"/>
      <w:marLeft w:val="0"/>
      <w:marRight w:val="0"/>
      <w:marTop w:val="0"/>
      <w:marBottom w:val="0"/>
      <w:divBdr>
        <w:top w:val="none" w:sz="0" w:space="0" w:color="auto"/>
        <w:left w:val="none" w:sz="0" w:space="0" w:color="auto"/>
        <w:bottom w:val="none" w:sz="0" w:space="0" w:color="auto"/>
        <w:right w:val="none" w:sz="0" w:space="0" w:color="auto"/>
      </w:divBdr>
    </w:div>
    <w:div w:id="1964845012">
      <w:bodyDiv w:val="1"/>
      <w:marLeft w:val="0"/>
      <w:marRight w:val="0"/>
      <w:marTop w:val="0"/>
      <w:marBottom w:val="0"/>
      <w:divBdr>
        <w:top w:val="none" w:sz="0" w:space="0" w:color="auto"/>
        <w:left w:val="none" w:sz="0" w:space="0" w:color="auto"/>
        <w:bottom w:val="none" w:sz="0" w:space="0" w:color="auto"/>
        <w:right w:val="none" w:sz="0" w:space="0" w:color="auto"/>
      </w:divBdr>
    </w:div>
    <w:div w:id="1970209714">
      <w:bodyDiv w:val="1"/>
      <w:marLeft w:val="0"/>
      <w:marRight w:val="0"/>
      <w:marTop w:val="0"/>
      <w:marBottom w:val="0"/>
      <w:divBdr>
        <w:top w:val="none" w:sz="0" w:space="0" w:color="auto"/>
        <w:left w:val="none" w:sz="0" w:space="0" w:color="auto"/>
        <w:bottom w:val="none" w:sz="0" w:space="0" w:color="auto"/>
        <w:right w:val="none" w:sz="0" w:space="0" w:color="auto"/>
      </w:divBdr>
      <w:divsChild>
        <w:div w:id="1113750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807551604">
          <w:blockQuote w:val="1"/>
          <w:marLeft w:val="720"/>
          <w:marRight w:val="720"/>
          <w:marTop w:val="100"/>
          <w:marBottom w:val="100"/>
          <w:divBdr>
            <w:top w:val="none" w:sz="0" w:space="0" w:color="auto"/>
            <w:left w:val="none" w:sz="0" w:space="0" w:color="auto"/>
            <w:bottom w:val="none" w:sz="0" w:space="0" w:color="auto"/>
            <w:right w:val="none" w:sz="0" w:space="0" w:color="auto"/>
          </w:divBdr>
        </w:div>
        <w:div w:id="2078089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458545">
      <w:bodyDiv w:val="1"/>
      <w:marLeft w:val="0"/>
      <w:marRight w:val="0"/>
      <w:marTop w:val="0"/>
      <w:marBottom w:val="0"/>
      <w:divBdr>
        <w:top w:val="none" w:sz="0" w:space="0" w:color="auto"/>
        <w:left w:val="none" w:sz="0" w:space="0" w:color="auto"/>
        <w:bottom w:val="none" w:sz="0" w:space="0" w:color="auto"/>
        <w:right w:val="none" w:sz="0" w:space="0" w:color="auto"/>
      </w:divBdr>
    </w:div>
    <w:div w:id="2048531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jpe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duongtd2@funix.edu.vn"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footer" Target="footer3.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KHAI.LAMDUC\Application%20Data\Microsoft\Templates\StandardDocumentTemplate_v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Tài liệu" ma:contentTypeID="0x0101009CA35CB3A08FDC49A74AFB19ED6C7BEC" ma:contentTypeVersion="11" ma:contentTypeDescription="Tạo tài liệu mới." ma:contentTypeScope="" ma:versionID="bcde0ada2f1a20958e5dcb210f44df69">
  <xsd:schema xmlns:xsd="http://www.w3.org/2001/XMLSchema" xmlns:xs="http://www.w3.org/2001/XMLSchema" xmlns:p="http://schemas.microsoft.com/office/2006/metadata/properties" xmlns:ns3="016fe2c4-c83e-4bb1-90ff-a283d5b924af" xmlns:ns4="b7c4912e-3789-4575-8a62-c3988a19b0f3" targetNamespace="http://schemas.microsoft.com/office/2006/metadata/properties" ma:root="true" ma:fieldsID="264733ca9b889521b72d7dc878789b00" ns3:_="" ns4:_="">
    <xsd:import namespace="016fe2c4-c83e-4bb1-90ff-a283d5b924af"/>
    <xsd:import namespace="b7c4912e-3789-4575-8a62-c3988a19b0f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4:SharedWithUsers" minOccurs="0"/>
                <xsd:element ref="ns4:SharedWithDetails" minOccurs="0"/>
                <xsd:element ref="ns4:SharingHintHash" minOccurs="0"/>
                <xsd:element ref="ns3:MediaServiceLocatio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6fe2c4-c83e-4bb1-90ff-a283d5b924a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7c4912e-3789-4575-8a62-c3988a19b0f3" elementFormDefault="qualified">
    <xsd:import namespace="http://schemas.microsoft.com/office/2006/documentManagement/types"/>
    <xsd:import namespace="http://schemas.microsoft.com/office/infopath/2007/PartnerControls"/>
    <xsd:element name="SharedWithUsers" ma:index="13"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Chia sẻ Có Chi tiết" ma:internalName="SharedWithDetails" ma:readOnly="true">
      <xsd:simpleType>
        <xsd:restriction base="dms:Note">
          <xsd:maxLength value="255"/>
        </xsd:restriction>
      </xsd:simpleType>
    </xsd:element>
    <xsd:element name="SharingHintHash" ma:index="15"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088A637-36B9-4838-BC0A-5A1FF9C161EA}">
  <ds:schemaRefs>
    <ds:schemaRef ds:uri="http://schemas.openxmlformats.org/officeDocument/2006/bibliography"/>
  </ds:schemaRefs>
</ds:datastoreItem>
</file>

<file path=customXml/itemProps2.xml><?xml version="1.0" encoding="utf-8"?>
<ds:datastoreItem xmlns:ds="http://schemas.openxmlformats.org/officeDocument/2006/customXml" ds:itemID="{BCC80F44-2125-478E-8A26-62DCD26F79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6fe2c4-c83e-4bb1-90ff-a283d5b924af"/>
    <ds:schemaRef ds:uri="b7c4912e-3789-4575-8a62-c3988a19b0f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179E19-8EB4-42B1-AC8F-45570A5B93D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CEA9E08-AB75-43D8-9E64-14C98CFC083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StandardDocumentTemplate_v01.dotx</Template>
  <TotalTime>299</TotalTime>
  <Pages>136</Pages>
  <Words>22435</Words>
  <Characters>127880</Characters>
  <Application>Microsoft Office Word</Application>
  <DocSecurity>0</DocSecurity>
  <Lines>1065</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150015</CharactersWithSpaces>
  <SharedDoc>false</SharedDoc>
  <HLinks>
    <vt:vector size="282" baseType="variant">
      <vt:variant>
        <vt:i4>4194387</vt:i4>
      </vt:variant>
      <vt:variant>
        <vt:i4>321</vt:i4>
      </vt:variant>
      <vt:variant>
        <vt:i4>0</vt:i4>
      </vt:variant>
      <vt:variant>
        <vt:i4>5</vt:i4>
      </vt:variant>
      <vt:variant>
        <vt:lpwstr>https://web.stanford.edu/class/cs140/projects/pintos/pintos.html</vt:lpwstr>
      </vt:variant>
      <vt:variant>
        <vt:lpwstr/>
      </vt:variant>
      <vt:variant>
        <vt:i4>1048586</vt:i4>
      </vt:variant>
      <vt:variant>
        <vt:i4>318</vt:i4>
      </vt:variant>
      <vt:variant>
        <vt:i4>0</vt:i4>
      </vt:variant>
      <vt:variant>
        <vt:i4>5</vt:i4>
      </vt:variant>
      <vt:variant>
        <vt:lpwstr>https://viblo.asia/p/tien-trinh-trong-he-dieu-hanh-phan-3-3Q75wg6Q5Wb</vt:lpwstr>
      </vt:variant>
      <vt:variant>
        <vt:lpwstr/>
      </vt:variant>
      <vt:variant>
        <vt:i4>2359359</vt:i4>
      </vt:variant>
      <vt:variant>
        <vt:i4>315</vt:i4>
      </vt:variant>
      <vt:variant>
        <vt:i4>0</vt:i4>
      </vt:variant>
      <vt:variant>
        <vt:i4>5</vt:i4>
      </vt:variant>
      <vt:variant>
        <vt:lpwstr>http://sinhvienit.net/forum/tai-lieu-lap-trinh-shell-linux-unix.211046.html</vt:lpwstr>
      </vt:variant>
      <vt:variant>
        <vt:lpwstr/>
      </vt:variant>
      <vt:variant>
        <vt:i4>1245269</vt:i4>
      </vt:variant>
      <vt:variant>
        <vt:i4>312</vt:i4>
      </vt:variant>
      <vt:variant>
        <vt:i4>0</vt:i4>
      </vt:variant>
      <vt:variant>
        <vt:i4>5</vt:i4>
      </vt:variant>
      <vt:variant>
        <vt:lpwstr>https://techtalk.vn/50-dong-lenh-linux-can-biet.html</vt:lpwstr>
      </vt:variant>
      <vt:variant>
        <vt:lpwstr/>
      </vt:variant>
      <vt:variant>
        <vt:i4>3014765</vt:i4>
      </vt:variant>
      <vt:variant>
        <vt:i4>309</vt:i4>
      </vt:variant>
      <vt:variant>
        <vt:i4>0</vt:i4>
      </vt:variant>
      <vt:variant>
        <vt:i4>5</vt:i4>
      </vt:variant>
      <vt:variant>
        <vt:lpwstr>https://www.gocit.vn/bai-viet/quan-ly-user-group-va-phan-quyen-tren-linux/</vt:lpwstr>
      </vt:variant>
      <vt:variant>
        <vt:lpwstr/>
      </vt:variant>
      <vt:variant>
        <vt:i4>8192058</vt:i4>
      </vt:variant>
      <vt:variant>
        <vt:i4>306</vt:i4>
      </vt:variant>
      <vt:variant>
        <vt:i4>0</vt:i4>
      </vt:variant>
      <vt:variant>
        <vt:i4>5</vt:i4>
      </vt:variant>
      <vt:variant>
        <vt:lpwstr>https://www.gocit.vn/bai-viet/cac-cau-lenh-danh-cho-network-tren-linux/</vt:lpwstr>
      </vt:variant>
      <vt:variant>
        <vt:lpwstr/>
      </vt:variant>
      <vt:variant>
        <vt:i4>8192027</vt:i4>
      </vt:variant>
      <vt:variant>
        <vt:i4>303</vt:i4>
      </vt:variant>
      <vt:variant>
        <vt:i4>0</vt:i4>
      </vt:variant>
      <vt:variant>
        <vt:i4>5</vt:i4>
      </vt:variant>
      <vt:variant>
        <vt:lpwstr>https://web.stanford.edu/class/cs140/projects/pintos/pintos_12.html</vt:lpwstr>
      </vt:variant>
      <vt:variant>
        <vt:lpwstr>SEC167</vt:lpwstr>
      </vt:variant>
      <vt:variant>
        <vt:i4>852058</vt:i4>
      </vt:variant>
      <vt:variant>
        <vt:i4>270</vt:i4>
      </vt:variant>
      <vt:variant>
        <vt:i4>0</vt:i4>
      </vt:variant>
      <vt:variant>
        <vt:i4>5</vt:i4>
      </vt:variant>
      <vt:variant>
        <vt:lpwstr>http://kb.datapool.vn/wp-content/uploads/2013/06/092131-chmod-755.gif</vt:lpwstr>
      </vt:variant>
      <vt:variant>
        <vt:lpwstr/>
      </vt:variant>
      <vt:variant>
        <vt:i4>1048634</vt:i4>
      </vt:variant>
      <vt:variant>
        <vt:i4>233</vt:i4>
      </vt:variant>
      <vt:variant>
        <vt:i4>0</vt:i4>
      </vt:variant>
      <vt:variant>
        <vt:i4>5</vt:i4>
      </vt:variant>
      <vt:variant>
        <vt:lpwstr/>
      </vt:variant>
      <vt:variant>
        <vt:lpwstr>_Toc534894283</vt:lpwstr>
      </vt:variant>
      <vt:variant>
        <vt:i4>1048634</vt:i4>
      </vt:variant>
      <vt:variant>
        <vt:i4>227</vt:i4>
      </vt:variant>
      <vt:variant>
        <vt:i4>0</vt:i4>
      </vt:variant>
      <vt:variant>
        <vt:i4>5</vt:i4>
      </vt:variant>
      <vt:variant>
        <vt:lpwstr/>
      </vt:variant>
      <vt:variant>
        <vt:lpwstr>_Toc534894282</vt:lpwstr>
      </vt:variant>
      <vt:variant>
        <vt:i4>1048634</vt:i4>
      </vt:variant>
      <vt:variant>
        <vt:i4>221</vt:i4>
      </vt:variant>
      <vt:variant>
        <vt:i4>0</vt:i4>
      </vt:variant>
      <vt:variant>
        <vt:i4>5</vt:i4>
      </vt:variant>
      <vt:variant>
        <vt:lpwstr/>
      </vt:variant>
      <vt:variant>
        <vt:lpwstr>_Toc534894281</vt:lpwstr>
      </vt:variant>
      <vt:variant>
        <vt:i4>1048634</vt:i4>
      </vt:variant>
      <vt:variant>
        <vt:i4>215</vt:i4>
      </vt:variant>
      <vt:variant>
        <vt:i4>0</vt:i4>
      </vt:variant>
      <vt:variant>
        <vt:i4>5</vt:i4>
      </vt:variant>
      <vt:variant>
        <vt:lpwstr/>
      </vt:variant>
      <vt:variant>
        <vt:lpwstr>_Toc534894280</vt:lpwstr>
      </vt:variant>
      <vt:variant>
        <vt:i4>2031674</vt:i4>
      </vt:variant>
      <vt:variant>
        <vt:i4>209</vt:i4>
      </vt:variant>
      <vt:variant>
        <vt:i4>0</vt:i4>
      </vt:variant>
      <vt:variant>
        <vt:i4>5</vt:i4>
      </vt:variant>
      <vt:variant>
        <vt:lpwstr/>
      </vt:variant>
      <vt:variant>
        <vt:lpwstr>_Toc534894279</vt:lpwstr>
      </vt:variant>
      <vt:variant>
        <vt:i4>2031674</vt:i4>
      </vt:variant>
      <vt:variant>
        <vt:i4>203</vt:i4>
      </vt:variant>
      <vt:variant>
        <vt:i4>0</vt:i4>
      </vt:variant>
      <vt:variant>
        <vt:i4>5</vt:i4>
      </vt:variant>
      <vt:variant>
        <vt:lpwstr/>
      </vt:variant>
      <vt:variant>
        <vt:lpwstr>_Toc534894278</vt:lpwstr>
      </vt:variant>
      <vt:variant>
        <vt:i4>2031674</vt:i4>
      </vt:variant>
      <vt:variant>
        <vt:i4>197</vt:i4>
      </vt:variant>
      <vt:variant>
        <vt:i4>0</vt:i4>
      </vt:variant>
      <vt:variant>
        <vt:i4>5</vt:i4>
      </vt:variant>
      <vt:variant>
        <vt:lpwstr/>
      </vt:variant>
      <vt:variant>
        <vt:lpwstr>_Toc534894277</vt:lpwstr>
      </vt:variant>
      <vt:variant>
        <vt:i4>2031674</vt:i4>
      </vt:variant>
      <vt:variant>
        <vt:i4>191</vt:i4>
      </vt:variant>
      <vt:variant>
        <vt:i4>0</vt:i4>
      </vt:variant>
      <vt:variant>
        <vt:i4>5</vt:i4>
      </vt:variant>
      <vt:variant>
        <vt:lpwstr/>
      </vt:variant>
      <vt:variant>
        <vt:lpwstr>_Toc534894276</vt:lpwstr>
      </vt:variant>
      <vt:variant>
        <vt:i4>2031674</vt:i4>
      </vt:variant>
      <vt:variant>
        <vt:i4>185</vt:i4>
      </vt:variant>
      <vt:variant>
        <vt:i4>0</vt:i4>
      </vt:variant>
      <vt:variant>
        <vt:i4>5</vt:i4>
      </vt:variant>
      <vt:variant>
        <vt:lpwstr/>
      </vt:variant>
      <vt:variant>
        <vt:lpwstr>_Toc534894275</vt:lpwstr>
      </vt:variant>
      <vt:variant>
        <vt:i4>2031674</vt:i4>
      </vt:variant>
      <vt:variant>
        <vt:i4>179</vt:i4>
      </vt:variant>
      <vt:variant>
        <vt:i4>0</vt:i4>
      </vt:variant>
      <vt:variant>
        <vt:i4>5</vt:i4>
      </vt:variant>
      <vt:variant>
        <vt:lpwstr/>
      </vt:variant>
      <vt:variant>
        <vt:lpwstr>_Toc534894274</vt:lpwstr>
      </vt:variant>
      <vt:variant>
        <vt:i4>2031674</vt:i4>
      </vt:variant>
      <vt:variant>
        <vt:i4>173</vt:i4>
      </vt:variant>
      <vt:variant>
        <vt:i4>0</vt:i4>
      </vt:variant>
      <vt:variant>
        <vt:i4>5</vt:i4>
      </vt:variant>
      <vt:variant>
        <vt:lpwstr/>
      </vt:variant>
      <vt:variant>
        <vt:lpwstr>_Toc534894273</vt:lpwstr>
      </vt:variant>
      <vt:variant>
        <vt:i4>2031674</vt:i4>
      </vt:variant>
      <vt:variant>
        <vt:i4>167</vt:i4>
      </vt:variant>
      <vt:variant>
        <vt:i4>0</vt:i4>
      </vt:variant>
      <vt:variant>
        <vt:i4>5</vt:i4>
      </vt:variant>
      <vt:variant>
        <vt:lpwstr/>
      </vt:variant>
      <vt:variant>
        <vt:lpwstr>_Toc534894272</vt:lpwstr>
      </vt:variant>
      <vt:variant>
        <vt:i4>2031674</vt:i4>
      </vt:variant>
      <vt:variant>
        <vt:i4>161</vt:i4>
      </vt:variant>
      <vt:variant>
        <vt:i4>0</vt:i4>
      </vt:variant>
      <vt:variant>
        <vt:i4>5</vt:i4>
      </vt:variant>
      <vt:variant>
        <vt:lpwstr/>
      </vt:variant>
      <vt:variant>
        <vt:lpwstr>_Toc534894271</vt:lpwstr>
      </vt:variant>
      <vt:variant>
        <vt:i4>2031674</vt:i4>
      </vt:variant>
      <vt:variant>
        <vt:i4>155</vt:i4>
      </vt:variant>
      <vt:variant>
        <vt:i4>0</vt:i4>
      </vt:variant>
      <vt:variant>
        <vt:i4>5</vt:i4>
      </vt:variant>
      <vt:variant>
        <vt:lpwstr/>
      </vt:variant>
      <vt:variant>
        <vt:lpwstr>_Toc534894270</vt:lpwstr>
      </vt:variant>
      <vt:variant>
        <vt:i4>1966138</vt:i4>
      </vt:variant>
      <vt:variant>
        <vt:i4>149</vt:i4>
      </vt:variant>
      <vt:variant>
        <vt:i4>0</vt:i4>
      </vt:variant>
      <vt:variant>
        <vt:i4>5</vt:i4>
      </vt:variant>
      <vt:variant>
        <vt:lpwstr/>
      </vt:variant>
      <vt:variant>
        <vt:lpwstr>_Toc534894269</vt:lpwstr>
      </vt:variant>
      <vt:variant>
        <vt:i4>1966138</vt:i4>
      </vt:variant>
      <vt:variant>
        <vt:i4>143</vt:i4>
      </vt:variant>
      <vt:variant>
        <vt:i4>0</vt:i4>
      </vt:variant>
      <vt:variant>
        <vt:i4>5</vt:i4>
      </vt:variant>
      <vt:variant>
        <vt:lpwstr/>
      </vt:variant>
      <vt:variant>
        <vt:lpwstr>_Toc534894268</vt:lpwstr>
      </vt:variant>
      <vt:variant>
        <vt:i4>1966138</vt:i4>
      </vt:variant>
      <vt:variant>
        <vt:i4>137</vt:i4>
      </vt:variant>
      <vt:variant>
        <vt:i4>0</vt:i4>
      </vt:variant>
      <vt:variant>
        <vt:i4>5</vt:i4>
      </vt:variant>
      <vt:variant>
        <vt:lpwstr/>
      </vt:variant>
      <vt:variant>
        <vt:lpwstr>_Toc534894267</vt:lpwstr>
      </vt:variant>
      <vt:variant>
        <vt:i4>1966138</vt:i4>
      </vt:variant>
      <vt:variant>
        <vt:i4>131</vt:i4>
      </vt:variant>
      <vt:variant>
        <vt:i4>0</vt:i4>
      </vt:variant>
      <vt:variant>
        <vt:i4>5</vt:i4>
      </vt:variant>
      <vt:variant>
        <vt:lpwstr/>
      </vt:variant>
      <vt:variant>
        <vt:lpwstr>_Toc534894266</vt:lpwstr>
      </vt:variant>
      <vt:variant>
        <vt:i4>1966138</vt:i4>
      </vt:variant>
      <vt:variant>
        <vt:i4>125</vt:i4>
      </vt:variant>
      <vt:variant>
        <vt:i4>0</vt:i4>
      </vt:variant>
      <vt:variant>
        <vt:i4>5</vt:i4>
      </vt:variant>
      <vt:variant>
        <vt:lpwstr/>
      </vt:variant>
      <vt:variant>
        <vt:lpwstr>_Toc534894265</vt:lpwstr>
      </vt:variant>
      <vt:variant>
        <vt:i4>1966138</vt:i4>
      </vt:variant>
      <vt:variant>
        <vt:i4>119</vt:i4>
      </vt:variant>
      <vt:variant>
        <vt:i4>0</vt:i4>
      </vt:variant>
      <vt:variant>
        <vt:i4>5</vt:i4>
      </vt:variant>
      <vt:variant>
        <vt:lpwstr/>
      </vt:variant>
      <vt:variant>
        <vt:lpwstr>_Toc534894264</vt:lpwstr>
      </vt:variant>
      <vt:variant>
        <vt:i4>1966138</vt:i4>
      </vt:variant>
      <vt:variant>
        <vt:i4>113</vt:i4>
      </vt:variant>
      <vt:variant>
        <vt:i4>0</vt:i4>
      </vt:variant>
      <vt:variant>
        <vt:i4>5</vt:i4>
      </vt:variant>
      <vt:variant>
        <vt:lpwstr/>
      </vt:variant>
      <vt:variant>
        <vt:lpwstr>_Toc534894263</vt:lpwstr>
      </vt:variant>
      <vt:variant>
        <vt:i4>1966138</vt:i4>
      </vt:variant>
      <vt:variant>
        <vt:i4>107</vt:i4>
      </vt:variant>
      <vt:variant>
        <vt:i4>0</vt:i4>
      </vt:variant>
      <vt:variant>
        <vt:i4>5</vt:i4>
      </vt:variant>
      <vt:variant>
        <vt:lpwstr/>
      </vt:variant>
      <vt:variant>
        <vt:lpwstr>_Toc534894262</vt:lpwstr>
      </vt:variant>
      <vt:variant>
        <vt:i4>1966138</vt:i4>
      </vt:variant>
      <vt:variant>
        <vt:i4>101</vt:i4>
      </vt:variant>
      <vt:variant>
        <vt:i4>0</vt:i4>
      </vt:variant>
      <vt:variant>
        <vt:i4>5</vt:i4>
      </vt:variant>
      <vt:variant>
        <vt:lpwstr/>
      </vt:variant>
      <vt:variant>
        <vt:lpwstr>_Toc534894261</vt:lpwstr>
      </vt:variant>
      <vt:variant>
        <vt:i4>1966138</vt:i4>
      </vt:variant>
      <vt:variant>
        <vt:i4>95</vt:i4>
      </vt:variant>
      <vt:variant>
        <vt:i4>0</vt:i4>
      </vt:variant>
      <vt:variant>
        <vt:i4>5</vt:i4>
      </vt:variant>
      <vt:variant>
        <vt:lpwstr/>
      </vt:variant>
      <vt:variant>
        <vt:lpwstr>_Toc534894260</vt:lpwstr>
      </vt:variant>
      <vt:variant>
        <vt:i4>1900602</vt:i4>
      </vt:variant>
      <vt:variant>
        <vt:i4>89</vt:i4>
      </vt:variant>
      <vt:variant>
        <vt:i4>0</vt:i4>
      </vt:variant>
      <vt:variant>
        <vt:i4>5</vt:i4>
      </vt:variant>
      <vt:variant>
        <vt:lpwstr/>
      </vt:variant>
      <vt:variant>
        <vt:lpwstr>_Toc534894259</vt:lpwstr>
      </vt:variant>
      <vt:variant>
        <vt:i4>1900602</vt:i4>
      </vt:variant>
      <vt:variant>
        <vt:i4>83</vt:i4>
      </vt:variant>
      <vt:variant>
        <vt:i4>0</vt:i4>
      </vt:variant>
      <vt:variant>
        <vt:i4>5</vt:i4>
      </vt:variant>
      <vt:variant>
        <vt:lpwstr/>
      </vt:variant>
      <vt:variant>
        <vt:lpwstr>_Toc534894258</vt:lpwstr>
      </vt:variant>
      <vt:variant>
        <vt:i4>1900602</vt:i4>
      </vt:variant>
      <vt:variant>
        <vt:i4>77</vt:i4>
      </vt:variant>
      <vt:variant>
        <vt:i4>0</vt:i4>
      </vt:variant>
      <vt:variant>
        <vt:i4>5</vt:i4>
      </vt:variant>
      <vt:variant>
        <vt:lpwstr/>
      </vt:variant>
      <vt:variant>
        <vt:lpwstr>_Toc534894257</vt:lpwstr>
      </vt:variant>
      <vt:variant>
        <vt:i4>1900602</vt:i4>
      </vt:variant>
      <vt:variant>
        <vt:i4>71</vt:i4>
      </vt:variant>
      <vt:variant>
        <vt:i4>0</vt:i4>
      </vt:variant>
      <vt:variant>
        <vt:i4>5</vt:i4>
      </vt:variant>
      <vt:variant>
        <vt:lpwstr/>
      </vt:variant>
      <vt:variant>
        <vt:lpwstr>_Toc534894256</vt:lpwstr>
      </vt:variant>
      <vt:variant>
        <vt:i4>1900602</vt:i4>
      </vt:variant>
      <vt:variant>
        <vt:i4>65</vt:i4>
      </vt:variant>
      <vt:variant>
        <vt:i4>0</vt:i4>
      </vt:variant>
      <vt:variant>
        <vt:i4>5</vt:i4>
      </vt:variant>
      <vt:variant>
        <vt:lpwstr/>
      </vt:variant>
      <vt:variant>
        <vt:lpwstr>_Toc534894255</vt:lpwstr>
      </vt:variant>
      <vt:variant>
        <vt:i4>1900602</vt:i4>
      </vt:variant>
      <vt:variant>
        <vt:i4>59</vt:i4>
      </vt:variant>
      <vt:variant>
        <vt:i4>0</vt:i4>
      </vt:variant>
      <vt:variant>
        <vt:i4>5</vt:i4>
      </vt:variant>
      <vt:variant>
        <vt:lpwstr/>
      </vt:variant>
      <vt:variant>
        <vt:lpwstr>_Toc534894254</vt:lpwstr>
      </vt:variant>
      <vt:variant>
        <vt:i4>1900602</vt:i4>
      </vt:variant>
      <vt:variant>
        <vt:i4>53</vt:i4>
      </vt:variant>
      <vt:variant>
        <vt:i4>0</vt:i4>
      </vt:variant>
      <vt:variant>
        <vt:i4>5</vt:i4>
      </vt:variant>
      <vt:variant>
        <vt:lpwstr/>
      </vt:variant>
      <vt:variant>
        <vt:lpwstr>_Toc534894253</vt:lpwstr>
      </vt:variant>
      <vt:variant>
        <vt:i4>1900602</vt:i4>
      </vt:variant>
      <vt:variant>
        <vt:i4>47</vt:i4>
      </vt:variant>
      <vt:variant>
        <vt:i4>0</vt:i4>
      </vt:variant>
      <vt:variant>
        <vt:i4>5</vt:i4>
      </vt:variant>
      <vt:variant>
        <vt:lpwstr/>
      </vt:variant>
      <vt:variant>
        <vt:lpwstr>_Toc534894252</vt:lpwstr>
      </vt:variant>
      <vt:variant>
        <vt:i4>1900602</vt:i4>
      </vt:variant>
      <vt:variant>
        <vt:i4>41</vt:i4>
      </vt:variant>
      <vt:variant>
        <vt:i4>0</vt:i4>
      </vt:variant>
      <vt:variant>
        <vt:i4>5</vt:i4>
      </vt:variant>
      <vt:variant>
        <vt:lpwstr/>
      </vt:variant>
      <vt:variant>
        <vt:lpwstr>_Toc534894251</vt:lpwstr>
      </vt:variant>
      <vt:variant>
        <vt:i4>1900602</vt:i4>
      </vt:variant>
      <vt:variant>
        <vt:i4>35</vt:i4>
      </vt:variant>
      <vt:variant>
        <vt:i4>0</vt:i4>
      </vt:variant>
      <vt:variant>
        <vt:i4>5</vt:i4>
      </vt:variant>
      <vt:variant>
        <vt:lpwstr/>
      </vt:variant>
      <vt:variant>
        <vt:lpwstr>_Toc534894250</vt:lpwstr>
      </vt:variant>
      <vt:variant>
        <vt:i4>1835066</vt:i4>
      </vt:variant>
      <vt:variant>
        <vt:i4>29</vt:i4>
      </vt:variant>
      <vt:variant>
        <vt:i4>0</vt:i4>
      </vt:variant>
      <vt:variant>
        <vt:i4>5</vt:i4>
      </vt:variant>
      <vt:variant>
        <vt:lpwstr/>
      </vt:variant>
      <vt:variant>
        <vt:lpwstr>_Toc534894249</vt:lpwstr>
      </vt:variant>
      <vt:variant>
        <vt:i4>1835066</vt:i4>
      </vt:variant>
      <vt:variant>
        <vt:i4>23</vt:i4>
      </vt:variant>
      <vt:variant>
        <vt:i4>0</vt:i4>
      </vt:variant>
      <vt:variant>
        <vt:i4>5</vt:i4>
      </vt:variant>
      <vt:variant>
        <vt:lpwstr/>
      </vt:variant>
      <vt:variant>
        <vt:lpwstr>_Toc534894248</vt:lpwstr>
      </vt:variant>
      <vt:variant>
        <vt:i4>1835066</vt:i4>
      </vt:variant>
      <vt:variant>
        <vt:i4>17</vt:i4>
      </vt:variant>
      <vt:variant>
        <vt:i4>0</vt:i4>
      </vt:variant>
      <vt:variant>
        <vt:i4>5</vt:i4>
      </vt:variant>
      <vt:variant>
        <vt:lpwstr/>
      </vt:variant>
      <vt:variant>
        <vt:lpwstr>_Toc534894247</vt:lpwstr>
      </vt:variant>
      <vt:variant>
        <vt:i4>1835066</vt:i4>
      </vt:variant>
      <vt:variant>
        <vt:i4>11</vt:i4>
      </vt:variant>
      <vt:variant>
        <vt:i4>0</vt:i4>
      </vt:variant>
      <vt:variant>
        <vt:i4>5</vt:i4>
      </vt:variant>
      <vt:variant>
        <vt:lpwstr/>
      </vt:variant>
      <vt:variant>
        <vt:lpwstr>_Toc534894246</vt:lpwstr>
      </vt:variant>
      <vt:variant>
        <vt:i4>1835066</vt:i4>
      </vt:variant>
      <vt:variant>
        <vt:i4>5</vt:i4>
      </vt:variant>
      <vt:variant>
        <vt:i4>0</vt:i4>
      </vt:variant>
      <vt:variant>
        <vt:i4>5</vt:i4>
      </vt:variant>
      <vt:variant>
        <vt:lpwstr/>
      </vt:variant>
      <vt:variant>
        <vt:lpwstr>_Toc534894245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TrangTran</dc:creator>
  <cp:keywords/>
  <dc:description/>
  <cp:lastModifiedBy>Trần Đại Dương</cp:lastModifiedBy>
  <cp:revision>69</cp:revision>
  <cp:lastPrinted>2021-12-23T06:59:00Z</cp:lastPrinted>
  <dcterms:created xsi:type="dcterms:W3CDTF">2021-07-11T13:11:00Z</dcterms:created>
  <dcterms:modified xsi:type="dcterms:W3CDTF">2021-12-23T06:59:00Z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(#S1.#E1)</vt:lpwstr>
  </property>
  <property fmtid="{D5CDD505-2E9C-101B-9397-08002B2CF9AE}" pid="5" name="ContentTypeId">
    <vt:lpwstr>0x0101009CA35CB3A08FDC49A74AFB19ED6C7BEC</vt:lpwstr>
  </property>
</Properties>
</file>